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3250"/>
        <w:gridCol w:w="5779"/>
      </w:tblGrid>
      <w:tr w:rsidR="0027151D" w:rsidRPr="003B279B" w:rsidTr="009B653E">
        <w:trPr>
          <w:trHeight w:val="737"/>
        </w:trPr>
        <w:tc>
          <w:tcPr>
            <w:tcW w:w="1800" w:type="pct"/>
            <w:shd w:val="clear" w:color="auto" w:fill="auto"/>
            <w:tcMar>
              <w:top w:w="0" w:type="dxa"/>
              <w:left w:w="108" w:type="dxa"/>
              <w:bottom w:w="0" w:type="dxa"/>
              <w:right w:w="108" w:type="dxa"/>
            </w:tcMar>
          </w:tcPr>
          <w:p w:rsidR="0027151D" w:rsidRPr="00005C46" w:rsidRDefault="0027151D" w:rsidP="009B653E">
            <w:pPr>
              <w:suppressAutoHyphens/>
              <w:spacing w:after="0" w:line="240" w:lineRule="auto"/>
              <w:jc w:val="center"/>
              <w:textDirection w:val="btLr"/>
              <w:textAlignment w:val="top"/>
              <w:rPr>
                <w:rFonts w:eastAsia="Times New Roman" w:cs="Arial"/>
                <w:b/>
                <w:position w:val="-1"/>
                <w:sz w:val="20"/>
                <w:szCs w:val="20"/>
              </w:rPr>
            </w:pPr>
            <w:r w:rsidRPr="00005C46">
              <w:rPr>
                <w:rFonts w:eastAsia="Times New Roman" w:cs="Arial"/>
                <w:b/>
                <w:position w:val="-1"/>
                <w:sz w:val="20"/>
                <w:szCs w:val="20"/>
              </w:rPr>
              <w:t>QUỐC HỘI</w:t>
            </w:r>
          </w:p>
          <w:p w:rsidR="0027151D" w:rsidRPr="003B279B" w:rsidRDefault="0027151D" w:rsidP="009B653E">
            <w:pPr>
              <w:spacing w:after="0" w:line="240" w:lineRule="auto"/>
              <w:jc w:val="center"/>
              <w:rPr>
                <w:rFonts w:cs="Arial"/>
                <w:color w:val="000000"/>
                <w:sz w:val="18"/>
                <w:szCs w:val="20"/>
              </w:rPr>
            </w:pPr>
            <w:r w:rsidRPr="003B279B">
              <w:rPr>
                <w:rFonts w:cs="Arial"/>
                <w:bCs/>
                <w:color w:val="000000"/>
                <w:sz w:val="18"/>
                <w:szCs w:val="20"/>
                <w:vertAlign w:val="superscript"/>
              </w:rPr>
              <w:t>__________</w:t>
            </w:r>
          </w:p>
          <w:p w:rsidR="0027151D" w:rsidRPr="003B279B" w:rsidRDefault="0027151D" w:rsidP="009B653E">
            <w:pPr>
              <w:spacing w:after="0" w:line="240" w:lineRule="auto"/>
              <w:jc w:val="center"/>
              <w:rPr>
                <w:rFonts w:cs="Arial"/>
                <w:color w:val="000000"/>
                <w:sz w:val="18"/>
                <w:szCs w:val="20"/>
              </w:rPr>
            </w:pPr>
            <w:r>
              <w:rPr>
                <w:rFonts w:eastAsia="Times New Roman" w:cs="Arial"/>
                <w:position w:val="-1"/>
                <w:sz w:val="20"/>
                <w:szCs w:val="20"/>
              </w:rPr>
              <w:t>Luật số: 37</w:t>
            </w:r>
            <w:r w:rsidRPr="00005C46">
              <w:rPr>
                <w:rFonts w:eastAsia="Times New Roman" w:cs="Arial"/>
                <w:position w:val="-1"/>
                <w:sz w:val="20"/>
                <w:szCs w:val="20"/>
              </w:rPr>
              <w:t>/2024/QH15</w:t>
            </w:r>
          </w:p>
        </w:tc>
        <w:tc>
          <w:tcPr>
            <w:tcW w:w="3200" w:type="pct"/>
            <w:shd w:val="clear" w:color="auto" w:fill="auto"/>
            <w:tcMar>
              <w:top w:w="0" w:type="dxa"/>
              <w:left w:w="108" w:type="dxa"/>
              <w:bottom w:w="0" w:type="dxa"/>
              <w:right w:w="108" w:type="dxa"/>
            </w:tcMar>
          </w:tcPr>
          <w:p w:rsidR="0027151D" w:rsidRPr="008D5C4F" w:rsidRDefault="0027151D" w:rsidP="009B653E">
            <w:pPr>
              <w:spacing w:after="0" w:line="240" w:lineRule="auto"/>
              <w:jc w:val="center"/>
              <w:rPr>
                <w:rFonts w:cs="Arial"/>
                <w:color w:val="000000"/>
                <w:sz w:val="18"/>
                <w:szCs w:val="20"/>
                <w:vertAlign w:val="superscript"/>
              </w:rPr>
            </w:pPr>
            <w:r w:rsidRPr="003B279B">
              <w:rPr>
                <w:rFonts w:cs="Arial"/>
                <w:b/>
                <w:bCs/>
                <w:color w:val="000000"/>
                <w:sz w:val="18"/>
                <w:szCs w:val="20"/>
              </w:rPr>
              <w:t>CỘNG HÒA XÃ HỘI CHỦ NGHĨA VIỆT NAM</w:t>
            </w:r>
            <w:r w:rsidRPr="003B279B">
              <w:rPr>
                <w:rFonts w:cs="Arial"/>
                <w:b/>
                <w:bCs/>
                <w:color w:val="000000"/>
                <w:sz w:val="18"/>
                <w:szCs w:val="20"/>
              </w:rPr>
              <w:br/>
              <w:t xml:space="preserve">Độc lập - Tự do - Hạnh phúc </w:t>
            </w:r>
            <w:r w:rsidRPr="003B279B">
              <w:rPr>
                <w:rFonts w:cs="Arial"/>
                <w:b/>
                <w:bCs/>
                <w:color w:val="000000"/>
                <w:sz w:val="18"/>
                <w:szCs w:val="20"/>
              </w:rPr>
              <w:br/>
            </w:r>
            <w:r w:rsidRPr="003B279B">
              <w:rPr>
                <w:rFonts w:cs="Arial"/>
                <w:bCs/>
                <w:color w:val="000000"/>
                <w:sz w:val="18"/>
                <w:szCs w:val="20"/>
                <w:vertAlign w:val="superscript"/>
              </w:rPr>
              <w:t>______________________</w:t>
            </w:r>
          </w:p>
        </w:tc>
      </w:tr>
    </w:tbl>
    <w:p w:rsidR="0027151D" w:rsidRDefault="0027151D" w:rsidP="0027151D">
      <w:pPr>
        <w:pStyle w:val="NormalWeb"/>
        <w:keepNext/>
        <w:widowControl w:val="0"/>
        <w:spacing w:before="0" w:beforeAutospacing="0" w:after="0" w:afterAutospacing="0"/>
        <w:jc w:val="center"/>
        <w:rPr>
          <w:rFonts w:ascii="Arial" w:eastAsia="Arial" w:hAnsi="Arial" w:cs="Arial"/>
          <w:b/>
          <w:bCs/>
          <w:spacing w:val="-6"/>
          <w:sz w:val="20"/>
          <w:szCs w:val="20"/>
          <w:lang w:val="vi-VN" w:eastAsia="en-US"/>
        </w:rPr>
      </w:pPr>
    </w:p>
    <w:p w:rsidR="0027151D" w:rsidRDefault="0027151D" w:rsidP="0027151D">
      <w:pPr>
        <w:pStyle w:val="NormalWeb"/>
        <w:keepNext/>
        <w:widowControl w:val="0"/>
        <w:spacing w:before="0" w:beforeAutospacing="0" w:after="0" w:afterAutospacing="0"/>
        <w:jc w:val="center"/>
        <w:rPr>
          <w:rFonts w:ascii="Arial" w:eastAsia="Arial" w:hAnsi="Arial" w:cs="Arial"/>
          <w:b/>
          <w:bCs/>
          <w:spacing w:val="-6"/>
          <w:sz w:val="20"/>
          <w:szCs w:val="20"/>
          <w:lang w:val="vi-VN" w:eastAsia="en-US"/>
        </w:rPr>
      </w:pPr>
    </w:p>
    <w:p w:rsidR="00557592" w:rsidRPr="0061523C" w:rsidRDefault="00D16770" w:rsidP="0027151D">
      <w:pPr>
        <w:pStyle w:val="NormalWeb"/>
        <w:keepNext/>
        <w:widowControl w:val="0"/>
        <w:spacing w:before="0" w:beforeAutospacing="0" w:after="0" w:afterAutospacing="0"/>
        <w:jc w:val="center"/>
        <w:rPr>
          <w:rFonts w:ascii="Arial" w:eastAsia="Arial" w:hAnsi="Arial" w:cs="Arial"/>
          <w:b/>
          <w:bCs/>
          <w:spacing w:val="-6"/>
          <w:sz w:val="20"/>
          <w:szCs w:val="20"/>
          <w:lang w:val="vi-VN" w:eastAsia="en-US"/>
        </w:rPr>
      </w:pPr>
      <w:r w:rsidRPr="0061523C">
        <w:rPr>
          <w:rFonts w:ascii="Arial" w:eastAsia="Arial" w:hAnsi="Arial" w:cs="Arial"/>
          <w:b/>
          <w:bCs/>
          <w:spacing w:val="-6"/>
          <w:sz w:val="20"/>
          <w:szCs w:val="20"/>
          <w:lang w:val="vi-VN" w:eastAsia="en-US"/>
        </w:rPr>
        <w:t>L</w:t>
      </w:r>
      <w:r w:rsidR="00DA2C54" w:rsidRPr="0061523C">
        <w:rPr>
          <w:rFonts w:ascii="Arial" w:eastAsia="Arial" w:hAnsi="Arial" w:cs="Arial"/>
          <w:b/>
          <w:bCs/>
          <w:spacing w:val="-6"/>
          <w:sz w:val="20"/>
          <w:szCs w:val="20"/>
          <w:lang w:val="vi-VN" w:eastAsia="en-US"/>
        </w:rPr>
        <w:t>UẬT</w:t>
      </w:r>
    </w:p>
    <w:p w:rsidR="00D16770" w:rsidRDefault="00557592" w:rsidP="0027151D">
      <w:pPr>
        <w:pStyle w:val="NormalWeb"/>
        <w:keepNext/>
        <w:widowControl w:val="0"/>
        <w:spacing w:before="0" w:beforeAutospacing="0" w:after="0" w:afterAutospacing="0"/>
        <w:jc w:val="center"/>
        <w:rPr>
          <w:rFonts w:ascii="Arial" w:eastAsia="Arial" w:hAnsi="Arial" w:cs="Arial"/>
          <w:b/>
          <w:bCs/>
          <w:spacing w:val="-6"/>
          <w:sz w:val="20"/>
          <w:szCs w:val="20"/>
          <w:lang w:val="en-US" w:eastAsia="en-US"/>
        </w:rPr>
      </w:pPr>
      <w:r w:rsidRPr="0027151D">
        <w:rPr>
          <w:rFonts w:ascii="Arial" w:eastAsia="Arial" w:hAnsi="Arial" w:cs="Arial"/>
          <w:b/>
          <w:bCs/>
          <w:spacing w:val="-6"/>
          <w:sz w:val="20"/>
          <w:szCs w:val="20"/>
          <w:lang w:val="vi-VN" w:eastAsia="en-US"/>
        </w:rPr>
        <w:t>S</w:t>
      </w:r>
      <w:r w:rsidR="0027151D" w:rsidRPr="0027151D">
        <w:rPr>
          <w:rFonts w:ascii="Arial" w:eastAsia="Arial" w:hAnsi="Arial" w:cs="Arial"/>
          <w:b/>
          <w:bCs/>
          <w:spacing w:val="-6"/>
          <w:sz w:val="20"/>
          <w:szCs w:val="20"/>
          <w:lang w:val="en-US" w:eastAsia="en-US"/>
        </w:rPr>
        <w:t>ửa đổi, bổ sung một số điều của Luật Đấu giá tài sản</w:t>
      </w:r>
    </w:p>
    <w:p w:rsidR="0027151D" w:rsidRPr="0027151D" w:rsidRDefault="0027151D" w:rsidP="0027151D">
      <w:pPr>
        <w:pStyle w:val="NormalWeb"/>
        <w:keepNext/>
        <w:widowControl w:val="0"/>
        <w:spacing w:before="0" w:beforeAutospacing="0" w:after="0" w:afterAutospacing="0"/>
        <w:jc w:val="center"/>
        <w:rPr>
          <w:rFonts w:ascii="Arial" w:hAnsi="Arial" w:cs="Arial"/>
          <w:b/>
          <w:i/>
          <w:spacing w:val="-6"/>
          <w:sz w:val="20"/>
          <w:szCs w:val="20"/>
          <w:vertAlign w:val="superscript"/>
          <w:lang w:val="vi-VN"/>
        </w:rPr>
      </w:pPr>
      <w:r w:rsidRPr="0027151D">
        <w:rPr>
          <w:rFonts w:ascii="Arial" w:eastAsia="Arial" w:hAnsi="Arial" w:cs="Arial"/>
          <w:b/>
          <w:bCs/>
          <w:spacing w:val="-6"/>
          <w:sz w:val="20"/>
          <w:szCs w:val="20"/>
          <w:vertAlign w:val="superscript"/>
          <w:lang w:val="vi-VN" w:eastAsia="en-US"/>
        </w:rPr>
        <w:t>______________</w:t>
      </w:r>
    </w:p>
    <w:p w:rsidR="00D16770" w:rsidRPr="0061523C" w:rsidRDefault="00D16770" w:rsidP="0027151D">
      <w:pPr>
        <w:keepNext/>
        <w:widowControl w:val="0"/>
        <w:spacing w:after="0" w:line="240" w:lineRule="auto"/>
        <w:jc w:val="center"/>
        <w:rPr>
          <w:rFonts w:eastAsia="Calibri" w:cs="Arial"/>
          <w:spacing w:val="-4"/>
          <w:sz w:val="20"/>
          <w:szCs w:val="20"/>
          <w:lang w:val="nl-NL"/>
        </w:rPr>
      </w:pPr>
    </w:p>
    <w:p w:rsidR="00D16770" w:rsidRPr="0061523C" w:rsidRDefault="00D16770" w:rsidP="0061523C">
      <w:pPr>
        <w:keepNext/>
        <w:widowControl w:val="0"/>
        <w:spacing w:after="120" w:line="240" w:lineRule="auto"/>
        <w:ind w:firstLine="720"/>
        <w:jc w:val="both"/>
        <w:rPr>
          <w:rFonts w:cs="Arial"/>
          <w:i/>
          <w:sz w:val="20"/>
          <w:szCs w:val="20"/>
          <w:lang w:val="ru-RU"/>
        </w:rPr>
      </w:pPr>
      <w:r w:rsidRPr="0061523C">
        <w:rPr>
          <w:rFonts w:cs="Arial"/>
          <w:i/>
          <w:sz w:val="20"/>
          <w:szCs w:val="20"/>
        </w:rPr>
        <w:t>Căn cứ Hiến pháp nước Cộng hòa xã hội chủ nghĩa Việt Nam;</w:t>
      </w:r>
    </w:p>
    <w:p w:rsidR="00E564DE" w:rsidRPr="0061523C" w:rsidRDefault="00D16770" w:rsidP="0061523C">
      <w:pPr>
        <w:keepNext/>
        <w:widowControl w:val="0"/>
        <w:spacing w:after="120" w:line="240" w:lineRule="auto"/>
        <w:ind w:firstLine="720"/>
        <w:jc w:val="both"/>
        <w:rPr>
          <w:rFonts w:cs="Arial"/>
          <w:i/>
          <w:sz w:val="20"/>
          <w:szCs w:val="20"/>
        </w:rPr>
      </w:pPr>
      <w:r w:rsidRPr="0061523C">
        <w:rPr>
          <w:rFonts w:cs="Arial"/>
          <w:i/>
          <w:sz w:val="20"/>
          <w:szCs w:val="20"/>
        </w:rPr>
        <w:t xml:space="preserve">Quốc hội ban hành Luật sửa đổi, bổ sung một số điều của Luật </w:t>
      </w:r>
      <w:r w:rsidR="00A97104" w:rsidRPr="0061523C">
        <w:rPr>
          <w:rFonts w:cs="Arial"/>
          <w:i/>
          <w:sz w:val="20"/>
          <w:szCs w:val="20"/>
          <w:lang w:val="ru-RU"/>
        </w:rPr>
        <w:t>Đ</w:t>
      </w:r>
      <w:r w:rsidR="00A97104" w:rsidRPr="0061523C">
        <w:rPr>
          <w:rFonts w:cs="Arial"/>
          <w:i/>
          <w:sz w:val="20"/>
          <w:szCs w:val="20"/>
          <w:lang w:val="en-US"/>
        </w:rPr>
        <w:t>ấu</w:t>
      </w:r>
      <w:r w:rsidR="00A97104" w:rsidRPr="0061523C">
        <w:rPr>
          <w:rFonts w:cs="Arial"/>
          <w:i/>
          <w:sz w:val="20"/>
          <w:szCs w:val="20"/>
          <w:lang w:val="ru-RU"/>
        </w:rPr>
        <w:t xml:space="preserve"> </w:t>
      </w:r>
      <w:r w:rsidR="00A97104" w:rsidRPr="0061523C">
        <w:rPr>
          <w:rFonts w:cs="Arial"/>
          <w:i/>
          <w:sz w:val="20"/>
          <w:szCs w:val="20"/>
          <w:lang w:val="en-US"/>
        </w:rPr>
        <w:t>gi</w:t>
      </w:r>
      <w:r w:rsidR="00A97104" w:rsidRPr="0061523C">
        <w:rPr>
          <w:rFonts w:cs="Arial"/>
          <w:i/>
          <w:sz w:val="20"/>
          <w:szCs w:val="20"/>
          <w:lang w:val="ru-RU"/>
        </w:rPr>
        <w:t xml:space="preserve">á </w:t>
      </w:r>
      <w:r w:rsidR="00A97104" w:rsidRPr="0061523C">
        <w:rPr>
          <w:rFonts w:cs="Arial"/>
          <w:i/>
          <w:sz w:val="20"/>
          <w:szCs w:val="20"/>
          <w:lang w:val="en-US"/>
        </w:rPr>
        <w:t>t</w:t>
      </w:r>
      <w:r w:rsidR="00A97104" w:rsidRPr="0061523C">
        <w:rPr>
          <w:rFonts w:cs="Arial"/>
          <w:i/>
          <w:sz w:val="20"/>
          <w:szCs w:val="20"/>
          <w:lang w:val="ru-RU"/>
        </w:rPr>
        <w:t>à</w:t>
      </w:r>
      <w:r w:rsidR="00A97104" w:rsidRPr="0061523C">
        <w:rPr>
          <w:rFonts w:cs="Arial"/>
          <w:i/>
          <w:sz w:val="20"/>
          <w:szCs w:val="20"/>
          <w:lang w:val="en-US"/>
        </w:rPr>
        <w:t>i</w:t>
      </w:r>
      <w:r w:rsidR="00A97104" w:rsidRPr="0061523C">
        <w:rPr>
          <w:rFonts w:cs="Arial"/>
          <w:i/>
          <w:sz w:val="20"/>
          <w:szCs w:val="20"/>
          <w:lang w:val="ru-RU"/>
        </w:rPr>
        <w:t xml:space="preserve"> </w:t>
      </w:r>
      <w:r w:rsidR="00A97104" w:rsidRPr="0061523C">
        <w:rPr>
          <w:rFonts w:cs="Arial"/>
          <w:i/>
          <w:sz w:val="20"/>
          <w:szCs w:val="20"/>
          <w:lang w:val="en-US"/>
        </w:rPr>
        <w:t>sản</w:t>
      </w:r>
      <w:r w:rsidRPr="0061523C">
        <w:rPr>
          <w:rFonts w:cs="Arial"/>
          <w:i/>
          <w:sz w:val="20"/>
          <w:szCs w:val="20"/>
        </w:rPr>
        <w:t xml:space="preserve"> số</w:t>
      </w:r>
      <w:r w:rsidR="00F45850">
        <w:rPr>
          <w:rFonts w:cs="Arial"/>
          <w:i/>
          <w:sz w:val="20"/>
          <w:szCs w:val="20"/>
        </w:rPr>
        <w:t xml:space="preserve"> </w:t>
      </w:r>
      <w:r w:rsidR="00A97104" w:rsidRPr="0061523C">
        <w:rPr>
          <w:rFonts w:cs="Arial"/>
          <w:i/>
          <w:sz w:val="20"/>
          <w:szCs w:val="20"/>
          <w:lang w:val="ru-RU"/>
        </w:rPr>
        <w:t>01</w:t>
      </w:r>
      <w:r w:rsidRPr="0061523C">
        <w:rPr>
          <w:rFonts w:cs="Arial"/>
          <w:i/>
          <w:sz w:val="20"/>
          <w:szCs w:val="20"/>
        </w:rPr>
        <w:t>/20</w:t>
      </w:r>
      <w:r w:rsidR="00A97104" w:rsidRPr="0061523C">
        <w:rPr>
          <w:rFonts w:cs="Arial"/>
          <w:i/>
          <w:sz w:val="20"/>
          <w:szCs w:val="20"/>
          <w:lang w:val="ru-RU"/>
        </w:rPr>
        <w:t>1</w:t>
      </w:r>
      <w:r w:rsidRPr="0061523C">
        <w:rPr>
          <w:rFonts w:cs="Arial"/>
          <w:i/>
          <w:sz w:val="20"/>
          <w:szCs w:val="20"/>
        </w:rPr>
        <w:t>6/QH1</w:t>
      </w:r>
      <w:r w:rsidR="00A97104" w:rsidRPr="0061523C">
        <w:rPr>
          <w:rFonts w:cs="Arial"/>
          <w:i/>
          <w:sz w:val="20"/>
          <w:szCs w:val="20"/>
          <w:lang w:val="ru-RU"/>
        </w:rPr>
        <w:t>4</w:t>
      </w:r>
      <w:r w:rsidR="00BB41EC" w:rsidRPr="0061523C">
        <w:rPr>
          <w:rFonts w:cs="Arial"/>
          <w:i/>
          <w:sz w:val="20"/>
          <w:szCs w:val="20"/>
          <w:lang w:val="en-US"/>
        </w:rPr>
        <w:t xml:space="preserve"> đã được sửa đổi, bổ sung một số điều theo Luật số 16/2023/QH15</w:t>
      </w:r>
      <w:r w:rsidRPr="0061523C">
        <w:rPr>
          <w:rFonts w:cs="Arial"/>
          <w:i/>
          <w:sz w:val="20"/>
          <w:szCs w:val="20"/>
        </w:rPr>
        <w:t>.</w:t>
      </w:r>
    </w:p>
    <w:p w:rsidR="00B06BD2" w:rsidRPr="0061523C" w:rsidRDefault="00B06BD2" w:rsidP="0061523C">
      <w:pPr>
        <w:keepNext/>
        <w:widowControl w:val="0"/>
        <w:spacing w:after="120" w:line="240" w:lineRule="auto"/>
        <w:ind w:firstLine="720"/>
        <w:jc w:val="both"/>
        <w:rPr>
          <w:rFonts w:cs="Arial"/>
          <w:i/>
          <w:sz w:val="20"/>
          <w:szCs w:val="20"/>
        </w:rPr>
      </w:pPr>
    </w:p>
    <w:p w:rsidR="00D674FA" w:rsidRPr="0061523C" w:rsidRDefault="00D674FA" w:rsidP="0061523C">
      <w:pPr>
        <w:keepNext/>
        <w:widowControl w:val="0"/>
        <w:spacing w:after="120" w:line="240" w:lineRule="auto"/>
        <w:ind w:firstLine="720"/>
        <w:jc w:val="both"/>
        <w:rPr>
          <w:rFonts w:cs="Arial"/>
          <w:b/>
          <w:sz w:val="20"/>
          <w:szCs w:val="20"/>
        </w:rPr>
      </w:pPr>
      <w:r w:rsidRPr="0061523C">
        <w:rPr>
          <w:rFonts w:cs="Arial"/>
          <w:b/>
          <w:sz w:val="20"/>
          <w:szCs w:val="20"/>
          <w:lang w:val="ru-RU"/>
        </w:rPr>
        <w:t>Đ</w:t>
      </w:r>
      <w:r w:rsidRPr="0061523C">
        <w:rPr>
          <w:rFonts w:cs="Arial"/>
          <w:b/>
          <w:sz w:val="20"/>
          <w:szCs w:val="20"/>
        </w:rPr>
        <w:t>iều</w:t>
      </w:r>
      <w:r w:rsidRPr="0061523C">
        <w:rPr>
          <w:rFonts w:cs="Arial"/>
          <w:b/>
          <w:sz w:val="20"/>
          <w:szCs w:val="20"/>
          <w:lang w:val="ru-RU"/>
        </w:rPr>
        <w:t xml:space="preserve"> 1. </w:t>
      </w:r>
      <w:r w:rsidRPr="0061523C">
        <w:rPr>
          <w:rFonts w:cs="Arial"/>
          <w:b/>
          <w:sz w:val="20"/>
          <w:szCs w:val="20"/>
        </w:rPr>
        <w:t>Sửa</w:t>
      </w:r>
      <w:r w:rsidRPr="0061523C">
        <w:rPr>
          <w:rFonts w:cs="Arial"/>
          <w:b/>
          <w:sz w:val="20"/>
          <w:szCs w:val="20"/>
          <w:lang w:val="ru-RU"/>
        </w:rPr>
        <w:t xml:space="preserve"> đ</w:t>
      </w:r>
      <w:r w:rsidRPr="0061523C">
        <w:rPr>
          <w:rFonts w:cs="Arial"/>
          <w:b/>
          <w:sz w:val="20"/>
          <w:szCs w:val="20"/>
        </w:rPr>
        <w:t>ổi</w:t>
      </w:r>
      <w:r w:rsidRPr="0061523C">
        <w:rPr>
          <w:rFonts w:cs="Arial"/>
          <w:b/>
          <w:sz w:val="20"/>
          <w:szCs w:val="20"/>
          <w:lang w:val="ru-RU"/>
        </w:rPr>
        <w:t xml:space="preserve">, </w:t>
      </w:r>
      <w:r w:rsidRPr="0061523C">
        <w:rPr>
          <w:rFonts w:cs="Arial"/>
          <w:b/>
          <w:sz w:val="20"/>
          <w:szCs w:val="20"/>
        </w:rPr>
        <w:t>bổ</w:t>
      </w:r>
      <w:r w:rsidRPr="0061523C">
        <w:rPr>
          <w:rFonts w:cs="Arial"/>
          <w:b/>
          <w:sz w:val="20"/>
          <w:szCs w:val="20"/>
          <w:lang w:val="ru-RU"/>
        </w:rPr>
        <w:t xml:space="preserve"> </w:t>
      </w:r>
      <w:r w:rsidRPr="0061523C">
        <w:rPr>
          <w:rFonts w:cs="Arial"/>
          <w:b/>
          <w:sz w:val="20"/>
          <w:szCs w:val="20"/>
        </w:rPr>
        <w:t>sung</w:t>
      </w:r>
      <w:r w:rsidRPr="0061523C">
        <w:rPr>
          <w:rFonts w:cs="Arial"/>
          <w:b/>
          <w:sz w:val="20"/>
          <w:szCs w:val="20"/>
          <w:lang w:val="ru-RU"/>
        </w:rPr>
        <w:t xml:space="preserve"> </w:t>
      </w:r>
      <w:r w:rsidRPr="0061523C">
        <w:rPr>
          <w:rFonts w:cs="Arial"/>
          <w:b/>
          <w:sz w:val="20"/>
          <w:szCs w:val="20"/>
        </w:rPr>
        <w:t>một</w:t>
      </w:r>
      <w:r w:rsidRPr="0061523C">
        <w:rPr>
          <w:rFonts w:cs="Arial"/>
          <w:b/>
          <w:sz w:val="20"/>
          <w:szCs w:val="20"/>
          <w:lang w:val="ru-RU"/>
        </w:rPr>
        <w:t xml:space="preserve"> </w:t>
      </w:r>
      <w:r w:rsidRPr="0061523C">
        <w:rPr>
          <w:rFonts w:cs="Arial"/>
          <w:b/>
          <w:sz w:val="20"/>
          <w:szCs w:val="20"/>
        </w:rPr>
        <w:t>số</w:t>
      </w:r>
      <w:r w:rsidRPr="0061523C">
        <w:rPr>
          <w:rFonts w:cs="Arial"/>
          <w:b/>
          <w:sz w:val="20"/>
          <w:szCs w:val="20"/>
          <w:lang w:val="ru-RU"/>
        </w:rPr>
        <w:t xml:space="preserve"> đ</w:t>
      </w:r>
      <w:r w:rsidRPr="0061523C">
        <w:rPr>
          <w:rFonts w:cs="Arial"/>
          <w:b/>
          <w:sz w:val="20"/>
          <w:szCs w:val="20"/>
        </w:rPr>
        <w:t>iều</w:t>
      </w:r>
      <w:r w:rsidRPr="0061523C">
        <w:rPr>
          <w:rFonts w:cs="Arial"/>
          <w:b/>
          <w:sz w:val="20"/>
          <w:szCs w:val="20"/>
          <w:lang w:val="ru-RU"/>
        </w:rPr>
        <w:t xml:space="preserve"> </w:t>
      </w:r>
      <w:r w:rsidRPr="0061523C">
        <w:rPr>
          <w:rFonts w:cs="Arial"/>
          <w:b/>
          <w:sz w:val="20"/>
          <w:szCs w:val="20"/>
        </w:rPr>
        <w:t>của</w:t>
      </w:r>
      <w:r w:rsidRPr="0061523C">
        <w:rPr>
          <w:rFonts w:cs="Arial"/>
          <w:b/>
          <w:sz w:val="20"/>
          <w:szCs w:val="20"/>
          <w:lang w:val="ru-RU"/>
        </w:rPr>
        <w:t xml:space="preserve"> </w:t>
      </w:r>
      <w:r w:rsidRPr="0061523C">
        <w:rPr>
          <w:rFonts w:cs="Arial"/>
          <w:b/>
          <w:sz w:val="20"/>
          <w:szCs w:val="20"/>
        </w:rPr>
        <w:t>Luật</w:t>
      </w:r>
      <w:r w:rsidRPr="0061523C">
        <w:rPr>
          <w:rFonts w:cs="Arial"/>
          <w:b/>
          <w:sz w:val="20"/>
          <w:szCs w:val="20"/>
          <w:lang w:val="ru-RU"/>
        </w:rPr>
        <w:t xml:space="preserve"> </w:t>
      </w:r>
      <w:r w:rsidR="00A97104" w:rsidRPr="0061523C">
        <w:rPr>
          <w:rFonts w:cs="Arial"/>
          <w:b/>
          <w:sz w:val="20"/>
          <w:szCs w:val="20"/>
        </w:rPr>
        <w:t>Đấu giá tài sản</w:t>
      </w:r>
    </w:p>
    <w:p w:rsidR="00E70FF0" w:rsidRPr="0061523C" w:rsidRDefault="007028C4" w:rsidP="0061523C">
      <w:pPr>
        <w:spacing w:after="120" w:line="240" w:lineRule="auto"/>
        <w:ind w:firstLine="720"/>
        <w:jc w:val="both"/>
        <w:rPr>
          <w:rFonts w:cs="Arial"/>
          <w:sz w:val="20"/>
          <w:szCs w:val="20"/>
          <w:lang w:val="en-GB"/>
        </w:rPr>
      </w:pPr>
      <w:r w:rsidRPr="0061523C">
        <w:rPr>
          <w:rFonts w:cs="Arial"/>
          <w:sz w:val="20"/>
          <w:szCs w:val="20"/>
          <w:lang w:val="en-GB"/>
        </w:rPr>
        <w:t>1</w:t>
      </w:r>
      <w:r w:rsidR="000871F3" w:rsidRPr="0061523C">
        <w:rPr>
          <w:rFonts w:cs="Arial"/>
          <w:sz w:val="20"/>
          <w:szCs w:val="20"/>
        </w:rPr>
        <w:t xml:space="preserve">. </w:t>
      </w:r>
      <w:bookmarkStart w:id="0" w:name="dieu_3"/>
      <w:r w:rsidR="00E70FF0" w:rsidRPr="0061523C">
        <w:rPr>
          <w:rFonts w:cs="Arial"/>
          <w:sz w:val="20"/>
          <w:szCs w:val="20"/>
          <w:lang w:val="en-GB"/>
        </w:rPr>
        <w:t>Sửa đổi, bổ sung khoản 2 Điều 3 như sau:</w:t>
      </w:r>
    </w:p>
    <w:bookmarkEnd w:id="0"/>
    <w:p w:rsidR="00E70FF0" w:rsidRPr="0061523C" w:rsidRDefault="00E70FF0" w:rsidP="0061523C">
      <w:pPr>
        <w:spacing w:after="120" w:line="240" w:lineRule="auto"/>
        <w:ind w:firstLine="720"/>
        <w:jc w:val="both"/>
        <w:rPr>
          <w:rFonts w:cs="Arial"/>
          <w:sz w:val="20"/>
          <w:szCs w:val="20"/>
          <w:lang w:val="en-GB"/>
        </w:rPr>
      </w:pPr>
      <w:r w:rsidRPr="0061523C">
        <w:rPr>
          <w:rFonts w:eastAsia="Times New Roman" w:cs="Arial"/>
          <w:sz w:val="20"/>
          <w:szCs w:val="20"/>
          <w:lang w:val="en-GB"/>
        </w:rPr>
        <w:t>“</w:t>
      </w:r>
      <w:r w:rsidRPr="0061523C">
        <w:rPr>
          <w:rFonts w:eastAsia="Times New Roman" w:cs="Arial"/>
          <w:sz w:val="20"/>
          <w:szCs w:val="20"/>
        </w:rPr>
        <w:t xml:space="preserve">2. Việc đấu giá đối với chứng khoán được thực hiện theo quy định của </w:t>
      </w:r>
      <w:r w:rsidRPr="0061523C">
        <w:rPr>
          <w:rFonts w:eastAsia="Times New Roman" w:cs="Arial"/>
          <w:spacing w:val="-4"/>
          <w:sz w:val="20"/>
          <w:szCs w:val="20"/>
        </w:rPr>
        <w:t xml:space="preserve">pháp luật về chứng khoán; việc đấu giá đối với tài sản công </w:t>
      </w:r>
      <w:r w:rsidR="00CA78F0" w:rsidRPr="0061523C">
        <w:rPr>
          <w:rFonts w:eastAsia="Times New Roman" w:cs="Arial"/>
          <w:spacing w:val="-4"/>
          <w:sz w:val="20"/>
          <w:szCs w:val="20"/>
          <w:lang w:val="en-US"/>
        </w:rPr>
        <w:t>của cơ quan Việt Nam</w:t>
      </w:r>
      <w:r w:rsidR="00CA78F0" w:rsidRPr="0061523C">
        <w:rPr>
          <w:rFonts w:eastAsia="Times New Roman" w:cs="Arial"/>
          <w:sz w:val="20"/>
          <w:szCs w:val="20"/>
          <w:lang w:val="en-US"/>
        </w:rPr>
        <w:t xml:space="preserve"> </w:t>
      </w:r>
      <w:r w:rsidRPr="0061523C">
        <w:rPr>
          <w:rFonts w:eastAsia="Times New Roman" w:cs="Arial"/>
          <w:spacing w:val="-6"/>
          <w:sz w:val="20"/>
          <w:szCs w:val="20"/>
        </w:rPr>
        <w:t>ở nước ngoài được thực hiện theo quy định của pháp luật về quản lý, sử dụng tài sản</w:t>
      </w:r>
      <w:r w:rsidRPr="0061523C">
        <w:rPr>
          <w:rFonts w:eastAsia="Times New Roman" w:cs="Arial"/>
          <w:sz w:val="20"/>
          <w:szCs w:val="20"/>
        </w:rPr>
        <w:t xml:space="preserve"> công</w:t>
      </w:r>
      <w:r w:rsidRPr="0061523C">
        <w:rPr>
          <w:rFonts w:eastAsia="Times New Roman" w:cs="Arial"/>
          <w:sz w:val="20"/>
          <w:szCs w:val="20"/>
          <w:lang w:val="en-GB"/>
        </w:rPr>
        <w:t xml:space="preserve">; </w:t>
      </w:r>
      <w:bookmarkStart w:id="1" w:name="_Hlk167101595"/>
      <w:r w:rsidRPr="0061523C">
        <w:rPr>
          <w:rFonts w:eastAsia="Times New Roman" w:cs="Arial"/>
          <w:sz w:val="20"/>
          <w:szCs w:val="20"/>
          <w:lang w:val="en-GB"/>
        </w:rPr>
        <w:t xml:space="preserve">việc đấu giá </w:t>
      </w:r>
      <w:r w:rsidR="006D1DD3" w:rsidRPr="0061523C">
        <w:rPr>
          <w:rFonts w:eastAsia="Times New Roman" w:cs="Arial"/>
          <w:sz w:val="20"/>
          <w:szCs w:val="20"/>
          <w:lang w:val="en-GB"/>
        </w:rPr>
        <w:t xml:space="preserve">đối với </w:t>
      </w:r>
      <w:r w:rsidRPr="0061523C">
        <w:rPr>
          <w:rFonts w:eastAsia="Times New Roman" w:cs="Arial"/>
          <w:sz w:val="20"/>
          <w:szCs w:val="20"/>
          <w:lang w:val="en-GB"/>
        </w:rPr>
        <w:t>biển số xe được thực hiện theo quy định của pháp luật về trật tự, an toàn giao thông đường bộ</w:t>
      </w:r>
      <w:bookmarkEnd w:id="1"/>
      <w:r w:rsidR="003B43CF" w:rsidRPr="0061523C">
        <w:rPr>
          <w:rFonts w:eastAsia="Times New Roman" w:cs="Arial"/>
          <w:sz w:val="20"/>
          <w:szCs w:val="20"/>
          <w:lang w:val="en-GB"/>
        </w:rPr>
        <w:t>.</w:t>
      </w:r>
      <w:r w:rsidRPr="0061523C">
        <w:rPr>
          <w:rFonts w:eastAsia="Times New Roman" w:cs="Arial"/>
          <w:sz w:val="20"/>
          <w:szCs w:val="20"/>
          <w:lang w:val="en-GB"/>
        </w:rPr>
        <w:t>”.</w:t>
      </w:r>
    </w:p>
    <w:p w:rsidR="004F0BAB" w:rsidRPr="0061523C" w:rsidRDefault="00DE285C" w:rsidP="0061523C">
      <w:pPr>
        <w:spacing w:after="120" w:line="240" w:lineRule="auto"/>
        <w:ind w:firstLine="720"/>
        <w:jc w:val="both"/>
        <w:rPr>
          <w:rFonts w:cs="Arial"/>
          <w:bCs/>
          <w:iCs/>
          <w:sz w:val="20"/>
          <w:szCs w:val="20"/>
        </w:rPr>
      </w:pPr>
      <w:r w:rsidRPr="0061523C">
        <w:rPr>
          <w:rFonts w:cs="Arial"/>
          <w:bCs/>
          <w:sz w:val="20"/>
          <w:szCs w:val="20"/>
          <w:lang w:val="en-GB"/>
        </w:rPr>
        <w:t>2.</w:t>
      </w:r>
      <w:r w:rsidRPr="0061523C">
        <w:rPr>
          <w:rFonts w:cs="Arial"/>
          <w:sz w:val="20"/>
          <w:szCs w:val="20"/>
          <w:lang w:val="en-GB"/>
        </w:rPr>
        <w:t xml:space="preserve"> </w:t>
      </w:r>
      <w:r w:rsidR="00264540" w:rsidRPr="0061523C">
        <w:rPr>
          <w:rFonts w:cs="Arial"/>
          <w:sz w:val="20"/>
          <w:szCs w:val="20"/>
        </w:rPr>
        <w:t>Sửa đổi</w:t>
      </w:r>
      <w:r w:rsidR="00E36508" w:rsidRPr="0061523C">
        <w:rPr>
          <w:rFonts w:cs="Arial"/>
          <w:sz w:val="20"/>
          <w:szCs w:val="20"/>
        </w:rPr>
        <w:t xml:space="preserve">, </w:t>
      </w:r>
      <w:r w:rsidR="00E36508" w:rsidRPr="0061523C">
        <w:rPr>
          <w:rFonts w:cs="Arial"/>
          <w:bCs/>
          <w:iCs/>
          <w:sz w:val="20"/>
          <w:szCs w:val="20"/>
        </w:rPr>
        <w:t>bổ sung</w:t>
      </w:r>
      <w:r w:rsidR="00A97104" w:rsidRPr="0061523C">
        <w:rPr>
          <w:rFonts w:cs="Arial"/>
          <w:bCs/>
          <w:iCs/>
          <w:sz w:val="20"/>
          <w:szCs w:val="20"/>
        </w:rPr>
        <w:t xml:space="preserve"> </w:t>
      </w:r>
      <w:r w:rsidR="00264540" w:rsidRPr="0061523C">
        <w:rPr>
          <w:rFonts w:cs="Arial"/>
          <w:bCs/>
          <w:iCs/>
          <w:sz w:val="20"/>
          <w:szCs w:val="20"/>
        </w:rPr>
        <w:t xml:space="preserve">Điều </w:t>
      </w:r>
      <w:r w:rsidR="00A97104" w:rsidRPr="0061523C">
        <w:rPr>
          <w:rFonts w:cs="Arial"/>
          <w:bCs/>
          <w:iCs/>
          <w:sz w:val="20"/>
          <w:szCs w:val="20"/>
        </w:rPr>
        <w:t>4</w:t>
      </w:r>
      <w:r w:rsidR="00F52C02" w:rsidRPr="0061523C">
        <w:rPr>
          <w:rFonts w:cs="Arial"/>
          <w:bCs/>
          <w:iCs/>
          <w:sz w:val="20"/>
          <w:szCs w:val="20"/>
        </w:rPr>
        <w:t xml:space="preserve"> như sau:</w:t>
      </w:r>
    </w:p>
    <w:p w:rsidR="0027084C" w:rsidRPr="0061523C" w:rsidRDefault="001C3F08" w:rsidP="0061523C">
      <w:pPr>
        <w:spacing w:after="120" w:line="240" w:lineRule="auto"/>
        <w:ind w:firstLine="720"/>
        <w:jc w:val="both"/>
        <w:rPr>
          <w:rFonts w:cs="Arial"/>
          <w:bCs/>
          <w:iCs/>
          <w:sz w:val="20"/>
          <w:szCs w:val="20"/>
        </w:rPr>
      </w:pPr>
      <w:r w:rsidRPr="0061523C">
        <w:rPr>
          <w:rFonts w:cs="Arial"/>
          <w:bCs/>
          <w:iCs/>
          <w:sz w:val="20"/>
          <w:szCs w:val="20"/>
        </w:rPr>
        <w:t>“</w:t>
      </w:r>
      <w:r w:rsidRPr="0061523C">
        <w:rPr>
          <w:rFonts w:cs="Arial"/>
          <w:b/>
          <w:bCs/>
          <w:iCs/>
          <w:sz w:val="20"/>
          <w:szCs w:val="20"/>
        </w:rPr>
        <w:t>Điều 4. Tài sản đấu giá</w:t>
      </w:r>
    </w:p>
    <w:p w:rsidR="0029122E" w:rsidRPr="0061523C" w:rsidRDefault="0029122E" w:rsidP="0061523C">
      <w:pPr>
        <w:spacing w:after="120" w:line="240" w:lineRule="auto"/>
        <w:ind w:firstLine="720"/>
        <w:jc w:val="both"/>
        <w:rPr>
          <w:rFonts w:cs="Arial"/>
          <w:bCs/>
          <w:sz w:val="20"/>
          <w:szCs w:val="20"/>
        </w:rPr>
      </w:pPr>
      <w:r w:rsidRPr="0061523C">
        <w:rPr>
          <w:rFonts w:cs="Arial"/>
          <w:bCs/>
          <w:sz w:val="20"/>
          <w:szCs w:val="20"/>
        </w:rPr>
        <w:t>1. Tài sản mà pháp luật quy định phải đấu giá bao gồm:</w:t>
      </w:r>
    </w:p>
    <w:p w:rsidR="00833592" w:rsidRPr="0061523C" w:rsidRDefault="0029122E" w:rsidP="0061523C">
      <w:pPr>
        <w:pStyle w:val="NormalWeb"/>
        <w:shd w:val="clear" w:color="auto" w:fill="FFFFFF"/>
        <w:spacing w:before="0" w:beforeAutospacing="0" w:after="120" w:afterAutospacing="0"/>
        <w:ind w:firstLine="720"/>
        <w:jc w:val="both"/>
        <w:rPr>
          <w:rFonts w:ascii="Arial" w:hAnsi="Arial" w:cs="Arial"/>
          <w:sz w:val="20"/>
          <w:szCs w:val="20"/>
          <w:lang w:val="en-GB"/>
        </w:rPr>
      </w:pPr>
      <w:r w:rsidRPr="0061523C">
        <w:rPr>
          <w:rFonts w:ascii="Arial" w:hAnsi="Arial" w:cs="Arial"/>
          <w:bCs/>
          <w:sz w:val="20"/>
          <w:szCs w:val="20"/>
        </w:rPr>
        <w:t>a)</w:t>
      </w:r>
      <w:r w:rsidR="00A97104" w:rsidRPr="0061523C">
        <w:rPr>
          <w:rFonts w:ascii="Arial" w:hAnsi="Arial" w:cs="Arial"/>
          <w:bCs/>
          <w:sz w:val="20"/>
          <w:szCs w:val="20"/>
        </w:rPr>
        <w:t xml:space="preserve"> </w:t>
      </w:r>
      <w:r w:rsidR="00833592" w:rsidRPr="0061523C">
        <w:rPr>
          <w:rFonts w:ascii="Arial" w:hAnsi="Arial" w:cs="Arial"/>
          <w:sz w:val="20"/>
          <w:szCs w:val="20"/>
        </w:rPr>
        <w:t>Quyền sử dụng đất theo quy định của pháp luật về đất đai;</w:t>
      </w:r>
      <w:r w:rsidR="00833592" w:rsidRPr="0061523C">
        <w:rPr>
          <w:rFonts w:ascii="Arial" w:hAnsi="Arial" w:cs="Arial"/>
          <w:bCs/>
          <w:sz w:val="20"/>
          <w:szCs w:val="20"/>
          <w:lang w:val="en-GB"/>
        </w:rPr>
        <w:t xml:space="preserve"> </w:t>
      </w:r>
    </w:p>
    <w:p w:rsidR="0031225A" w:rsidRPr="0061523C" w:rsidRDefault="0031225A" w:rsidP="0061523C">
      <w:pPr>
        <w:pStyle w:val="NormalWeb"/>
        <w:shd w:val="clear" w:color="auto" w:fill="FFFFFF"/>
        <w:spacing w:before="0" w:beforeAutospacing="0" w:after="120" w:afterAutospacing="0"/>
        <w:ind w:firstLine="720"/>
        <w:jc w:val="both"/>
        <w:rPr>
          <w:rFonts w:ascii="Arial" w:hAnsi="Arial" w:cs="Arial"/>
          <w:spacing w:val="-2"/>
          <w:sz w:val="20"/>
          <w:szCs w:val="20"/>
          <w:lang w:val="en-GB"/>
        </w:rPr>
      </w:pPr>
      <w:r w:rsidRPr="0061523C">
        <w:rPr>
          <w:rFonts w:ascii="Arial" w:hAnsi="Arial" w:cs="Arial"/>
          <w:bCs/>
          <w:spacing w:val="-2"/>
          <w:sz w:val="20"/>
          <w:szCs w:val="20"/>
          <w:lang w:val="en-GB"/>
        </w:rPr>
        <w:t>b</w:t>
      </w:r>
      <w:r w:rsidRPr="0061523C">
        <w:rPr>
          <w:rFonts w:ascii="Arial" w:hAnsi="Arial" w:cs="Arial"/>
          <w:spacing w:val="-2"/>
          <w:sz w:val="20"/>
          <w:szCs w:val="20"/>
          <w:lang w:val="en-GB"/>
        </w:rPr>
        <w:t xml:space="preserve">) Quyền </w:t>
      </w:r>
      <w:r w:rsidRPr="0061523C">
        <w:rPr>
          <w:rFonts w:ascii="Arial" w:hAnsi="Arial" w:cs="Arial"/>
          <w:bCs/>
          <w:spacing w:val="-2"/>
          <w:sz w:val="20"/>
          <w:szCs w:val="20"/>
          <w:lang w:val="en-GB"/>
        </w:rPr>
        <w:t>khai thác khoáng sản</w:t>
      </w:r>
      <w:r w:rsidRPr="0061523C">
        <w:rPr>
          <w:rFonts w:ascii="Arial" w:hAnsi="Arial" w:cs="Arial"/>
          <w:spacing w:val="-2"/>
          <w:sz w:val="20"/>
          <w:szCs w:val="20"/>
          <w:lang w:val="en-GB"/>
        </w:rPr>
        <w:t xml:space="preserve"> theo quy định của pháp luật về </w:t>
      </w:r>
      <w:r w:rsidRPr="0061523C">
        <w:rPr>
          <w:rFonts w:ascii="Arial" w:hAnsi="Arial" w:cs="Arial"/>
          <w:bCs/>
          <w:spacing w:val="-2"/>
          <w:sz w:val="20"/>
          <w:szCs w:val="20"/>
          <w:lang w:val="en-GB"/>
        </w:rPr>
        <w:t>khoáng sản</w:t>
      </w:r>
      <w:r w:rsidRPr="0061523C">
        <w:rPr>
          <w:rFonts w:ascii="Arial" w:hAnsi="Arial" w:cs="Arial"/>
          <w:spacing w:val="-2"/>
          <w:sz w:val="20"/>
          <w:szCs w:val="20"/>
          <w:lang w:val="en-GB"/>
        </w:rPr>
        <w:t>;</w:t>
      </w:r>
    </w:p>
    <w:p w:rsidR="007C4B97" w:rsidRPr="0061523C" w:rsidRDefault="0031225A" w:rsidP="0061523C">
      <w:pPr>
        <w:pStyle w:val="NormalWeb"/>
        <w:shd w:val="clear" w:color="auto" w:fill="FFFFFF"/>
        <w:spacing w:before="0" w:beforeAutospacing="0" w:after="120" w:afterAutospacing="0"/>
        <w:ind w:firstLine="720"/>
        <w:jc w:val="both"/>
        <w:rPr>
          <w:rFonts w:ascii="Arial" w:hAnsi="Arial" w:cs="Arial"/>
          <w:sz w:val="20"/>
          <w:szCs w:val="20"/>
        </w:rPr>
      </w:pPr>
      <w:r w:rsidRPr="0061523C">
        <w:rPr>
          <w:rFonts w:ascii="Arial" w:hAnsi="Arial" w:cs="Arial"/>
          <w:bCs/>
          <w:spacing w:val="-4"/>
          <w:sz w:val="20"/>
          <w:szCs w:val="20"/>
          <w:lang w:val="en-GB"/>
        </w:rPr>
        <w:t>c</w:t>
      </w:r>
      <w:r w:rsidRPr="0061523C">
        <w:rPr>
          <w:rFonts w:ascii="Arial" w:hAnsi="Arial" w:cs="Arial"/>
          <w:spacing w:val="-4"/>
          <w:sz w:val="20"/>
          <w:szCs w:val="20"/>
          <w:lang w:val="en-GB"/>
        </w:rPr>
        <w:t>) Quyền sử dụng tần số vô tuyến điện theo quy định của pháp luật về tần số vô</w:t>
      </w:r>
      <w:r w:rsidRPr="0061523C">
        <w:rPr>
          <w:rFonts w:ascii="Arial" w:hAnsi="Arial" w:cs="Arial"/>
          <w:sz w:val="20"/>
          <w:szCs w:val="20"/>
          <w:lang w:val="en-GB"/>
        </w:rPr>
        <w:t xml:space="preserve"> tuyến điện;</w:t>
      </w:r>
    </w:p>
    <w:p w:rsidR="00594DFF" w:rsidRPr="0061523C" w:rsidRDefault="00833592" w:rsidP="0061523C">
      <w:pPr>
        <w:spacing w:after="120" w:line="240" w:lineRule="auto"/>
        <w:ind w:firstLine="720"/>
        <w:jc w:val="both"/>
        <w:rPr>
          <w:rFonts w:cs="Arial"/>
          <w:bCs/>
          <w:sz w:val="20"/>
          <w:szCs w:val="20"/>
        </w:rPr>
      </w:pPr>
      <w:r w:rsidRPr="0061523C">
        <w:rPr>
          <w:rFonts w:cs="Arial"/>
          <w:bCs/>
          <w:sz w:val="20"/>
          <w:szCs w:val="20"/>
          <w:lang w:val="en-GB"/>
        </w:rPr>
        <w:t>d</w:t>
      </w:r>
      <w:r w:rsidR="00594DFF" w:rsidRPr="0061523C">
        <w:rPr>
          <w:rFonts w:cs="Arial"/>
          <w:bCs/>
          <w:sz w:val="20"/>
          <w:szCs w:val="20"/>
        </w:rPr>
        <w:t xml:space="preserve">) </w:t>
      </w:r>
      <w:bookmarkStart w:id="2" w:name="_Hlk164179213"/>
      <w:r w:rsidR="00DA03D3" w:rsidRPr="0061523C">
        <w:rPr>
          <w:rFonts w:cs="Arial"/>
          <w:bCs/>
          <w:sz w:val="20"/>
          <w:szCs w:val="20"/>
        </w:rPr>
        <w:t>Q</w:t>
      </w:r>
      <w:r w:rsidR="00594DFF" w:rsidRPr="0061523C">
        <w:rPr>
          <w:rFonts w:cs="Arial"/>
          <w:bCs/>
          <w:sz w:val="20"/>
          <w:szCs w:val="20"/>
        </w:rPr>
        <w:t>uyền sử dụng</w:t>
      </w:r>
      <w:r w:rsidR="002D1038" w:rsidRPr="0061523C">
        <w:rPr>
          <w:rFonts w:cs="Arial"/>
          <w:bCs/>
          <w:sz w:val="20"/>
          <w:szCs w:val="20"/>
        </w:rPr>
        <w:t xml:space="preserve"> mã, số viễn thông và </w:t>
      </w:r>
      <w:r w:rsidR="00594DFF" w:rsidRPr="0061523C">
        <w:rPr>
          <w:rFonts w:cs="Arial"/>
          <w:bCs/>
          <w:sz w:val="20"/>
          <w:szCs w:val="20"/>
        </w:rPr>
        <w:t>tên miền</w:t>
      </w:r>
      <w:r w:rsidR="00B012EC" w:rsidRPr="0061523C">
        <w:rPr>
          <w:rFonts w:cs="Arial"/>
          <w:bCs/>
          <w:sz w:val="20"/>
          <w:szCs w:val="20"/>
        </w:rPr>
        <w:t xml:space="preserve"> quốc gia Việt Nam “.vn”</w:t>
      </w:r>
      <w:bookmarkEnd w:id="2"/>
      <w:r w:rsidR="00594DFF" w:rsidRPr="0061523C">
        <w:rPr>
          <w:rFonts w:cs="Arial"/>
          <w:bCs/>
          <w:sz w:val="20"/>
          <w:szCs w:val="20"/>
        </w:rPr>
        <w:t xml:space="preserve"> theo quy định của pháp luật về viễn thông;</w:t>
      </w:r>
    </w:p>
    <w:p w:rsidR="00D65CB3" w:rsidRPr="0061523C" w:rsidRDefault="0031225A" w:rsidP="0061523C">
      <w:pPr>
        <w:spacing w:after="120" w:line="240" w:lineRule="auto"/>
        <w:ind w:firstLine="720"/>
        <w:jc w:val="both"/>
        <w:rPr>
          <w:rFonts w:cs="Arial"/>
          <w:bCs/>
          <w:spacing w:val="4"/>
          <w:sz w:val="20"/>
          <w:szCs w:val="20"/>
        </w:rPr>
      </w:pPr>
      <w:r w:rsidRPr="0061523C">
        <w:rPr>
          <w:rFonts w:cs="Arial"/>
          <w:bCs/>
          <w:spacing w:val="4"/>
          <w:sz w:val="20"/>
          <w:szCs w:val="20"/>
          <w:lang w:val="en-GB"/>
        </w:rPr>
        <w:t>đ</w:t>
      </w:r>
      <w:r w:rsidR="00D65CB3" w:rsidRPr="0061523C">
        <w:rPr>
          <w:rFonts w:cs="Arial"/>
          <w:bCs/>
          <w:spacing w:val="4"/>
          <w:sz w:val="20"/>
          <w:szCs w:val="20"/>
        </w:rPr>
        <w:t xml:space="preserve">) </w:t>
      </w:r>
      <w:r w:rsidR="00DA03D3" w:rsidRPr="0061523C">
        <w:rPr>
          <w:rFonts w:cs="Arial"/>
          <w:spacing w:val="4"/>
          <w:sz w:val="20"/>
          <w:szCs w:val="20"/>
        </w:rPr>
        <w:t>Q</w:t>
      </w:r>
      <w:r w:rsidR="00D65CB3" w:rsidRPr="0061523C">
        <w:rPr>
          <w:rFonts w:cs="Arial"/>
          <w:bCs/>
          <w:spacing w:val="4"/>
          <w:sz w:val="20"/>
          <w:szCs w:val="20"/>
        </w:rPr>
        <w:t>uyền sử dụng</w:t>
      </w:r>
      <w:r w:rsidR="00A87E38" w:rsidRPr="0061523C">
        <w:rPr>
          <w:rFonts w:cs="Arial"/>
          <w:spacing w:val="4"/>
          <w:sz w:val="20"/>
          <w:szCs w:val="20"/>
        </w:rPr>
        <w:t xml:space="preserve"> rừng,</w:t>
      </w:r>
      <w:r w:rsidR="006D1DD3" w:rsidRPr="0061523C">
        <w:rPr>
          <w:rFonts w:cs="Arial"/>
          <w:spacing w:val="4"/>
          <w:sz w:val="20"/>
          <w:szCs w:val="20"/>
          <w:lang w:val="en-GB"/>
        </w:rPr>
        <w:t xml:space="preserve"> </w:t>
      </w:r>
      <w:r w:rsidR="00A87E38" w:rsidRPr="0061523C">
        <w:rPr>
          <w:rFonts w:cs="Arial"/>
          <w:spacing w:val="4"/>
          <w:sz w:val="20"/>
          <w:szCs w:val="20"/>
        </w:rPr>
        <w:t xml:space="preserve">cho thuê rừng </w:t>
      </w:r>
      <w:r w:rsidR="009C7C63" w:rsidRPr="0061523C">
        <w:rPr>
          <w:rFonts w:cs="Arial"/>
          <w:bCs/>
          <w:spacing w:val="4"/>
          <w:sz w:val="20"/>
          <w:szCs w:val="20"/>
        </w:rPr>
        <w:t>theo quy đị</w:t>
      </w:r>
      <w:r w:rsidR="00D65CB3" w:rsidRPr="0061523C">
        <w:rPr>
          <w:rFonts w:cs="Arial"/>
          <w:bCs/>
          <w:spacing w:val="4"/>
          <w:sz w:val="20"/>
          <w:szCs w:val="20"/>
        </w:rPr>
        <w:t xml:space="preserve">nh của pháp luật về </w:t>
      </w:r>
      <w:r w:rsidR="00ED385A" w:rsidRPr="0061523C">
        <w:rPr>
          <w:rFonts w:cs="Arial"/>
          <w:spacing w:val="4"/>
          <w:sz w:val="20"/>
          <w:szCs w:val="20"/>
        </w:rPr>
        <w:t>lâm nghiệp</w:t>
      </w:r>
      <w:r w:rsidR="00D65CB3" w:rsidRPr="0061523C">
        <w:rPr>
          <w:rFonts w:cs="Arial"/>
          <w:bCs/>
          <w:spacing w:val="4"/>
          <w:sz w:val="20"/>
          <w:szCs w:val="20"/>
        </w:rPr>
        <w:t>;</w:t>
      </w:r>
    </w:p>
    <w:p w:rsidR="00D65CB3" w:rsidRPr="0061523C" w:rsidRDefault="0031225A" w:rsidP="0061523C">
      <w:pPr>
        <w:spacing w:after="120" w:line="240" w:lineRule="auto"/>
        <w:ind w:firstLine="720"/>
        <w:jc w:val="both"/>
        <w:rPr>
          <w:rFonts w:cs="Arial"/>
          <w:bCs/>
          <w:sz w:val="20"/>
          <w:szCs w:val="20"/>
        </w:rPr>
      </w:pPr>
      <w:r w:rsidRPr="0061523C">
        <w:rPr>
          <w:rFonts w:cs="Arial"/>
          <w:bCs/>
          <w:sz w:val="20"/>
          <w:szCs w:val="20"/>
          <w:lang w:val="en-GB"/>
        </w:rPr>
        <w:t>e</w:t>
      </w:r>
      <w:r w:rsidR="00D65CB3" w:rsidRPr="0061523C">
        <w:rPr>
          <w:rFonts w:cs="Arial"/>
          <w:bCs/>
          <w:sz w:val="20"/>
          <w:szCs w:val="20"/>
        </w:rPr>
        <w:t>) Tài sản cố định của doanh nghiệp theo quy định của pháp luật về quản lý, sử dụng vốn nhà nước đầu tư vào sản xuất, kinh doanh tại doanh nghiệp;</w:t>
      </w:r>
    </w:p>
    <w:p w:rsidR="0031225A" w:rsidRPr="0061523C" w:rsidRDefault="0031225A" w:rsidP="0061523C">
      <w:pPr>
        <w:spacing w:after="120" w:line="240" w:lineRule="auto"/>
        <w:ind w:firstLine="720"/>
        <w:jc w:val="both"/>
        <w:rPr>
          <w:rFonts w:cs="Arial"/>
          <w:bCs/>
          <w:sz w:val="20"/>
          <w:szCs w:val="20"/>
        </w:rPr>
      </w:pPr>
      <w:r w:rsidRPr="0061523C">
        <w:rPr>
          <w:rFonts w:cs="Arial"/>
          <w:bCs/>
          <w:sz w:val="20"/>
          <w:szCs w:val="20"/>
          <w:lang w:val="en-GB"/>
        </w:rPr>
        <w:t>g</w:t>
      </w:r>
      <w:r w:rsidRPr="0061523C">
        <w:rPr>
          <w:rFonts w:cs="Arial"/>
          <w:bCs/>
          <w:sz w:val="20"/>
          <w:szCs w:val="20"/>
        </w:rPr>
        <w:t>) Tài sản là hàng dự trữ quốc gia theo quy định của pháp luật về dự trữ quốc gia;</w:t>
      </w:r>
    </w:p>
    <w:p w:rsidR="00863D87" w:rsidRPr="0061523C" w:rsidRDefault="0031225A" w:rsidP="0061523C">
      <w:pPr>
        <w:spacing w:after="120" w:line="240" w:lineRule="auto"/>
        <w:ind w:firstLine="720"/>
        <w:jc w:val="both"/>
        <w:rPr>
          <w:rFonts w:cs="Arial"/>
          <w:bCs/>
          <w:sz w:val="20"/>
          <w:szCs w:val="20"/>
        </w:rPr>
      </w:pPr>
      <w:r w:rsidRPr="0061523C">
        <w:rPr>
          <w:rFonts w:cs="Arial"/>
          <w:bCs/>
          <w:sz w:val="20"/>
          <w:szCs w:val="20"/>
          <w:lang w:val="en-GB"/>
        </w:rPr>
        <w:t>h</w:t>
      </w:r>
      <w:r w:rsidR="00863D87" w:rsidRPr="0061523C">
        <w:rPr>
          <w:rFonts w:cs="Arial"/>
          <w:bCs/>
          <w:sz w:val="20"/>
          <w:szCs w:val="20"/>
        </w:rPr>
        <w:t xml:space="preserve">) </w:t>
      </w:r>
      <w:bookmarkStart w:id="3" w:name="_Hlk164173901"/>
      <w:r w:rsidR="00863D87" w:rsidRPr="0061523C">
        <w:rPr>
          <w:rFonts w:cs="Arial"/>
          <w:bCs/>
          <w:sz w:val="20"/>
          <w:szCs w:val="20"/>
        </w:rPr>
        <w:t>Tài sản công tại cơ quan, tổ chức, đơn vị, tài sản kết cấu hạ tầng, tài sản được xác lập quyền sở hữu toàn dân, tài sản của dự án sử dụng vốn nhà nước theo quy định của pháp luật về quản lý, sử dụng tài sản công</w:t>
      </w:r>
      <w:bookmarkEnd w:id="3"/>
      <w:r w:rsidR="00863D87" w:rsidRPr="0061523C">
        <w:rPr>
          <w:rFonts w:cs="Arial"/>
          <w:bCs/>
          <w:sz w:val="20"/>
          <w:szCs w:val="20"/>
        </w:rPr>
        <w:t>;</w:t>
      </w:r>
    </w:p>
    <w:p w:rsidR="00D65CB3" w:rsidRPr="0061523C" w:rsidRDefault="0031225A" w:rsidP="0061523C">
      <w:pPr>
        <w:spacing w:after="120" w:line="240" w:lineRule="auto"/>
        <w:ind w:firstLine="720"/>
        <w:jc w:val="both"/>
        <w:rPr>
          <w:rFonts w:cs="Arial"/>
          <w:bCs/>
          <w:sz w:val="20"/>
          <w:szCs w:val="20"/>
        </w:rPr>
      </w:pPr>
      <w:r w:rsidRPr="0061523C">
        <w:rPr>
          <w:rFonts w:cs="Arial"/>
          <w:bCs/>
          <w:sz w:val="20"/>
          <w:szCs w:val="20"/>
          <w:lang w:val="en-GB"/>
        </w:rPr>
        <w:t>i</w:t>
      </w:r>
      <w:r w:rsidR="00D65CB3" w:rsidRPr="0061523C">
        <w:rPr>
          <w:rFonts w:cs="Arial"/>
          <w:bCs/>
          <w:sz w:val="20"/>
          <w:szCs w:val="20"/>
        </w:rPr>
        <w:t>) Tài sản thi hành án theo quy định của pháp luật về thi hành án dân sự;</w:t>
      </w:r>
    </w:p>
    <w:p w:rsidR="00A97104" w:rsidRPr="0061523C" w:rsidRDefault="0031225A" w:rsidP="0061523C">
      <w:pPr>
        <w:spacing w:after="120" w:line="240" w:lineRule="auto"/>
        <w:ind w:firstLine="720"/>
        <w:jc w:val="both"/>
        <w:rPr>
          <w:rFonts w:cs="Arial"/>
          <w:bCs/>
          <w:sz w:val="20"/>
          <w:szCs w:val="20"/>
        </w:rPr>
      </w:pPr>
      <w:r w:rsidRPr="0061523C">
        <w:rPr>
          <w:rFonts w:cs="Arial"/>
          <w:bCs/>
          <w:sz w:val="20"/>
          <w:szCs w:val="20"/>
          <w:lang w:val="en-GB"/>
        </w:rPr>
        <w:t>k</w:t>
      </w:r>
      <w:r w:rsidR="0038205F" w:rsidRPr="0061523C">
        <w:rPr>
          <w:rFonts w:cs="Arial"/>
          <w:bCs/>
          <w:sz w:val="20"/>
          <w:szCs w:val="20"/>
        </w:rPr>
        <w:t xml:space="preserve">) </w:t>
      </w:r>
      <w:r w:rsidR="00A97104" w:rsidRPr="0061523C">
        <w:rPr>
          <w:rFonts w:cs="Arial"/>
          <w:bCs/>
          <w:sz w:val="20"/>
          <w:szCs w:val="20"/>
        </w:rPr>
        <w:t>Tài sản bảo đảm theo quy định của pháp luật về bảo đảm</w:t>
      </w:r>
      <w:r w:rsidR="00F81B82" w:rsidRPr="0061523C">
        <w:rPr>
          <w:rFonts w:cs="Arial"/>
          <w:bCs/>
          <w:sz w:val="20"/>
          <w:szCs w:val="20"/>
        </w:rPr>
        <w:t xml:space="preserve"> thực hiện nghĩa vụ</w:t>
      </w:r>
      <w:r w:rsidR="0029122E" w:rsidRPr="0061523C">
        <w:rPr>
          <w:rFonts w:cs="Arial"/>
          <w:bCs/>
          <w:sz w:val="20"/>
          <w:szCs w:val="20"/>
        </w:rPr>
        <w:t>;</w:t>
      </w:r>
    </w:p>
    <w:p w:rsidR="009212DB" w:rsidRPr="0061523C" w:rsidRDefault="0031225A" w:rsidP="0061523C">
      <w:pPr>
        <w:spacing w:after="120" w:line="240" w:lineRule="auto"/>
        <w:ind w:firstLine="720"/>
        <w:jc w:val="both"/>
        <w:rPr>
          <w:rFonts w:cs="Arial"/>
          <w:bCs/>
          <w:sz w:val="20"/>
          <w:szCs w:val="20"/>
        </w:rPr>
      </w:pPr>
      <w:r w:rsidRPr="0061523C">
        <w:rPr>
          <w:rFonts w:cs="Arial"/>
          <w:bCs/>
          <w:spacing w:val="-4"/>
          <w:sz w:val="20"/>
          <w:szCs w:val="20"/>
          <w:lang w:val="en-GB"/>
        </w:rPr>
        <w:t>l</w:t>
      </w:r>
      <w:r w:rsidR="009212DB" w:rsidRPr="0061523C">
        <w:rPr>
          <w:rFonts w:cs="Arial"/>
          <w:bCs/>
          <w:spacing w:val="-4"/>
          <w:sz w:val="20"/>
          <w:szCs w:val="20"/>
        </w:rPr>
        <w:t xml:space="preserve">) Tài sản kê biên để bảo đảm thi hành quyết định xử phạt vi phạm hành chính </w:t>
      </w:r>
      <w:r w:rsidR="009212DB" w:rsidRPr="0061523C">
        <w:rPr>
          <w:rFonts w:cs="Arial"/>
          <w:bCs/>
          <w:sz w:val="20"/>
          <w:szCs w:val="20"/>
        </w:rPr>
        <w:t>theo quy định của pháp luật về xử lý vi phạm hành chính;</w:t>
      </w:r>
    </w:p>
    <w:p w:rsidR="00A97104" w:rsidRPr="0061523C" w:rsidRDefault="0031225A" w:rsidP="0061523C">
      <w:pPr>
        <w:spacing w:after="120" w:line="240" w:lineRule="auto"/>
        <w:ind w:firstLine="720"/>
        <w:jc w:val="both"/>
        <w:rPr>
          <w:rFonts w:cs="Arial"/>
          <w:bCs/>
          <w:sz w:val="20"/>
          <w:szCs w:val="20"/>
        </w:rPr>
      </w:pPr>
      <w:r w:rsidRPr="0061523C">
        <w:rPr>
          <w:rFonts w:cs="Arial"/>
          <w:bCs/>
          <w:sz w:val="20"/>
          <w:szCs w:val="20"/>
          <w:lang w:val="en-GB"/>
        </w:rPr>
        <w:t>m</w:t>
      </w:r>
      <w:r w:rsidR="0029122E" w:rsidRPr="0061523C">
        <w:rPr>
          <w:rFonts w:cs="Arial"/>
          <w:bCs/>
          <w:sz w:val="20"/>
          <w:szCs w:val="20"/>
        </w:rPr>
        <w:t>)</w:t>
      </w:r>
      <w:r w:rsidR="00A97104" w:rsidRPr="0061523C">
        <w:rPr>
          <w:rFonts w:cs="Arial"/>
          <w:bCs/>
          <w:sz w:val="20"/>
          <w:szCs w:val="20"/>
        </w:rPr>
        <w:t xml:space="preserve"> </w:t>
      </w:r>
      <w:r w:rsidR="009E738D" w:rsidRPr="0061523C">
        <w:rPr>
          <w:rFonts w:cs="Arial"/>
          <w:bCs/>
          <w:sz w:val="20"/>
          <w:szCs w:val="20"/>
        </w:rPr>
        <w:t>Tài sản của hợp tác xã, liên hiệp hợp tác xã phá sản theo quy định của pháp luật về hợp tác xã và pháp luật về phá sản</w:t>
      </w:r>
      <w:r w:rsidR="00CA35D3" w:rsidRPr="0061523C">
        <w:rPr>
          <w:rFonts w:cs="Arial"/>
          <w:sz w:val="20"/>
          <w:szCs w:val="20"/>
          <w:shd w:val="clear" w:color="auto" w:fill="FFFFFF"/>
        </w:rPr>
        <w:t>;</w:t>
      </w:r>
    </w:p>
    <w:p w:rsidR="00E26DBC" w:rsidRPr="0061523C" w:rsidRDefault="0031225A" w:rsidP="0061523C">
      <w:pPr>
        <w:spacing w:after="120" w:line="240" w:lineRule="auto"/>
        <w:ind w:firstLine="720"/>
        <w:jc w:val="both"/>
        <w:rPr>
          <w:rFonts w:cs="Arial"/>
          <w:bCs/>
          <w:spacing w:val="-4"/>
          <w:sz w:val="20"/>
          <w:szCs w:val="20"/>
        </w:rPr>
      </w:pPr>
      <w:r w:rsidRPr="0061523C">
        <w:rPr>
          <w:rFonts w:cs="Arial"/>
          <w:spacing w:val="-4"/>
          <w:sz w:val="20"/>
          <w:szCs w:val="20"/>
          <w:shd w:val="clear" w:color="auto" w:fill="FFFFFF"/>
          <w:lang w:val="en-GB"/>
        </w:rPr>
        <w:t>n</w:t>
      </w:r>
      <w:r w:rsidR="0029122E" w:rsidRPr="0061523C">
        <w:rPr>
          <w:rFonts w:cs="Arial"/>
          <w:spacing w:val="-4"/>
          <w:sz w:val="20"/>
          <w:szCs w:val="20"/>
          <w:shd w:val="clear" w:color="auto" w:fill="FFFFFF"/>
        </w:rPr>
        <w:t>)</w:t>
      </w:r>
      <w:r w:rsidR="00E26DBC" w:rsidRPr="0061523C">
        <w:rPr>
          <w:rFonts w:cs="Arial"/>
          <w:spacing w:val="-4"/>
          <w:sz w:val="20"/>
          <w:szCs w:val="20"/>
          <w:shd w:val="clear" w:color="auto" w:fill="FFFFFF"/>
        </w:rPr>
        <w:t xml:space="preserve"> </w:t>
      </w:r>
      <w:r w:rsidR="00CA35D3" w:rsidRPr="0061523C">
        <w:rPr>
          <w:rFonts w:cs="Arial"/>
          <w:bCs/>
          <w:spacing w:val="-4"/>
          <w:sz w:val="20"/>
          <w:szCs w:val="20"/>
        </w:rPr>
        <w:t>Tài sản của doanh nghiệp phá sản theo quy định của pháp luật về phá sản;</w:t>
      </w:r>
    </w:p>
    <w:p w:rsidR="00D75085" w:rsidRPr="0061523C" w:rsidRDefault="008634F5" w:rsidP="0061523C">
      <w:pPr>
        <w:spacing w:after="120" w:line="240" w:lineRule="auto"/>
        <w:ind w:firstLine="720"/>
        <w:jc w:val="both"/>
        <w:rPr>
          <w:rFonts w:cs="Arial"/>
          <w:bCs/>
          <w:sz w:val="20"/>
          <w:szCs w:val="20"/>
        </w:rPr>
      </w:pPr>
      <w:r w:rsidRPr="0061523C">
        <w:rPr>
          <w:rFonts w:cs="Arial"/>
          <w:sz w:val="20"/>
          <w:szCs w:val="20"/>
          <w:shd w:val="clear" w:color="auto" w:fill="FFFFFF"/>
          <w:lang w:val="en-GB"/>
        </w:rPr>
        <w:t>o</w:t>
      </w:r>
      <w:r w:rsidR="00D75085" w:rsidRPr="0061523C">
        <w:rPr>
          <w:rFonts w:cs="Arial"/>
          <w:sz w:val="20"/>
          <w:szCs w:val="20"/>
          <w:shd w:val="clear" w:color="auto" w:fill="FFFFFF"/>
        </w:rPr>
        <w:t>)</w:t>
      </w:r>
      <w:r w:rsidR="009E738D" w:rsidRPr="0061523C">
        <w:rPr>
          <w:rFonts w:cs="Arial"/>
          <w:sz w:val="20"/>
          <w:szCs w:val="20"/>
        </w:rPr>
        <w:t xml:space="preserve"> </w:t>
      </w:r>
      <w:r w:rsidR="009E738D" w:rsidRPr="0061523C">
        <w:rPr>
          <w:rFonts w:cs="Arial"/>
          <w:sz w:val="20"/>
          <w:szCs w:val="20"/>
          <w:shd w:val="clear" w:color="auto" w:fill="FFFFFF"/>
        </w:rPr>
        <w:t>Nợ xấu và tài sản bảo đảm của khoản nợ xấu của tổ chức mà Nhà nước sở hữu 100% vốn điều lệ do Ngân hàng Nhà nước Việt Nam thành lập để xử lý nợ xấu của tổ chức tín dụng theo quy định của pháp luật</w:t>
      </w:r>
      <w:r w:rsidR="00D75085" w:rsidRPr="0061523C">
        <w:rPr>
          <w:rFonts w:cs="Arial"/>
          <w:sz w:val="20"/>
          <w:szCs w:val="20"/>
        </w:rPr>
        <w:t>;</w:t>
      </w:r>
    </w:p>
    <w:p w:rsidR="00E26DBC" w:rsidRPr="0061523C" w:rsidRDefault="00DD03CC"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lang w:val="en-GB"/>
        </w:rPr>
        <w:t>p</w:t>
      </w:r>
      <w:r w:rsidR="0029122E" w:rsidRPr="0061523C">
        <w:rPr>
          <w:rFonts w:cs="Arial"/>
          <w:sz w:val="20"/>
          <w:szCs w:val="20"/>
          <w:shd w:val="clear" w:color="auto" w:fill="FFFFFF"/>
        </w:rPr>
        <w:t>)</w:t>
      </w:r>
      <w:r w:rsidR="00E26DBC" w:rsidRPr="0061523C">
        <w:rPr>
          <w:rFonts w:cs="Arial"/>
          <w:sz w:val="20"/>
          <w:szCs w:val="20"/>
          <w:shd w:val="clear" w:color="auto" w:fill="FFFFFF"/>
        </w:rPr>
        <w:t xml:space="preserve"> Tài sản khác mà pháp luật quy định p</w:t>
      </w:r>
      <w:r w:rsidR="00950262" w:rsidRPr="0061523C">
        <w:rPr>
          <w:rFonts w:cs="Arial"/>
          <w:sz w:val="20"/>
          <w:szCs w:val="20"/>
          <w:shd w:val="clear" w:color="auto" w:fill="FFFFFF"/>
        </w:rPr>
        <w:t>hải</w:t>
      </w:r>
      <w:r w:rsidR="000A73F5" w:rsidRPr="0061523C">
        <w:rPr>
          <w:rFonts w:cs="Arial"/>
          <w:sz w:val="20"/>
          <w:szCs w:val="20"/>
          <w:shd w:val="clear" w:color="auto" w:fill="FFFFFF"/>
        </w:rPr>
        <w:t xml:space="preserve"> </w:t>
      </w:r>
      <w:r w:rsidR="00E26DBC" w:rsidRPr="0061523C">
        <w:rPr>
          <w:rFonts w:cs="Arial"/>
          <w:sz w:val="20"/>
          <w:szCs w:val="20"/>
          <w:shd w:val="clear" w:color="auto" w:fill="FFFFFF"/>
        </w:rPr>
        <w:t>đấ</w:t>
      </w:r>
      <w:r w:rsidR="00B61429" w:rsidRPr="0061523C">
        <w:rPr>
          <w:rFonts w:cs="Arial"/>
          <w:sz w:val="20"/>
          <w:szCs w:val="20"/>
          <w:shd w:val="clear" w:color="auto" w:fill="FFFFFF"/>
        </w:rPr>
        <w:t>u giá.</w:t>
      </w:r>
    </w:p>
    <w:p w:rsidR="0027084C" w:rsidRPr="0061523C" w:rsidRDefault="0027084C" w:rsidP="0061523C">
      <w:pPr>
        <w:spacing w:after="120" w:line="240" w:lineRule="auto"/>
        <w:ind w:firstLine="720"/>
        <w:jc w:val="both"/>
        <w:rPr>
          <w:rFonts w:cs="Arial"/>
          <w:sz w:val="20"/>
          <w:szCs w:val="20"/>
          <w:shd w:val="clear" w:color="auto" w:fill="FFFFFF"/>
        </w:rPr>
      </w:pPr>
      <w:r w:rsidRPr="0061523C">
        <w:rPr>
          <w:rFonts w:cs="Arial"/>
          <w:spacing w:val="-4"/>
          <w:sz w:val="20"/>
          <w:szCs w:val="20"/>
          <w:shd w:val="clear" w:color="auto" w:fill="FFFFFF"/>
        </w:rPr>
        <w:t xml:space="preserve">2. Tài sản </w:t>
      </w:r>
      <w:r w:rsidR="001E3621" w:rsidRPr="0061523C">
        <w:rPr>
          <w:rFonts w:cs="Arial"/>
          <w:spacing w:val="-4"/>
          <w:sz w:val="20"/>
          <w:szCs w:val="20"/>
          <w:shd w:val="clear" w:color="auto" w:fill="FFFFFF"/>
          <w:lang w:val="en-US"/>
        </w:rPr>
        <w:t xml:space="preserve">không </w:t>
      </w:r>
      <w:r w:rsidR="00707112" w:rsidRPr="0061523C">
        <w:rPr>
          <w:rFonts w:cs="Arial"/>
          <w:spacing w:val="-4"/>
          <w:sz w:val="20"/>
          <w:szCs w:val="20"/>
          <w:shd w:val="clear" w:color="auto" w:fill="FFFFFF"/>
          <w:lang w:val="en-US"/>
        </w:rPr>
        <w:t xml:space="preserve">thuộc trường hợp </w:t>
      </w:r>
      <w:r w:rsidR="001E3621" w:rsidRPr="0061523C">
        <w:rPr>
          <w:rFonts w:cs="Arial"/>
          <w:spacing w:val="-4"/>
          <w:sz w:val="20"/>
          <w:szCs w:val="20"/>
          <w:shd w:val="clear" w:color="auto" w:fill="FFFFFF"/>
          <w:lang w:val="en-US"/>
        </w:rPr>
        <w:t xml:space="preserve">quy định tại khoản 1 Điều này </w:t>
      </w:r>
      <w:r w:rsidR="00707112" w:rsidRPr="0061523C">
        <w:rPr>
          <w:rFonts w:cs="Arial"/>
          <w:spacing w:val="-4"/>
          <w:sz w:val="20"/>
          <w:szCs w:val="20"/>
          <w:shd w:val="clear" w:color="auto" w:fill="FFFFFF"/>
          <w:lang w:val="en-US"/>
        </w:rPr>
        <w:t>mà</w:t>
      </w:r>
      <w:r w:rsidRPr="0061523C">
        <w:rPr>
          <w:rFonts w:cs="Arial"/>
          <w:spacing w:val="-4"/>
          <w:sz w:val="20"/>
          <w:szCs w:val="20"/>
          <w:shd w:val="clear" w:color="auto" w:fill="FFFFFF"/>
        </w:rPr>
        <w:t xml:space="preserve"> cá nhân, </w:t>
      </w:r>
      <w:r w:rsidRPr="0061523C">
        <w:rPr>
          <w:rFonts w:cs="Arial"/>
          <w:sz w:val="20"/>
          <w:szCs w:val="20"/>
          <w:shd w:val="clear" w:color="auto" w:fill="FFFFFF"/>
        </w:rPr>
        <w:t>tổ chức</w:t>
      </w:r>
      <w:r w:rsidR="00707112" w:rsidRPr="0061523C">
        <w:rPr>
          <w:rFonts w:cs="Arial"/>
          <w:sz w:val="20"/>
          <w:szCs w:val="20"/>
          <w:shd w:val="clear" w:color="auto" w:fill="FFFFFF"/>
          <w:lang w:val="en-US"/>
        </w:rPr>
        <w:t xml:space="preserve"> </w:t>
      </w:r>
      <w:r w:rsidRPr="0061523C">
        <w:rPr>
          <w:rFonts w:cs="Arial"/>
          <w:sz w:val="20"/>
          <w:szCs w:val="20"/>
          <w:shd w:val="clear" w:color="auto" w:fill="FFFFFF"/>
        </w:rPr>
        <w:t>tự nguyện lựa chọn đấu giá.”.</w:t>
      </w:r>
      <w:bookmarkStart w:id="4" w:name="_GoBack"/>
      <w:bookmarkEnd w:id="4"/>
    </w:p>
    <w:p w:rsidR="00E26DBC" w:rsidRPr="0061523C" w:rsidRDefault="00051F4B"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lang w:val="en-GB"/>
        </w:rPr>
        <w:lastRenderedPageBreak/>
        <w:t>3</w:t>
      </w:r>
      <w:r w:rsidR="00E26DBC" w:rsidRPr="0061523C">
        <w:rPr>
          <w:rFonts w:cs="Arial"/>
          <w:sz w:val="20"/>
          <w:szCs w:val="20"/>
          <w:shd w:val="clear" w:color="auto" w:fill="FFFFFF"/>
        </w:rPr>
        <w:t xml:space="preserve">. Sửa đổi, bổ sung </w:t>
      </w:r>
      <w:r w:rsidR="00C71D9F" w:rsidRPr="0061523C">
        <w:rPr>
          <w:rFonts w:cs="Arial"/>
          <w:sz w:val="20"/>
          <w:szCs w:val="20"/>
          <w:shd w:val="clear" w:color="auto" w:fill="FFFFFF"/>
        </w:rPr>
        <w:t xml:space="preserve">một số khoản của </w:t>
      </w:r>
      <w:r w:rsidR="00E26DBC" w:rsidRPr="0061523C">
        <w:rPr>
          <w:rFonts w:cs="Arial"/>
          <w:sz w:val="20"/>
          <w:szCs w:val="20"/>
          <w:shd w:val="clear" w:color="auto" w:fill="FFFFFF"/>
        </w:rPr>
        <w:t>Điều 5 như sau:</w:t>
      </w:r>
    </w:p>
    <w:p w:rsidR="00C71D9F" w:rsidRPr="0061523C" w:rsidRDefault="00C71D9F" w:rsidP="0061523C">
      <w:pPr>
        <w:spacing w:after="120" w:line="240" w:lineRule="auto"/>
        <w:ind w:firstLine="720"/>
        <w:jc w:val="both"/>
        <w:rPr>
          <w:rFonts w:cs="Arial"/>
          <w:bCs/>
          <w:sz w:val="20"/>
          <w:szCs w:val="20"/>
          <w:lang w:val="en-US"/>
        </w:rPr>
      </w:pPr>
      <w:r w:rsidRPr="0061523C">
        <w:rPr>
          <w:rFonts w:cs="Arial"/>
          <w:bCs/>
          <w:sz w:val="20"/>
          <w:szCs w:val="20"/>
          <w:lang w:val="en-US"/>
        </w:rPr>
        <w:t>a)</w:t>
      </w:r>
      <w:r w:rsidR="00E26DBC" w:rsidRPr="0061523C">
        <w:rPr>
          <w:rFonts w:cs="Arial"/>
          <w:bCs/>
          <w:sz w:val="20"/>
          <w:szCs w:val="20"/>
          <w:lang w:val="en-US"/>
        </w:rPr>
        <w:t xml:space="preserve"> </w:t>
      </w:r>
      <w:r w:rsidR="002C4EBD" w:rsidRPr="0061523C">
        <w:rPr>
          <w:rFonts w:cs="Arial"/>
          <w:bCs/>
          <w:sz w:val="20"/>
          <w:szCs w:val="20"/>
        </w:rPr>
        <w:t>Sửa đổi</w:t>
      </w:r>
      <w:r w:rsidR="002210AA" w:rsidRPr="0061523C">
        <w:rPr>
          <w:rFonts w:cs="Arial"/>
          <w:bCs/>
          <w:sz w:val="20"/>
          <w:szCs w:val="20"/>
          <w:lang w:val="en-US"/>
        </w:rPr>
        <w:t>, bổ sung</w:t>
      </w:r>
      <w:r w:rsidR="00B463B6" w:rsidRPr="0061523C">
        <w:rPr>
          <w:rFonts w:cs="Arial"/>
          <w:bCs/>
          <w:sz w:val="20"/>
          <w:szCs w:val="20"/>
          <w:lang w:val="en-US"/>
        </w:rPr>
        <w:t xml:space="preserve"> khoản 1</w:t>
      </w:r>
      <w:r w:rsidRPr="0061523C">
        <w:rPr>
          <w:rFonts w:cs="Arial"/>
          <w:bCs/>
          <w:sz w:val="20"/>
          <w:szCs w:val="20"/>
          <w:lang w:val="en-US"/>
        </w:rPr>
        <w:t xml:space="preserve"> </w:t>
      </w:r>
      <w:r w:rsidR="009F5CE3" w:rsidRPr="0061523C">
        <w:rPr>
          <w:rFonts w:cs="Arial"/>
          <w:bCs/>
          <w:sz w:val="20"/>
          <w:szCs w:val="20"/>
          <w:lang w:val="en-US"/>
        </w:rPr>
        <w:t xml:space="preserve">và khoản 2 </w:t>
      </w:r>
      <w:r w:rsidRPr="0061523C">
        <w:rPr>
          <w:rFonts w:cs="Arial"/>
          <w:bCs/>
          <w:sz w:val="20"/>
          <w:szCs w:val="20"/>
          <w:lang w:val="en-US"/>
        </w:rPr>
        <w:t>như sau</w:t>
      </w:r>
      <w:r w:rsidR="00B463B6" w:rsidRPr="0061523C">
        <w:rPr>
          <w:rFonts w:cs="Arial"/>
          <w:bCs/>
          <w:sz w:val="20"/>
          <w:szCs w:val="20"/>
          <w:lang w:val="en-US"/>
        </w:rPr>
        <w:t>:</w:t>
      </w:r>
    </w:p>
    <w:p w:rsidR="00B23800" w:rsidRPr="0061523C" w:rsidRDefault="00B463B6" w:rsidP="0061523C">
      <w:pPr>
        <w:spacing w:after="120" w:line="240" w:lineRule="auto"/>
        <w:ind w:firstLine="720"/>
        <w:jc w:val="both"/>
        <w:rPr>
          <w:rFonts w:cs="Arial"/>
          <w:sz w:val="20"/>
          <w:szCs w:val="20"/>
          <w:shd w:val="clear" w:color="auto" w:fill="FFFFFF"/>
          <w:lang w:val="en-US"/>
        </w:rPr>
      </w:pPr>
      <w:r w:rsidRPr="0061523C">
        <w:rPr>
          <w:rFonts w:cs="Arial"/>
          <w:bCs/>
          <w:spacing w:val="-4"/>
          <w:sz w:val="20"/>
          <w:szCs w:val="20"/>
          <w:lang w:val="en-US"/>
        </w:rPr>
        <w:t>“</w:t>
      </w:r>
      <w:r w:rsidRPr="0061523C">
        <w:rPr>
          <w:rFonts w:cs="Arial"/>
          <w:spacing w:val="-4"/>
          <w:sz w:val="20"/>
          <w:szCs w:val="20"/>
          <w:shd w:val="clear" w:color="auto" w:fill="FFFFFF"/>
        </w:rPr>
        <w:t>1. </w:t>
      </w:r>
      <w:r w:rsidRPr="0061523C">
        <w:rPr>
          <w:rFonts w:cs="Arial"/>
          <w:i/>
          <w:spacing w:val="-4"/>
          <w:sz w:val="20"/>
          <w:szCs w:val="20"/>
          <w:shd w:val="clear" w:color="auto" w:fill="FFFFFF"/>
        </w:rPr>
        <w:t>Bước giá</w:t>
      </w:r>
      <w:r w:rsidRPr="0061523C">
        <w:rPr>
          <w:rFonts w:cs="Arial"/>
          <w:spacing w:val="-4"/>
          <w:sz w:val="20"/>
          <w:szCs w:val="20"/>
          <w:shd w:val="clear" w:color="auto" w:fill="FFFFFF"/>
        </w:rPr>
        <w:t xml:space="preserve"> là </w:t>
      </w:r>
      <w:r w:rsidR="00DA2715" w:rsidRPr="0061523C">
        <w:rPr>
          <w:rFonts w:cs="Arial"/>
          <w:spacing w:val="-4"/>
          <w:sz w:val="20"/>
          <w:szCs w:val="20"/>
          <w:shd w:val="clear" w:color="auto" w:fill="FFFFFF"/>
        </w:rPr>
        <w:t xml:space="preserve">mức chênh lệch </w:t>
      </w:r>
      <w:r w:rsidR="007442B6" w:rsidRPr="0061523C">
        <w:rPr>
          <w:rFonts w:cs="Arial"/>
          <w:spacing w:val="-4"/>
          <w:sz w:val="20"/>
          <w:szCs w:val="20"/>
          <w:shd w:val="clear" w:color="auto" w:fill="FFFFFF"/>
        </w:rPr>
        <w:t>giữa lần trả giá đầu tiên so với giá khởi điểm h</w:t>
      </w:r>
      <w:r w:rsidR="007442B6" w:rsidRPr="0061523C">
        <w:rPr>
          <w:rFonts w:cs="Arial"/>
          <w:sz w:val="20"/>
          <w:szCs w:val="20"/>
          <w:shd w:val="clear" w:color="auto" w:fill="FFFFFF"/>
        </w:rPr>
        <w:t>oặc giữa lần trả giá sau so với lần trả giá trước liền kề</w:t>
      </w:r>
      <w:r w:rsidR="00765D31" w:rsidRPr="0061523C">
        <w:rPr>
          <w:rFonts w:cs="Arial"/>
          <w:sz w:val="20"/>
          <w:szCs w:val="20"/>
          <w:shd w:val="clear" w:color="auto" w:fill="FFFFFF"/>
          <w:lang w:val="en-US"/>
        </w:rPr>
        <w:t>.</w:t>
      </w:r>
    </w:p>
    <w:p w:rsidR="005F25C6" w:rsidRPr="0061523C" w:rsidRDefault="005F25C6" w:rsidP="0061523C">
      <w:pPr>
        <w:spacing w:after="120" w:line="240" w:lineRule="auto"/>
        <w:ind w:firstLine="720"/>
        <w:jc w:val="both"/>
        <w:rPr>
          <w:rFonts w:cs="Arial"/>
          <w:bCs/>
          <w:sz w:val="20"/>
          <w:szCs w:val="20"/>
          <w:shd w:val="clear" w:color="auto" w:fill="FFFFFF"/>
          <w:lang w:val="en-US"/>
        </w:rPr>
      </w:pPr>
      <w:r w:rsidRPr="0061523C">
        <w:rPr>
          <w:rFonts w:cs="Arial"/>
          <w:bCs/>
          <w:sz w:val="20"/>
          <w:szCs w:val="20"/>
          <w:shd w:val="clear" w:color="auto" w:fill="FFFFFF"/>
          <w:lang w:val="en-US"/>
        </w:rPr>
        <w:t xml:space="preserve">2. </w:t>
      </w:r>
      <w:r w:rsidRPr="0061523C">
        <w:rPr>
          <w:rFonts w:cs="Arial"/>
          <w:bCs/>
          <w:i/>
          <w:iCs/>
          <w:sz w:val="20"/>
          <w:szCs w:val="20"/>
          <w:shd w:val="clear" w:color="auto" w:fill="FFFFFF"/>
          <w:lang w:val="en-US"/>
        </w:rPr>
        <w:t>Đấu giá tài sản</w:t>
      </w:r>
      <w:r w:rsidRPr="0061523C">
        <w:rPr>
          <w:rFonts w:cs="Arial"/>
          <w:bCs/>
          <w:sz w:val="20"/>
          <w:szCs w:val="20"/>
          <w:shd w:val="clear" w:color="auto" w:fill="FFFFFF"/>
          <w:lang w:val="en-US"/>
        </w:rPr>
        <w:t xml:space="preserve"> là hình thức trả giá</w:t>
      </w:r>
      <w:r w:rsidR="004A531A" w:rsidRPr="0061523C">
        <w:rPr>
          <w:rFonts w:cs="Arial"/>
          <w:bCs/>
          <w:sz w:val="20"/>
          <w:szCs w:val="20"/>
          <w:shd w:val="clear" w:color="auto" w:fill="FFFFFF"/>
          <w:lang w:val="en-US"/>
        </w:rPr>
        <w:t>, chấp nhận giá</w:t>
      </w:r>
      <w:r w:rsidRPr="0061523C">
        <w:rPr>
          <w:rFonts w:cs="Arial"/>
          <w:bCs/>
          <w:sz w:val="20"/>
          <w:szCs w:val="20"/>
          <w:shd w:val="clear" w:color="auto" w:fill="FFFFFF"/>
          <w:lang w:val="en-US"/>
        </w:rPr>
        <w:t xml:space="preserve"> có từ hai người trở lên tham gia theo nguyên tắc, trình tự, thủ tục được quy định tại Luật này, trừ trường hợp quy định tại Điều 49 của Luật này.”</w:t>
      </w:r>
      <w:r w:rsidR="001538F1" w:rsidRPr="0061523C">
        <w:rPr>
          <w:rFonts w:cs="Arial"/>
          <w:bCs/>
          <w:sz w:val="20"/>
          <w:szCs w:val="20"/>
          <w:shd w:val="clear" w:color="auto" w:fill="FFFFFF"/>
          <w:lang w:val="en-US"/>
        </w:rPr>
        <w:t>;</w:t>
      </w:r>
    </w:p>
    <w:p w:rsidR="00AB3F6F" w:rsidRPr="0061523C" w:rsidRDefault="00AB3F6F" w:rsidP="0061523C">
      <w:pPr>
        <w:spacing w:after="120" w:line="240" w:lineRule="auto"/>
        <w:ind w:firstLine="720"/>
        <w:jc w:val="both"/>
        <w:rPr>
          <w:rFonts w:cs="Arial"/>
          <w:bCs/>
          <w:sz w:val="20"/>
          <w:szCs w:val="20"/>
          <w:shd w:val="clear" w:color="auto" w:fill="FFFFFF"/>
          <w:lang w:val="en-US"/>
        </w:rPr>
      </w:pPr>
      <w:r w:rsidRPr="0061523C">
        <w:rPr>
          <w:rFonts w:cs="Arial"/>
          <w:bCs/>
          <w:sz w:val="20"/>
          <w:szCs w:val="20"/>
          <w:shd w:val="clear" w:color="auto" w:fill="FFFFFF"/>
          <w:lang w:val="en-US"/>
        </w:rPr>
        <w:t>b) Sửa đổi, bổ sung khoản 7 như sau:</w:t>
      </w:r>
    </w:p>
    <w:p w:rsidR="00AB3F6F" w:rsidRPr="0061523C" w:rsidRDefault="00AB3F6F" w:rsidP="0061523C">
      <w:pPr>
        <w:spacing w:after="120" w:line="240" w:lineRule="auto"/>
        <w:ind w:firstLine="720"/>
        <w:jc w:val="both"/>
        <w:rPr>
          <w:rFonts w:cs="Arial"/>
          <w:spacing w:val="2"/>
          <w:sz w:val="20"/>
          <w:szCs w:val="20"/>
          <w:shd w:val="clear" w:color="auto" w:fill="FFFFFF"/>
          <w:lang w:val="en-US"/>
        </w:rPr>
      </w:pPr>
      <w:r w:rsidRPr="0061523C">
        <w:rPr>
          <w:rFonts w:cs="Arial"/>
          <w:spacing w:val="2"/>
          <w:sz w:val="20"/>
          <w:szCs w:val="20"/>
          <w:shd w:val="clear" w:color="auto" w:fill="FFFFFF"/>
          <w:lang w:val="en-US"/>
        </w:rPr>
        <w:t xml:space="preserve">“7. </w:t>
      </w:r>
      <w:r w:rsidRPr="0061523C">
        <w:rPr>
          <w:rFonts w:cs="Arial"/>
          <w:i/>
          <w:iCs/>
          <w:spacing w:val="2"/>
          <w:sz w:val="20"/>
          <w:szCs w:val="20"/>
          <w:shd w:val="clear" w:color="auto" w:fill="FFFFFF"/>
          <w:lang w:val="en-US"/>
        </w:rPr>
        <w:t>Người tham gia đấu giá</w:t>
      </w:r>
      <w:r w:rsidRPr="0061523C">
        <w:rPr>
          <w:rFonts w:cs="Arial"/>
          <w:spacing w:val="2"/>
          <w:sz w:val="20"/>
          <w:szCs w:val="20"/>
          <w:shd w:val="clear" w:color="auto" w:fill="FFFFFF"/>
          <w:lang w:val="en-US"/>
        </w:rPr>
        <w:t xml:space="preserve"> là cá nhân, tổ chức tham gia đấu giá để mua tài sản đấu giá theo quy định của Luật này và quy định khác của pháp luật có liên quan.”;</w:t>
      </w:r>
    </w:p>
    <w:p w:rsidR="00C71D9F" w:rsidRPr="0061523C" w:rsidRDefault="00FF424A" w:rsidP="0061523C">
      <w:pPr>
        <w:spacing w:after="120" w:line="240" w:lineRule="auto"/>
        <w:ind w:firstLine="720"/>
        <w:jc w:val="both"/>
        <w:rPr>
          <w:rFonts w:cs="Arial"/>
          <w:bCs/>
          <w:sz w:val="20"/>
          <w:szCs w:val="20"/>
          <w:lang w:val="en-US"/>
        </w:rPr>
      </w:pPr>
      <w:r w:rsidRPr="0061523C">
        <w:rPr>
          <w:rFonts w:cs="Arial"/>
          <w:bCs/>
          <w:sz w:val="20"/>
          <w:szCs w:val="20"/>
          <w:lang w:val="en-US"/>
        </w:rPr>
        <w:t>c</w:t>
      </w:r>
      <w:r w:rsidR="00C71D9F" w:rsidRPr="0061523C">
        <w:rPr>
          <w:rFonts w:cs="Arial"/>
          <w:bCs/>
          <w:sz w:val="20"/>
          <w:szCs w:val="20"/>
          <w:lang w:val="en-US"/>
        </w:rPr>
        <w:t>)</w:t>
      </w:r>
      <w:r w:rsidR="00B463B6" w:rsidRPr="0061523C">
        <w:rPr>
          <w:rFonts w:cs="Arial"/>
          <w:bCs/>
          <w:sz w:val="20"/>
          <w:szCs w:val="20"/>
          <w:lang w:val="en-US"/>
        </w:rPr>
        <w:t xml:space="preserve"> B</w:t>
      </w:r>
      <w:r w:rsidR="005426A7" w:rsidRPr="0061523C">
        <w:rPr>
          <w:rFonts w:cs="Arial"/>
          <w:bCs/>
          <w:sz w:val="20"/>
          <w:szCs w:val="20"/>
        </w:rPr>
        <w:t xml:space="preserve">ổ sung </w:t>
      </w:r>
      <w:r w:rsidR="00D34681" w:rsidRPr="0061523C">
        <w:rPr>
          <w:rFonts w:cs="Arial"/>
          <w:bCs/>
          <w:sz w:val="20"/>
          <w:szCs w:val="20"/>
        </w:rPr>
        <w:t>kh</w:t>
      </w:r>
      <w:r w:rsidR="007E0999" w:rsidRPr="0061523C">
        <w:rPr>
          <w:rFonts w:cs="Arial"/>
          <w:bCs/>
          <w:sz w:val="20"/>
          <w:szCs w:val="20"/>
        </w:rPr>
        <w:t xml:space="preserve">oản </w:t>
      </w:r>
      <w:r w:rsidR="00B463B6" w:rsidRPr="0061523C">
        <w:rPr>
          <w:rFonts w:cs="Arial"/>
          <w:bCs/>
          <w:sz w:val="20"/>
          <w:szCs w:val="20"/>
          <w:lang w:val="en-US"/>
        </w:rPr>
        <w:t>13</w:t>
      </w:r>
      <w:r w:rsidR="005E3260" w:rsidRPr="0061523C">
        <w:rPr>
          <w:rFonts w:cs="Arial"/>
          <w:bCs/>
          <w:sz w:val="20"/>
          <w:szCs w:val="20"/>
          <w:lang w:val="en-US"/>
        </w:rPr>
        <w:t xml:space="preserve"> và</w:t>
      </w:r>
      <w:r w:rsidR="00B61429" w:rsidRPr="0061523C">
        <w:rPr>
          <w:rFonts w:cs="Arial"/>
          <w:bCs/>
          <w:sz w:val="20"/>
          <w:szCs w:val="20"/>
          <w:lang w:val="en-US"/>
        </w:rPr>
        <w:t xml:space="preserve"> khoản 14 vào sau khoản 12</w:t>
      </w:r>
      <w:r w:rsidR="00B463B6" w:rsidRPr="0061523C">
        <w:rPr>
          <w:rFonts w:cs="Arial"/>
          <w:bCs/>
          <w:sz w:val="20"/>
          <w:szCs w:val="20"/>
          <w:lang w:val="en-US"/>
        </w:rPr>
        <w:t xml:space="preserve"> </w:t>
      </w:r>
      <w:r w:rsidR="00C71D9F" w:rsidRPr="0061523C">
        <w:rPr>
          <w:rFonts w:cs="Arial"/>
          <w:bCs/>
          <w:sz w:val="20"/>
          <w:szCs w:val="20"/>
          <w:lang w:val="en-US"/>
        </w:rPr>
        <w:t>như sau</w:t>
      </w:r>
      <w:r w:rsidR="00B463B6" w:rsidRPr="0061523C">
        <w:rPr>
          <w:rFonts w:cs="Arial"/>
          <w:bCs/>
          <w:sz w:val="20"/>
          <w:szCs w:val="20"/>
          <w:lang w:val="en-US"/>
        </w:rPr>
        <w:t>:</w:t>
      </w:r>
    </w:p>
    <w:p w:rsidR="004F0BAB" w:rsidRPr="0061523C" w:rsidRDefault="00B463B6" w:rsidP="0061523C">
      <w:pPr>
        <w:spacing w:after="120" w:line="240" w:lineRule="auto"/>
        <w:ind w:firstLine="720"/>
        <w:jc w:val="both"/>
        <w:rPr>
          <w:rFonts w:cs="Arial"/>
          <w:bCs/>
          <w:sz w:val="20"/>
          <w:szCs w:val="20"/>
          <w:lang w:val="en-US"/>
        </w:rPr>
      </w:pPr>
      <w:r w:rsidRPr="0061523C">
        <w:rPr>
          <w:rFonts w:cs="Arial"/>
          <w:bCs/>
          <w:spacing w:val="-6"/>
          <w:sz w:val="20"/>
          <w:szCs w:val="20"/>
          <w:lang w:val="en-US"/>
        </w:rPr>
        <w:t>“13</w:t>
      </w:r>
      <w:r w:rsidRPr="0061523C">
        <w:rPr>
          <w:rFonts w:cs="Arial"/>
          <w:spacing w:val="-6"/>
          <w:sz w:val="20"/>
          <w:szCs w:val="20"/>
          <w:shd w:val="clear" w:color="auto" w:fill="FFFFFF"/>
        </w:rPr>
        <w:t>. </w:t>
      </w:r>
      <w:r w:rsidR="00C71D9F" w:rsidRPr="0061523C">
        <w:rPr>
          <w:rFonts w:cs="Arial"/>
          <w:i/>
          <w:spacing w:val="-6"/>
          <w:sz w:val="20"/>
          <w:szCs w:val="20"/>
          <w:shd w:val="clear" w:color="auto" w:fill="FFFFFF"/>
          <w:lang w:val="en-US"/>
        </w:rPr>
        <w:t>Cổng</w:t>
      </w:r>
      <w:r w:rsidR="009754AE" w:rsidRPr="0061523C">
        <w:rPr>
          <w:rFonts w:cs="Arial"/>
          <w:i/>
          <w:spacing w:val="-6"/>
          <w:sz w:val="20"/>
          <w:szCs w:val="20"/>
          <w:shd w:val="clear" w:color="auto" w:fill="FFFFFF"/>
          <w:lang w:val="en-US"/>
        </w:rPr>
        <w:t xml:space="preserve"> </w:t>
      </w:r>
      <w:r w:rsidR="00A44AB3" w:rsidRPr="0061523C">
        <w:rPr>
          <w:rFonts w:cs="Arial"/>
          <w:i/>
          <w:spacing w:val="-6"/>
          <w:sz w:val="20"/>
          <w:szCs w:val="20"/>
          <w:shd w:val="clear" w:color="auto" w:fill="FFFFFF"/>
        </w:rPr>
        <w:t>Đ</w:t>
      </w:r>
      <w:r w:rsidRPr="0061523C">
        <w:rPr>
          <w:rFonts w:cs="Arial"/>
          <w:i/>
          <w:spacing w:val="-6"/>
          <w:sz w:val="20"/>
          <w:szCs w:val="20"/>
          <w:shd w:val="clear" w:color="auto" w:fill="FFFFFF"/>
        </w:rPr>
        <w:t>ấu</w:t>
      </w:r>
      <w:r w:rsidRPr="0061523C">
        <w:rPr>
          <w:rFonts w:cs="Arial"/>
          <w:i/>
          <w:spacing w:val="-6"/>
          <w:sz w:val="20"/>
          <w:szCs w:val="20"/>
          <w:shd w:val="clear" w:color="auto" w:fill="FFFFFF"/>
          <w:lang w:val="en-US"/>
        </w:rPr>
        <w:t xml:space="preserve"> giá tài sản </w:t>
      </w:r>
      <w:r w:rsidRPr="0061523C">
        <w:rPr>
          <w:rFonts w:cs="Arial"/>
          <w:i/>
          <w:spacing w:val="-6"/>
          <w:sz w:val="20"/>
          <w:szCs w:val="20"/>
          <w:shd w:val="clear" w:color="auto" w:fill="FFFFFF"/>
        </w:rPr>
        <w:t>quốc gia</w:t>
      </w:r>
      <w:r w:rsidRPr="0061523C">
        <w:rPr>
          <w:rFonts w:cs="Arial"/>
          <w:spacing w:val="-6"/>
          <w:sz w:val="20"/>
          <w:szCs w:val="20"/>
          <w:shd w:val="clear" w:color="auto" w:fill="FFFFFF"/>
        </w:rPr>
        <w:t xml:space="preserve"> là hệ thống công nghệ thông tin do cơ quan </w:t>
      </w:r>
      <w:r w:rsidRPr="0061523C">
        <w:rPr>
          <w:rFonts w:cs="Arial"/>
          <w:sz w:val="20"/>
          <w:szCs w:val="20"/>
          <w:shd w:val="clear" w:color="auto" w:fill="FFFFFF"/>
        </w:rPr>
        <w:t>q</w:t>
      </w:r>
      <w:r w:rsidRPr="0061523C">
        <w:rPr>
          <w:rFonts w:cs="Arial"/>
          <w:spacing w:val="-4"/>
          <w:sz w:val="20"/>
          <w:szCs w:val="20"/>
          <w:shd w:val="clear" w:color="auto" w:fill="FFFFFF"/>
        </w:rPr>
        <w:t xml:space="preserve">uản lý nhà nước về </w:t>
      </w:r>
      <w:r w:rsidR="004F7D52" w:rsidRPr="0061523C">
        <w:rPr>
          <w:rFonts w:cs="Arial"/>
          <w:spacing w:val="-4"/>
          <w:sz w:val="20"/>
          <w:szCs w:val="20"/>
          <w:shd w:val="clear" w:color="auto" w:fill="FFFFFF"/>
          <w:lang w:val="en-US"/>
        </w:rPr>
        <w:t>đấu giá tài sản</w:t>
      </w:r>
      <w:r w:rsidRPr="0061523C">
        <w:rPr>
          <w:rFonts w:cs="Arial"/>
          <w:spacing w:val="-4"/>
          <w:sz w:val="20"/>
          <w:szCs w:val="20"/>
          <w:shd w:val="clear" w:color="auto" w:fill="FFFFFF"/>
        </w:rPr>
        <w:t xml:space="preserve"> xây dựng</w:t>
      </w:r>
      <w:r w:rsidR="00385D81" w:rsidRPr="0061523C">
        <w:rPr>
          <w:rFonts w:cs="Arial"/>
          <w:spacing w:val="-4"/>
          <w:sz w:val="20"/>
          <w:szCs w:val="20"/>
          <w:shd w:val="clear" w:color="auto" w:fill="FFFFFF"/>
          <w:lang w:val="en-GB"/>
        </w:rPr>
        <w:t>,</w:t>
      </w:r>
      <w:r w:rsidRPr="0061523C">
        <w:rPr>
          <w:rFonts w:cs="Arial"/>
          <w:spacing w:val="-4"/>
          <w:sz w:val="20"/>
          <w:szCs w:val="20"/>
          <w:shd w:val="clear" w:color="auto" w:fill="FFFFFF"/>
        </w:rPr>
        <w:t xml:space="preserve"> quản lý </w:t>
      </w:r>
      <w:r w:rsidR="00385D81" w:rsidRPr="0061523C">
        <w:rPr>
          <w:rFonts w:cs="Arial"/>
          <w:spacing w:val="-4"/>
          <w:sz w:val="20"/>
          <w:szCs w:val="20"/>
          <w:shd w:val="clear" w:color="auto" w:fill="FFFFFF"/>
          <w:lang w:val="en-GB"/>
        </w:rPr>
        <w:t xml:space="preserve">và vận hành </w:t>
      </w:r>
      <w:r w:rsidRPr="0061523C">
        <w:rPr>
          <w:rFonts w:cs="Arial"/>
          <w:spacing w:val="-4"/>
          <w:sz w:val="20"/>
          <w:szCs w:val="20"/>
          <w:shd w:val="clear" w:color="auto" w:fill="FFFFFF"/>
        </w:rPr>
        <w:t xml:space="preserve">nhằm mục đích </w:t>
      </w:r>
      <w:r w:rsidRPr="0061523C">
        <w:rPr>
          <w:rFonts w:cs="Arial"/>
          <w:sz w:val="20"/>
          <w:szCs w:val="20"/>
          <w:shd w:val="clear" w:color="auto" w:fill="FFFFFF"/>
        </w:rPr>
        <w:t xml:space="preserve">thống nhất quản lý thông tin về đấu </w:t>
      </w:r>
      <w:r w:rsidR="004F7D52" w:rsidRPr="0061523C">
        <w:rPr>
          <w:rFonts w:cs="Arial"/>
          <w:sz w:val="20"/>
          <w:szCs w:val="20"/>
          <w:shd w:val="clear" w:color="auto" w:fill="FFFFFF"/>
          <w:lang w:val="en-US"/>
        </w:rPr>
        <w:t>giá tài sản</w:t>
      </w:r>
      <w:r w:rsidR="00385D81" w:rsidRPr="0061523C">
        <w:rPr>
          <w:rFonts w:cs="Arial"/>
          <w:sz w:val="20"/>
          <w:szCs w:val="20"/>
          <w:shd w:val="clear" w:color="auto" w:fill="FFFFFF"/>
          <w:lang w:val="en-US"/>
        </w:rPr>
        <w:t xml:space="preserve"> và thực hiện đấu giá trực tuyến</w:t>
      </w:r>
      <w:r w:rsidR="00AD1C1A" w:rsidRPr="0061523C">
        <w:rPr>
          <w:rFonts w:cs="Arial"/>
          <w:sz w:val="20"/>
          <w:szCs w:val="20"/>
          <w:shd w:val="clear" w:color="auto" w:fill="FFFFFF"/>
          <w:lang w:val="en-US"/>
        </w:rPr>
        <w:t xml:space="preserve"> đáp ứng yêu cầu quản lý, kết nối, chia sẻ dữ liệu theo quy định của </w:t>
      </w:r>
      <w:r w:rsidR="00F825CF" w:rsidRPr="0061523C">
        <w:rPr>
          <w:rFonts w:cs="Arial"/>
          <w:sz w:val="20"/>
          <w:szCs w:val="20"/>
          <w:shd w:val="clear" w:color="auto" w:fill="FFFFFF"/>
          <w:lang w:val="en-US"/>
        </w:rPr>
        <w:t>L</w:t>
      </w:r>
      <w:r w:rsidR="00AD1C1A" w:rsidRPr="0061523C">
        <w:rPr>
          <w:rFonts w:cs="Arial"/>
          <w:sz w:val="20"/>
          <w:szCs w:val="20"/>
          <w:shd w:val="clear" w:color="auto" w:fill="FFFFFF"/>
          <w:lang w:val="en-US"/>
        </w:rPr>
        <w:t xml:space="preserve">uật này và quy định </w:t>
      </w:r>
      <w:r w:rsidR="00C63D80" w:rsidRPr="0061523C">
        <w:rPr>
          <w:rFonts w:cs="Arial"/>
          <w:sz w:val="20"/>
          <w:szCs w:val="20"/>
          <w:shd w:val="clear" w:color="auto" w:fill="FFFFFF"/>
          <w:lang w:val="en-US"/>
        </w:rPr>
        <w:t xml:space="preserve">khác </w:t>
      </w:r>
      <w:r w:rsidR="00AD1C1A" w:rsidRPr="0061523C">
        <w:rPr>
          <w:rFonts w:cs="Arial"/>
          <w:sz w:val="20"/>
          <w:szCs w:val="20"/>
          <w:shd w:val="clear" w:color="auto" w:fill="FFFFFF"/>
          <w:lang w:val="en-US"/>
        </w:rPr>
        <w:t>của pháp luật có liên quan</w:t>
      </w:r>
      <w:r w:rsidR="00B82A44" w:rsidRPr="0061523C">
        <w:rPr>
          <w:rFonts w:cs="Arial"/>
          <w:bCs/>
          <w:sz w:val="20"/>
          <w:szCs w:val="20"/>
        </w:rPr>
        <w:t>.</w:t>
      </w:r>
    </w:p>
    <w:p w:rsidR="00A6239F" w:rsidRPr="0061523C" w:rsidRDefault="00A6239F" w:rsidP="0061523C">
      <w:pPr>
        <w:tabs>
          <w:tab w:val="left" w:pos="2977"/>
        </w:tabs>
        <w:spacing w:after="120" w:line="240" w:lineRule="auto"/>
        <w:ind w:firstLine="720"/>
        <w:jc w:val="both"/>
        <w:rPr>
          <w:rFonts w:cs="Arial"/>
          <w:sz w:val="20"/>
          <w:szCs w:val="20"/>
          <w:shd w:val="clear" w:color="auto" w:fill="FFFFFF"/>
          <w:lang w:val="en-US"/>
        </w:rPr>
      </w:pPr>
      <w:r w:rsidRPr="0061523C">
        <w:rPr>
          <w:rFonts w:cs="Arial"/>
          <w:sz w:val="20"/>
          <w:szCs w:val="20"/>
          <w:shd w:val="clear" w:color="auto" w:fill="FFFFFF"/>
        </w:rPr>
        <w:t>1</w:t>
      </w:r>
      <w:r w:rsidR="001E605F" w:rsidRPr="0061523C">
        <w:rPr>
          <w:rFonts w:cs="Arial"/>
          <w:sz w:val="20"/>
          <w:szCs w:val="20"/>
          <w:shd w:val="clear" w:color="auto" w:fill="FFFFFF"/>
        </w:rPr>
        <w:t>4</w:t>
      </w:r>
      <w:r w:rsidRPr="0061523C">
        <w:rPr>
          <w:rFonts w:cs="Arial"/>
          <w:sz w:val="20"/>
          <w:szCs w:val="20"/>
          <w:shd w:val="clear" w:color="auto" w:fill="FFFFFF"/>
        </w:rPr>
        <w:t xml:space="preserve">. </w:t>
      </w:r>
      <w:r w:rsidRPr="0061523C">
        <w:rPr>
          <w:rFonts w:cs="Arial"/>
          <w:i/>
          <w:iCs/>
          <w:sz w:val="20"/>
          <w:szCs w:val="20"/>
          <w:shd w:val="clear" w:color="auto" w:fill="FFFFFF"/>
        </w:rPr>
        <w:t xml:space="preserve">Ngày làm việc </w:t>
      </w:r>
      <w:r w:rsidRPr="0061523C">
        <w:rPr>
          <w:rFonts w:cs="Arial"/>
          <w:sz w:val="20"/>
          <w:szCs w:val="20"/>
          <w:shd w:val="clear" w:color="auto" w:fill="FFFFFF"/>
        </w:rPr>
        <w:t>là các ngày từ thứ hai đến thứ sáu</w:t>
      </w:r>
      <w:r w:rsidR="00B05FAB" w:rsidRPr="0061523C">
        <w:rPr>
          <w:rFonts w:cs="Arial"/>
          <w:sz w:val="20"/>
          <w:szCs w:val="20"/>
          <w:shd w:val="clear" w:color="auto" w:fill="FFFFFF"/>
          <w:lang w:val="en-US"/>
        </w:rPr>
        <w:t xml:space="preserve"> và ngày làm việc bù theo quy định</w:t>
      </w:r>
      <w:r w:rsidR="00946F7B" w:rsidRPr="0061523C">
        <w:rPr>
          <w:rFonts w:cs="Arial"/>
          <w:sz w:val="20"/>
          <w:szCs w:val="20"/>
          <w:shd w:val="clear" w:color="auto" w:fill="FFFFFF"/>
          <w:lang w:val="en-US"/>
        </w:rPr>
        <w:t>, trừ ngày nghỉ lễ, tết</w:t>
      </w:r>
      <w:r w:rsidR="004C65FA" w:rsidRPr="0061523C">
        <w:rPr>
          <w:rFonts w:cs="Arial"/>
          <w:sz w:val="20"/>
          <w:szCs w:val="20"/>
          <w:shd w:val="clear" w:color="auto" w:fill="FFFFFF"/>
          <w:lang w:val="en-US"/>
        </w:rPr>
        <w:t xml:space="preserve"> và ngày </w:t>
      </w:r>
      <w:r w:rsidR="00B95921" w:rsidRPr="0061523C">
        <w:rPr>
          <w:rFonts w:cs="Arial"/>
          <w:sz w:val="20"/>
          <w:szCs w:val="20"/>
          <w:shd w:val="clear" w:color="auto" w:fill="FFFFFF"/>
          <w:lang w:val="en-US"/>
        </w:rPr>
        <w:t xml:space="preserve">được </w:t>
      </w:r>
      <w:r w:rsidR="004C65FA" w:rsidRPr="0061523C">
        <w:rPr>
          <w:rFonts w:cs="Arial"/>
          <w:sz w:val="20"/>
          <w:szCs w:val="20"/>
          <w:shd w:val="clear" w:color="auto" w:fill="FFFFFF"/>
          <w:lang w:val="en-US"/>
        </w:rPr>
        <w:t>nghỉ bù</w:t>
      </w:r>
      <w:r w:rsidR="00946F7B" w:rsidRPr="0061523C">
        <w:rPr>
          <w:rFonts w:cs="Arial"/>
          <w:sz w:val="20"/>
          <w:szCs w:val="20"/>
          <w:shd w:val="clear" w:color="auto" w:fill="FFFFFF"/>
          <w:lang w:val="en-US"/>
        </w:rPr>
        <w:t xml:space="preserve"> theo quy định</w:t>
      </w:r>
      <w:r w:rsidRPr="0061523C">
        <w:rPr>
          <w:rFonts w:cs="Arial"/>
          <w:sz w:val="20"/>
          <w:szCs w:val="20"/>
          <w:shd w:val="clear" w:color="auto" w:fill="FFFFFF"/>
        </w:rPr>
        <w:t>.”</w:t>
      </w:r>
      <w:r w:rsidRPr="0061523C">
        <w:rPr>
          <w:rFonts w:cs="Arial"/>
          <w:sz w:val="20"/>
          <w:szCs w:val="20"/>
          <w:shd w:val="clear" w:color="auto" w:fill="FFFFFF"/>
          <w:lang w:val="en-US"/>
        </w:rPr>
        <w:t>.</w:t>
      </w:r>
    </w:p>
    <w:p w:rsidR="00F01CB7" w:rsidRPr="0061523C" w:rsidRDefault="00051F4B" w:rsidP="0061523C">
      <w:pPr>
        <w:tabs>
          <w:tab w:val="left" w:pos="2977"/>
        </w:tabs>
        <w:spacing w:after="120" w:line="240" w:lineRule="auto"/>
        <w:ind w:firstLine="720"/>
        <w:jc w:val="both"/>
        <w:rPr>
          <w:rFonts w:cs="Arial"/>
          <w:sz w:val="20"/>
          <w:szCs w:val="20"/>
          <w:shd w:val="clear" w:color="auto" w:fill="FFFFFF"/>
          <w:lang w:val="en-US"/>
        </w:rPr>
      </w:pPr>
      <w:r w:rsidRPr="0061523C">
        <w:rPr>
          <w:rFonts w:cs="Arial"/>
          <w:sz w:val="20"/>
          <w:szCs w:val="20"/>
          <w:shd w:val="clear" w:color="auto" w:fill="FFFFFF"/>
          <w:lang w:val="en-US"/>
        </w:rPr>
        <w:t>4</w:t>
      </w:r>
      <w:r w:rsidR="00F01CB7" w:rsidRPr="0061523C">
        <w:rPr>
          <w:rFonts w:cs="Arial"/>
          <w:sz w:val="20"/>
          <w:szCs w:val="20"/>
          <w:shd w:val="clear" w:color="auto" w:fill="FFFFFF"/>
          <w:lang w:val="en-US"/>
        </w:rPr>
        <w:t>. Sửa đổi, bổ sung khoản 2 Điều 7 như sau:</w:t>
      </w:r>
    </w:p>
    <w:p w:rsidR="001C023A" w:rsidRPr="0061523C" w:rsidRDefault="00F01CB7" w:rsidP="0061523C">
      <w:pPr>
        <w:tabs>
          <w:tab w:val="left" w:pos="2977"/>
        </w:tabs>
        <w:spacing w:after="120" w:line="240" w:lineRule="auto"/>
        <w:ind w:firstLine="720"/>
        <w:jc w:val="both"/>
        <w:rPr>
          <w:rFonts w:cs="Arial"/>
          <w:spacing w:val="-2"/>
          <w:sz w:val="20"/>
          <w:szCs w:val="20"/>
          <w:shd w:val="clear" w:color="auto" w:fill="FFFFFF"/>
        </w:rPr>
      </w:pPr>
      <w:r w:rsidRPr="0061523C">
        <w:rPr>
          <w:rFonts w:cs="Arial"/>
          <w:spacing w:val="-2"/>
          <w:sz w:val="20"/>
          <w:szCs w:val="20"/>
          <w:shd w:val="clear" w:color="auto" w:fill="FFFFFF"/>
        </w:rPr>
        <w:t>“</w:t>
      </w:r>
      <w:r w:rsidR="001C023A" w:rsidRPr="0061523C">
        <w:rPr>
          <w:rFonts w:cs="Arial"/>
          <w:spacing w:val="-2"/>
          <w:sz w:val="20"/>
          <w:szCs w:val="20"/>
          <w:shd w:val="clear" w:color="auto" w:fill="FFFFFF"/>
          <w:lang w:val="en-GB"/>
        </w:rPr>
        <w:t>2</w:t>
      </w:r>
      <w:r w:rsidR="001C023A" w:rsidRPr="0061523C">
        <w:rPr>
          <w:rFonts w:cs="Arial"/>
          <w:spacing w:val="-2"/>
          <w:sz w:val="20"/>
          <w:szCs w:val="20"/>
          <w:shd w:val="clear" w:color="auto" w:fill="FFFFFF"/>
        </w:rPr>
        <w:t>. Trường hợp có người thứ ba tranh chấp về quyền sở hữu đối với tài sản đấu giá thì quyền sở hữu vẫn thuộc về người mua được tài sản đấu giá ngay tình.</w:t>
      </w:r>
    </w:p>
    <w:p w:rsidR="00F01CB7" w:rsidRPr="0061523C" w:rsidRDefault="005B617C" w:rsidP="0061523C">
      <w:pPr>
        <w:tabs>
          <w:tab w:val="left" w:pos="2977"/>
        </w:tabs>
        <w:spacing w:after="120" w:line="240" w:lineRule="auto"/>
        <w:ind w:firstLine="720"/>
        <w:jc w:val="both"/>
        <w:rPr>
          <w:rFonts w:cs="Arial"/>
          <w:sz w:val="20"/>
          <w:szCs w:val="20"/>
          <w:shd w:val="clear" w:color="auto" w:fill="FFFFFF"/>
        </w:rPr>
      </w:pPr>
      <w:r w:rsidRPr="0061523C">
        <w:rPr>
          <w:rFonts w:cs="Arial"/>
          <w:sz w:val="20"/>
          <w:szCs w:val="20"/>
          <w:shd w:val="clear" w:color="auto" w:fill="FFFFFF"/>
        </w:rPr>
        <w:t xml:space="preserve">Việc </w:t>
      </w:r>
      <w:r w:rsidR="001C023A" w:rsidRPr="0061523C">
        <w:rPr>
          <w:rFonts w:cs="Arial"/>
          <w:sz w:val="20"/>
          <w:szCs w:val="20"/>
          <w:shd w:val="clear" w:color="auto" w:fill="FFFFFF"/>
        </w:rPr>
        <w:t>giải quyết tranh chấp về quyền sở hữu đối với tài sản đấu giá, khởi kiện về hiệu lực pháp lý của cuộc đấu giá thành, việc hủy kết quả đấu giá tài sản q</w:t>
      </w:r>
      <w:r w:rsidR="001C023A" w:rsidRPr="0061523C">
        <w:rPr>
          <w:rFonts w:cs="Arial"/>
          <w:spacing w:val="-4"/>
          <w:sz w:val="20"/>
          <w:szCs w:val="20"/>
          <w:shd w:val="clear" w:color="auto" w:fill="FFFFFF"/>
        </w:rPr>
        <w:t>uy định tại khoản 2 và khoản 3 Điều 72 của Luật này được thực hiện theo thủ tục</w:t>
      </w:r>
      <w:r w:rsidR="001C023A" w:rsidRPr="0061523C">
        <w:rPr>
          <w:rFonts w:cs="Arial"/>
          <w:sz w:val="20"/>
          <w:szCs w:val="20"/>
          <w:shd w:val="clear" w:color="auto" w:fill="FFFFFF"/>
        </w:rPr>
        <w:t xml:space="preserve"> rút gọn của pháp luật</w:t>
      </w:r>
      <w:r w:rsidR="00C71AB6" w:rsidRPr="0061523C">
        <w:rPr>
          <w:rFonts w:cs="Arial"/>
          <w:sz w:val="20"/>
          <w:szCs w:val="20"/>
          <w:shd w:val="clear" w:color="auto" w:fill="FFFFFF"/>
          <w:lang w:val="en-US"/>
        </w:rPr>
        <w:t xml:space="preserve"> về</w:t>
      </w:r>
      <w:r w:rsidR="001C023A" w:rsidRPr="0061523C">
        <w:rPr>
          <w:rFonts w:cs="Arial"/>
          <w:sz w:val="20"/>
          <w:szCs w:val="20"/>
          <w:shd w:val="clear" w:color="auto" w:fill="FFFFFF"/>
        </w:rPr>
        <w:t xml:space="preserve"> tố tụng dân sự.”.</w:t>
      </w:r>
    </w:p>
    <w:p w:rsidR="001E2847" w:rsidRPr="0061523C" w:rsidRDefault="00051F4B" w:rsidP="0061523C">
      <w:pPr>
        <w:spacing w:after="120" w:line="240" w:lineRule="auto"/>
        <w:ind w:firstLine="720"/>
        <w:jc w:val="both"/>
        <w:rPr>
          <w:rFonts w:cs="Arial"/>
          <w:sz w:val="20"/>
          <w:szCs w:val="20"/>
        </w:rPr>
      </w:pPr>
      <w:r w:rsidRPr="0061523C">
        <w:rPr>
          <w:rFonts w:cs="Arial"/>
          <w:bCs/>
          <w:iCs/>
          <w:sz w:val="20"/>
          <w:szCs w:val="20"/>
          <w:lang w:val="en-GB"/>
        </w:rPr>
        <w:t>5</w:t>
      </w:r>
      <w:r w:rsidR="00E841BE" w:rsidRPr="0061523C">
        <w:rPr>
          <w:rFonts w:cs="Arial"/>
          <w:bCs/>
          <w:iCs/>
          <w:sz w:val="20"/>
          <w:szCs w:val="20"/>
        </w:rPr>
        <w:t>.</w:t>
      </w:r>
      <w:r w:rsidR="00441A83" w:rsidRPr="0061523C">
        <w:rPr>
          <w:rFonts w:cs="Arial"/>
          <w:bCs/>
          <w:iCs/>
          <w:sz w:val="20"/>
          <w:szCs w:val="20"/>
        </w:rPr>
        <w:t xml:space="preserve"> </w:t>
      </w:r>
      <w:r w:rsidR="001E2847" w:rsidRPr="0061523C">
        <w:rPr>
          <w:rFonts w:cs="Arial"/>
          <w:sz w:val="20"/>
          <w:szCs w:val="20"/>
        </w:rPr>
        <w:t>Sửa đổi, bổ sung một số</w:t>
      </w:r>
      <w:r w:rsidR="009E5BF9" w:rsidRPr="0061523C">
        <w:rPr>
          <w:rFonts w:cs="Arial"/>
          <w:bCs/>
          <w:iCs/>
          <w:sz w:val="20"/>
          <w:szCs w:val="20"/>
          <w:lang w:val="en-US"/>
        </w:rPr>
        <w:t xml:space="preserve"> điểm,</w:t>
      </w:r>
      <w:r w:rsidR="001E2847" w:rsidRPr="0061523C">
        <w:rPr>
          <w:rFonts w:cs="Arial"/>
          <w:sz w:val="20"/>
          <w:szCs w:val="20"/>
        </w:rPr>
        <w:t xml:space="preserve"> khoản của Điều 9 như sau:</w:t>
      </w:r>
    </w:p>
    <w:p w:rsidR="00C1347F" w:rsidRPr="0061523C" w:rsidRDefault="00C1347F" w:rsidP="0061523C">
      <w:pPr>
        <w:spacing w:after="120" w:line="240" w:lineRule="auto"/>
        <w:ind w:firstLine="720"/>
        <w:jc w:val="both"/>
        <w:rPr>
          <w:rFonts w:cs="Arial"/>
          <w:sz w:val="20"/>
          <w:szCs w:val="20"/>
          <w:lang w:val="en-US"/>
        </w:rPr>
      </w:pPr>
      <w:r w:rsidRPr="0061523C">
        <w:rPr>
          <w:rFonts w:cs="Arial"/>
          <w:sz w:val="20"/>
          <w:szCs w:val="20"/>
          <w:lang w:val="en-US"/>
        </w:rPr>
        <w:t>a) Sửa đổi, bổ sung điểm c khoản 1 như sau:</w:t>
      </w:r>
    </w:p>
    <w:p w:rsidR="00C1347F" w:rsidRPr="0061523C" w:rsidRDefault="00C1347F" w:rsidP="0061523C">
      <w:pPr>
        <w:spacing w:after="120" w:line="240" w:lineRule="auto"/>
        <w:ind w:firstLine="720"/>
        <w:jc w:val="both"/>
        <w:rPr>
          <w:rFonts w:cs="Arial"/>
          <w:sz w:val="20"/>
          <w:szCs w:val="20"/>
          <w:lang w:val="en-US"/>
        </w:rPr>
      </w:pPr>
      <w:r w:rsidRPr="0061523C">
        <w:rPr>
          <w:rFonts w:cs="Arial"/>
          <w:sz w:val="20"/>
          <w:szCs w:val="20"/>
          <w:lang w:val="en-US"/>
        </w:rPr>
        <w:t xml:space="preserve">“c) </w:t>
      </w:r>
      <w:r w:rsidR="00B45B0A" w:rsidRPr="0061523C">
        <w:rPr>
          <w:rFonts w:cs="Arial"/>
          <w:sz w:val="20"/>
          <w:szCs w:val="20"/>
          <w:lang w:val="en-US"/>
        </w:rPr>
        <w:t>Lập danh sách khống về người đăng ký tham gia đấu giá</w:t>
      </w:r>
      <w:r w:rsidR="00523372" w:rsidRPr="0061523C">
        <w:rPr>
          <w:rFonts w:cs="Arial"/>
          <w:sz w:val="20"/>
          <w:szCs w:val="20"/>
          <w:lang w:val="en-US"/>
        </w:rPr>
        <w:t>;</w:t>
      </w:r>
      <w:r w:rsidR="00B45B0A" w:rsidRPr="0061523C">
        <w:rPr>
          <w:rFonts w:cs="Arial"/>
          <w:sz w:val="20"/>
          <w:szCs w:val="20"/>
          <w:lang w:val="en-US"/>
        </w:rPr>
        <w:t xml:space="preserve"> lập hồ sơ khống, hồ sơ giả tham gia hoạt động đấu giá tài sản</w:t>
      </w:r>
      <w:r w:rsidR="00523372" w:rsidRPr="0061523C">
        <w:rPr>
          <w:rFonts w:cs="Arial"/>
          <w:sz w:val="20"/>
          <w:szCs w:val="20"/>
          <w:lang w:val="en-US"/>
        </w:rPr>
        <w:t>;</w:t>
      </w:r>
      <w:r w:rsidR="00B45B0A" w:rsidRPr="0061523C">
        <w:rPr>
          <w:rFonts w:cs="Arial"/>
          <w:sz w:val="20"/>
          <w:szCs w:val="20"/>
          <w:lang w:val="en-US"/>
        </w:rPr>
        <w:t xml:space="preserve"> t</w:t>
      </w:r>
      <w:r w:rsidRPr="0061523C">
        <w:rPr>
          <w:rFonts w:cs="Arial"/>
          <w:sz w:val="20"/>
          <w:szCs w:val="20"/>
          <w:lang w:val="en-US"/>
        </w:rPr>
        <w:t>hông đồng, móc nối với người có tài sản đấu giá, người tham gia đấu giá, tổ chức thẩm định giá, tổ chức giám định tài sản đấu giá, cá nhân, tổ chức khác để làm sai lệch thông tin tài sản đấu giá</w:t>
      </w:r>
      <w:r w:rsidR="00492646" w:rsidRPr="0061523C">
        <w:rPr>
          <w:rFonts w:cs="Arial"/>
          <w:sz w:val="20"/>
          <w:szCs w:val="20"/>
          <w:lang w:val="en-US"/>
        </w:rPr>
        <w:t>, hồ sơ mời tham gia đấu giá, hồ sơ tham gia đấu giá, dìm giá, nâng giá, làm sai lệch kết quả đấu giá tài sản</w:t>
      </w:r>
      <w:r w:rsidRPr="0061523C">
        <w:rPr>
          <w:rFonts w:cs="Arial"/>
          <w:sz w:val="20"/>
          <w:szCs w:val="20"/>
          <w:lang w:val="en-US"/>
        </w:rPr>
        <w:t>;”</w:t>
      </w:r>
      <w:r w:rsidR="003A5398" w:rsidRPr="0061523C">
        <w:rPr>
          <w:rFonts w:cs="Arial"/>
          <w:sz w:val="20"/>
          <w:szCs w:val="20"/>
          <w:lang w:val="en-US"/>
        </w:rPr>
        <w:t>;</w:t>
      </w:r>
    </w:p>
    <w:p w:rsidR="001E2847" w:rsidRPr="0061523C" w:rsidRDefault="00980E2B" w:rsidP="0061523C">
      <w:pPr>
        <w:spacing w:after="120" w:line="240" w:lineRule="auto"/>
        <w:ind w:firstLine="720"/>
        <w:jc w:val="both"/>
        <w:rPr>
          <w:rFonts w:cs="Arial"/>
          <w:sz w:val="20"/>
          <w:szCs w:val="20"/>
        </w:rPr>
      </w:pPr>
      <w:r w:rsidRPr="0061523C">
        <w:rPr>
          <w:rFonts w:cs="Arial"/>
          <w:sz w:val="20"/>
          <w:szCs w:val="20"/>
          <w:lang w:val="en-US"/>
        </w:rPr>
        <w:t>b</w:t>
      </w:r>
      <w:r w:rsidR="001E2847" w:rsidRPr="0061523C">
        <w:rPr>
          <w:rFonts w:cs="Arial"/>
          <w:sz w:val="20"/>
          <w:szCs w:val="20"/>
        </w:rPr>
        <w:t xml:space="preserve">) Bổ sung điểm đ1 vào sau điểm </w:t>
      </w:r>
      <w:r w:rsidR="00A60B4A" w:rsidRPr="0061523C">
        <w:rPr>
          <w:rFonts w:cs="Arial"/>
          <w:sz w:val="20"/>
          <w:szCs w:val="20"/>
        </w:rPr>
        <w:t>đ</w:t>
      </w:r>
      <w:r w:rsidR="001E2847" w:rsidRPr="0061523C">
        <w:rPr>
          <w:rFonts w:cs="Arial"/>
          <w:sz w:val="20"/>
          <w:szCs w:val="20"/>
        </w:rPr>
        <w:t xml:space="preserve"> khoản 1 như sau:</w:t>
      </w:r>
    </w:p>
    <w:p w:rsidR="00F874D8" w:rsidRPr="0061523C" w:rsidRDefault="001E2847" w:rsidP="0061523C">
      <w:pPr>
        <w:spacing w:after="120" w:line="240" w:lineRule="auto"/>
        <w:ind w:firstLine="720"/>
        <w:jc w:val="both"/>
        <w:rPr>
          <w:rFonts w:cs="Arial"/>
          <w:spacing w:val="2"/>
          <w:sz w:val="20"/>
          <w:szCs w:val="20"/>
          <w:lang w:val="nl-NL"/>
        </w:rPr>
      </w:pPr>
      <w:bookmarkStart w:id="5" w:name="_Hlk159944368"/>
      <w:r w:rsidRPr="0061523C">
        <w:rPr>
          <w:rFonts w:cs="Arial"/>
          <w:spacing w:val="2"/>
          <w:sz w:val="20"/>
          <w:szCs w:val="20"/>
          <w:lang w:val="nl-NL"/>
        </w:rPr>
        <w:t>“</w:t>
      </w:r>
      <w:bookmarkEnd w:id="5"/>
      <w:r w:rsidRPr="0061523C">
        <w:rPr>
          <w:rFonts w:cs="Arial"/>
          <w:spacing w:val="2"/>
          <w:sz w:val="20"/>
          <w:szCs w:val="20"/>
          <w:lang w:val="nl-NL"/>
        </w:rPr>
        <w:t>đ1) Để lộ thông tin về người đăng ký tham gia đấu giá;</w:t>
      </w:r>
      <w:bookmarkStart w:id="6" w:name="_Hlk159944423"/>
      <w:r w:rsidR="00DB5BA0" w:rsidRPr="0061523C">
        <w:rPr>
          <w:rFonts w:cs="Arial"/>
          <w:spacing w:val="2"/>
          <w:sz w:val="20"/>
          <w:szCs w:val="20"/>
          <w:lang w:val="nl-NL"/>
        </w:rPr>
        <w:t>”</w:t>
      </w:r>
      <w:r w:rsidR="00A224B5" w:rsidRPr="0061523C">
        <w:rPr>
          <w:rFonts w:cs="Arial"/>
          <w:spacing w:val="2"/>
          <w:sz w:val="20"/>
          <w:szCs w:val="20"/>
          <w:lang w:val="nl-NL"/>
        </w:rPr>
        <w:t>;</w:t>
      </w:r>
      <w:bookmarkEnd w:id="6"/>
    </w:p>
    <w:p w:rsidR="00980E2B" w:rsidRPr="0061523C" w:rsidRDefault="00590B1F" w:rsidP="0061523C">
      <w:pPr>
        <w:spacing w:after="120" w:line="240" w:lineRule="auto"/>
        <w:ind w:firstLine="720"/>
        <w:jc w:val="both"/>
        <w:rPr>
          <w:rFonts w:cs="Arial"/>
          <w:sz w:val="20"/>
          <w:szCs w:val="20"/>
          <w:lang w:val="en-US"/>
        </w:rPr>
      </w:pPr>
      <w:r w:rsidRPr="0061523C">
        <w:rPr>
          <w:rFonts w:cs="Arial"/>
          <w:sz w:val="20"/>
          <w:szCs w:val="20"/>
          <w:lang w:val="en-US"/>
        </w:rPr>
        <w:t>c</w:t>
      </w:r>
      <w:r w:rsidR="00980E2B" w:rsidRPr="0061523C">
        <w:rPr>
          <w:rFonts w:cs="Arial"/>
          <w:sz w:val="20"/>
          <w:szCs w:val="20"/>
          <w:lang w:val="en-US"/>
        </w:rPr>
        <w:t xml:space="preserve">) Sửa đổi, bổ sung điểm </w:t>
      </w:r>
      <w:r w:rsidRPr="0061523C">
        <w:rPr>
          <w:rFonts w:cs="Arial"/>
          <w:sz w:val="20"/>
          <w:szCs w:val="20"/>
          <w:lang w:val="en-US"/>
        </w:rPr>
        <w:t>b</w:t>
      </w:r>
      <w:r w:rsidR="00980E2B" w:rsidRPr="0061523C">
        <w:rPr>
          <w:rFonts w:cs="Arial"/>
          <w:sz w:val="20"/>
          <w:szCs w:val="20"/>
          <w:lang w:val="en-US"/>
        </w:rPr>
        <w:t xml:space="preserve"> khoản </w:t>
      </w:r>
      <w:r w:rsidRPr="0061523C">
        <w:rPr>
          <w:rFonts w:cs="Arial"/>
          <w:sz w:val="20"/>
          <w:szCs w:val="20"/>
          <w:lang w:val="en-US"/>
        </w:rPr>
        <w:t>2</w:t>
      </w:r>
      <w:r w:rsidR="00980E2B" w:rsidRPr="0061523C">
        <w:rPr>
          <w:rFonts w:cs="Arial"/>
          <w:sz w:val="20"/>
          <w:szCs w:val="20"/>
          <w:lang w:val="en-US"/>
        </w:rPr>
        <w:t xml:space="preserve"> như sau</w:t>
      </w:r>
      <w:r w:rsidRPr="0061523C">
        <w:rPr>
          <w:rFonts w:cs="Arial"/>
          <w:sz w:val="20"/>
          <w:szCs w:val="20"/>
          <w:lang w:val="en-US"/>
        </w:rPr>
        <w:t>:</w:t>
      </w:r>
    </w:p>
    <w:p w:rsidR="00590B1F" w:rsidRPr="0061523C" w:rsidRDefault="00590B1F" w:rsidP="0061523C">
      <w:pPr>
        <w:spacing w:after="120" w:line="240" w:lineRule="auto"/>
        <w:ind w:firstLine="720"/>
        <w:jc w:val="both"/>
        <w:rPr>
          <w:rFonts w:cs="Arial"/>
          <w:sz w:val="20"/>
          <w:szCs w:val="20"/>
          <w:lang w:val="en-US"/>
        </w:rPr>
      </w:pPr>
      <w:r w:rsidRPr="0061523C">
        <w:rPr>
          <w:rFonts w:cs="Arial"/>
          <w:sz w:val="20"/>
          <w:szCs w:val="20"/>
          <w:lang w:val="en-US"/>
        </w:rPr>
        <w:t>“b) Lập danh sách khống về người đăng ký tham gia đấu giá; lập hồ sơ khống, hồ sơ giả tham gia hoạt động đấu giá tài sản; thông đồng, móc nối với người có tài sản đấu giá, người tham gia đấu giá, tổ chức thẩm định giá, tổ chức giám định tài sản đấu giá, cá nhân, tổ chức khác để làm sai lệch thông tin tài sản đấu giá</w:t>
      </w:r>
      <w:r w:rsidR="0064264D" w:rsidRPr="0061523C">
        <w:rPr>
          <w:rFonts w:cs="Arial"/>
          <w:sz w:val="20"/>
          <w:szCs w:val="20"/>
          <w:lang w:val="en-US"/>
        </w:rPr>
        <w:t>, hồ sơ mời tham gia đấu giá, hồ sơ tham gia đấu giá, dìm giá, nâng giá, làm sai lệch kết quả đấu giá tài sản</w:t>
      </w:r>
      <w:r w:rsidR="000F4E34" w:rsidRPr="0061523C">
        <w:rPr>
          <w:rFonts w:cs="Arial"/>
          <w:sz w:val="20"/>
          <w:szCs w:val="20"/>
          <w:lang w:val="en-US"/>
        </w:rPr>
        <w:t>;</w:t>
      </w:r>
      <w:r w:rsidRPr="0061523C">
        <w:rPr>
          <w:rFonts w:cs="Arial"/>
          <w:sz w:val="20"/>
          <w:szCs w:val="20"/>
          <w:lang w:val="en-US"/>
        </w:rPr>
        <w:t>”</w:t>
      </w:r>
      <w:r w:rsidR="003A5398" w:rsidRPr="0061523C">
        <w:rPr>
          <w:rFonts w:cs="Arial"/>
          <w:sz w:val="20"/>
          <w:szCs w:val="20"/>
          <w:lang w:val="en-US"/>
        </w:rPr>
        <w:t>;</w:t>
      </w:r>
    </w:p>
    <w:p w:rsidR="007D4243" w:rsidRPr="0061523C" w:rsidRDefault="00590B1F" w:rsidP="0061523C">
      <w:pPr>
        <w:spacing w:after="120" w:line="240" w:lineRule="auto"/>
        <w:ind w:firstLine="720"/>
        <w:jc w:val="both"/>
        <w:rPr>
          <w:rFonts w:cs="Arial"/>
          <w:spacing w:val="2"/>
          <w:sz w:val="20"/>
          <w:szCs w:val="20"/>
          <w:lang w:val="nl-NL"/>
        </w:rPr>
      </w:pPr>
      <w:bookmarkStart w:id="7" w:name="_Hlk170913111"/>
      <w:r w:rsidRPr="0061523C">
        <w:rPr>
          <w:rFonts w:cs="Arial"/>
          <w:sz w:val="20"/>
          <w:szCs w:val="20"/>
          <w:lang w:val="nl-NL"/>
        </w:rPr>
        <w:t>d</w:t>
      </w:r>
      <w:r w:rsidR="007D4243" w:rsidRPr="0061523C">
        <w:rPr>
          <w:rFonts w:cs="Arial"/>
          <w:sz w:val="20"/>
          <w:szCs w:val="20"/>
          <w:lang w:val="nl-NL"/>
        </w:rPr>
        <w:t>) Sửa đổi, bổ sung điểm d</w:t>
      </w:r>
      <w:r w:rsidR="00077AAB" w:rsidRPr="0061523C">
        <w:rPr>
          <w:rFonts w:cs="Arial"/>
          <w:sz w:val="20"/>
          <w:szCs w:val="20"/>
          <w:lang w:val="nl-NL"/>
        </w:rPr>
        <w:t>;</w:t>
      </w:r>
      <w:r w:rsidR="001419CF" w:rsidRPr="0061523C">
        <w:rPr>
          <w:rFonts w:cs="Arial"/>
          <w:sz w:val="20"/>
          <w:szCs w:val="20"/>
          <w:lang w:val="nl-NL"/>
        </w:rPr>
        <w:t xml:space="preserve"> bổ sung điểm d1</w:t>
      </w:r>
      <w:r w:rsidR="008F05F4" w:rsidRPr="0061523C">
        <w:rPr>
          <w:rFonts w:cs="Arial"/>
          <w:sz w:val="20"/>
          <w:szCs w:val="20"/>
          <w:lang w:val="nl-NL"/>
        </w:rPr>
        <w:t xml:space="preserve"> và điểm</w:t>
      </w:r>
      <w:r w:rsidR="00F14EC3" w:rsidRPr="0061523C">
        <w:rPr>
          <w:rFonts w:cs="Arial"/>
          <w:sz w:val="20"/>
          <w:szCs w:val="20"/>
          <w:lang w:val="nl-NL"/>
        </w:rPr>
        <w:t xml:space="preserve"> d2</w:t>
      </w:r>
      <w:r w:rsidR="001419CF" w:rsidRPr="0061523C">
        <w:rPr>
          <w:rFonts w:cs="Arial"/>
          <w:sz w:val="20"/>
          <w:szCs w:val="20"/>
          <w:lang w:val="nl-NL"/>
        </w:rPr>
        <w:t xml:space="preserve"> vào sau điểm d </w:t>
      </w:r>
      <w:r w:rsidR="007D4243" w:rsidRPr="0061523C">
        <w:rPr>
          <w:rFonts w:cs="Arial"/>
          <w:sz w:val="20"/>
          <w:szCs w:val="20"/>
          <w:lang w:val="nl-NL"/>
        </w:rPr>
        <w:t>khoản 2</w:t>
      </w:r>
      <w:r w:rsidR="007D4243" w:rsidRPr="0061523C">
        <w:rPr>
          <w:rFonts w:cs="Arial"/>
          <w:spacing w:val="2"/>
          <w:sz w:val="20"/>
          <w:szCs w:val="20"/>
          <w:lang w:val="nl-NL"/>
        </w:rPr>
        <w:t xml:space="preserve"> như sau:</w:t>
      </w:r>
    </w:p>
    <w:bookmarkEnd w:id="7"/>
    <w:p w:rsidR="007D4243" w:rsidRPr="0061523C" w:rsidRDefault="007D4243" w:rsidP="0061523C">
      <w:pPr>
        <w:spacing w:after="120" w:line="240" w:lineRule="auto"/>
        <w:ind w:firstLine="720"/>
        <w:jc w:val="both"/>
        <w:rPr>
          <w:rFonts w:cs="Arial"/>
          <w:spacing w:val="2"/>
          <w:sz w:val="20"/>
          <w:szCs w:val="20"/>
          <w:lang w:val="nl-NL"/>
        </w:rPr>
      </w:pPr>
      <w:r w:rsidRPr="0061523C">
        <w:rPr>
          <w:rFonts w:cs="Arial"/>
          <w:spacing w:val="2"/>
          <w:sz w:val="20"/>
          <w:szCs w:val="20"/>
          <w:lang w:val="nl-NL"/>
        </w:rPr>
        <w:t>“d) Để lộ thông tin về người đăng ký tham gia đấu giá</w:t>
      </w:r>
      <w:r w:rsidR="00F02ACD" w:rsidRPr="0061523C">
        <w:rPr>
          <w:rFonts w:cs="Arial"/>
          <w:spacing w:val="2"/>
          <w:sz w:val="20"/>
          <w:szCs w:val="20"/>
          <w:lang w:val="nl-NL"/>
        </w:rPr>
        <w:t>;</w:t>
      </w:r>
    </w:p>
    <w:p w:rsidR="00E572A7" w:rsidRPr="0061523C" w:rsidRDefault="001419CF" w:rsidP="0061523C">
      <w:pPr>
        <w:spacing w:after="120" w:line="240" w:lineRule="auto"/>
        <w:ind w:firstLine="720"/>
        <w:jc w:val="both"/>
        <w:rPr>
          <w:rFonts w:cs="Arial"/>
          <w:spacing w:val="2"/>
          <w:sz w:val="20"/>
          <w:szCs w:val="20"/>
          <w:lang w:val="nl-NL"/>
        </w:rPr>
      </w:pPr>
      <w:r w:rsidRPr="0061523C" w:rsidDel="001419CF">
        <w:rPr>
          <w:rFonts w:cs="Arial"/>
          <w:spacing w:val="-2"/>
          <w:sz w:val="20"/>
          <w:szCs w:val="20"/>
          <w:lang w:val="nl-NL"/>
        </w:rPr>
        <w:t xml:space="preserve"> </w:t>
      </w:r>
      <w:r w:rsidR="00E572A7" w:rsidRPr="0061523C">
        <w:rPr>
          <w:rFonts w:cs="Arial"/>
          <w:spacing w:val="-2"/>
          <w:sz w:val="20"/>
          <w:szCs w:val="20"/>
          <w:lang w:val="nl-NL"/>
        </w:rPr>
        <w:t xml:space="preserve">d1) </w:t>
      </w:r>
      <w:r w:rsidR="006577D7" w:rsidRPr="0061523C">
        <w:rPr>
          <w:rFonts w:cs="Arial"/>
          <w:spacing w:val="-2"/>
          <w:sz w:val="20"/>
          <w:szCs w:val="20"/>
          <w:lang w:val="nl-NL"/>
        </w:rPr>
        <w:t>G</w:t>
      </w:r>
      <w:r w:rsidR="00E572A7" w:rsidRPr="0061523C">
        <w:rPr>
          <w:rFonts w:cs="Arial"/>
          <w:spacing w:val="-2"/>
          <w:sz w:val="20"/>
          <w:szCs w:val="20"/>
          <w:lang w:val="nl-NL"/>
        </w:rPr>
        <w:t>iả mạo hồ sơ</w:t>
      </w:r>
      <w:r w:rsidR="006577D7" w:rsidRPr="0061523C">
        <w:rPr>
          <w:rFonts w:cs="Arial"/>
          <w:spacing w:val="-2"/>
          <w:sz w:val="20"/>
          <w:szCs w:val="20"/>
          <w:lang w:val="nl-NL"/>
        </w:rPr>
        <w:t xml:space="preserve"> hoặc cố ý cung cấp thông tin làm sai lệch</w:t>
      </w:r>
      <w:r w:rsidR="00DB47A0" w:rsidRPr="0061523C">
        <w:rPr>
          <w:rFonts w:cs="Arial"/>
          <w:spacing w:val="-2"/>
          <w:sz w:val="20"/>
          <w:szCs w:val="20"/>
          <w:lang w:val="nl-NL"/>
        </w:rPr>
        <w:t xml:space="preserve"> hồ sơ</w:t>
      </w:r>
      <w:r w:rsidR="00E572A7" w:rsidRPr="0061523C">
        <w:rPr>
          <w:rFonts w:cs="Arial"/>
          <w:spacing w:val="-2"/>
          <w:sz w:val="20"/>
          <w:szCs w:val="20"/>
          <w:lang w:val="nl-NL"/>
        </w:rPr>
        <w:t xml:space="preserve"> tham gia lựa</w:t>
      </w:r>
      <w:r w:rsidR="00E572A7" w:rsidRPr="0061523C">
        <w:rPr>
          <w:rFonts w:cs="Arial"/>
          <w:spacing w:val="2"/>
          <w:sz w:val="20"/>
          <w:szCs w:val="20"/>
          <w:lang w:val="nl-NL"/>
        </w:rPr>
        <w:t xml:space="preserve"> chọn tổ chức hành nghề đấu giá tài sản</w:t>
      </w:r>
      <w:r w:rsidR="00A224B5" w:rsidRPr="0061523C">
        <w:rPr>
          <w:rFonts w:cs="Arial"/>
          <w:spacing w:val="2"/>
          <w:sz w:val="20"/>
          <w:szCs w:val="20"/>
          <w:lang w:val="nl-NL"/>
        </w:rPr>
        <w:t>;</w:t>
      </w:r>
    </w:p>
    <w:p w:rsidR="00F14EC3" w:rsidRPr="0061523C" w:rsidRDefault="00F14EC3" w:rsidP="0061523C">
      <w:pPr>
        <w:spacing w:after="120" w:line="240" w:lineRule="auto"/>
        <w:ind w:firstLine="720"/>
        <w:jc w:val="both"/>
        <w:rPr>
          <w:rFonts w:cs="Arial"/>
          <w:spacing w:val="2"/>
          <w:sz w:val="20"/>
          <w:szCs w:val="20"/>
          <w:lang w:val="en-GB"/>
        </w:rPr>
      </w:pPr>
      <w:r w:rsidRPr="0061523C">
        <w:rPr>
          <w:rFonts w:cs="Arial"/>
          <w:spacing w:val="2"/>
          <w:sz w:val="20"/>
          <w:szCs w:val="20"/>
          <w:lang w:val="nl-NL"/>
        </w:rPr>
        <w:t xml:space="preserve">d2) </w:t>
      </w:r>
      <w:r w:rsidRPr="0061523C">
        <w:rPr>
          <w:rFonts w:eastAsia="Times New Roman" w:cs="Arial"/>
          <w:sz w:val="20"/>
          <w:szCs w:val="20"/>
          <w:lang w:val="en-US"/>
        </w:rPr>
        <w:t>S</w:t>
      </w:r>
      <w:r w:rsidRPr="0061523C">
        <w:rPr>
          <w:rFonts w:eastAsia="Times New Roman" w:cs="Arial"/>
          <w:sz w:val="20"/>
          <w:szCs w:val="20"/>
        </w:rPr>
        <w:t>ử dụng tiền đặt trước của người tham gia đấu giá vào bất kỳ mục đích nào khác</w:t>
      </w:r>
      <w:r w:rsidR="00AE45D4" w:rsidRPr="0061523C">
        <w:rPr>
          <w:rFonts w:cs="Arial"/>
          <w:sz w:val="20"/>
          <w:szCs w:val="20"/>
          <w:lang w:val="en-GB"/>
        </w:rPr>
        <w:t>;</w:t>
      </w:r>
      <w:r w:rsidR="00A1428B" w:rsidRPr="0061523C">
        <w:rPr>
          <w:rFonts w:cs="Arial"/>
          <w:sz w:val="20"/>
          <w:szCs w:val="20"/>
          <w:lang w:val="en-GB"/>
        </w:rPr>
        <w:t>”;</w:t>
      </w:r>
    </w:p>
    <w:p w:rsidR="002663AA" w:rsidRPr="0061523C" w:rsidRDefault="002663AA" w:rsidP="0061523C">
      <w:pPr>
        <w:spacing w:after="120" w:line="240" w:lineRule="auto"/>
        <w:ind w:firstLine="720"/>
        <w:jc w:val="both"/>
        <w:rPr>
          <w:rFonts w:cs="Arial"/>
          <w:bCs/>
          <w:iCs/>
          <w:sz w:val="20"/>
          <w:szCs w:val="20"/>
          <w:lang w:val="nl-NL"/>
        </w:rPr>
      </w:pPr>
      <w:bookmarkStart w:id="8" w:name="_Hlk170913125"/>
      <w:r w:rsidRPr="0061523C">
        <w:rPr>
          <w:rFonts w:cs="Arial"/>
          <w:bCs/>
          <w:iCs/>
          <w:sz w:val="20"/>
          <w:szCs w:val="20"/>
          <w:lang w:val="nl-NL"/>
        </w:rPr>
        <w:t>đ) Sửa đổi, bổ sung điểm a</w:t>
      </w:r>
      <w:r w:rsidR="00D2789C" w:rsidRPr="0061523C">
        <w:rPr>
          <w:rFonts w:cs="Arial"/>
          <w:bCs/>
          <w:iCs/>
          <w:sz w:val="20"/>
          <w:szCs w:val="20"/>
          <w:lang w:val="nl-NL"/>
        </w:rPr>
        <w:t xml:space="preserve"> và</w:t>
      </w:r>
      <w:r w:rsidR="00464F7B" w:rsidRPr="0061523C">
        <w:rPr>
          <w:rFonts w:cs="Arial"/>
          <w:bCs/>
          <w:iCs/>
          <w:sz w:val="20"/>
          <w:szCs w:val="20"/>
          <w:lang w:val="nl-NL"/>
        </w:rPr>
        <w:t xml:space="preserve"> điểm</w:t>
      </w:r>
      <w:r w:rsidR="00D51290" w:rsidRPr="0061523C">
        <w:rPr>
          <w:rFonts w:cs="Arial"/>
          <w:bCs/>
          <w:iCs/>
          <w:sz w:val="20"/>
          <w:szCs w:val="20"/>
          <w:lang w:val="nl-NL"/>
        </w:rPr>
        <w:t xml:space="preserve"> b</w:t>
      </w:r>
      <w:r w:rsidR="00464F7B" w:rsidRPr="0061523C">
        <w:rPr>
          <w:rFonts w:cs="Arial"/>
          <w:bCs/>
          <w:iCs/>
          <w:sz w:val="20"/>
          <w:szCs w:val="20"/>
          <w:lang w:val="nl-NL"/>
        </w:rPr>
        <w:t>;</w:t>
      </w:r>
      <w:r w:rsidR="00BC5B62" w:rsidRPr="0061523C">
        <w:rPr>
          <w:rFonts w:cs="Arial"/>
          <w:bCs/>
          <w:iCs/>
          <w:sz w:val="20"/>
          <w:szCs w:val="20"/>
          <w:lang w:val="nl-NL"/>
        </w:rPr>
        <w:t xml:space="preserve"> </w:t>
      </w:r>
      <w:r w:rsidR="00586B09" w:rsidRPr="0061523C">
        <w:rPr>
          <w:rFonts w:cs="Arial"/>
          <w:bCs/>
          <w:iCs/>
          <w:sz w:val="20"/>
          <w:szCs w:val="20"/>
          <w:lang w:val="nl-NL"/>
        </w:rPr>
        <w:t xml:space="preserve">bổ sung </w:t>
      </w:r>
      <w:r w:rsidR="00BC5B62" w:rsidRPr="0061523C">
        <w:rPr>
          <w:rFonts w:cs="Arial"/>
          <w:bCs/>
          <w:iCs/>
          <w:sz w:val="20"/>
          <w:szCs w:val="20"/>
          <w:lang w:val="nl-NL"/>
        </w:rPr>
        <w:t>điểm b</w:t>
      </w:r>
      <w:r w:rsidR="00D51290" w:rsidRPr="0061523C">
        <w:rPr>
          <w:rFonts w:cs="Arial"/>
          <w:bCs/>
          <w:iCs/>
          <w:sz w:val="20"/>
          <w:szCs w:val="20"/>
          <w:lang w:val="nl-NL"/>
        </w:rPr>
        <w:t>1</w:t>
      </w:r>
      <w:r w:rsidR="00586B09" w:rsidRPr="0061523C">
        <w:rPr>
          <w:rFonts w:cs="Arial"/>
          <w:bCs/>
          <w:iCs/>
          <w:sz w:val="20"/>
          <w:szCs w:val="20"/>
          <w:lang w:val="nl-NL"/>
        </w:rPr>
        <w:t xml:space="preserve"> sau điểm b</w:t>
      </w:r>
      <w:r w:rsidR="00BC5B62" w:rsidRPr="0061523C">
        <w:rPr>
          <w:rFonts w:cs="Arial"/>
          <w:bCs/>
          <w:iCs/>
          <w:sz w:val="20"/>
          <w:szCs w:val="20"/>
          <w:lang w:val="nl-NL"/>
        </w:rPr>
        <w:t xml:space="preserve"> </w:t>
      </w:r>
      <w:r w:rsidRPr="0061523C">
        <w:rPr>
          <w:rFonts w:cs="Arial"/>
          <w:bCs/>
          <w:iCs/>
          <w:sz w:val="20"/>
          <w:szCs w:val="20"/>
          <w:lang w:val="nl-NL"/>
        </w:rPr>
        <w:t>khoản 4 như sau:</w:t>
      </w:r>
    </w:p>
    <w:bookmarkEnd w:id="8"/>
    <w:p w:rsidR="002663AA" w:rsidRPr="0061523C" w:rsidRDefault="002663AA" w:rsidP="0061523C">
      <w:pPr>
        <w:spacing w:after="120" w:line="240" w:lineRule="auto"/>
        <w:ind w:firstLine="720"/>
        <w:jc w:val="both"/>
        <w:rPr>
          <w:rFonts w:cs="Arial"/>
          <w:bCs/>
          <w:iCs/>
          <w:sz w:val="20"/>
          <w:szCs w:val="20"/>
          <w:lang w:val="nl-NL"/>
        </w:rPr>
      </w:pPr>
      <w:r w:rsidRPr="0061523C">
        <w:rPr>
          <w:rFonts w:cs="Arial"/>
          <w:bCs/>
          <w:iCs/>
          <w:sz w:val="20"/>
          <w:szCs w:val="20"/>
          <w:lang w:val="nl-NL"/>
        </w:rPr>
        <w:t>“a) Thông đồng, móc nối với đấu giá viên, tổ chức</w:t>
      </w:r>
      <w:r w:rsidR="00AD4C4D" w:rsidRPr="0061523C">
        <w:rPr>
          <w:rFonts w:cs="Arial"/>
          <w:bCs/>
          <w:iCs/>
          <w:sz w:val="20"/>
          <w:szCs w:val="20"/>
          <w:lang w:val="nl-NL"/>
        </w:rPr>
        <w:t xml:space="preserve"> hành nghề</w:t>
      </w:r>
      <w:r w:rsidRPr="0061523C">
        <w:rPr>
          <w:rFonts w:cs="Arial"/>
          <w:bCs/>
          <w:iCs/>
          <w:sz w:val="20"/>
          <w:szCs w:val="20"/>
          <w:lang w:val="nl-NL"/>
        </w:rPr>
        <w:t xml:space="preserve"> đấu giá tài sản, cá nhân, tổ chức khác để làm sai lệch thông tin tài sản đấu giá</w:t>
      </w:r>
      <w:r w:rsidR="00FA1132" w:rsidRPr="0061523C">
        <w:rPr>
          <w:rFonts w:cs="Arial"/>
          <w:bCs/>
          <w:iCs/>
          <w:sz w:val="20"/>
          <w:szCs w:val="20"/>
          <w:lang w:val="nl-NL"/>
        </w:rPr>
        <w:t xml:space="preserve">, </w:t>
      </w:r>
      <w:r w:rsidR="00FA1132" w:rsidRPr="0061523C">
        <w:rPr>
          <w:rFonts w:cs="Arial"/>
          <w:sz w:val="20"/>
          <w:szCs w:val="20"/>
          <w:lang w:val="en-US"/>
        </w:rPr>
        <w:t>hồ sơ mời tham gia đấu giá, hồ sơ tham gia đấu giá, dìm giá, nâng giá, làm sai lệch kết quả đấu giá tài sản</w:t>
      </w:r>
      <w:r w:rsidR="00437FAC" w:rsidRPr="0061523C">
        <w:rPr>
          <w:rFonts w:cs="Arial"/>
          <w:sz w:val="20"/>
          <w:szCs w:val="20"/>
          <w:lang w:val="en-US"/>
        </w:rPr>
        <w:t>;</w:t>
      </w:r>
    </w:p>
    <w:p w:rsidR="00D51290" w:rsidRPr="0061523C" w:rsidRDefault="00BC5B62" w:rsidP="0061523C">
      <w:pPr>
        <w:spacing w:after="120" w:line="240" w:lineRule="auto"/>
        <w:ind w:firstLine="720"/>
        <w:jc w:val="both"/>
        <w:rPr>
          <w:rFonts w:cs="Arial"/>
          <w:bCs/>
          <w:iCs/>
          <w:sz w:val="20"/>
          <w:szCs w:val="20"/>
          <w:lang w:val="nl-NL"/>
        </w:rPr>
      </w:pPr>
      <w:r w:rsidRPr="0061523C" w:rsidDel="00BC5B62">
        <w:rPr>
          <w:rFonts w:cs="Arial"/>
          <w:bCs/>
          <w:iCs/>
          <w:sz w:val="20"/>
          <w:szCs w:val="20"/>
          <w:lang w:val="nl-NL"/>
        </w:rPr>
        <w:t xml:space="preserve"> </w:t>
      </w:r>
      <w:r w:rsidR="006E0E2F" w:rsidRPr="0061523C">
        <w:rPr>
          <w:rFonts w:cs="Arial"/>
          <w:bCs/>
          <w:iCs/>
          <w:sz w:val="20"/>
          <w:szCs w:val="20"/>
          <w:lang w:val="nl-NL"/>
        </w:rPr>
        <w:t>b) Nhận bất kỳ một khoản tiền, tài sản hoặc lợi ích nào từ đấu giá viên, tổ chức hành nghề đấu giá tài sản, người tham gia đấu giá để làm sai lệch kết quả lựa chọn tổ chức hành nghề đấu giá tài sản, kết quả đấu giá tài sản</w:t>
      </w:r>
      <w:r w:rsidR="00460F15" w:rsidRPr="0061523C">
        <w:rPr>
          <w:rFonts w:cs="Arial"/>
          <w:bCs/>
          <w:iCs/>
          <w:sz w:val="20"/>
          <w:szCs w:val="20"/>
          <w:lang w:val="nl-NL"/>
        </w:rPr>
        <w:t>;</w:t>
      </w:r>
    </w:p>
    <w:p w:rsidR="006E0E2F" w:rsidRPr="0061523C" w:rsidRDefault="00D51290" w:rsidP="0061523C">
      <w:pPr>
        <w:spacing w:after="120" w:line="240" w:lineRule="auto"/>
        <w:ind w:firstLine="720"/>
        <w:jc w:val="both"/>
        <w:rPr>
          <w:rFonts w:cs="Arial"/>
          <w:bCs/>
          <w:iCs/>
          <w:sz w:val="20"/>
          <w:szCs w:val="20"/>
          <w:lang w:val="nl-NL"/>
        </w:rPr>
      </w:pPr>
      <w:r w:rsidRPr="0061523C">
        <w:rPr>
          <w:rFonts w:cs="Arial"/>
          <w:bCs/>
          <w:iCs/>
          <w:sz w:val="20"/>
          <w:szCs w:val="20"/>
          <w:lang w:val="nl-NL"/>
        </w:rPr>
        <w:t xml:space="preserve">b1) </w:t>
      </w:r>
      <w:r w:rsidR="00586B09" w:rsidRPr="0061523C">
        <w:rPr>
          <w:rFonts w:cs="Arial"/>
          <w:bCs/>
          <w:iCs/>
          <w:sz w:val="20"/>
          <w:szCs w:val="20"/>
          <w:lang w:val="nl-NL"/>
        </w:rPr>
        <w:t>Hạn chế cá nhân, tổ chức tham gia đấu giá không đúng quy định của pháp luật;</w:t>
      </w:r>
      <w:r w:rsidR="006E0E2F" w:rsidRPr="0061523C">
        <w:rPr>
          <w:rFonts w:cs="Arial"/>
          <w:bCs/>
          <w:iCs/>
          <w:sz w:val="20"/>
          <w:szCs w:val="20"/>
          <w:lang w:val="nl-NL"/>
        </w:rPr>
        <w:t>”</w:t>
      </w:r>
      <w:r w:rsidR="00A224B5" w:rsidRPr="0061523C">
        <w:rPr>
          <w:rFonts w:cs="Arial"/>
          <w:bCs/>
          <w:iCs/>
          <w:sz w:val="20"/>
          <w:szCs w:val="20"/>
          <w:lang w:val="nl-NL"/>
        </w:rPr>
        <w:t>;</w:t>
      </w:r>
    </w:p>
    <w:p w:rsidR="007F629B" w:rsidRPr="0061523C" w:rsidRDefault="00E05A6B" w:rsidP="0061523C">
      <w:pPr>
        <w:spacing w:after="120" w:line="240" w:lineRule="auto"/>
        <w:ind w:firstLine="720"/>
        <w:jc w:val="both"/>
        <w:rPr>
          <w:rFonts w:cs="Arial"/>
          <w:bCs/>
          <w:iCs/>
          <w:sz w:val="20"/>
          <w:szCs w:val="20"/>
          <w:lang w:val="nl-NL"/>
        </w:rPr>
      </w:pPr>
      <w:r w:rsidRPr="0061523C">
        <w:rPr>
          <w:rFonts w:cs="Arial"/>
          <w:bCs/>
          <w:iCs/>
          <w:sz w:val="20"/>
          <w:szCs w:val="20"/>
          <w:lang w:val="nl-NL"/>
        </w:rPr>
        <w:t>e</w:t>
      </w:r>
      <w:r w:rsidR="007F629B" w:rsidRPr="0061523C">
        <w:rPr>
          <w:rFonts w:cs="Arial"/>
          <w:bCs/>
          <w:iCs/>
          <w:sz w:val="20"/>
          <w:szCs w:val="20"/>
          <w:lang w:val="nl-NL"/>
        </w:rPr>
        <w:t>) Sửa đổi, bổ sung</w:t>
      </w:r>
      <w:r w:rsidR="00A2029D" w:rsidRPr="0061523C">
        <w:rPr>
          <w:rFonts w:cs="Arial"/>
          <w:bCs/>
          <w:iCs/>
          <w:sz w:val="20"/>
          <w:szCs w:val="20"/>
          <w:lang w:val="nl-NL"/>
        </w:rPr>
        <w:t xml:space="preserve"> điểm b khoản 5 như sau:</w:t>
      </w:r>
    </w:p>
    <w:p w:rsidR="00A2029D" w:rsidRPr="0061523C" w:rsidRDefault="00A2029D" w:rsidP="0061523C">
      <w:pPr>
        <w:spacing w:after="120" w:line="240" w:lineRule="auto"/>
        <w:ind w:firstLine="720"/>
        <w:jc w:val="both"/>
        <w:rPr>
          <w:rFonts w:cs="Arial"/>
          <w:bCs/>
          <w:iCs/>
          <w:sz w:val="20"/>
          <w:szCs w:val="20"/>
          <w:lang w:val="nl-NL"/>
        </w:rPr>
      </w:pPr>
      <w:r w:rsidRPr="0061523C">
        <w:rPr>
          <w:rFonts w:cs="Arial"/>
          <w:bCs/>
          <w:iCs/>
          <w:sz w:val="20"/>
          <w:szCs w:val="20"/>
          <w:lang w:val="nl-NL"/>
        </w:rPr>
        <w:t>“b) Thông đồng, móc nối với đấu giá viên, tổ chức</w:t>
      </w:r>
      <w:r w:rsidR="00AD4C4D" w:rsidRPr="0061523C">
        <w:rPr>
          <w:rFonts w:cs="Arial"/>
          <w:bCs/>
          <w:iCs/>
          <w:sz w:val="20"/>
          <w:szCs w:val="20"/>
          <w:lang w:val="nl-NL"/>
        </w:rPr>
        <w:t xml:space="preserve"> hành nghề</w:t>
      </w:r>
      <w:r w:rsidRPr="0061523C">
        <w:rPr>
          <w:rFonts w:cs="Arial"/>
          <w:bCs/>
          <w:iCs/>
          <w:sz w:val="20"/>
          <w:szCs w:val="20"/>
          <w:lang w:val="nl-NL"/>
        </w:rPr>
        <w:t xml:space="preserve"> đấu giá tài sản, người có tài sản đấu giá, người tham gia đấu giá khác, cá nhân, tổ chức khác để dìm giá, nâng giá, làm sai lệch kết quả đấu giá tài sản;”</w:t>
      </w:r>
      <w:r w:rsidR="003A5398" w:rsidRPr="0061523C">
        <w:rPr>
          <w:rFonts w:cs="Arial"/>
          <w:bCs/>
          <w:iCs/>
          <w:sz w:val="20"/>
          <w:szCs w:val="20"/>
          <w:lang w:val="nl-NL"/>
        </w:rPr>
        <w:t>;</w:t>
      </w:r>
    </w:p>
    <w:p w:rsidR="00E841BE" w:rsidRPr="0061523C" w:rsidRDefault="00E05A6B" w:rsidP="0061523C">
      <w:pPr>
        <w:spacing w:after="120" w:line="240" w:lineRule="auto"/>
        <w:ind w:firstLine="720"/>
        <w:jc w:val="both"/>
        <w:rPr>
          <w:rFonts w:eastAsia="Calibri" w:cs="Arial"/>
          <w:bCs/>
          <w:sz w:val="20"/>
          <w:szCs w:val="20"/>
          <w:lang w:val="eu-ES"/>
        </w:rPr>
      </w:pPr>
      <w:r w:rsidRPr="0061523C">
        <w:rPr>
          <w:rFonts w:cs="Arial"/>
          <w:bCs/>
          <w:iCs/>
          <w:sz w:val="20"/>
          <w:szCs w:val="20"/>
          <w:lang w:val="nl-NL"/>
        </w:rPr>
        <w:t>g</w:t>
      </w:r>
      <w:r w:rsidR="001E2847" w:rsidRPr="0061523C">
        <w:rPr>
          <w:rFonts w:cs="Arial"/>
          <w:sz w:val="20"/>
          <w:szCs w:val="20"/>
          <w:lang w:val="nl-NL"/>
        </w:rPr>
        <w:t xml:space="preserve">) </w:t>
      </w:r>
      <w:r w:rsidR="00023C97" w:rsidRPr="0061523C">
        <w:rPr>
          <w:rFonts w:cs="Arial"/>
          <w:sz w:val="20"/>
          <w:szCs w:val="20"/>
          <w:lang w:val="nl-NL"/>
        </w:rPr>
        <w:t>B</w:t>
      </w:r>
      <w:r w:rsidR="00E841BE" w:rsidRPr="0061523C">
        <w:rPr>
          <w:rFonts w:cs="Arial"/>
          <w:sz w:val="20"/>
          <w:szCs w:val="20"/>
          <w:lang w:val="nl-NL"/>
        </w:rPr>
        <w:t xml:space="preserve">ổ sung </w:t>
      </w:r>
      <w:r w:rsidRPr="0061523C">
        <w:rPr>
          <w:rFonts w:cs="Arial"/>
          <w:sz w:val="20"/>
          <w:szCs w:val="20"/>
          <w:lang w:val="nl-NL"/>
        </w:rPr>
        <w:t xml:space="preserve">các </w:t>
      </w:r>
      <w:r w:rsidR="00023C97" w:rsidRPr="0061523C">
        <w:rPr>
          <w:rFonts w:cs="Arial"/>
          <w:sz w:val="20"/>
          <w:szCs w:val="20"/>
          <w:lang w:val="nl-NL"/>
        </w:rPr>
        <w:t xml:space="preserve">điểm </w:t>
      </w:r>
      <w:r w:rsidR="00B00460" w:rsidRPr="0061523C">
        <w:rPr>
          <w:rFonts w:cs="Arial"/>
          <w:sz w:val="20"/>
          <w:szCs w:val="20"/>
          <w:lang w:val="nl-NL"/>
        </w:rPr>
        <w:t>d1</w:t>
      </w:r>
      <w:r w:rsidR="002D47B3" w:rsidRPr="0061523C">
        <w:rPr>
          <w:rFonts w:cs="Arial"/>
          <w:sz w:val="20"/>
          <w:szCs w:val="20"/>
          <w:lang w:val="nl-NL"/>
        </w:rPr>
        <w:t>, d2</w:t>
      </w:r>
      <w:r w:rsidR="00AD6825" w:rsidRPr="0061523C">
        <w:rPr>
          <w:rFonts w:cs="Arial"/>
          <w:sz w:val="20"/>
          <w:szCs w:val="20"/>
          <w:lang w:val="nl-NL"/>
        </w:rPr>
        <w:t xml:space="preserve"> và d</w:t>
      </w:r>
      <w:r w:rsidR="002D47B3" w:rsidRPr="0061523C">
        <w:rPr>
          <w:rFonts w:cs="Arial"/>
          <w:sz w:val="20"/>
          <w:szCs w:val="20"/>
          <w:lang w:val="nl-NL"/>
        </w:rPr>
        <w:t>3</w:t>
      </w:r>
      <w:r w:rsidR="00023C97" w:rsidRPr="0061523C">
        <w:rPr>
          <w:rFonts w:cs="Arial"/>
          <w:sz w:val="20"/>
          <w:szCs w:val="20"/>
          <w:lang w:val="nl-NL"/>
        </w:rPr>
        <w:t xml:space="preserve"> vào </w:t>
      </w:r>
      <w:r w:rsidR="00B00460" w:rsidRPr="0061523C">
        <w:rPr>
          <w:rFonts w:cs="Arial"/>
          <w:sz w:val="20"/>
          <w:szCs w:val="20"/>
          <w:lang w:val="nl-NL"/>
        </w:rPr>
        <w:t>sau điểm</w:t>
      </w:r>
      <w:r w:rsidR="001E2847" w:rsidRPr="0061523C">
        <w:rPr>
          <w:rFonts w:cs="Arial"/>
          <w:sz w:val="20"/>
          <w:szCs w:val="20"/>
          <w:lang w:val="nl-NL"/>
        </w:rPr>
        <w:t xml:space="preserve"> d</w:t>
      </w:r>
      <w:r w:rsidR="00E841BE" w:rsidRPr="0061523C">
        <w:rPr>
          <w:rFonts w:cs="Arial"/>
          <w:bCs/>
          <w:iCs/>
          <w:sz w:val="20"/>
          <w:szCs w:val="20"/>
        </w:rPr>
        <w:t xml:space="preserve"> </w:t>
      </w:r>
      <w:r w:rsidR="001E2847" w:rsidRPr="0061523C">
        <w:rPr>
          <w:rFonts w:cs="Arial"/>
          <w:sz w:val="20"/>
          <w:szCs w:val="20"/>
          <w:lang w:val="nl-NL"/>
        </w:rPr>
        <w:t xml:space="preserve">khoản 5 </w:t>
      </w:r>
      <w:r w:rsidR="00E841BE" w:rsidRPr="0061523C">
        <w:rPr>
          <w:rFonts w:cs="Arial"/>
          <w:bCs/>
          <w:iCs/>
          <w:sz w:val="20"/>
          <w:szCs w:val="20"/>
        </w:rPr>
        <w:t>như sau:</w:t>
      </w:r>
    </w:p>
    <w:p w:rsidR="00AD6825" w:rsidRPr="0061523C" w:rsidRDefault="00E841BE" w:rsidP="0061523C">
      <w:pPr>
        <w:spacing w:after="120" w:line="240" w:lineRule="auto"/>
        <w:ind w:firstLine="720"/>
        <w:jc w:val="both"/>
        <w:rPr>
          <w:rStyle w:val="Emphasis"/>
          <w:rFonts w:cs="Arial"/>
          <w:i w:val="0"/>
          <w:spacing w:val="-4"/>
          <w:sz w:val="20"/>
          <w:szCs w:val="20"/>
          <w:lang w:val="eu-ES"/>
        </w:rPr>
      </w:pPr>
      <w:r w:rsidRPr="0061523C">
        <w:rPr>
          <w:rFonts w:cs="Arial"/>
          <w:spacing w:val="-4"/>
          <w:sz w:val="20"/>
          <w:szCs w:val="20"/>
          <w:shd w:val="clear" w:color="auto" w:fill="FFFFFF"/>
        </w:rPr>
        <w:t>“</w:t>
      </w:r>
      <w:r w:rsidR="00B00221" w:rsidRPr="0061523C">
        <w:rPr>
          <w:rFonts w:cs="Arial"/>
          <w:spacing w:val="-4"/>
          <w:sz w:val="20"/>
          <w:szCs w:val="20"/>
          <w:shd w:val="clear" w:color="auto" w:fill="FFFFFF"/>
          <w:lang w:val="eu-ES"/>
        </w:rPr>
        <w:t>d1</w:t>
      </w:r>
      <w:r w:rsidRPr="0061523C">
        <w:rPr>
          <w:rStyle w:val="Emphasis"/>
          <w:rFonts w:cs="Arial"/>
          <w:i w:val="0"/>
          <w:spacing w:val="-4"/>
          <w:sz w:val="20"/>
          <w:szCs w:val="20"/>
        </w:rPr>
        <w:t xml:space="preserve">) Nhận ủy quyền tham gia đấu giá </w:t>
      </w:r>
      <w:r w:rsidR="008460DC" w:rsidRPr="0061523C">
        <w:rPr>
          <w:rStyle w:val="Emphasis"/>
          <w:rFonts w:cs="Arial"/>
          <w:i w:val="0"/>
          <w:spacing w:val="-4"/>
          <w:sz w:val="20"/>
          <w:szCs w:val="20"/>
          <w:lang w:val="en-US"/>
        </w:rPr>
        <w:t>của</w:t>
      </w:r>
      <w:r w:rsidR="008460DC" w:rsidRPr="0061523C">
        <w:rPr>
          <w:rStyle w:val="Emphasis"/>
          <w:rFonts w:cs="Arial"/>
          <w:i w:val="0"/>
          <w:spacing w:val="-4"/>
          <w:sz w:val="20"/>
          <w:szCs w:val="20"/>
        </w:rPr>
        <w:t xml:space="preserve"> </w:t>
      </w:r>
      <w:r w:rsidRPr="0061523C">
        <w:rPr>
          <w:rStyle w:val="Emphasis"/>
          <w:rFonts w:cs="Arial"/>
          <w:i w:val="0"/>
          <w:spacing w:val="-4"/>
          <w:sz w:val="20"/>
          <w:szCs w:val="20"/>
        </w:rPr>
        <w:t>người tham gia đấu giá khác đối với</w:t>
      </w:r>
      <w:r w:rsidR="00306585" w:rsidRPr="0061523C">
        <w:rPr>
          <w:rStyle w:val="Emphasis"/>
          <w:rFonts w:cs="Arial"/>
          <w:i w:val="0"/>
          <w:spacing w:val="-4"/>
          <w:sz w:val="20"/>
          <w:szCs w:val="20"/>
          <w:lang w:val="eu-ES"/>
        </w:rPr>
        <w:t xml:space="preserve"> </w:t>
      </w:r>
      <w:r w:rsidRPr="0061523C">
        <w:rPr>
          <w:rStyle w:val="Emphasis"/>
          <w:rFonts w:cs="Arial"/>
          <w:i w:val="0"/>
          <w:spacing w:val="-4"/>
          <w:sz w:val="20"/>
          <w:szCs w:val="20"/>
        </w:rPr>
        <w:t>tài sản mà mình</w:t>
      </w:r>
      <w:r w:rsidR="00857214" w:rsidRPr="0061523C">
        <w:rPr>
          <w:rStyle w:val="Emphasis"/>
          <w:rFonts w:cs="Arial"/>
          <w:i w:val="0"/>
          <w:spacing w:val="-4"/>
          <w:sz w:val="20"/>
          <w:szCs w:val="20"/>
          <w:lang w:val="en-US"/>
        </w:rPr>
        <w:t xml:space="preserve"> cũng</w:t>
      </w:r>
      <w:r w:rsidRPr="0061523C">
        <w:rPr>
          <w:rStyle w:val="Emphasis"/>
          <w:rFonts w:cs="Arial"/>
          <w:i w:val="0"/>
          <w:spacing w:val="-4"/>
          <w:sz w:val="20"/>
          <w:szCs w:val="20"/>
        </w:rPr>
        <w:t xml:space="preserve"> là người tham gia đấu giá tài sản đó; nhận ủy quyền tham gia đấu giá</w:t>
      </w:r>
      <w:r w:rsidR="00F2632F" w:rsidRPr="0061523C">
        <w:rPr>
          <w:rStyle w:val="Emphasis"/>
          <w:rFonts w:cs="Arial"/>
          <w:i w:val="0"/>
          <w:spacing w:val="-4"/>
          <w:sz w:val="20"/>
          <w:szCs w:val="20"/>
        </w:rPr>
        <w:t xml:space="preserve"> </w:t>
      </w:r>
      <w:r w:rsidR="008460DC" w:rsidRPr="0061523C">
        <w:rPr>
          <w:rStyle w:val="Emphasis"/>
          <w:rFonts w:cs="Arial"/>
          <w:i w:val="0"/>
          <w:spacing w:val="-4"/>
          <w:sz w:val="20"/>
          <w:szCs w:val="20"/>
          <w:lang w:val="en-US"/>
        </w:rPr>
        <w:t>của</w:t>
      </w:r>
      <w:r w:rsidR="008460DC" w:rsidRPr="0061523C">
        <w:rPr>
          <w:rStyle w:val="Emphasis"/>
          <w:rFonts w:cs="Arial"/>
          <w:i w:val="0"/>
          <w:spacing w:val="-4"/>
          <w:sz w:val="20"/>
          <w:szCs w:val="20"/>
        </w:rPr>
        <w:t xml:space="preserve"> </w:t>
      </w:r>
      <w:r w:rsidRPr="0061523C">
        <w:rPr>
          <w:rStyle w:val="Emphasis"/>
          <w:rFonts w:cs="Arial"/>
          <w:i w:val="0"/>
          <w:spacing w:val="-4"/>
          <w:sz w:val="20"/>
          <w:szCs w:val="20"/>
        </w:rPr>
        <w:t xml:space="preserve">từ hai người tham gia đấu giá trở lên đối với </w:t>
      </w:r>
      <w:r w:rsidR="00306585" w:rsidRPr="0061523C">
        <w:rPr>
          <w:rStyle w:val="Emphasis"/>
          <w:rFonts w:cs="Arial"/>
          <w:i w:val="0"/>
          <w:spacing w:val="-4"/>
          <w:sz w:val="20"/>
          <w:szCs w:val="20"/>
          <w:lang w:val="eu-ES"/>
        </w:rPr>
        <w:t xml:space="preserve">cùng một </w:t>
      </w:r>
      <w:r w:rsidRPr="0061523C">
        <w:rPr>
          <w:rStyle w:val="Emphasis"/>
          <w:rFonts w:cs="Arial"/>
          <w:i w:val="0"/>
          <w:spacing w:val="-4"/>
          <w:sz w:val="20"/>
          <w:szCs w:val="20"/>
        </w:rPr>
        <w:t>tài sản</w:t>
      </w:r>
      <w:r w:rsidR="00271A90" w:rsidRPr="0061523C">
        <w:rPr>
          <w:rStyle w:val="Emphasis"/>
          <w:rFonts w:cs="Arial"/>
          <w:i w:val="0"/>
          <w:spacing w:val="-4"/>
          <w:sz w:val="20"/>
          <w:szCs w:val="20"/>
          <w:lang w:val="eu-ES"/>
        </w:rPr>
        <w:t>;</w:t>
      </w:r>
    </w:p>
    <w:p w:rsidR="00050204" w:rsidRPr="0061523C" w:rsidRDefault="00AD6825" w:rsidP="0061523C">
      <w:pPr>
        <w:spacing w:after="120" w:line="240" w:lineRule="auto"/>
        <w:ind w:firstLine="720"/>
        <w:jc w:val="both"/>
        <w:rPr>
          <w:rFonts w:eastAsia="Times New Roman" w:cs="Arial"/>
          <w:sz w:val="20"/>
          <w:szCs w:val="20"/>
          <w:shd w:val="clear" w:color="auto" w:fill="FFFFFF"/>
          <w:lang w:val="eu-ES"/>
        </w:rPr>
      </w:pPr>
      <w:r w:rsidRPr="0061523C">
        <w:rPr>
          <w:rFonts w:cs="Arial"/>
          <w:bCs/>
          <w:iCs/>
          <w:sz w:val="20"/>
          <w:szCs w:val="20"/>
          <w:lang w:val="eu-ES"/>
        </w:rPr>
        <w:t xml:space="preserve">d2) </w:t>
      </w:r>
      <w:r w:rsidR="00294C72" w:rsidRPr="0061523C">
        <w:rPr>
          <w:rFonts w:eastAsia="Times New Roman" w:cs="Arial"/>
          <w:sz w:val="20"/>
          <w:szCs w:val="20"/>
          <w:shd w:val="clear" w:color="auto" w:fill="FFFFFF"/>
          <w:lang w:val="eu-ES"/>
        </w:rPr>
        <w:t xml:space="preserve">Tham </w:t>
      </w:r>
      <w:r w:rsidR="00831135" w:rsidRPr="0061523C">
        <w:rPr>
          <w:rFonts w:eastAsia="Times New Roman" w:cs="Arial"/>
          <w:sz w:val="20"/>
          <w:szCs w:val="20"/>
          <w:shd w:val="clear" w:color="auto" w:fill="FFFFFF"/>
          <w:lang w:val="eu-ES"/>
        </w:rPr>
        <w:t>dự</w:t>
      </w:r>
      <w:r w:rsidR="00294C72" w:rsidRPr="0061523C">
        <w:rPr>
          <w:rFonts w:eastAsia="Times New Roman" w:cs="Arial"/>
          <w:sz w:val="20"/>
          <w:szCs w:val="20"/>
          <w:shd w:val="clear" w:color="auto" w:fill="FFFFFF"/>
          <w:lang w:val="eu-ES"/>
        </w:rPr>
        <w:t xml:space="preserve"> phiên đấu giá </w:t>
      </w:r>
      <w:r w:rsidR="00F94E26" w:rsidRPr="0061523C">
        <w:rPr>
          <w:rFonts w:eastAsia="Times New Roman" w:cs="Arial"/>
          <w:sz w:val="20"/>
          <w:szCs w:val="20"/>
          <w:shd w:val="clear" w:color="auto" w:fill="FFFFFF"/>
          <w:lang w:val="eu-ES"/>
        </w:rPr>
        <w:t xml:space="preserve">trong trường hợp </w:t>
      </w:r>
      <w:r w:rsidRPr="0061523C">
        <w:rPr>
          <w:rFonts w:cs="Arial"/>
          <w:bCs/>
          <w:iCs/>
          <w:sz w:val="20"/>
          <w:szCs w:val="20"/>
          <w:lang w:val="eu-ES"/>
        </w:rPr>
        <w:t>vợ, chồng, anh ruột, chị ruột, em ruột</w:t>
      </w:r>
      <w:r w:rsidR="006C2310" w:rsidRPr="0061523C">
        <w:rPr>
          <w:rFonts w:cs="Arial"/>
          <w:bCs/>
          <w:iCs/>
          <w:sz w:val="20"/>
          <w:szCs w:val="20"/>
          <w:lang w:val="eu-ES"/>
        </w:rPr>
        <w:t xml:space="preserve"> </w:t>
      </w:r>
      <w:r w:rsidR="00306831" w:rsidRPr="0061523C">
        <w:rPr>
          <w:rFonts w:cs="Arial"/>
          <w:bCs/>
          <w:iCs/>
          <w:sz w:val="20"/>
          <w:szCs w:val="20"/>
          <w:lang w:val="eu-ES"/>
        </w:rPr>
        <w:t xml:space="preserve">cũng </w:t>
      </w:r>
      <w:r w:rsidR="007D167F" w:rsidRPr="0061523C">
        <w:rPr>
          <w:rFonts w:cs="Arial"/>
          <w:bCs/>
          <w:iCs/>
          <w:sz w:val="20"/>
          <w:szCs w:val="20"/>
          <w:lang w:val="eu-ES"/>
        </w:rPr>
        <w:t xml:space="preserve">là người </w:t>
      </w:r>
      <w:r w:rsidR="00264BB2" w:rsidRPr="0061523C">
        <w:rPr>
          <w:rFonts w:cs="Arial"/>
          <w:bCs/>
          <w:iCs/>
          <w:sz w:val="20"/>
          <w:szCs w:val="20"/>
          <w:lang w:val="eu-ES"/>
        </w:rPr>
        <w:t>tham gia đấu giá</w:t>
      </w:r>
      <w:r w:rsidR="003D5568" w:rsidRPr="0061523C">
        <w:rPr>
          <w:rFonts w:cs="Arial"/>
          <w:bCs/>
          <w:iCs/>
          <w:sz w:val="20"/>
          <w:szCs w:val="20"/>
          <w:lang w:val="eu-ES"/>
        </w:rPr>
        <w:t xml:space="preserve"> đối với </w:t>
      </w:r>
      <w:r w:rsidR="00264BB2" w:rsidRPr="0061523C">
        <w:rPr>
          <w:rFonts w:cs="Arial"/>
          <w:bCs/>
          <w:iCs/>
          <w:sz w:val="20"/>
          <w:szCs w:val="20"/>
          <w:lang w:val="eu-ES"/>
        </w:rPr>
        <w:t>tài sản</w:t>
      </w:r>
      <w:r w:rsidR="006C2310" w:rsidRPr="0061523C">
        <w:rPr>
          <w:rFonts w:cs="Arial"/>
          <w:bCs/>
          <w:iCs/>
          <w:sz w:val="20"/>
          <w:szCs w:val="20"/>
          <w:lang w:val="eu-ES"/>
        </w:rPr>
        <w:t xml:space="preserve"> đó</w:t>
      </w:r>
      <w:r w:rsidRPr="0061523C">
        <w:rPr>
          <w:rFonts w:eastAsia="Times New Roman" w:cs="Arial"/>
          <w:sz w:val="20"/>
          <w:szCs w:val="20"/>
          <w:shd w:val="clear" w:color="auto" w:fill="FFFFFF"/>
          <w:lang w:val="eu-ES"/>
        </w:rPr>
        <w:t xml:space="preserve">; </w:t>
      </w:r>
    </w:p>
    <w:p w:rsidR="00E841BE" w:rsidRPr="0061523C" w:rsidRDefault="00050204" w:rsidP="0061523C">
      <w:pPr>
        <w:spacing w:after="120" w:line="240" w:lineRule="auto"/>
        <w:ind w:firstLine="720"/>
        <w:jc w:val="both"/>
        <w:rPr>
          <w:rStyle w:val="Emphasis"/>
          <w:rFonts w:cs="Arial"/>
          <w:sz w:val="20"/>
          <w:szCs w:val="20"/>
        </w:rPr>
      </w:pPr>
      <w:r w:rsidRPr="0061523C">
        <w:rPr>
          <w:rFonts w:eastAsia="Times New Roman" w:cs="Arial"/>
          <w:sz w:val="20"/>
          <w:szCs w:val="20"/>
          <w:shd w:val="clear" w:color="auto" w:fill="FFFFFF"/>
          <w:lang w:val="eu-ES"/>
        </w:rPr>
        <w:t xml:space="preserve">d3) Tham </w:t>
      </w:r>
      <w:r w:rsidR="00306831" w:rsidRPr="0061523C">
        <w:rPr>
          <w:rFonts w:eastAsia="Times New Roman" w:cs="Arial"/>
          <w:sz w:val="20"/>
          <w:szCs w:val="20"/>
          <w:shd w:val="clear" w:color="auto" w:fill="FFFFFF"/>
          <w:lang w:val="eu-ES"/>
        </w:rPr>
        <w:t>dự</w:t>
      </w:r>
      <w:r w:rsidRPr="0061523C">
        <w:rPr>
          <w:rFonts w:eastAsia="Times New Roman" w:cs="Arial"/>
          <w:sz w:val="20"/>
          <w:szCs w:val="20"/>
          <w:shd w:val="clear" w:color="auto" w:fill="FFFFFF"/>
          <w:lang w:val="eu-ES"/>
        </w:rPr>
        <w:t xml:space="preserve"> </w:t>
      </w:r>
      <w:r w:rsidR="00F94E26" w:rsidRPr="0061523C">
        <w:rPr>
          <w:rFonts w:eastAsia="Times New Roman" w:cs="Arial"/>
          <w:sz w:val="20"/>
          <w:szCs w:val="20"/>
          <w:shd w:val="clear" w:color="auto" w:fill="FFFFFF"/>
          <w:lang w:val="eu-ES"/>
        </w:rPr>
        <w:t xml:space="preserve">phiên </w:t>
      </w:r>
      <w:r w:rsidRPr="0061523C">
        <w:rPr>
          <w:rFonts w:eastAsia="Times New Roman" w:cs="Arial"/>
          <w:sz w:val="20"/>
          <w:szCs w:val="20"/>
          <w:shd w:val="clear" w:color="auto" w:fill="FFFFFF"/>
          <w:lang w:val="eu-ES"/>
        </w:rPr>
        <w:t xml:space="preserve">đấu giá </w:t>
      </w:r>
      <w:r w:rsidR="00F94E26" w:rsidRPr="0061523C">
        <w:rPr>
          <w:rFonts w:eastAsia="Times New Roman" w:cs="Arial"/>
          <w:sz w:val="20"/>
          <w:szCs w:val="20"/>
          <w:shd w:val="clear" w:color="auto" w:fill="FFFFFF"/>
          <w:lang w:val="eu-ES"/>
        </w:rPr>
        <w:t>trong trường hợp</w:t>
      </w:r>
      <w:r w:rsidRPr="0061523C">
        <w:rPr>
          <w:rFonts w:eastAsia="Times New Roman" w:cs="Arial"/>
          <w:sz w:val="20"/>
          <w:szCs w:val="20"/>
          <w:shd w:val="clear" w:color="auto" w:fill="FFFFFF"/>
          <w:lang w:val="eu-ES"/>
        </w:rPr>
        <w:t xml:space="preserve"> </w:t>
      </w:r>
      <w:r w:rsidR="00AD6825" w:rsidRPr="0061523C">
        <w:rPr>
          <w:rFonts w:eastAsia="Times New Roman" w:cs="Arial"/>
          <w:sz w:val="20"/>
          <w:szCs w:val="20"/>
          <w:shd w:val="clear" w:color="auto" w:fill="FFFFFF"/>
          <w:lang w:val="eu-ES"/>
        </w:rPr>
        <w:t>công ty mẹ, công ty con, các doanh nghiệp mà cá nhân, tổ chức hoặc nhóm cá nhân, tổ chức có khả năng chi phối hoạt động</w:t>
      </w:r>
      <w:r w:rsidR="00EB5283" w:rsidRPr="0061523C">
        <w:rPr>
          <w:rFonts w:eastAsia="Times New Roman" w:cs="Arial"/>
          <w:sz w:val="20"/>
          <w:szCs w:val="20"/>
          <w:shd w:val="clear" w:color="auto" w:fill="FFFFFF"/>
          <w:lang w:val="eu-ES"/>
        </w:rPr>
        <w:t xml:space="preserve"> của doanh nghiệp </w:t>
      </w:r>
      <w:r w:rsidR="00AD6825" w:rsidRPr="0061523C">
        <w:rPr>
          <w:rFonts w:eastAsia="Times New Roman" w:cs="Arial"/>
          <w:sz w:val="20"/>
          <w:szCs w:val="20"/>
          <w:shd w:val="clear" w:color="auto" w:fill="FFFFFF"/>
          <w:lang w:val="eu-ES"/>
        </w:rPr>
        <w:t>theo quy định của pháp luật về doanh nghiệp</w:t>
      </w:r>
      <w:r w:rsidR="00A3782B" w:rsidRPr="0061523C">
        <w:rPr>
          <w:rFonts w:eastAsia="Times New Roman" w:cs="Arial"/>
          <w:sz w:val="20"/>
          <w:szCs w:val="20"/>
          <w:shd w:val="clear" w:color="auto" w:fill="FFFFFF"/>
          <w:lang w:val="eu-ES"/>
        </w:rPr>
        <w:t xml:space="preserve"> </w:t>
      </w:r>
      <w:r w:rsidR="00306831" w:rsidRPr="0061523C">
        <w:rPr>
          <w:rFonts w:eastAsia="Times New Roman" w:cs="Arial"/>
          <w:sz w:val="20"/>
          <w:szCs w:val="20"/>
          <w:shd w:val="clear" w:color="auto" w:fill="FFFFFF"/>
          <w:lang w:val="eu-ES"/>
        </w:rPr>
        <w:t xml:space="preserve">cũng </w:t>
      </w:r>
      <w:r w:rsidR="00CE3358" w:rsidRPr="0061523C">
        <w:rPr>
          <w:rFonts w:eastAsia="Times New Roman" w:cs="Arial"/>
          <w:sz w:val="20"/>
          <w:szCs w:val="20"/>
          <w:shd w:val="clear" w:color="auto" w:fill="FFFFFF"/>
          <w:lang w:val="eu-ES"/>
        </w:rPr>
        <w:t>là người</w:t>
      </w:r>
      <w:r w:rsidR="00FE6FE6" w:rsidRPr="0061523C">
        <w:rPr>
          <w:rFonts w:eastAsia="Times New Roman" w:cs="Arial"/>
          <w:sz w:val="20"/>
          <w:szCs w:val="20"/>
          <w:shd w:val="clear" w:color="auto" w:fill="FFFFFF"/>
          <w:lang w:val="eu-ES"/>
        </w:rPr>
        <w:t xml:space="preserve"> </w:t>
      </w:r>
      <w:r w:rsidR="00A3782B" w:rsidRPr="0061523C">
        <w:rPr>
          <w:rFonts w:eastAsia="Times New Roman" w:cs="Arial"/>
          <w:sz w:val="20"/>
          <w:szCs w:val="20"/>
          <w:shd w:val="clear" w:color="auto" w:fill="FFFFFF"/>
          <w:lang w:val="eu-ES"/>
        </w:rPr>
        <w:t>tham gia</w:t>
      </w:r>
      <w:r w:rsidRPr="0061523C">
        <w:rPr>
          <w:rFonts w:eastAsia="Times New Roman" w:cs="Arial"/>
          <w:sz w:val="20"/>
          <w:szCs w:val="20"/>
          <w:shd w:val="clear" w:color="auto" w:fill="FFFFFF"/>
          <w:lang w:val="eu-ES"/>
        </w:rPr>
        <w:t xml:space="preserve"> </w:t>
      </w:r>
      <w:r w:rsidR="00A3782B" w:rsidRPr="0061523C">
        <w:rPr>
          <w:rFonts w:eastAsia="Times New Roman" w:cs="Arial"/>
          <w:sz w:val="20"/>
          <w:szCs w:val="20"/>
          <w:shd w:val="clear" w:color="auto" w:fill="FFFFFF"/>
          <w:lang w:val="eu-ES"/>
        </w:rPr>
        <w:t xml:space="preserve">đấu giá </w:t>
      </w:r>
      <w:r w:rsidR="00422351" w:rsidRPr="0061523C">
        <w:rPr>
          <w:rFonts w:eastAsia="Times New Roman" w:cs="Arial"/>
          <w:sz w:val="20"/>
          <w:szCs w:val="20"/>
          <w:shd w:val="clear" w:color="auto" w:fill="FFFFFF"/>
          <w:lang w:val="eu-ES"/>
        </w:rPr>
        <w:t>đối với</w:t>
      </w:r>
      <w:r w:rsidR="00A3782B" w:rsidRPr="0061523C">
        <w:rPr>
          <w:rFonts w:eastAsia="Times New Roman" w:cs="Arial"/>
          <w:sz w:val="20"/>
          <w:szCs w:val="20"/>
          <w:shd w:val="clear" w:color="auto" w:fill="FFFFFF"/>
          <w:lang w:val="eu-ES"/>
        </w:rPr>
        <w:t xml:space="preserve"> tài sản</w:t>
      </w:r>
      <w:r w:rsidR="00422351" w:rsidRPr="0061523C">
        <w:rPr>
          <w:rFonts w:eastAsia="Times New Roman" w:cs="Arial"/>
          <w:sz w:val="20"/>
          <w:szCs w:val="20"/>
          <w:shd w:val="clear" w:color="auto" w:fill="FFFFFF"/>
          <w:lang w:val="eu-ES"/>
        </w:rPr>
        <w:t xml:space="preserve"> đó</w:t>
      </w:r>
      <w:r w:rsidR="0083092D" w:rsidRPr="0061523C">
        <w:rPr>
          <w:rFonts w:eastAsia="Times New Roman" w:cs="Arial"/>
          <w:sz w:val="20"/>
          <w:szCs w:val="20"/>
          <w:shd w:val="clear" w:color="auto" w:fill="FFFFFF"/>
          <w:lang w:val="eu-ES"/>
        </w:rPr>
        <w:t>;</w:t>
      </w:r>
      <w:r w:rsidR="00E841BE" w:rsidRPr="0061523C">
        <w:rPr>
          <w:rStyle w:val="Emphasis"/>
          <w:rFonts w:cs="Arial"/>
          <w:i w:val="0"/>
          <w:sz w:val="20"/>
          <w:szCs w:val="20"/>
        </w:rPr>
        <w:t>”</w:t>
      </w:r>
      <w:r w:rsidR="00023C97" w:rsidRPr="0061523C">
        <w:rPr>
          <w:rStyle w:val="Emphasis"/>
          <w:rFonts w:cs="Arial"/>
          <w:i w:val="0"/>
          <w:sz w:val="20"/>
          <w:szCs w:val="20"/>
          <w:lang w:val="eu-ES"/>
        </w:rPr>
        <w:t>.</w:t>
      </w:r>
    </w:p>
    <w:p w:rsidR="00562621" w:rsidRPr="0061523C" w:rsidRDefault="00051F4B" w:rsidP="0061523C">
      <w:pPr>
        <w:spacing w:after="120" w:line="240" w:lineRule="auto"/>
        <w:ind w:firstLine="720"/>
        <w:jc w:val="both"/>
        <w:rPr>
          <w:rStyle w:val="Emphasis"/>
          <w:rFonts w:cs="Arial"/>
          <w:i w:val="0"/>
          <w:sz w:val="20"/>
          <w:szCs w:val="20"/>
          <w:lang w:val="eu-ES"/>
        </w:rPr>
      </w:pPr>
      <w:r w:rsidRPr="0061523C">
        <w:rPr>
          <w:rStyle w:val="Emphasis"/>
          <w:rFonts w:cs="Arial"/>
          <w:i w:val="0"/>
          <w:sz w:val="20"/>
          <w:szCs w:val="20"/>
          <w:lang w:val="eu-ES"/>
        </w:rPr>
        <w:t>6</w:t>
      </w:r>
      <w:r w:rsidR="004D52BA" w:rsidRPr="0061523C">
        <w:rPr>
          <w:rStyle w:val="Emphasis"/>
          <w:rFonts w:cs="Arial"/>
          <w:i w:val="0"/>
          <w:sz w:val="20"/>
          <w:szCs w:val="20"/>
          <w:lang w:val="eu-ES"/>
        </w:rPr>
        <w:t xml:space="preserve">. </w:t>
      </w:r>
      <w:r w:rsidR="00562621" w:rsidRPr="0061523C">
        <w:rPr>
          <w:rStyle w:val="Emphasis"/>
          <w:rFonts w:cs="Arial"/>
          <w:i w:val="0"/>
          <w:sz w:val="20"/>
          <w:szCs w:val="20"/>
          <w:lang w:val="eu-ES"/>
        </w:rPr>
        <w:t>Sửa đổi, bổ sung khoản</w:t>
      </w:r>
      <w:r w:rsidR="001B3FE9" w:rsidRPr="0061523C">
        <w:rPr>
          <w:rStyle w:val="Emphasis"/>
          <w:rFonts w:cs="Arial"/>
          <w:i w:val="0"/>
          <w:sz w:val="20"/>
          <w:szCs w:val="20"/>
          <w:lang w:val="eu-ES"/>
        </w:rPr>
        <w:t xml:space="preserve"> 2 và khoản 3</w:t>
      </w:r>
      <w:r w:rsidR="00562621" w:rsidRPr="0061523C">
        <w:rPr>
          <w:rStyle w:val="Emphasis"/>
          <w:rFonts w:cs="Arial"/>
          <w:i w:val="0"/>
          <w:sz w:val="20"/>
          <w:szCs w:val="20"/>
          <w:lang w:val="eu-ES"/>
        </w:rPr>
        <w:t xml:space="preserve"> Điều 10 như sau:</w:t>
      </w:r>
    </w:p>
    <w:p w:rsidR="00C17153" w:rsidRPr="0061523C" w:rsidRDefault="004D52BA" w:rsidP="0061523C">
      <w:pPr>
        <w:spacing w:after="120" w:line="240" w:lineRule="auto"/>
        <w:ind w:firstLine="720"/>
        <w:jc w:val="both"/>
        <w:rPr>
          <w:rStyle w:val="Emphasis"/>
          <w:rFonts w:cs="Arial"/>
          <w:i w:val="0"/>
          <w:sz w:val="20"/>
          <w:szCs w:val="20"/>
          <w:lang w:val="eu-ES"/>
        </w:rPr>
      </w:pPr>
      <w:r w:rsidRPr="0061523C">
        <w:rPr>
          <w:rStyle w:val="Emphasis"/>
          <w:rFonts w:cs="Arial"/>
          <w:i w:val="0"/>
          <w:sz w:val="20"/>
          <w:szCs w:val="20"/>
          <w:lang w:val="eu-ES"/>
        </w:rPr>
        <w:t>“</w:t>
      </w:r>
      <w:r w:rsidR="00433AEC" w:rsidRPr="0061523C">
        <w:rPr>
          <w:rStyle w:val="Emphasis"/>
          <w:rFonts w:cs="Arial"/>
          <w:i w:val="0"/>
          <w:sz w:val="20"/>
          <w:szCs w:val="20"/>
          <w:lang w:val="eu-ES"/>
        </w:rPr>
        <w:t>2</w:t>
      </w:r>
      <w:r w:rsidRPr="0061523C">
        <w:rPr>
          <w:rStyle w:val="Emphasis"/>
          <w:rFonts w:cs="Arial"/>
          <w:i w:val="0"/>
          <w:sz w:val="20"/>
          <w:szCs w:val="20"/>
          <w:lang w:val="eu-ES"/>
        </w:rPr>
        <w:t>.</w:t>
      </w:r>
      <w:r w:rsidR="00433AEC" w:rsidRPr="0061523C">
        <w:rPr>
          <w:rStyle w:val="Emphasis"/>
          <w:rFonts w:cs="Arial"/>
          <w:i w:val="0"/>
          <w:sz w:val="20"/>
          <w:szCs w:val="20"/>
          <w:lang w:val="eu-ES"/>
        </w:rPr>
        <w:t xml:space="preserve"> </w:t>
      </w:r>
      <w:r w:rsidR="00F17025" w:rsidRPr="0061523C">
        <w:rPr>
          <w:rStyle w:val="Emphasis"/>
          <w:rFonts w:cs="Arial"/>
          <w:i w:val="0"/>
          <w:sz w:val="20"/>
          <w:szCs w:val="20"/>
          <w:lang w:val="eu-ES"/>
        </w:rPr>
        <w:t xml:space="preserve">Có bằng tốt nghiệp </w:t>
      </w:r>
      <w:r w:rsidR="00F46D05" w:rsidRPr="0061523C">
        <w:rPr>
          <w:rStyle w:val="Emphasis"/>
          <w:rFonts w:cs="Arial"/>
          <w:i w:val="0"/>
          <w:sz w:val="20"/>
          <w:szCs w:val="20"/>
          <w:lang w:val="eu-ES"/>
        </w:rPr>
        <w:t xml:space="preserve">từ </w:t>
      </w:r>
      <w:r w:rsidR="00F17025" w:rsidRPr="0061523C">
        <w:rPr>
          <w:rStyle w:val="Emphasis"/>
          <w:rFonts w:cs="Arial"/>
          <w:i w:val="0"/>
          <w:sz w:val="20"/>
          <w:szCs w:val="20"/>
          <w:lang w:val="eu-ES"/>
        </w:rPr>
        <w:t xml:space="preserve">đại học </w:t>
      </w:r>
      <w:r w:rsidR="00F46D05" w:rsidRPr="0061523C">
        <w:rPr>
          <w:rStyle w:val="Emphasis"/>
          <w:rFonts w:cs="Arial"/>
          <w:i w:val="0"/>
          <w:sz w:val="20"/>
          <w:szCs w:val="20"/>
          <w:lang w:val="eu-ES"/>
        </w:rPr>
        <w:t>trở lên</w:t>
      </w:r>
      <w:r w:rsidR="00F17025" w:rsidRPr="0061523C">
        <w:rPr>
          <w:rStyle w:val="Emphasis"/>
          <w:rFonts w:cs="Arial"/>
          <w:i w:val="0"/>
          <w:sz w:val="20"/>
          <w:szCs w:val="20"/>
          <w:lang w:val="eu-ES"/>
        </w:rPr>
        <w:t xml:space="preserve"> thuộc một trong các ngành luật, kinh tế, </w:t>
      </w:r>
      <w:r w:rsidR="000F3969" w:rsidRPr="0061523C">
        <w:rPr>
          <w:rStyle w:val="Emphasis"/>
          <w:rFonts w:cs="Arial"/>
          <w:i w:val="0"/>
          <w:sz w:val="20"/>
          <w:szCs w:val="20"/>
          <w:lang w:val="eu-ES"/>
        </w:rPr>
        <w:t xml:space="preserve">quản trị kinh doanh, </w:t>
      </w:r>
      <w:r w:rsidR="00F17025" w:rsidRPr="0061523C">
        <w:rPr>
          <w:rStyle w:val="Emphasis"/>
          <w:rFonts w:cs="Arial"/>
          <w:i w:val="0"/>
          <w:sz w:val="20"/>
          <w:szCs w:val="20"/>
          <w:lang w:val="eu-ES"/>
        </w:rPr>
        <w:t>kế toán,</w:t>
      </w:r>
      <w:r w:rsidR="00C21864" w:rsidRPr="0061523C">
        <w:rPr>
          <w:rStyle w:val="Emphasis"/>
          <w:rFonts w:cs="Arial"/>
          <w:i w:val="0"/>
          <w:sz w:val="20"/>
          <w:szCs w:val="20"/>
          <w:lang w:val="eu-ES"/>
        </w:rPr>
        <w:t xml:space="preserve"> kiểm toán,</w:t>
      </w:r>
      <w:r w:rsidR="00F17025" w:rsidRPr="0061523C">
        <w:rPr>
          <w:rStyle w:val="Emphasis"/>
          <w:rFonts w:cs="Arial"/>
          <w:i w:val="0"/>
          <w:sz w:val="20"/>
          <w:szCs w:val="20"/>
          <w:lang w:val="eu-ES"/>
        </w:rPr>
        <w:t xml:space="preserve"> tài chính, ngân hàng</w:t>
      </w:r>
      <w:r w:rsidR="00233FDF" w:rsidRPr="0061523C">
        <w:rPr>
          <w:rStyle w:val="Emphasis"/>
          <w:rFonts w:cs="Arial"/>
          <w:i w:val="0"/>
          <w:sz w:val="20"/>
          <w:szCs w:val="20"/>
          <w:lang w:val="eu-ES"/>
        </w:rPr>
        <w:t>;</w:t>
      </w:r>
    </w:p>
    <w:p w:rsidR="00D87F6B" w:rsidRPr="0061523C" w:rsidRDefault="00AC725F" w:rsidP="0061523C">
      <w:pPr>
        <w:spacing w:after="120" w:line="240" w:lineRule="auto"/>
        <w:ind w:firstLine="720"/>
        <w:jc w:val="both"/>
        <w:rPr>
          <w:rStyle w:val="Emphasis"/>
          <w:rFonts w:cs="Arial"/>
          <w:i w:val="0"/>
          <w:spacing w:val="-6"/>
          <w:sz w:val="20"/>
          <w:szCs w:val="20"/>
          <w:lang w:val="eu-ES"/>
        </w:rPr>
      </w:pPr>
      <w:r w:rsidRPr="0061523C">
        <w:rPr>
          <w:rStyle w:val="Emphasis"/>
          <w:rFonts w:cs="Arial"/>
          <w:i w:val="0"/>
          <w:spacing w:val="-6"/>
          <w:sz w:val="20"/>
          <w:szCs w:val="20"/>
          <w:lang w:val="eu-ES"/>
        </w:rPr>
        <w:t>3. Tốt nghiệp khóa đào tạo nghề đấu giá quy định tại Điều 11 của Luật này;”.</w:t>
      </w:r>
    </w:p>
    <w:p w:rsidR="00414D3B" w:rsidRPr="0061523C" w:rsidRDefault="00051F4B" w:rsidP="0061523C">
      <w:pPr>
        <w:spacing w:after="120" w:line="240" w:lineRule="auto"/>
        <w:ind w:firstLine="720"/>
        <w:jc w:val="both"/>
        <w:rPr>
          <w:rStyle w:val="Emphasis"/>
          <w:rFonts w:cs="Arial"/>
          <w:i w:val="0"/>
          <w:sz w:val="20"/>
          <w:szCs w:val="20"/>
          <w:lang w:val="eu-ES"/>
        </w:rPr>
      </w:pPr>
      <w:r w:rsidRPr="0061523C">
        <w:rPr>
          <w:rStyle w:val="Emphasis"/>
          <w:rFonts w:cs="Arial"/>
          <w:i w:val="0"/>
          <w:sz w:val="20"/>
          <w:szCs w:val="20"/>
          <w:lang w:val="eu-ES"/>
        </w:rPr>
        <w:t>7</w:t>
      </w:r>
      <w:r w:rsidR="00414D3B" w:rsidRPr="0061523C">
        <w:rPr>
          <w:rStyle w:val="Emphasis"/>
          <w:rFonts w:cs="Arial"/>
          <w:i w:val="0"/>
          <w:sz w:val="20"/>
          <w:szCs w:val="20"/>
          <w:lang w:val="eu-ES"/>
        </w:rPr>
        <w:t>. Sửa đổi, bổ sung khoản 1 Điều 11 như sau:</w:t>
      </w:r>
    </w:p>
    <w:p w:rsidR="00414D3B" w:rsidRPr="0061523C" w:rsidRDefault="00526945" w:rsidP="0061523C">
      <w:pPr>
        <w:spacing w:after="120" w:line="240" w:lineRule="auto"/>
        <w:ind w:firstLine="720"/>
        <w:jc w:val="both"/>
        <w:rPr>
          <w:rStyle w:val="Emphasis"/>
          <w:rFonts w:cs="Arial"/>
          <w:i w:val="0"/>
          <w:sz w:val="20"/>
          <w:szCs w:val="20"/>
          <w:lang w:val="eu-ES"/>
        </w:rPr>
      </w:pPr>
      <w:r w:rsidRPr="0061523C">
        <w:rPr>
          <w:rStyle w:val="Emphasis"/>
          <w:rFonts w:cs="Arial"/>
          <w:i w:val="0"/>
          <w:sz w:val="20"/>
          <w:szCs w:val="20"/>
          <w:lang w:val="eu-ES"/>
        </w:rPr>
        <w:t>“1. Người đủ tiêu chuẩn quy định tại khoản 1 và khoản 2 Điều 10 của Luật này được tham gia khóa đào tạo nghề đấu giá.”.</w:t>
      </w:r>
    </w:p>
    <w:p w:rsidR="003C34F4" w:rsidRPr="0061523C" w:rsidRDefault="00051F4B" w:rsidP="0061523C">
      <w:pPr>
        <w:spacing w:after="120" w:line="240" w:lineRule="auto"/>
        <w:ind w:firstLine="720"/>
        <w:jc w:val="both"/>
        <w:rPr>
          <w:rStyle w:val="Emphasis"/>
          <w:rFonts w:cs="Arial"/>
          <w:i w:val="0"/>
          <w:sz w:val="20"/>
          <w:szCs w:val="20"/>
          <w:lang w:val="eu-ES"/>
        </w:rPr>
      </w:pPr>
      <w:r w:rsidRPr="0061523C">
        <w:rPr>
          <w:rStyle w:val="Emphasis"/>
          <w:rFonts w:cs="Arial"/>
          <w:i w:val="0"/>
          <w:sz w:val="20"/>
          <w:szCs w:val="20"/>
          <w:lang w:val="eu-ES"/>
        </w:rPr>
        <w:t>8</w:t>
      </w:r>
      <w:r w:rsidR="008375F3" w:rsidRPr="0061523C">
        <w:rPr>
          <w:rStyle w:val="Emphasis"/>
          <w:rFonts w:cs="Arial"/>
          <w:i w:val="0"/>
          <w:sz w:val="20"/>
          <w:szCs w:val="20"/>
          <w:lang w:val="eu-ES"/>
        </w:rPr>
        <w:t xml:space="preserve">. </w:t>
      </w:r>
      <w:r w:rsidR="003C34F4" w:rsidRPr="0061523C">
        <w:rPr>
          <w:rStyle w:val="Emphasis"/>
          <w:rFonts w:cs="Arial"/>
          <w:i w:val="0"/>
          <w:sz w:val="20"/>
          <w:szCs w:val="20"/>
          <w:lang w:val="eu-ES"/>
        </w:rPr>
        <w:t xml:space="preserve">Sửa đổi, bổ sung một số khoản </w:t>
      </w:r>
      <w:r w:rsidR="00AD5F7B" w:rsidRPr="0061523C">
        <w:rPr>
          <w:rStyle w:val="Emphasis"/>
          <w:rFonts w:cs="Arial"/>
          <w:i w:val="0"/>
          <w:sz w:val="20"/>
          <w:szCs w:val="20"/>
          <w:lang w:val="eu-ES"/>
        </w:rPr>
        <w:t xml:space="preserve">của </w:t>
      </w:r>
      <w:r w:rsidR="003C34F4" w:rsidRPr="0061523C">
        <w:rPr>
          <w:rStyle w:val="Emphasis"/>
          <w:rFonts w:cs="Arial"/>
          <w:i w:val="0"/>
          <w:sz w:val="20"/>
          <w:szCs w:val="20"/>
          <w:lang w:val="eu-ES"/>
        </w:rPr>
        <w:t>Điều 13 như sau:</w:t>
      </w:r>
    </w:p>
    <w:p w:rsidR="003C34F4" w:rsidRPr="0061523C" w:rsidRDefault="003C34F4" w:rsidP="0061523C">
      <w:pPr>
        <w:spacing w:after="120" w:line="240" w:lineRule="auto"/>
        <w:ind w:firstLine="720"/>
        <w:jc w:val="both"/>
        <w:rPr>
          <w:rStyle w:val="Emphasis"/>
          <w:rFonts w:cs="Arial"/>
          <w:i w:val="0"/>
          <w:sz w:val="20"/>
          <w:szCs w:val="20"/>
          <w:lang w:val="eu-ES"/>
        </w:rPr>
      </w:pPr>
      <w:r w:rsidRPr="0061523C">
        <w:rPr>
          <w:rStyle w:val="Emphasis"/>
          <w:rFonts w:cs="Arial"/>
          <w:i w:val="0"/>
          <w:sz w:val="20"/>
          <w:szCs w:val="20"/>
          <w:lang w:val="eu-ES"/>
        </w:rPr>
        <w:t>a) Sửa đổi, bổ sung khoản 1 như sau:</w:t>
      </w:r>
    </w:p>
    <w:p w:rsidR="003C34F4" w:rsidRPr="0061523C" w:rsidRDefault="00A06337" w:rsidP="0061523C">
      <w:pPr>
        <w:spacing w:after="120" w:line="240" w:lineRule="auto"/>
        <w:ind w:firstLine="720"/>
        <w:jc w:val="both"/>
        <w:rPr>
          <w:rStyle w:val="Emphasis"/>
          <w:rFonts w:cs="Arial"/>
          <w:i w:val="0"/>
          <w:sz w:val="20"/>
          <w:szCs w:val="20"/>
          <w:lang w:val="eu-ES"/>
        </w:rPr>
      </w:pPr>
      <w:r w:rsidRPr="0061523C">
        <w:rPr>
          <w:rStyle w:val="Emphasis"/>
          <w:rFonts w:cs="Arial"/>
          <w:i w:val="0"/>
          <w:sz w:val="20"/>
          <w:szCs w:val="20"/>
          <w:lang w:val="eu-ES"/>
        </w:rPr>
        <w:t xml:space="preserve">“1. Người có giấy chứng nhận tốt nghiệp đào tạo nghề đấu giá được tập sự hành nghề đấu giá tại tổ chức </w:t>
      </w:r>
      <w:r w:rsidR="001A017A" w:rsidRPr="0061523C">
        <w:rPr>
          <w:rStyle w:val="Emphasis"/>
          <w:rFonts w:cs="Arial"/>
          <w:i w:val="0"/>
          <w:sz w:val="20"/>
          <w:szCs w:val="20"/>
          <w:lang w:val="eu-ES"/>
        </w:rPr>
        <w:t xml:space="preserve">hành nghề </w:t>
      </w:r>
      <w:r w:rsidRPr="0061523C">
        <w:rPr>
          <w:rStyle w:val="Emphasis"/>
          <w:rFonts w:cs="Arial"/>
          <w:i w:val="0"/>
          <w:sz w:val="20"/>
          <w:szCs w:val="20"/>
          <w:lang w:val="eu-ES"/>
        </w:rPr>
        <w:t>đấu giá tài sản.”</w:t>
      </w:r>
      <w:r w:rsidR="00AD5F7B" w:rsidRPr="0061523C">
        <w:rPr>
          <w:rStyle w:val="Emphasis"/>
          <w:rFonts w:cs="Arial"/>
          <w:i w:val="0"/>
          <w:sz w:val="20"/>
          <w:szCs w:val="20"/>
          <w:lang w:val="eu-ES"/>
        </w:rPr>
        <w:t>;</w:t>
      </w:r>
    </w:p>
    <w:p w:rsidR="008375F3" w:rsidRPr="0061523C" w:rsidRDefault="003C34F4" w:rsidP="0061523C">
      <w:pPr>
        <w:spacing w:after="120" w:line="240" w:lineRule="auto"/>
        <w:ind w:firstLine="720"/>
        <w:jc w:val="both"/>
        <w:rPr>
          <w:rStyle w:val="Emphasis"/>
          <w:rFonts w:cs="Arial"/>
          <w:i w:val="0"/>
          <w:sz w:val="20"/>
          <w:szCs w:val="20"/>
        </w:rPr>
      </w:pPr>
      <w:r w:rsidRPr="0061523C">
        <w:rPr>
          <w:rStyle w:val="Emphasis"/>
          <w:rFonts w:cs="Arial"/>
          <w:i w:val="0"/>
          <w:sz w:val="20"/>
          <w:szCs w:val="20"/>
          <w:lang w:val="eu-ES"/>
        </w:rPr>
        <w:t xml:space="preserve">b) </w:t>
      </w:r>
      <w:r w:rsidR="008375F3" w:rsidRPr="0061523C">
        <w:rPr>
          <w:rStyle w:val="Emphasis"/>
          <w:rFonts w:cs="Arial"/>
          <w:i w:val="0"/>
          <w:sz w:val="20"/>
          <w:szCs w:val="20"/>
        </w:rPr>
        <w:t>Sửa đổi, bổ sung khoản 4 như sau:</w:t>
      </w:r>
    </w:p>
    <w:p w:rsidR="0062102A" w:rsidRPr="0061523C" w:rsidRDefault="008375F3" w:rsidP="0061523C">
      <w:pPr>
        <w:spacing w:after="120" w:line="240" w:lineRule="auto"/>
        <w:ind w:firstLine="720"/>
        <w:jc w:val="both"/>
        <w:rPr>
          <w:rStyle w:val="Emphasis"/>
          <w:rFonts w:cs="Arial"/>
          <w:i w:val="0"/>
          <w:spacing w:val="-2"/>
          <w:sz w:val="20"/>
          <w:szCs w:val="20"/>
        </w:rPr>
      </w:pPr>
      <w:r w:rsidRPr="0061523C">
        <w:rPr>
          <w:rStyle w:val="Emphasis"/>
          <w:rFonts w:cs="Arial"/>
          <w:i w:val="0"/>
          <w:spacing w:val="-2"/>
          <w:sz w:val="20"/>
          <w:szCs w:val="20"/>
        </w:rPr>
        <w:t xml:space="preserve">“4. Người </w:t>
      </w:r>
      <w:r w:rsidR="00725D29" w:rsidRPr="0061523C">
        <w:rPr>
          <w:rStyle w:val="Emphasis"/>
          <w:rFonts w:cs="Arial"/>
          <w:i w:val="0"/>
          <w:spacing w:val="-2"/>
          <w:sz w:val="20"/>
          <w:szCs w:val="20"/>
        </w:rPr>
        <w:t>hoàn thành thời gian tập sự quy định tại khoản 2 Điều này phải có báo cáo bằng văn bản về kết quả tập sự, có nhận xét của đấu giá viên hướng dẫn và xác nhận của tổ chức hành nghề đấu giá</w:t>
      </w:r>
      <w:r w:rsidR="00F75E29" w:rsidRPr="0061523C">
        <w:rPr>
          <w:rStyle w:val="Emphasis"/>
          <w:rFonts w:cs="Arial"/>
          <w:i w:val="0"/>
          <w:spacing w:val="-2"/>
          <w:sz w:val="20"/>
          <w:szCs w:val="20"/>
        </w:rPr>
        <w:t xml:space="preserve"> tài sản</w:t>
      </w:r>
      <w:r w:rsidR="00725D29" w:rsidRPr="0061523C">
        <w:rPr>
          <w:rStyle w:val="Emphasis"/>
          <w:rFonts w:cs="Arial"/>
          <w:i w:val="0"/>
          <w:spacing w:val="-2"/>
          <w:sz w:val="20"/>
          <w:szCs w:val="20"/>
        </w:rPr>
        <w:t>, gửi đến Sở Tư pháp nơi mình đã đăng ký tập sự; được tham dự kiểm tra kết quả tập sự hành nghề đấu giá.</w:t>
      </w:r>
    </w:p>
    <w:p w:rsidR="008375F3" w:rsidRPr="0061523C" w:rsidRDefault="0062102A" w:rsidP="0061523C">
      <w:pPr>
        <w:spacing w:after="120" w:line="240" w:lineRule="auto"/>
        <w:ind w:firstLine="720"/>
        <w:jc w:val="both"/>
        <w:rPr>
          <w:rStyle w:val="Emphasis"/>
          <w:rFonts w:cs="Arial"/>
          <w:i w:val="0"/>
          <w:sz w:val="20"/>
          <w:szCs w:val="20"/>
        </w:rPr>
      </w:pPr>
      <w:r w:rsidRPr="0061523C">
        <w:rPr>
          <w:rStyle w:val="Emphasis"/>
          <w:rFonts w:cs="Arial"/>
          <w:i w:val="0"/>
          <w:sz w:val="20"/>
          <w:szCs w:val="20"/>
        </w:rPr>
        <w:t>Nội dung kiểm tra kết quả tập sự hành nghề đấu giá bao gồm kỹ năng hành nghề đấu giá, pháp luật về đấu giá tài sản, pháp luật có liên quan, Quy tắc đạo đức nghề nghiệp đấu giá viên.</w:t>
      </w:r>
      <w:r w:rsidR="00725D29" w:rsidRPr="0061523C">
        <w:rPr>
          <w:rStyle w:val="Emphasis"/>
          <w:rFonts w:cs="Arial"/>
          <w:i w:val="0"/>
          <w:sz w:val="20"/>
          <w:szCs w:val="20"/>
        </w:rPr>
        <w:t>”.</w:t>
      </w:r>
    </w:p>
    <w:p w:rsidR="008B5D32" w:rsidRPr="0061523C" w:rsidRDefault="00051F4B" w:rsidP="0061523C">
      <w:pPr>
        <w:spacing w:after="120" w:line="240" w:lineRule="auto"/>
        <w:ind w:firstLine="720"/>
        <w:jc w:val="both"/>
        <w:rPr>
          <w:rStyle w:val="Emphasis"/>
          <w:rFonts w:cs="Arial"/>
          <w:i w:val="0"/>
          <w:sz w:val="20"/>
          <w:szCs w:val="20"/>
          <w:lang w:val="en-US"/>
        </w:rPr>
      </w:pPr>
      <w:r w:rsidRPr="0061523C">
        <w:rPr>
          <w:rStyle w:val="Emphasis"/>
          <w:rFonts w:cs="Arial"/>
          <w:i w:val="0"/>
          <w:sz w:val="20"/>
          <w:szCs w:val="20"/>
          <w:lang w:val="en-GB"/>
        </w:rPr>
        <w:t>9</w:t>
      </w:r>
      <w:r w:rsidR="00DC318D" w:rsidRPr="0061523C">
        <w:rPr>
          <w:rStyle w:val="Emphasis"/>
          <w:rFonts w:cs="Arial"/>
          <w:i w:val="0"/>
          <w:sz w:val="20"/>
          <w:szCs w:val="20"/>
        </w:rPr>
        <w:t xml:space="preserve">. </w:t>
      </w:r>
      <w:r w:rsidR="008B5D32" w:rsidRPr="0061523C">
        <w:rPr>
          <w:rStyle w:val="Emphasis"/>
          <w:rFonts w:cs="Arial"/>
          <w:i w:val="0"/>
          <w:sz w:val="20"/>
          <w:szCs w:val="20"/>
          <w:lang w:val="en-US"/>
        </w:rPr>
        <w:t>Sửa đổi, bổ sung một số điểm, khoản của Điều 14 như sau:</w:t>
      </w:r>
    </w:p>
    <w:p w:rsidR="00DC318D" w:rsidRPr="0061523C" w:rsidRDefault="008B5D32" w:rsidP="0061523C">
      <w:pPr>
        <w:spacing w:after="120" w:line="240" w:lineRule="auto"/>
        <w:ind w:firstLine="720"/>
        <w:jc w:val="both"/>
        <w:rPr>
          <w:rStyle w:val="Emphasis"/>
          <w:rFonts w:cs="Arial"/>
          <w:i w:val="0"/>
          <w:sz w:val="20"/>
          <w:szCs w:val="20"/>
        </w:rPr>
      </w:pPr>
      <w:r w:rsidRPr="0061523C">
        <w:rPr>
          <w:rStyle w:val="Emphasis"/>
          <w:rFonts w:cs="Arial"/>
          <w:i w:val="0"/>
          <w:sz w:val="20"/>
          <w:szCs w:val="20"/>
          <w:lang w:val="en-US"/>
        </w:rPr>
        <w:t xml:space="preserve">a) </w:t>
      </w:r>
      <w:r w:rsidR="00DC318D" w:rsidRPr="0061523C">
        <w:rPr>
          <w:rStyle w:val="Emphasis"/>
          <w:rFonts w:cs="Arial"/>
          <w:i w:val="0"/>
          <w:sz w:val="20"/>
          <w:szCs w:val="20"/>
        </w:rPr>
        <w:t>Sửa đổi, bổ sung điểm b khoản 1 như sau:</w:t>
      </w:r>
    </w:p>
    <w:p w:rsidR="00DC318D" w:rsidRPr="0061523C" w:rsidRDefault="00DC318D" w:rsidP="0061523C">
      <w:pPr>
        <w:spacing w:after="120" w:line="240" w:lineRule="auto"/>
        <w:ind w:firstLine="720"/>
        <w:jc w:val="both"/>
        <w:rPr>
          <w:rStyle w:val="Emphasis"/>
          <w:rFonts w:cs="Arial"/>
          <w:i w:val="0"/>
          <w:sz w:val="20"/>
          <w:szCs w:val="20"/>
          <w:lang w:val="en-US"/>
        </w:rPr>
      </w:pPr>
      <w:r w:rsidRPr="0061523C">
        <w:rPr>
          <w:rStyle w:val="Emphasis"/>
          <w:rFonts w:cs="Arial"/>
          <w:i w:val="0"/>
          <w:sz w:val="20"/>
          <w:szCs w:val="20"/>
        </w:rPr>
        <w:t>“</w:t>
      </w:r>
      <w:r w:rsidR="00787918" w:rsidRPr="0061523C">
        <w:rPr>
          <w:rStyle w:val="Emphasis"/>
          <w:rFonts w:cs="Arial"/>
          <w:i w:val="0"/>
          <w:sz w:val="20"/>
          <w:szCs w:val="20"/>
        </w:rPr>
        <w:t xml:space="preserve">b) Bản sao có chứng thực hoặc bản sao kèm theo bản chính để đối chiếu bằng tốt nghiệp </w:t>
      </w:r>
      <w:r w:rsidR="00F46D05" w:rsidRPr="0061523C">
        <w:rPr>
          <w:rStyle w:val="Emphasis"/>
          <w:rFonts w:cs="Arial"/>
          <w:i w:val="0"/>
          <w:sz w:val="20"/>
          <w:szCs w:val="20"/>
          <w:lang w:val="en-US"/>
        </w:rPr>
        <w:t xml:space="preserve">từ </w:t>
      </w:r>
      <w:r w:rsidR="00787918" w:rsidRPr="0061523C">
        <w:rPr>
          <w:rStyle w:val="Emphasis"/>
          <w:rFonts w:cs="Arial"/>
          <w:i w:val="0"/>
          <w:sz w:val="20"/>
          <w:szCs w:val="20"/>
        </w:rPr>
        <w:t xml:space="preserve">đại học </w:t>
      </w:r>
      <w:r w:rsidR="00F46D05" w:rsidRPr="0061523C">
        <w:rPr>
          <w:rStyle w:val="Emphasis"/>
          <w:rFonts w:cs="Arial"/>
          <w:i w:val="0"/>
          <w:sz w:val="20"/>
          <w:szCs w:val="20"/>
          <w:lang w:val="en-US"/>
        </w:rPr>
        <w:t>trở lên</w:t>
      </w:r>
      <w:r w:rsidR="00787918" w:rsidRPr="0061523C">
        <w:rPr>
          <w:rStyle w:val="Emphasis"/>
          <w:rFonts w:cs="Arial"/>
          <w:i w:val="0"/>
          <w:sz w:val="20"/>
          <w:szCs w:val="20"/>
        </w:rPr>
        <w:t xml:space="preserve"> thuộc một trong các ngành luật,</w:t>
      </w:r>
      <w:r w:rsidR="00FF110F" w:rsidRPr="0061523C">
        <w:rPr>
          <w:rStyle w:val="Emphasis"/>
          <w:rFonts w:cs="Arial"/>
          <w:i w:val="0"/>
          <w:sz w:val="20"/>
          <w:szCs w:val="20"/>
          <w:lang w:val="en-US"/>
        </w:rPr>
        <w:t xml:space="preserve"> </w:t>
      </w:r>
      <w:r w:rsidR="00787918" w:rsidRPr="0061523C">
        <w:rPr>
          <w:rStyle w:val="Emphasis"/>
          <w:rFonts w:cs="Arial"/>
          <w:i w:val="0"/>
          <w:sz w:val="20"/>
          <w:szCs w:val="20"/>
        </w:rPr>
        <w:t xml:space="preserve">kinh tế, </w:t>
      </w:r>
      <w:r w:rsidR="00FF110F" w:rsidRPr="0061523C">
        <w:rPr>
          <w:rStyle w:val="Emphasis"/>
          <w:rFonts w:cs="Arial"/>
          <w:i w:val="0"/>
          <w:sz w:val="20"/>
          <w:szCs w:val="20"/>
          <w:lang w:val="en-US"/>
        </w:rPr>
        <w:t xml:space="preserve">quản trị kinh doanh, </w:t>
      </w:r>
      <w:r w:rsidR="00787918" w:rsidRPr="0061523C">
        <w:rPr>
          <w:rStyle w:val="Emphasis"/>
          <w:rFonts w:cs="Arial"/>
          <w:i w:val="0"/>
          <w:sz w:val="20"/>
          <w:szCs w:val="20"/>
        </w:rPr>
        <w:t>kế toán,</w:t>
      </w:r>
      <w:r w:rsidR="00C21864" w:rsidRPr="0061523C">
        <w:rPr>
          <w:rStyle w:val="Emphasis"/>
          <w:rFonts w:cs="Arial"/>
          <w:i w:val="0"/>
          <w:sz w:val="20"/>
          <w:szCs w:val="20"/>
          <w:lang w:val="en-US"/>
        </w:rPr>
        <w:t xml:space="preserve"> kiểm toán,</w:t>
      </w:r>
      <w:r w:rsidR="00787918" w:rsidRPr="0061523C">
        <w:rPr>
          <w:rStyle w:val="Emphasis"/>
          <w:rFonts w:cs="Arial"/>
          <w:i w:val="0"/>
          <w:sz w:val="20"/>
          <w:szCs w:val="20"/>
        </w:rPr>
        <w:t xml:space="preserve"> tài chính, ngân hàng;”</w:t>
      </w:r>
      <w:r w:rsidR="00736644" w:rsidRPr="0061523C">
        <w:rPr>
          <w:rStyle w:val="Emphasis"/>
          <w:rFonts w:cs="Arial"/>
          <w:i w:val="0"/>
          <w:sz w:val="20"/>
          <w:szCs w:val="20"/>
          <w:lang w:val="en-GB"/>
        </w:rPr>
        <w:t>;</w:t>
      </w:r>
    </w:p>
    <w:p w:rsidR="004C74F9" w:rsidRPr="0061523C" w:rsidRDefault="004C74F9" w:rsidP="0061523C">
      <w:pPr>
        <w:spacing w:after="120" w:line="240" w:lineRule="auto"/>
        <w:ind w:firstLine="720"/>
        <w:jc w:val="both"/>
        <w:rPr>
          <w:rStyle w:val="Emphasis"/>
          <w:rFonts w:cs="Arial"/>
          <w:i w:val="0"/>
          <w:sz w:val="20"/>
          <w:szCs w:val="20"/>
          <w:lang w:val="en-US"/>
        </w:rPr>
      </w:pPr>
      <w:r w:rsidRPr="0061523C">
        <w:rPr>
          <w:rStyle w:val="Emphasis"/>
          <w:rFonts w:cs="Arial"/>
          <w:i w:val="0"/>
          <w:sz w:val="20"/>
          <w:szCs w:val="20"/>
          <w:lang w:val="en-US"/>
        </w:rPr>
        <w:t>b) Bổ sung khoản 2</w:t>
      </w:r>
      <w:r w:rsidR="00A43093" w:rsidRPr="0061523C">
        <w:rPr>
          <w:rStyle w:val="Emphasis"/>
          <w:rFonts w:cs="Arial"/>
          <w:i w:val="0"/>
          <w:sz w:val="20"/>
          <w:szCs w:val="20"/>
          <w:lang w:val="en-US"/>
        </w:rPr>
        <w:t>a vào sau khoản 2 như sau:</w:t>
      </w:r>
    </w:p>
    <w:p w:rsidR="00A43093" w:rsidRPr="0061523C" w:rsidRDefault="00A43093" w:rsidP="0061523C">
      <w:pPr>
        <w:spacing w:after="120" w:line="240" w:lineRule="auto"/>
        <w:ind w:firstLine="720"/>
        <w:jc w:val="both"/>
        <w:rPr>
          <w:rStyle w:val="Emphasis"/>
          <w:rFonts w:cs="Arial"/>
          <w:i w:val="0"/>
          <w:spacing w:val="-6"/>
          <w:sz w:val="20"/>
          <w:szCs w:val="20"/>
          <w:lang w:val="en-US"/>
        </w:rPr>
      </w:pPr>
      <w:r w:rsidRPr="0061523C">
        <w:rPr>
          <w:rStyle w:val="Emphasis"/>
          <w:rFonts w:cs="Arial"/>
          <w:i w:val="0"/>
          <w:spacing w:val="-6"/>
          <w:sz w:val="20"/>
          <w:szCs w:val="20"/>
          <w:lang w:val="en-US"/>
        </w:rPr>
        <w:t xml:space="preserve">“2a. Trong quá trình thẩm tra hồ sơ cấp </w:t>
      </w:r>
      <w:r w:rsidR="00F8207B" w:rsidRPr="0061523C">
        <w:rPr>
          <w:rStyle w:val="Emphasis"/>
          <w:rFonts w:cs="Arial"/>
          <w:i w:val="0"/>
          <w:spacing w:val="-6"/>
          <w:sz w:val="20"/>
          <w:szCs w:val="20"/>
          <w:lang w:val="en-US"/>
        </w:rPr>
        <w:t>C</w:t>
      </w:r>
      <w:r w:rsidRPr="0061523C">
        <w:rPr>
          <w:rStyle w:val="Emphasis"/>
          <w:rFonts w:cs="Arial"/>
          <w:i w:val="0"/>
          <w:spacing w:val="-6"/>
          <w:sz w:val="20"/>
          <w:szCs w:val="20"/>
          <w:lang w:val="en-US"/>
        </w:rPr>
        <w:t>hứng chỉ hành nghề đấu giá, cơ quan</w:t>
      </w:r>
      <w:r w:rsidR="00580480" w:rsidRPr="0061523C">
        <w:rPr>
          <w:rStyle w:val="Emphasis"/>
          <w:rFonts w:cs="Arial"/>
          <w:i w:val="0"/>
          <w:spacing w:val="-6"/>
          <w:sz w:val="20"/>
          <w:szCs w:val="20"/>
          <w:lang w:val="en-US"/>
        </w:rPr>
        <w:t xml:space="preserve"> có</w:t>
      </w:r>
      <w:r w:rsidRPr="0061523C">
        <w:rPr>
          <w:rStyle w:val="Emphasis"/>
          <w:rFonts w:cs="Arial"/>
          <w:i w:val="0"/>
          <w:spacing w:val="-6"/>
          <w:sz w:val="20"/>
          <w:szCs w:val="20"/>
          <w:lang w:val="en-US"/>
        </w:rPr>
        <w:t xml:space="preserve"> thẩm </w:t>
      </w:r>
      <w:r w:rsidR="00580480" w:rsidRPr="0061523C">
        <w:rPr>
          <w:rStyle w:val="Emphasis"/>
          <w:rFonts w:cs="Arial"/>
          <w:i w:val="0"/>
          <w:spacing w:val="-6"/>
          <w:sz w:val="20"/>
          <w:szCs w:val="20"/>
          <w:lang w:val="en-US"/>
        </w:rPr>
        <w:t>quyền cấp Chứng chỉ hành nghề đấu giá</w:t>
      </w:r>
      <w:r w:rsidRPr="0061523C">
        <w:rPr>
          <w:rStyle w:val="Emphasis"/>
          <w:rFonts w:cs="Arial"/>
          <w:i w:val="0"/>
          <w:spacing w:val="-6"/>
          <w:sz w:val="20"/>
          <w:szCs w:val="20"/>
          <w:lang w:val="en-US"/>
        </w:rPr>
        <w:t xml:space="preserve"> có quyền yêu cầu cơ </w:t>
      </w:r>
      <w:r w:rsidR="00256507" w:rsidRPr="0061523C">
        <w:rPr>
          <w:rStyle w:val="Emphasis"/>
          <w:rFonts w:cs="Arial"/>
          <w:i w:val="0"/>
          <w:spacing w:val="-6"/>
          <w:sz w:val="20"/>
          <w:szCs w:val="20"/>
          <w:lang w:val="en-US"/>
        </w:rPr>
        <w:t xml:space="preserve">quan </w:t>
      </w:r>
      <w:r w:rsidR="006226D3" w:rsidRPr="0061523C">
        <w:rPr>
          <w:rStyle w:val="Emphasis"/>
          <w:rFonts w:cs="Arial"/>
          <w:i w:val="0"/>
          <w:spacing w:val="-6"/>
          <w:sz w:val="20"/>
          <w:szCs w:val="20"/>
          <w:lang w:val="en-US"/>
        </w:rPr>
        <w:t>cấp Phiếu</w:t>
      </w:r>
      <w:r w:rsidR="00256507" w:rsidRPr="0061523C">
        <w:rPr>
          <w:rStyle w:val="Emphasis"/>
          <w:rFonts w:cs="Arial"/>
          <w:i w:val="0"/>
          <w:spacing w:val="-6"/>
          <w:sz w:val="20"/>
          <w:szCs w:val="20"/>
          <w:lang w:val="en-US"/>
        </w:rPr>
        <w:t xml:space="preserve"> lý lịch tư pháp </w:t>
      </w:r>
      <w:bookmarkStart w:id="9" w:name="_Hlk167101665"/>
      <w:r w:rsidR="00F85A5E" w:rsidRPr="0061523C">
        <w:rPr>
          <w:rStyle w:val="Emphasis"/>
          <w:rFonts w:cs="Arial"/>
          <w:i w:val="0"/>
          <w:spacing w:val="-6"/>
          <w:sz w:val="20"/>
          <w:szCs w:val="20"/>
          <w:lang w:val="en-US"/>
        </w:rPr>
        <w:t xml:space="preserve">cấp Phiếu lý lịch tư pháp số 2 </w:t>
      </w:r>
      <w:bookmarkEnd w:id="9"/>
      <w:r w:rsidR="00256507" w:rsidRPr="0061523C">
        <w:rPr>
          <w:rStyle w:val="Emphasis"/>
          <w:rFonts w:cs="Arial"/>
          <w:i w:val="0"/>
          <w:spacing w:val="-6"/>
          <w:sz w:val="20"/>
          <w:szCs w:val="20"/>
          <w:lang w:val="en-US"/>
        </w:rPr>
        <w:t>của người đề nghị cấp</w:t>
      </w:r>
      <w:r w:rsidR="00F8207B" w:rsidRPr="0061523C">
        <w:rPr>
          <w:rStyle w:val="Emphasis"/>
          <w:rFonts w:cs="Arial"/>
          <w:i w:val="0"/>
          <w:spacing w:val="-6"/>
          <w:sz w:val="20"/>
          <w:szCs w:val="20"/>
          <w:lang w:val="en-US"/>
        </w:rPr>
        <w:t xml:space="preserve"> Chứng chỉ hành nghề đấu giá</w:t>
      </w:r>
      <w:r w:rsidR="00F85A5E" w:rsidRPr="0061523C">
        <w:rPr>
          <w:rStyle w:val="Emphasis"/>
          <w:rFonts w:cs="Arial"/>
          <w:i w:val="0"/>
          <w:spacing w:val="-6"/>
          <w:sz w:val="20"/>
          <w:szCs w:val="20"/>
          <w:lang w:val="en-US"/>
        </w:rPr>
        <w:t xml:space="preserve"> </w:t>
      </w:r>
      <w:bookmarkStart w:id="10" w:name="_Hlk167101698"/>
      <w:r w:rsidR="00F85A5E" w:rsidRPr="0061523C">
        <w:rPr>
          <w:rStyle w:val="Emphasis"/>
          <w:rFonts w:cs="Arial"/>
          <w:i w:val="0"/>
          <w:spacing w:val="-6"/>
          <w:sz w:val="20"/>
          <w:szCs w:val="20"/>
          <w:lang w:val="en-US"/>
        </w:rPr>
        <w:t>theo trình tự, thủ tục của pháp luật về lý lịch tư pháp</w:t>
      </w:r>
      <w:bookmarkEnd w:id="10"/>
      <w:r w:rsidR="007E40C6" w:rsidRPr="0061523C">
        <w:rPr>
          <w:rStyle w:val="Emphasis"/>
          <w:rFonts w:cs="Arial"/>
          <w:i w:val="0"/>
          <w:spacing w:val="-6"/>
          <w:sz w:val="20"/>
          <w:szCs w:val="20"/>
          <w:lang w:val="en-US"/>
        </w:rPr>
        <w:t>.”.</w:t>
      </w:r>
    </w:p>
    <w:p w:rsidR="00E35876" w:rsidRPr="0061523C" w:rsidRDefault="00051F4B" w:rsidP="0061523C">
      <w:pPr>
        <w:spacing w:after="120" w:line="240" w:lineRule="auto"/>
        <w:ind w:firstLine="720"/>
        <w:jc w:val="both"/>
        <w:rPr>
          <w:rStyle w:val="Emphasis"/>
          <w:rFonts w:cs="Arial"/>
          <w:i w:val="0"/>
          <w:sz w:val="20"/>
          <w:szCs w:val="20"/>
          <w:lang w:val="en-GB"/>
        </w:rPr>
      </w:pPr>
      <w:r w:rsidRPr="0061523C">
        <w:rPr>
          <w:rStyle w:val="Emphasis"/>
          <w:rFonts w:cs="Arial"/>
          <w:i w:val="0"/>
          <w:sz w:val="20"/>
          <w:szCs w:val="20"/>
          <w:lang w:val="en-GB"/>
        </w:rPr>
        <w:t>10</w:t>
      </w:r>
      <w:r w:rsidR="00E35876" w:rsidRPr="0061523C">
        <w:rPr>
          <w:rStyle w:val="Emphasis"/>
          <w:rFonts w:cs="Arial"/>
          <w:i w:val="0"/>
          <w:sz w:val="20"/>
          <w:szCs w:val="20"/>
          <w:lang w:val="en-GB"/>
        </w:rPr>
        <w:t>. Sửa đổi</w:t>
      </w:r>
      <w:r w:rsidR="00EC3FEA" w:rsidRPr="0061523C">
        <w:rPr>
          <w:rStyle w:val="Emphasis"/>
          <w:rFonts w:cs="Arial"/>
          <w:i w:val="0"/>
          <w:sz w:val="20"/>
          <w:szCs w:val="20"/>
          <w:lang w:val="en-GB"/>
        </w:rPr>
        <w:t>,</w:t>
      </w:r>
      <w:r w:rsidR="00E35876" w:rsidRPr="0061523C">
        <w:rPr>
          <w:rStyle w:val="Emphasis"/>
          <w:rFonts w:cs="Arial"/>
          <w:i w:val="0"/>
          <w:sz w:val="20"/>
          <w:szCs w:val="20"/>
          <w:lang w:val="en-GB"/>
        </w:rPr>
        <w:t xml:space="preserve"> bổ sung khoản 4 </w:t>
      </w:r>
      <w:r w:rsidR="000460A1" w:rsidRPr="0061523C">
        <w:rPr>
          <w:rStyle w:val="Emphasis"/>
          <w:rFonts w:cs="Arial"/>
          <w:i w:val="0"/>
          <w:sz w:val="20"/>
          <w:szCs w:val="20"/>
          <w:lang w:val="en-GB"/>
        </w:rPr>
        <w:t>Đ</w:t>
      </w:r>
      <w:r w:rsidR="00E35876" w:rsidRPr="0061523C">
        <w:rPr>
          <w:rStyle w:val="Emphasis"/>
          <w:rFonts w:cs="Arial"/>
          <w:i w:val="0"/>
          <w:sz w:val="20"/>
          <w:szCs w:val="20"/>
          <w:lang w:val="en-GB"/>
        </w:rPr>
        <w:t>iều 15 như sau:</w:t>
      </w:r>
    </w:p>
    <w:p w:rsidR="00E35876" w:rsidRPr="0061523C" w:rsidRDefault="00E35876" w:rsidP="0061523C">
      <w:pPr>
        <w:spacing w:after="120" w:line="240" w:lineRule="auto"/>
        <w:ind w:firstLine="720"/>
        <w:jc w:val="both"/>
        <w:rPr>
          <w:rStyle w:val="Emphasis"/>
          <w:rFonts w:cs="Arial"/>
          <w:bCs/>
          <w:i w:val="0"/>
          <w:sz w:val="20"/>
          <w:szCs w:val="20"/>
          <w:lang w:val="en-GB"/>
        </w:rPr>
      </w:pPr>
      <w:r w:rsidRPr="0061523C">
        <w:rPr>
          <w:rStyle w:val="Emphasis"/>
          <w:rFonts w:cs="Arial"/>
          <w:bCs/>
          <w:i w:val="0"/>
          <w:sz w:val="20"/>
          <w:szCs w:val="20"/>
          <w:lang w:val="en-GB"/>
        </w:rPr>
        <w:t>“4. Đang bị truy cứu trách nhiệm hình sự; bị kết án và bản án đã có hiệu lực pháp luật; đã bị kết án mà chưa được xóa án tích; đã bị kết án về tội vi phạm</w:t>
      </w:r>
      <w:r w:rsidR="00EC3FEA" w:rsidRPr="0061523C">
        <w:rPr>
          <w:rStyle w:val="Emphasis"/>
          <w:rFonts w:cs="Arial"/>
          <w:bCs/>
          <w:i w:val="0"/>
          <w:sz w:val="20"/>
          <w:szCs w:val="20"/>
          <w:lang w:val="en-GB"/>
        </w:rPr>
        <w:t xml:space="preserve"> quy định về hoạt động bán đấu giá tài sản,</w:t>
      </w:r>
      <w:r w:rsidRPr="0061523C">
        <w:rPr>
          <w:rStyle w:val="Emphasis"/>
          <w:rFonts w:cs="Arial"/>
          <w:bCs/>
          <w:i w:val="0"/>
          <w:sz w:val="20"/>
          <w:szCs w:val="20"/>
          <w:lang w:val="en-GB"/>
        </w:rPr>
        <w:t xml:space="preserve"> tội lừa đảo chiếm đoạt tài sản, các tội về tham nhũng kể cả trường hợp đã được xóa án tích.”.</w:t>
      </w:r>
    </w:p>
    <w:p w:rsidR="00BC5F67" w:rsidRPr="0061523C" w:rsidRDefault="00051F4B" w:rsidP="0061523C">
      <w:pPr>
        <w:spacing w:after="120" w:line="240" w:lineRule="auto"/>
        <w:ind w:firstLine="720"/>
        <w:jc w:val="both"/>
        <w:rPr>
          <w:rStyle w:val="Emphasis"/>
          <w:rFonts w:cs="Arial"/>
          <w:i w:val="0"/>
          <w:sz w:val="20"/>
          <w:szCs w:val="20"/>
        </w:rPr>
      </w:pPr>
      <w:r w:rsidRPr="0061523C">
        <w:rPr>
          <w:rStyle w:val="Emphasis"/>
          <w:rFonts w:cs="Arial"/>
          <w:i w:val="0"/>
          <w:sz w:val="20"/>
          <w:szCs w:val="20"/>
          <w:lang w:val="en-GB"/>
        </w:rPr>
        <w:t>11</w:t>
      </w:r>
      <w:r w:rsidR="00BC5F67" w:rsidRPr="0061523C">
        <w:rPr>
          <w:rStyle w:val="Emphasis"/>
          <w:rFonts w:cs="Arial"/>
          <w:i w:val="0"/>
          <w:sz w:val="20"/>
          <w:szCs w:val="20"/>
        </w:rPr>
        <w:t xml:space="preserve">. Sửa đổi, bổ sung </w:t>
      </w:r>
      <w:r w:rsidR="002B6B0D" w:rsidRPr="0061523C">
        <w:rPr>
          <w:rStyle w:val="Emphasis"/>
          <w:rFonts w:cs="Arial"/>
          <w:i w:val="0"/>
          <w:sz w:val="20"/>
          <w:szCs w:val="20"/>
        </w:rPr>
        <w:t>điểm b</w:t>
      </w:r>
      <w:r w:rsidR="0044327F" w:rsidRPr="0061523C">
        <w:rPr>
          <w:rStyle w:val="Emphasis"/>
          <w:rFonts w:cs="Arial"/>
          <w:i w:val="0"/>
          <w:sz w:val="20"/>
          <w:szCs w:val="20"/>
          <w:lang w:val="en-GB"/>
        </w:rPr>
        <w:t xml:space="preserve"> và điểm c</w:t>
      </w:r>
      <w:r w:rsidR="002B6B0D" w:rsidRPr="0061523C">
        <w:rPr>
          <w:rStyle w:val="Emphasis"/>
          <w:rFonts w:cs="Arial"/>
          <w:i w:val="0"/>
          <w:sz w:val="20"/>
          <w:szCs w:val="20"/>
        </w:rPr>
        <w:t xml:space="preserve"> khoản 1 Điều 16 như sau:</w:t>
      </w:r>
    </w:p>
    <w:p w:rsidR="00EF3B9D" w:rsidRPr="0061523C" w:rsidRDefault="001048BD" w:rsidP="0061523C">
      <w:pPr>
        <w:spacing w:after="120" w:line="240" w:lineRule="auto"/>
        <w:ind w:firstLine="720"/>
        <w:jc w:val="both"/>
        <w:rPr>
          <w:rStyle w:val="Emphasis"/>
          <w:rFonts w:cs="Arial"/>
          <w:i w:val="0"/>
          <w:sz w:val="20"/>
          <w:szCs w:val="20"/>
        </w:rPr>
      </w:pPr>
      <w:r w:rsidRPr="0061523C">
        <w:rPr>
          <w:rStyle w:val="Emphasis"/>
          <w:rFonts w:cs="Arial"/>
          <w:i w:val="0"/>
          <w:sz w:val="20"/>
          <w:szCs w:val="20"/>
        </w:rPr>
        <w:t xml:space="preserve">“b) Không hành nghề đấu giá tài sản theo quy định tại khoản 1 Điều 18 của Luật này trong thời </w:t>
      </w:r>
      <w:r w:rsidR="005323C0" w:rsidRPr="0061523C">
        <w:rPr>
          <w:rStyle w:val="Emphasis"/>
          <w:rFonts w:cs="Arial"/>
          <w:i w:val="0"/>
          <w:sz w:val="20"/>
          <w:szCs w:val="20"/>
          <w:lang w:val="en-GB"/>
        </w:rPr>
        <w:t xml:space="preserve">gian </w:t>
      </w:r>
      <w:r w:rsidRPr="0061523C">
        <w:rPr>
          <w:rStyle w:val="Emphasis"/>
          <w:rFonts w:cs="Arial"/>
          <w:i w:val="0"/>
          <w:sz w:val="20"/>
          <w:szCs w:val="20"/>
        </w:rPr>
        <w:t>02 năm</w:t>
      </w:r>
      <w:r w:rsidR="003B68FC" w:rsidRPr="0061523C">
        <w:rPr>
          <w:rStyle w:val="Emphasis"/>
          <w:rFonts w:cs="Arial"/>
          <w:i w:val="0"/>
          <w:sz w:val="20"/>
          <w:szCs w:val="20"/>
          <w:lang w:val="en-US"/>
        </w:rPr>
        <w:t xml:space="preserve"> liên tục</w:t>
      </w:r>
      <w:r w:rsidRPr="0061523C">
        <w:rPr>
          <w:rStyle w:val="Emphasis"/>
          <w:rFonts w:cs="Arial"/>
          <w:i w:val="0"/>
          <w:sz w:val="20"/>
          <w:szCs w:val="20"/>
        </w:rPr>
        <w:t>, trừ trường hợp bất khả kháng;</w:t>
      </w:r>
    </w:p>
    <w:p w:rsidR="002B6B0D" w:rsidRPr="0061523C" w:rsidRDefault="00EF3B9D" w:rsidP="0061523C">
      <w:pPr>
        <w:spacing w:after="120" w:line="240" w:lineRule="auto"/>
        <w:ind w:firstLine="720"/>
        <w:jc w:val="both"/>
        <w:rPr>
          <w:rStyle w:val="Emphasis"/>
          <w:rFonts w:cs="Arial"/>
          <w:i w:val="0"/>
          <w:sz w:val="20"/>
          <w:szCs w:val="20"/>
          <w:lang w:val="en-US"/>
        </w:rPr>
      </w:pPr>
      <w:r w:rsidRPr="0061523C">
        <w:rPr>
          <w:rStyle w:val="Emphasis"/>
          <w:rFonts w:cs="Arial"/>
          <w:i w:val="0"/>
          <w:sz w:val="20"/>
          <w:szCs w:val="20"/>
          <w:lang w:val="en-GB"/>
        </w:rPr>
        <w:t xml:space="preserve">c) Bị xử phạt vi phạm hành chính theo quy định của pháp luật về xử lý vi phạm hành chính do vi phạm quy định tại </w:t>
      </w:r>
      <w:r w:rsidR="000460A1" w:rsidRPr="0061523C">
        <w:rPr>
          <w:rStyle w:val="Emphasis"/>
          <w:rFonts w:cs="Arial"/>
          <w:i w:val="0"/>
          <w:sz w:val="20"/>
          <w:szCs w:val="20"/>
          <w:lang w:val="en-GB"/>
        </w:rPr>
        <w:t xml:space="preserve">các </w:t>
      </w:r>
      <w:r w:rsidRPr="0061523C">
        <w:rPr>
          <w:rStyle w:val="Emphasis"/>
          <w:rFonts w:cs="Arial"/>
          <w:i w:val="0"/>
          <w:sz w:val="20"/>
          <w:szCs w:val="20"/>
          <w:lang w:val="en-GB"/>
        </w:rPr>
        <w:t>điểm b</w:t>
      </w:r>
      <w:r w:rsidR="0099778C" w:rsidRPr="0061523C">
        <w:rPr>
          <w:rStyle w:val="Emphasis"/>
          <w:rFonts w:cs="Arial"/>
          <w:i w:val="0"/>
          <w:sz w:val="20"/>
          <w:szCs w:val="20"/>
          <w:lang w:val="en-GB"/>
        </w:rPr>
        <w:t>,</w:t>
      </w:r>
      <w:r w:rsidRPr="0061523C">
        <w:rPr>
          <w:rStyle w:val="Emphasis"/>
          <w:rFonts w:cs="Arial"/>
          <w:i w:val="0"/>
          <w:sz w:val="20"/>
          <w:szCs w:val="20"/>
          <w:lang w:val="en-GB"/>
        </w:rPr>
        <w:t xml:space="preserve"> c </w:t>
      </w:r>
      <w:r w:rsidR="00D4247A" w:rsidRPr="0061523C">
        <w:rPr>
          <w:rStyle w:val="Emphasis"/>
          <w:rFonts w:cs="Arial"/>
          <w:i w:val="0"/>
          <w:sz w:val="20"/>
          <w:szCs w:val="20"/>
          <w:lang w:val="en-GB"/>
        </w:rPr>
        <w:t>hoặc đ1 khoản 1 Điều 9 của Luật này</w:t>
      </w:r>
      <w:r w:rsidR="00FE2FD7" w:rsidRPr="0061523C">
        <w:rPr>
          <w:rStyle w:val="Emphasis"/>
          <w:rFonts w:cs="Arial"/>
          <w:i w:val="0"/>
          <w:sz w:val="20"/>
          <w:szCs w:val="20"/>
          <w:lang w:val="en-GB"/>
        </w:rPr>
        <w:t>;</w:t>
      </w:r>
      <w:r w:rsidR="001048BD" w:rsidRPr="0061523C">
        <w:rPr>
          <w:rStyle w:val="Emphasis"/>
          <w:rFonts w:cs="Arial"/>
          <w:i w:val="0"/>
          <w:sz w:val="20"/>
          <w:szCs w:val="20"/>
        </w:rPr>
        <w:t>”.</w:t>
      </w:r>
    </w:p>
    <w:p w:rsidR="006210FC" w:rsidRPr="0061523C" w:rsidRDefault="006210FC" w:rsidP="0061523C">
      <w:pPr>
        <w:spacing w:after="120" w:line="240" w:lineRule="auto"/>
        <w:ind w:firstLine="720"/>
        <w:jc w:val="both"/>
        <w:rPr>
          <w:rStyle w:val="Emphasis"/>
          <w:rFonts w:cs="Arial"/>
          <w:i w:val="0"/>
          <w:sz w:val="20"/>
          <w:szCs w:val="20"/>
          <w:lang w:val="en-US"/>
        </w:rPr>
      </w:pPr>
      <w:r w:rsidRPr="0061523C">
        <w:rPr>
          <w:rStyle w:val="Emphasis"/>
          <w:rFonts w:cs="Arial"/>
          <w:bCs/>
          <w:i w:val="0"/>
          <w:sz w:val="20"/>
          <w:szCs w:val="20"/>
          <w:lang w:val="en-US"/>
        </w:rPr>
        <w:t>1</w:t>
      </w:r>
      <w:r w:rsidR="00051F4B" w:rsidRPr="0061523C">
        <w:rPr>
          <w:rStyle w:val="Emphasis"/>
          <w:rFonts w:cs="Arial"/>
          <w:bCs/>
          <w:i w:val="0"/>
          <w:sz w:val="20"/>
          <w:szCs w:val="20"/>
          <w:lang w:val="en-US"/>
        </w:rPr>
        <w:t>2</w:t>
      </w:r>
      <w:r w:rsidRPr="0061523C">
        <w:rPr>
          <w:rStyle w:val="Emphasis"/>
          <w:rFonts w:cs="Arial"/>
          <w:bCs/>
          <w:i w:val="0"/>
          <w:sz w:val="20"/>
          <w:szCs w:val="20"/>
          <w:lang w:val="en-US"/>
        </w:rPr>
        <w:t>.</w:t>
      </w:r>
      <w:r w:rsidRPr="0061523C">
        <w:rPr>
          <w:rStyle w:val="Emphasis"/>
          <w:rFonts w:cs="Arial"/>
          <w:i w:val="0"/>
          <w:sz w:val="20"/>
          <w:szCs w:val="20"/>
          <w:lang w:val="en-US"/>
        </w:rPr>
        <w:t xml:space="preserve"> Sửa đổi, bổ sung điểm b khoản 5 Điều 17 như sau:</w:t>
      </w:r>
    </w:p>
    <w:p w:rsidR="006210FC" w:rsidRPr="0061523C" w:rsidRDefault="006210FC" w:rsidP="0061523C">
      <w:pPr>
        <w:spacing w:after="120" w:line="240" w:lineRule="auto"/>
        <w:ind w:firstLine="720"/>
        <w:jc w:val="both"/>
        <w:rPr>
          <w:rStyle w:val="Emphasis"/>
          <w:rFonts w:cs="Arial"/>
          <w:i w:val="0"/>
          <w:sz w:val="20"/>
          <w:szCs w:val="20"/>
          <w:lang w:val="en-US"/>
        </w:rPr>
      </w:pPr>
      <w:r w:rsidRPr="0061523C">
        <w:rPr>
          <w:rStyle w:val="Emphasis"/>
          <w:rFonts w:cs="Arial"/>
          <w:i w:val="0"/>
          <w:sz w:val="20"/>
          <w:szCs w:val="20"/>
          <w:lang w:val="en-US"/>
        </w:rPr>
        <w:t>“b) Bị kết án về</w:t>
      </w:r>
      <w:r w:rsidR="00082A8D" w:rsidRPr="0061523C">
        <w:rPr>
          <w:rStyle w:val="Emphasis"/>
          <w:rFonts w:cs="Arial"/>
          <w:i w:val="0"/>
          <w:sz w:val="20"/>
          <w:szCs w:val="20"/>
          <w:lang w:val="en-US"/>
        </w:rPr>
        <w:t xml:space="preserve"> </w:t>
      </w:r>
      <w:r w:rsidR="00082A8D" w:rsidRPr="0061523C">
        <w:rPr>
          <w:rStyle w:val="Emphasis"/>
          <w:rFonts w:cs="Arial"/>
          <w:bCs/>
          <w:i w:val="0"/>
          <w:sz w:val="20"/>
          <w:szCs w:val="20"/>
          <w:lang w:val="en-GB"/>
        </w:rPr>
        <w:t>tội vi phạm quy định về hoạt động bán đấu giá tài sản,</w:t>
      </w:r>
      <w:r w:rsidRPr="0061523C">
        <w:rPr>
          <w:rStyle w:val="Emphasis"/>
          <w:rFonts w:cs="Arial"/>
          <w:i w:val="0"/>
          <w:sz w:val="20"/>
          <w:szCs w:val="20"/>
          <w:lang w:val="en-US"/>
        </w:rPr>
        <w:t xml:space="preserve"> tội lừa đảo chiếm đoạt tài sản, các tội về tham nhũng kể cả trường hợp đã được xóa án tích.”.</w:t>
      </w:r>
    </w:p>
    <w:p w:rsidR="0092335A" w:rsidRPr="0061523C" w:rsidRDefault="00082A8D" w:rsidP="0061523C">
      <w:pPr>
        <w:spacing w:after="120" w:line="240" w:lineRule="auto"/>
        <w:ind w:firstLine="720"/>
        <w:jc w:val="both"/>
        <w:rPr>
          <w:rFonts w:cs="Arial"/>
          <w:b/>
          <w:spacing w:val="-2"/>
          <w:sz w:val="20"/>
          <w:szCs w:val="20"/>
          <w:lang w:val="en-US"/>
        </w:rPr>
      </w:pPr>
      <w:r w:rsidRPr="0061523C">
        <w:rPr>
          <w:rFonts w:eastAsia="Calibri" w:cs="Arial"/>
          <w:bCs/>
          <w:spacing w:val="-2"/>
          <w:sz w:val="20"/>
          <w:szCs w:val="20"/>
          <w:lang w:val="eu-ES"/>
        </w:rPr>
        <w:t>1</w:t>
      </w:r>
      <w:r w:rsidR="00051F4B" w:rsidRPr="0061523C">
        <w:rPr>
          <w:rFonts w:eastAsia="Calibri" w:cs="Arial"/>
          <w:bCs/>
          <w:spacing w:val="-2"/>
          <w:sz w:val="20"/>
          <w:szCs w:val="20"/>
          <w:lang w:val="eu-ES"/>
        </w:rPr>
        <w:t>3</w:t>
      </w:r>
      <w:r w:rsidR="00266134" w:rsidRPr="0061523C">
        <w:rPr>
          <w:rFonts w:eastAsia="Calibri" w:cs="Arial"/>
          <w:bCs/>
          <w:spacing w:val="-2"/>
          <w:sz w:val="20"/>
          <w:szCs w:val="20"/>
          <w:lang w:val="eu-ES"/>
        </w:rPr>
        <w:t>.</w:t>
      </w:r>
      <w:r w:rsidR="006243E0" w:rsidRPr="0061523C">
        <w:rPr>
          <w:rFonts w:cs="Arial"/>
          <w:spacing w:val="-2"/>
          <w:sz w:val="20"/>
          <w:szCs w:val="20"/>
        </w:rPr>
        <w:t xml:space="preserve"> </w:t>
      </w:r>
      <w:r w:rsidR="0092335A" w:rsidRPr="0061523C">
        <w:rPr>
          <w:rFonts w:cs="Arial"/>
          <w:bCs/>
          <w:spacing w:val="-2"/>
          <w:sz w:val="20"/>
          <w:szCs w:val="20"/>
          <w:lang w:val="en-US"/>
        </w:rPr>
        <w:t>Sửa đổi, bổ sung một số điểm, khoản của Điều 19 như sau:</w:t>
      </w:r>
    </w:p>
    <w:p w:rsidR="00DB54AD" w:rsidRPr="0061523C" w:rsidRDefault="0092335A"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a)</w:t>
      </w:r>
      <w:r w:rsidR="00DB54AD" w:rsidRPr="0061523C">
        <w:rPr>
          <w:rFonts w:cs="Arial"/>
          <w:spacing w:val="-2"/>
          <w:sz w:val="20"/>
          <w:szCs w:val="20"/>
          <w:lang w:val="eu-ES"/>
        </w:rPr>
        <w:t xml:space="preserve"> Sửa đổi, bổ sung điểm b khoản 1 như sau:</w:t>
      </w:r>
    </w:p>
    <w:p w:rsidR="00DB54AD" w:rsidRPr="0061523C" w:rsidRDefault="00DB54AD"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 xml:space="preserve">“b) Trực tiếp điều hành phiên đấu giá; xử lý các tình huống phát sinh tại </w:t>
      </w:r>
      <w:r w:rsidR="00AF4CAC" w:rsidRPr="0061523C">
        <w:rPr>
          <w:rFonts w:cs="Arial"/>
          <w:spacing w:val="-2"/>
          <w:sz w:val="20"/>
          <w:szCs w:val="20"/>
          <w:lang w:val="eu-ES"/>
        </w:rPr>
        <w:t xml:space="preserve">phiên </w:t>
      </w:r>
      <w:r w:rsidRPr="0061523C">
        <w:rPr>
          <w:rFonts w:cs="Arial"/>
          <w:spacing w:val="-2"/>
          <w:sz w:val="20"/>
          <w:szCs w:val="20"/>
          <w:lang w:val="eu-ES"/>
        </w:rPr>
        <w:t xml:space="preserve">đấu giá </w:t>
      </w:r>
      <w:r w:rsidR="00A0330C" w:rsidRPr="0061523C">
        <w:rPr>
          <w:rFonts w:cs="Arial"/>
          <w:spacing w:val="-2"/>
          <w:sz w:val="20"/>
          <w:szCs w:val="20"/>
          <w:lang w:val="eu-ES"/>
        </w:rPr>
        <w:t>bảo đảm</w:t>
      </w:r>
      <w:r w:rsidRPr="0061523C">
        <w:rPr>
          <w:rFonts w:cs="Arial"/>
          <w:spacing w:val="-2"/>
          <w:sz w:val="20"/>
          <w:szCs w:val="20"/>
          <w:lang w:val="eu-ES"/>
        </w:rPr>
        <w:t xml:space="preserve"> nguyên tắc</w:t>
      </w:r>
      <w:r w:rsidR="00A0330C" w:rsidRPr="0061523C">
        <w:rPr>
          <w:rFonts w:cs="Arial"/>
          <w:spacing w:val="-2"/>
          <w:sz w:val="20"/>
          <w:szCs w:val="20"/>
          <w:lang w:val="eu-ES"/>
        </w:rPr>
        <w:t xml:space="preserve"> theo</w:t>
      </w:r>
      <w:r w:rsidRPr="0061523C">
        <w:rPr>
          <w:rFonts w:cs="Arial"/>
          <w:spacing w:val="-2"/>
          <w:sz w:val="20"/>
          <w:szCs w:val="20"/>
          <w:lang w:val="eu-ES"/>
        </w:rPr>
        <w:t xml:space="preserve"> quy định tại Điều 6 của Luật này</w:t>
      </w:r>
      <w:r w:rsidR="003B7F31" w:rsidRPr="0061523C">
        <w:rPr>
          <w:rFonts w:cs="Arial"/>
          <w:spacing w:val="-2"/>
          <w:sz w:val="20"/>
          <w:szCs w:val="20"/>
          <w:lang w:val="eu-ES"/>
        </w:rPr>
        <w:t>;</w:t>
      </w:r>
      <w:r w:rsidRPr="0061523C">
        <w:rPr>
          <w:rFonts w:cs="Arial"/>
          <w:spacing w:val="-2"/>
          <w:sz w:val="20"/>
          <w:szCs w:val="20"/>
          <w:lang w:val="eu-ES"/>
        </w:rPr>
        <w:t>”;</w:t>
      </w:r>
    </w:p>
    <w:p w:rsidR="00363109" w:rsidRPr="0061523C" w:rsidRDefault="00DB54AD"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 xml:space="preserve">b) </w:t>
      </w:r>
      <w:r w:rsidR="00F15D72" w:rsidRPr="0061523C">
        <w:rPr>
          <w:rFonts w:cs="Arial"/>
          <w:spacing w:val="-2"/>
          <w:sz w:val="20"/>
          <w:szCs w:val="20"/>
          <w:lang w:val="eu-ES"/>
        </w:rPr>
        <w:t>B</w:t>
      </w:r>
      <w:r w:rsidR="00363109" w:rsidRPr="0061523C">
        <w:rPr>
          <w:rFonts w:cs="Arial"/>
          <w:spacing w:val="-2"/>
          <w:sz w:val="20"/>
          <w:szCs w:val="20"/>
          <w:lang w:val="eu-ES"/>
        </w:rPr>
        <w:t xml:space="preserve">ổ sung </w:t>
      </w:r>
      <w:r w:rsidR="00F15D72" w:rsidRPr="0061523C">
        <w:rPr>
          <w:rFonts w:cs="Arial"/>
          <w:spacing w:val="-2"/>
          <w:sz w:val="20"/>
          <w:szCs w:val="20"/>
          <w:lang w:val="eu-ES"/>
        </w:rPr>
        <w:t xml:space="preserve">điểm </w:t>
      </w:r>
      <w:r w:rsidR="00D41B6B" w:rsidRPr="0061523C">
        <w:rPr>
          <w:rFonts w:cs="Arial"/>
          <w:spacing w:val="-2"/>
          <w:sz w:val="20"/>
          <w:szCs w:val="20"/>
        </w:rPr>
        <w:t>đ1</w:t>
      </w:r>
      <w:r w:rsidR="00F15D72" w:rsidRPr="0061523C">
        <w:rPr>
          <w:rFonts w:cs="Arial"/>
          <w:spacing w:val="-2"/>
          <w:sz w:val="20"/>
          <w:szCs w:val="20"/>
          <w:lang w:val="eu-ES"/>
        </w:rPr>
        <w:t xml:space="preserve"> vào </w:t>
      </w:r>
      <w:r w:rsidR="00D41B6B" w:rsidRPr="0061523C">
        <w:rPr>
          <w:rFonts w:cs="Arial"/>
          <w:spacing w:val="-2"/>
          <w:sz w:val="20"/>
          <w:szCs w:val="20"/>
          <w:lang w:val="eu-ES"/>
        </w:rPr>
        <w:t xml:space="preserve">sau điểm đ </w:t>
      </w:r>
      <w:r w:rsidR="00F15D72" w:rsidRPr="0061523C">
        <w:rPr>
          <w:rFonts w:cs="Arial"/>
          <w:spacing w:val="-2"/>
          <w:sz w:val="20"/>
          <w:szCs w:val="20"/>
          <w:lang w:val="eu-ES"/>
        </w:rPr>
        <w:t xml:space="preserve">khoản 2 </w:t>
      </w:r>
      <w:r w:rsidR="00363109" w:rsidRPr="0061523C">
        <w:rPr>
          <w:rFonts w:cs="Arial"/>
          <w:spacing w:val="-2"/>
          <w:sz w:val="20"/>
          <w:szCs w:val="20"/>
          <w:lang w:val="eu-ES"/>
        </w:rPr>
        <w:t>như sau:</w:t>
      </w:r>
    </w:p>
    <w:p w:rsidR="00363109" w:rsidRPr="0061523C" w:rsidRDefault="00526CDE" w:rsidP="0061523C">
      <w:pPr>
        <w:spacing w:after="120" w:line="240" w:lineRule="auto"/>
        <w:ind w:firstLine="720"/>
        <w:jc w:val="both"/>
        <w:rPr>
          <w:rFonts w:cs="Arial"/>
          <w:spacing w:val="-6"/>
          <w:sz w:val="20"/>
          <w:szCs w:val="20"/>
          <w:lang w:val="eu-ES"/>
        </w:rPr>
      </w:pPr>
      <w:r w:rsidRPr="0061523C">
        <w:rPr>
          <w:rFonts w:cs="Arial"/>
          <w:spacing w:val="-6"/>
          <w:sz w:val="20"/>
          <w:szCs w:val="20"/>
          <w:lang w:val="eu-ES"/>
        </w:rPr>
        <w:t>“</w:t>
      </w:r>
      <w:r w:rsidR="00B00221" w:rsidRPr="0061523C">
        <w:rPr>
          <w:rFonts w:cs="Arial"/>
          <w:spacing w:val="-6"/>
          <w:sz w:val="20"/>
          <w:szCs w:val="20"/>
          <w:lang w:val="eu-ES"/>
        </w:rPr>
        <w:t>đ1</w:t>
      </w:r>
      <w:r w:rsidR="00363109" w:rsidRPr="0061523C">
        <w:rPr>
          <w:rFonts w:cs="Arial"/>
          <w:spacing w:val="-6"/>
          <w:sz w:val="20"/>
          <w:szCs w:val="20"/>
          <w:lang w:val="eu-ES"/>
        </w:rPr>
        <w:t xml:space="preserve">) </w:t>
      </w:r>
      <w:r w:rsidR="00363109" w:rsidRPr="0061523C">
        <w:rPr>
          <w:rFonts w:cs="Arial"/>
          <w:iCs/>
          <w:spacing w:val="-6"/>
          <w:sz w:val="20"/>
          <w:szCs w:val="20"/>
        </w:rPr>
        <w:t xml:space="preserve">Tham gia bồi dưỡng </w:t>
      </w:r>
      <w:r w:rsidR="00112CD5" w:rsidRPr="0061523C">
        <w:rPr>
          <w:rFonts w:cs="Arial"/>
          <w:spacing w:val="-6"/>
          <w:sz w:val="20"/>
          <w:szCs w:val="20"/>
          <w:lang w:val="eu-ES"/>
        </w:rPr>
        <w:t xml:space="preserve">về chuyên môn, </w:t>
      </w:r>
      <w:r w:rsidR="00363109" w:rsidRPr="0061523C">
        <w:rPr>
          <w:rFonts w:cs="Arial"/>
          <w:iCs/>
          <w:spacing w:val="-6"/>
          <w:sz w:val="20"/>
          <w:szCs w:val="20"/>
        </w:rPr>
        <w:t>nghiệp vụ</w:t>
      </w:r>
      <w:r w:rsidR="00F32232" w:rsidRPr="0061523C">
        <w:rPr>
          <w:rFonts w:cs="Arial"/>
          <w:iCs/>
          <w:spacing w:val="-6"/>
          <w:sz w:val="20"/>
          <w:szCs w:val="20"/>
          <w:lang w:val="en-US"/>
        </w:rPr>
        <w:t xml:space="preserve"> đấu giá</w:t>
      </w:r>
      <w:r w:rsidR="00363109" w:rsidRPr="0061523C">
        <w:rPr>
          <w:rFonts w:cs="Arial"/>
          <w:iCs/>
          <w:spacing w:val="-6"/>
          <w:sz w:val="20"/>
          <w:szCs w:val="20"/>
        </w:rPr>
        <w:t xml:space="preserve"> </w:t>
      </w:r>
      <w:r w:rsidR="00797F5A" w:rsidRPr="0061523C">
        <w:rPr>
          <w:rFonts w:cs="Arial"/>
          <w:spacing w:val="-6"/>
          <w:sz w:val="20"/>
          <w:szCs w:val="20"/>
          <w:lang w:val="eu-ES"/>
        </w:rPr>
        <w:t>theo quy định</w:t>
      </w:r>
      <w:r w:rsidR="00363109" w:rsidRPr="0061523C">
        <w:rPr>
          <w:rFonts w:cs="Arial"/>
          <w:spacing w:val="-6"/>
          <w:sz w:val="20"/>
          <w:szCs w:val="20"/>
          <w:lang w:val="eu-ES"/>
        </w:rPr>
        <w:t>;”</w:t>
      </w:r>
      <w:r w:rsidR="009A6DCA" w:rsidRPr="0061523C">
        <w:rPr>
          <w:rFonts w:cs="Arial"/>
          <w:spacing w:val="-6"/>
          <w:sz w:val="20"/>
          <w:szCs w:val="20"/>
          <w:lang w:val="eu-ES"/>
        </w:rPr>
        <w:t>.</w:t>
      </w:r>
    </w:p>
    <w:p w:rsidR="00342C96" w:rsidRPr="0061523C" w:rsidRDefault="00082A8D"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1</w:t>
      </w:r>
      <w:r w:rsidR="00051F4B" w:rsidRPr="0061523C">
        <w:rPr>
          <w:rFonts w:cs="Arial"/>
          <w:spacing w:val="-2"/>
          <w:sz w:val="20"/>
          <w:szCs w:val="20"/>
          <w:lang w:val="eu-ES"/>
        </w:rPr>
        <w:t>4</w:t>
      </w:r>
      <w:r w:rsidR="00266134" w:rsidRPr="0061523C">
        <w:rPr>
          <w:rFonts w:cs="Arial"/>
          <w:spacing w:val="-2"/>
          <w:sz w:val="20"/>
          <w:szCs w:val="20"/>
          <w:lang w:val="eu-ES"/>
        </w:rPr>
        <w:t xml:space="preserve">. </w:t>
      </w:r>
      <w:r w:rsidR="009826C2" w:rsidRPr="0061523C">
        <w:rPr>
          <w:rFonts w:cs="Arial"/>
          <w:spacing w:val="-2"/>
          <w:sz w:val="20"/>
          <w:szCs w:val="20"/>
          <w:lang w:val="eu-ES"/>
        </w:rPr>
        <w:t>Sửa</w:t>
      </w:r>
      <w:r w:rsidR="009826C2" w:rsidRPr="0061523C">
        <w:rPr>
          <w:rFonts w:cs="Arial"/>
          <w:spacing w:val="-2"/>
          <w:sz w:val="20"/>
          <w:szCs w:val="20"/>
        </w:rPr>
        <w:t xml:space="preserve"> đổi</w:t>
      </w:r>
      <w:r w:rsidR="00620209" w:rsidRPr="0061523C">
        <w:rPr>
          <w:rFonts w:cs="Arial"/>
          <w:spacing w:val="-2"/>
          <w:sz w:val="20"/>
          <w:szCs w:val="20"/>
        </w:rPr>
        <w:t xml:space="preserve">, bổ sung </w:t>
      </w:r>
      <w:r w:rsidR="00865A02" w:rsidRPr="0061523C">
        <w:rPr>
          <w:rFonts w:cs="Arial"/>
          <w:spacing w:val="-2"/>
          <w:sz w:val="20"/>
          <w:szCs w:val="20"/>
          <w:lang w:val="en-US"/>
        </w:rPr>
        <w:t xml:space="preserve">một số điểm, </w:t>
      </w:r>
      <w:r w:rsidR="00620209" w:rsidRPr="0061523C">
        <w:rPr>
          <w:rFonts w:cs="Arial"/>
          <w:spacing w:val="-2"/>
          <w:sz w:val="20"/>
          <w:szCs w:val="20"/>
        </w:rPr>
        <w:t>khoản</w:t>
      </w:r>
      <w:r w:rsidR="00271A90" w:rsidRPr="0061523C">
        <w:rPr>
          <w:rFonts w:cs="Arial"/>
          <w:spacing w:val="-2"/>
          <w:sz w:val="20"/>
          <w:szCs w:val="20"/>
          <w:lang w:val="eu-ES"/>
        </w:rPr>
        <w:t xml:space="preserve"> </w:t>
      </w:r>
      <w:r w:rsidR="00620209" w:rsidRPr="0061523C">
        <w:rPr>
          <w:rFonts w:cs="Arial"/>
          <w:spacing w:val="-2"/>
          <w:sz w:val="20"/>
          <w:szCs w:val="20"/>
        </w:rPr>
        <w:t xml:space="preserve">của </w:t>
      </w:r>
      <w:r w:rsidR="00342C96" w:rsidRPr="0061523C">
        <w:rPr>
          <w:rFonts w:cs="Arial"/>
          <w:spacing w:val="-2"/>
          <w:sz w:val="20"/>
          <w:szCs w:val="20"/>
          <w:lang w:val="eu-ES"/>
        </w:rPr>
        <w:t>Điều 24 như sau:</w:t>
      </w:r>
    </w:p>
    <w:p w:rsidR="00620209" w:rsidRPr="0061523C" w:rsidRDefault="00620209" w:rsidP="0061523C">
      <w:pPr>
        <w:spacing w:after="120" w:line="240" w:lineRule="auto"/>
        <w:ind w:firstLine="720"/>
        <w:jc w:val="both"/>
        <w:rPr>
          <w:rFonts w:cs="Arial"/>
          <w:sz w:val="20"/>
          <w:szCs w:val="20"/>
        </w:rPr>
      </w:pPr>
      <w:r w:rsidRPr="0061523C">
        <w:rPr>
          <w:rFonts w:cs="Arial"/>
          <w:sz w:val="20"/>
          <w:szCs w:val="20"/>
        </w:rPr>
        <w:t xml:space="preserve">a) Sửa đổi, bổ sung điểm a </w:t>
      </w:r>
      <w:r w:rsidR="00530EE3" w:rsidRPr="0061523C">
        <w:rPr>
          <w:rFonts w:cs="Arial"/>
          <w:sz w:val="20"/>
          <w:szCs w:val="20"/>
          <w:lang w:val="en-US"/>
        </w:rPr>
        <w:t xml:space="preserve">và bổ sung điểm a1 vào sau điểm a </w:t>
      </w:r>
      <w:r w:rsidRPr="0061523C">
        <w:rPr>
          <w:rFonts w:cs="Arial"/>
          <w:sz w:val="20"/>
          <w:szCs w:val="20"/>
          <w:lang w:val="eu-ES"/>
        </w:rPr>
        <w:t>khoản 1 như sau</w:t>
      </w:r>
      <w:r w:rsidRPr="0061523C">
        <w:rPr>
          <w:rFonts w:cs="Arial"/>
          <w:sz w:val="20"/>
          <w:szCs w:val="20"/>
        </w:rPr>
        <w:t>:</w:t>
      </w:r>
    </w:p>
    <w:p w:rsidR="000051A0" w:rsidRPr="0061523C" w:rsidRDefault="00342C96" w:rsidP="0061523C">
      <w:pPr>
        <w:spacing w:after="120" w:line="240" w:lineRule="auto"/>
        <w:ind w:firstLine="720"/>
        <w:jc w:val="both"/>
        <w:rPr>
          <w:rFonts w:cs="Arial"/>
          <w:spacing w:val="-2"/>
          <w:sz w:val="20"/>
          <w:szCs w:val="20"/>
        </w:rPr>
      </w:pPr>
      <w:r w:rsidRPr="0061523C">
        <w:rPr>
          <w:rFonts w:cs="Arial"/>
          <w:spacing w:val="-2"/>
          <w:sz w:val="20"/>
          <w:szCs w:val="20"/>
          <w:lang w:val="eu-ES"/>
        </w:rPr>
        <w:t>“</w:t>
      </w:r>
      <w:r w:rsidR="009826C2" w:rsidRPr="0061523C">
        <w:rPr>
          <w:rFonts w:cs="Arial"/>
          <w:spacing w:val="-2"/>
          <w:sz w:val="20"/>
          <w:szCs w:val="20"/>
          <w:lang w:val="eu-ES"/>
        </w:rPr>
        <w:t>a</w:t>
      </w:r>
      <w:r w:rsidR="009826C2" w:rsidRPr="0061523C">
        <w:rPr>
          <w:rFonts w:cs="Arial"/>
          <w:spacing w:val="-2"/>
          <w:sz w:val="20"/>
          <w:szCs w:val="20"/>
        </w:rPr>
        <w:t>) Cung cấp dịch vụ đấu giá tài sản</w:t>
      </w:r>
      <w:r w:rsidR="00D72281" w:rsidRPr="0061523C">
        <w:rPr>
          <w:rFonts w:cs="Arial"/>
          <w:spacing w:val="-2"/>
          <w:sz w:val="20"/>
          <w:szCs w:val="20"/>
        </w:rPr>
        <w:t>;</w:t>
      </w:r>
    </w:p>
    <w:p w:rsidR="00342C96" w:rsidRPr="0061523C" w:rsidRDefault="00530EE3" w:rsidP="0061523C">
      <w:pPr>
        <w:spacing w:after="120" w:line="240" w:lineRule="auto"/>
        <w:ind w:firstLine="720"/>
        <w:jc w:val="both"/>
        <w:rPr>
          <w:rFonts w:cs="Arial"/>
          <w:spacing w:val="-2"/>
          <w:sz w:val="20"/>
          <w:szCs w:val="20"/>
          <w:lang w:val="en-US"/>
        </w:rPr>
      </w:pPr>
      <w:r w:rsidRPr="0061523C" w:rsidDel="00530EE3">
        <w:rPr>
          <w:rFonts w:cs="Arial"/>
          <w:spacing w:val="-2"/>
          <w:sz w:val="20"/>
          <w:szCs w:val="20"/>
          <w:lang w:val="en-US"/>
        </w:rPr>
        <w:t xml:space="preserve"> </w:t>
      </w:r>
      <w:r w:rsidR="007B1363" w:rsidRPr="0061523C">
        <w:rPr>
          <w:rFonts w:cs="Arial"/>
          <w:spacing w:val="-2"/>
          <w:sz w:val="20"/>
          <w:szCs w:val="20"/>
          <w:lang w:val="en-US"/>
        </w:rPr>
        <w:t>a</w:t>
      </w:r>
      <w:r w:rsidR="000051A0" w:rsidRPr="0061523C">
        <w:rPr>
          <w:rFonts w:cs="Arial"/>
          <w:spacing w:val="-2"/>
          <w:sz w:val="20"/>
          <w:szCs w:val="20"/>
          <w:lang w:val="en-US"/>
        </w:rPr>
        <w:t>1</w:t>
      </w:r>
      <w:r w:rsidR="001E3A96" w:rsidRPr="0061523C">
        <w:rPr>
          <w:rFonts w:cs="Arial"/>
          <w:spacing w:val="-2"/>
          <w:sz w:val="20"/>
          <w:szCs w:val="20"/>
          <w:lang w:val="en-US"/>
        </w:rPr>
        <w:t>)</w:t>
      </w:r>
      <w:r w:rsidR="000051A0" w:rsidRPr="0061523C">
        <w:rPr>
          <w:rFonts w:cs="Arial"/>
          <w:spacing w:val="-2"/>
          <w:sz w:val="20"/>
          <w:szCs w:val="20"/>
          <w:lang w:val="en-US"/>
        </w:rPr>
        <w:t xml:space="preserve"> </w:t>
      </w:r>
      <w:r w:rsidR="00FB7C19" w:rsidRPr="0061523C">
        <w:rPr>
          <w:rFonts w:cs="Arial"/>
          <w:spacing w:val="-2"/>
          <w:sz w:val="20"/>
          <w:szCs w:val="20"/>
          <w:lang w:val="en-US"/>
        </w:rPr>
        <w:t>Thỏa thuận với người có tài sản đấu giá về việc áp dụng</w:t>
      </w:r>
      <w:r w:rsidR="00C53F78" w:rsidRPr="0061523C">
        <w:rPr>
          <w:rFonts w:cs="Arial"/>
          <w:spacing w:val="-2"/>
          <w:sz w:val="20"/>
          <w:szCs w:val="20"/>
          <w:lang w:val="en-US"/>
        </w:rPr>
        <w:t xml:space="preserve"> một, một số hoặc</w:t>
      </w:r>
      <w:r w:rsidR="00FB7C19" w:rsidRPr="0061523C">
        <w:rPr>
          <w:rFonts w:cs="Arial"/>
          <w:spacing w:val="-2"/>
          <w:sz w:val="20"/>
          <w:szCs w:val="20"/>
          <w:lang w:val="en-US"/>
        </w:rPr>
        <w:t xml:space="preserve"> toàn bộ</w:t>
      </w:r>
      <w:r w:rsidR="00C53F78" w:rsidRPr="0061523C">
        <w:rPr>
          <w:rFonts w:cs="Arial"/>
          <w:spacing w:val="-2"/>
          <w:sz w:val="20"/>
          <w:szCs w:val="20"/>
          <w:lang w:val="en-US"/>
        </w:rPr>
        <w:t xml:space="preserve"> quy định</w:t>
      </w:r>
      <w:r w:rsidR="00FB7C19" w:rsidRPr="0061523C">
        <w:rPr>
          <w:rFonts w:cs="Arial"/>
          <w:spacing w:val="-2"/>
          <w:sz w:val="20"/>
          <w:szCs w:val="20"/>
          <w:lang w:val="en-US"/>
        </w:rPr>
        <w:t xml:space="preserve"> về trình tự, thủ tục đấu giá của Luật này đối với tài sản đấu giá quy định tại khoản 2 Điều 4 của Luật </w:t>
      </w:r>
      <w:r w:rsidR="00AF2CCD" w:rsidRPr="0061523C">
        <w:rPr>
          <w:rFonts w:cs="Arial"/>
          <w:spacing w:val="-2"/>
          <w:sz w:val="20"/>
          <w:szCs w:val="20"/>
          <w:lang w:val="en-US"/>
        </w:rPr>
        <w:t>này;</w:t>
      </w:r>
      <w:r w:rsidR="00342C96" w:rsidRPr="0061523C">
        <w:rPr>
          <w:rFonts w:cs="Arial"/>
          <w:spacing w:val="-2"/>
          <w:sz w:val="20"/>
          <w:szCs w:val="20"/>
          <w:lang w:val="eu-ES"/>
        </w:rPr>
        <w:t>”</w:t>
      </w:r>
      <w:r w:rsidR="00AF2CCD" w:rsidRPr="0061523C">
        <w:rPr>
          <w:rFonts w:cs="Arial"/>
          <w:spacing w:val="-2"/>
          <w:sz w:val="20"/>
          <w:szCs w:val="20"/>
          <w:lang w:val="eu-ES"/>
        </w:rPr>
        <w:t>;</w:t>
      </w:r>
    </w:p>
    <w:p w:rsidR="00620209" w:rsidRPr="0061523C" w:rsidRDefault="00197A92" w:rsidP="0061523C">
      <w:pPr>
        <w:spacing w:after="120" w:line="240" w:lineRule="auto"/>
        <w:ind w:firstLine="720"/>
        <w:jc w:val="both"/>
        <w:rPr>
          <w:rFonts w:cs="Arial"/>
          <w:spacing w:val="-2"/>
          <w:sz w:val="20"/>
          <w:szCs w:val="20"/>
        </w:rPr>
      </w:pPr>
      <w:r w:rsidRPr="0061523C">
        <w:rPr>
          <w:rFonts w:cs="Arial"/>
          <w:spacing w:val="-2"/>
          <w:sz w:val="20"/>
          <w:szCs w:val="20"/>
          <w:lang w:val="en-US"/>
        </w:rPr>
        <w:t>b</w:t>
      </w:r>
      <w:r w:rsidR="00620209" w:rsidRPr="0061523C">
        <w:rPr>
          <w:rFonts w:cs="Arial"/>
          <w:spacing w:val="-2"/>
          <w:sz w:val="20"/>
          <w:szCs w:val="20"/>
        </w:rPr>
        <w:t xml:space="preserve">) Bổ sung điểm </w:t>
      </w:r>
      <w:r w:rsidR="00B00221" w:rsidRPr="0061523C">
        <w:rPr>
          <w:rFonts w:cs="Arial"/>
          <w:spacing w:val="-2"/>
          <w:sz w:val="20"/>
          <w:szCs w:val="20"/>
          <w:lang w:val="en-US"/>
        </w:rPr>
        <w:t>i1</w:t>
      </w:r>
      <w:r w:rsidR="00620209" w:rsidRPr="0061523C">
        <w:rPr>
          <w:rFonts w:cs="Arial"/>
          <w:spacing w:val="-2"/>
          <w:sz w:val="20"/>
          <w:szCs w:val="20"/>
        </w:rPr>
        <w:t xml:space="preserve"> </w:t>
      </w:r>
      <w:r w:rsidR="00EE4409" w:rsidRPr="0061523C">
        <w:rPr>
          <w:rFonts w:cs="Arial"/>
          <w:spacing w:val="-2"/>
          <w:sz w:val="20"/>
          <w:szCs w:val="20"/>
          <w:lang w:val="en-US"/>
        </w:rPr>
        <w:t xml:space="preserve">và điểm i2 </w:t>
      </w:r>
      <w:r w:rsidR="00620209" w:rsidRPr="0061523C">
        <w:rPr>
          <w:rFonts w:cs="Arial"/>
          <w:spacing w:val="-2"/>
          <w:sz w:val="20"/>
          <w:szCs w:val="20"/>
        </w:rPr>
        <w:t xml:space="preserve">vào </w:t>
      </w:r>
      <w:r w:rsidR="00B00221" w:rsidRPr="0061523C">
        <w:rPr>
          <w:rFonts w:cs="Arial"/>
          <w:spacing w:val="-2"/>
          <w:sz w:val="20"/>
          <w:szCs w:val="20"/>
          <w:lang w:val="en-US"/>
        </w:rPr>
        <w:t xml:space="preserve">sau điểm i </w:t>
      </w:r>
      <w:r w:rsidR="00620209" w:rsidRPr="0061523C">
        <w:rPr>
          <w:rFonts w:cs="Arial"/>
          <w:spacing w:val="-2"/>
          <w:sz w:val="20"/>
          <w:szCs w:val="20"/>
        </w:rPr>
        <w:t>khoản 1 như sau:</w:t>
      </w:r>
    </w:p>
    <w:p w:rsidR="00EE4409" w:rsidRPr="0061523C" w:rsidRDefault="00620209" w:rsidP="0061523C">
      <w:pPr>
        <w:spacing w:after="120" w:line="240" w:lineRule="auto"/>
        <w:ind w:firstLine="720"/>
        <w:jc w:val="both"/>
        <w:rPr>
          <w:rFonts w:cs="Arial"/>
          <w:spacing w:val="-2"/>
          <w:sz w:val="20"/>
          <w:szCs w:val="20"/>
          <w:lang w:val="en-US"/>
        </w:rPr>
      </w:pPr>
      <w:r w:rsidRPr="0061523C">
        <w:rPr>
          <w:rFonts w:cs="Arial"/>
          <w:spacing w:val="-2"/>
          <w:sz w:val="20"/>
          <w:szCs w:val="20"/>
        </w:rPr>
        <w:t>“</w:t>
      </w:r>
      <w:r w:rsidR="00B00221" w:rsidRPr="0061523C">
        <w:rPr>
          <w:rFonts w:cs="Arial"/>
          <w:spacing w:val="-2"/>
          <w:sz w:val="20"/>
          <w:szCs w:val="20"/>
        </w:rPr>
        <w:t>i1</w:t>
      </w:r>
      <w:r w:rsidRPr="0061523C">
        <w:rPr>
          <w:rFonts w:cs="Arial"/>
          <w:spacing w:val="-2"/>
          <w:sz w:val="20"/>
          <w:szCs w:val="20"/>
        </w:rPr>
        <w:t>) Thu, quản lý, sử dụng tiền bán hồ sơ</w:t>
      </w:r>
      <w:r w:rsidR="00F81DBE" w:rsidRPr="0061523C">
        <w:rPr>
          <w:rFonts w:cs="Arial"/>
          <w:spacing w:val="-2"/>
          <w:sz w:val="20"/>
          <w:szCs w:val="20"/>
          <w:lang w:val="en-US"/>
        </w:rPr>
        <w:t xml:space="preserve"> mời</w:t>
      </w:r>
      <w:r w:rsidRPr="0061523C">
        <w:rPr>
          <w:rFonts w:cs="Arial"/>
          <w:spacing w:val="-2"/>
          <w:sz w:val="20"/>
          <w:szCs w:val="20"/>
        </w:rPr>
        <w:t xml:space="preserve"> tham gia đấu giá theo quy định của pháp luật</w:t>
      </w:r>
      <w:r w:rsidR="00271A90" w:rsidRPr="0061523C">
        <w:rPr>
          <w:rFonts w:cs="Arial"/>
          <w:spacing w:val="-2"/>
          <w:sz w:val="20"/>
          <w:szCs w:val="20"/>
        </w:rPr>
        <w:t>;</w:t>
      </w:r>
    </w:p>
    <w:p w:rsidR="00552AEB" w:rsidRPr="0061523C" w:rsidRDefault="00EE4409" w:rsidP="0061523C">
      <w:pPr>
        <w:spacing w:after="120" w:line="240" w:lineRule="auto"/>
        <w:ind w:firstLine="720"/>
        <w:jc w:val="both"/>
        <w:rPr>
          <w:rFonts w:cs="Arial"/>
          <w:spacing w:val="-2"/>
          <w:sz w:val="20"/>
          <w:szCs w:val="20"/>
        </w:rPr>
      </w:pPr>
      <w:r w:rsidRPr="0061523C">
        <w:rPr>
          <w:rFonts w:cs="Arial"/>
          <w:spacing w:val="-2"/>
          <w:sz w:val="20"/>
          <w:szCs w:val="20"/>
          <w:lang w:val="en-US"/>
        </w:rPr>
        <w:t>i2) Được liên kết với các tổ ch</w:t>
      </w:r>
      <w:r w:rsidR="00137C64" w:rsidRPr="0061523C">
        <w:rPr>
          <w:rFonts w:cs="Arial"/>
          <w:spacing w:val="-2"/>
          <w:sz w:val="20"/>
          <w:szCs w:val="20"/>
          <w:lang w:val="en-US"/>
        </w:rPr>
        <w:t>ức hành nghề đấu giá tài sản khác để tổ chức việc đấu giá tài sản quy định tại khoản 2 Điều 4 của Luật này</w:t>
      </w:r>
      <w:r w:rsidR="000460A1" w:rsidRPr="0061523C">
        <w:rPr>
          <w:rFonts w:cs="Arial"/>
          <w:spacing w:val="-2"/>
          <w:sz w:val="20"/>
          <w:szCs w:val="20"/>
          <w:lang w:val="en-US"/>
        </w:rPr>
        <w:t>;</w:t>
      </w:r>
      <w:r w:rsidR="007958DC" w:rsidRPr="0061523C">
        <w:rPr>
          <w:rFonts w:cs="Arial"/>
          <w:spacing w:val="-2"/>
          <w:sz w:val="20"/>
          <w:szCs w:val="20"/>
        </w:rPr>
        <w:t>”</w:t>
      </w:r>
      <w:r w:rsidR="00F75583" w:rsidRPr="0061523C">
        <w:rPr>
          <w:rFonts w:cs="Arial"/>
          <w:spacing w:val="-2"/>
          <w:sz w:val="20"/>
          <w:szCs w:val="20"/>
        </w:rPr>
        <w:t>;</w:t>
      </w:r>
    </w:p>
    <w:p w:rsidR="00BE311A" w:rsidRPr="0061523C" w:rsidRDefault="00500B0C" w:rsidP="0061523C">
      <w:pPr>
        <w:spacing w:after="120" w:line="240" w:lineRule="auto"/>
        <w:ind w:firstLine="720"/>
        <w:jc w:val="both"/>
        <w:rPr>
          <w:rFonts w:cs="Arial"/>
          <w:spacing w:val="-2"/>
          <w:sz w:val="20"/>
          <w:szCs w:val="20"/>
        </w:rPr>
      </w:pPr>
      <w:r w:rsidRPr="0061523C">
        <w:rPr>
          <w:rFonts w:cs="Arial"/>
          <w:spacing w:val="-2"/>
          <w:sz w:val="20"/>
          <w:szCs w:val="20"/>
          <w:lang w:val="en-US"/>
        </w:rPr>
        <w:t>c</w:t>
      </w:r>
      <w:r w:rsidR="00BE311A" w:rsidRPr="0061523C">
        <w:rPr>
          <w:rFonts w:cs="Arial"/>
          <w:spacing w:val="-2"/>
          <w:sz w:val="20"/>
          <w:szCs w:val="20"/>
        </w:rPr>
        <w:t>) Sửa đổi, bổ sung điểm a khoản 2 như sau:</w:t>
      </w:r>
    </w:p>
    <w:p w:rsidR="00BE311A" w:rsidRPr="0061523C" w:rsidRDefault="00BE311A" w:rsidP="0061523C">
      <w:pPr>
        <w:spacing w:after="120" w:line="240" w:lineRule="auto"/>
        <w:ind w:firstLine="720"/>
        <w:jc w:val="both"/>
        <w:rPr>
          <w:rFonts w:cs="Arial"/>
          <w:spacing w:val="-2"/>
          <w:sz w:val="20"/>
          <w:szCs w:val="20"/>
        </w:rPr>
      </w:pPr>
      <w:r w:rsidRPr="0061523C">
        <w:rPr>
          <w:rFonts w:cs="Arial"/>
          <w:spacing w:val="-2"/>
          <w:sz w:val="20"/>
          <w:szCs w:val="20"/>
        </w:rPr>
        <w:t>“</w:t>
      </w:r>
      <w:r w:rsidR="004156F2" w:rsidRPr="0061523C">
        <w:rPr>
          <w:rFonts w:cs="Arial"/>
          <w:spacing w:val="-2"/>
          <w:sz w:val="20"/>
          <w:szCs w:val="20"/>
        </w:rPr>
        <w:t xml:space="preserve">a) </w:t>
      </w:r>
      <w:r w:rsidRPr="0061523C">
        <w:rPr>
          <w:rFonts w:cs="Arial"/>
          <w:spacing w:val="-2"/>
          <w:sz w:val="20"/>
          <w:szCs w:val="20"/>
        </w:rPr>
        <w:t xml:space="preserve">Thực hiện việc đấu giá tài sản theo nguyên tắc, trình tự, thủ tục quy định tại Luật </w:t>
      </w:r>
      <w:r w:rsidR="004156F2" w:rsidRPr="0061523C">
        <w:rPr>
          <w:rFonts w:cs="Arial"/>
          <w:spacing w:val="-2"/>
          <w:sz w:val="20"/>
          <w:szCs w:val="20"/>
        </w:rPr>
        <w:t>này,</w:t>
      </w:r>
      <w:r w:rsidRPr="0061523C">
        <w:rPr>
          <w:rFonts w:cs="Arial"/>
          <w:spacing w:val="-2"/>
          <w:sz w:val="20"/>
          <w:szCs w:val="20"/>
        </w:rPr>
        <w:t xml:space="preserve"> </w:t>
      </w:r>
      <w:r w:rsidR="004156F2" w:rsidRPr="0061523C">
        <w:rPr>
          <w:rFonts w:cs="Arial"/>
          <w:spacing w:val="-2"/>
          <w:sz w:val="20"/>
          <w:szCs w:val="20"/>
        </w:rPr>
        <w:t xml:space="preserve">trừ trường hợp quy định tại điểm a1 khoản 1 Điều này </w:t>
      </w:r>
      <w:r w:rsidRPr="0061523C">
        <w:rPr>
          <w:rFonts w:cs="Arial"/>
          <w:spacing w:val="-2"/>
          <w:sz w:val="20"/>
          <w:szCs w:val="20"/>
        </w:rPr>
        <w:t>và chịu trách nhiệm về kết quả đấu giá tài sản;”.</w:t>
      </w:r>
    </w:p>
    <w:p w:rsidR="006E5914" w:rsidRPr="0061523C" w:rsidRDefault="00CC5D93" w:rsidP="0061523C">
      <w:pPr>
        <w:spacing w:after="120" w:line="240" w:lineRule="auto"/>
        <w:ind w:firstLine="720"/>
        <w:jc w:val="both"/>
        <w:rPr>
          <w:rFonts w:cs="Arial"/>
          <w:spacing w:val="-2"/>
          <w:sz w:val="20"/>
          <w:szCs w:val="20"/>
        </w:rPr>
      </w:pPr>
      <w:r w:rsidRPr="0061523C">
        <w:rPr>
          <w:rFonts w:cs="Arial"/>
          <w:spacing w:val="-2"/>
          <w:sz w:val="20"/>
          <w:szCs w:val="20"/>
        </w:rPr>
        <w:t>1</w:t>
      </w:r>
      <w:r w:rsidR="00051F4B" w:rsidRPr="0061523C">
        <w:rPr>
          <w:rFonts w:cs="Arial"/>
          <w:spacing w:val="-2"/>
          <w:sz w:val="20"/>
          <w:szCs w:val="20"/>
          <w:lang w:val="en-GB"/>
        </w:rPr>
        <w:t>5</w:t>
      </w:r>
      <w:r w:rsidR="006E5914" w:rsidRPr="0061523C">
        <w:rPr>
          <w:rFonts w:cs="Arial"/>
          <w:spacing w:val="-2"/>
          <w:sz w:val="20"/>
          <w:szCs w:val="20"/>
        </w:rPr>
        <w:t>. Sửa đổi, bổ sung khoản 1 Điều 25 như sau:</w:t>
      </w:r>
    </w:p>
    <w:p w:rsidR="00A22F58" w:rsidRPr="0061523C" w:rsidRDefault="006E5914" w:rsidP="0061523C">
      <w:pPr>
        <w:spacing w:after="120" w:line="240" w:lineRule="auto"/>
        <w:ind w:firstLine="720"/>
        <w:jc w:val="both"/>
        <w:rPr>
          <w:rFonts w:cs="Arial"/>
          <w:spacing w:val="-4"/>
          <w:sz w:val="20"/>
          <w:szCs w:val="20"/>
        </w:rPr>
      </w:pPr>
      <w:r w:rsidRPr="0061523C">
        <w:rPr>
          <w:rFonts w:cs="Arial"/>
          <w:spacing w:val="-4"/>
          <w:sz w:val="20"/>
          <w:szCs w:val="20"/>
        </w:rPr>
        <w:t>“</w:t>
      </w:r>
      <w:r w:rsidR="00A22F58" w:rsidRPr="0061523C">
        <w:rPr>
          <w:rFonts w:cs="Arial"/>
          <w:spacing w:val="-4"/>
          <w:sz w:val="20"/>
          <w:szCs w:val="20"/>
        </w:rPr>
        <w:t>1. Người thành lập doanh nghiệp đáp ứng</w:t>
      </w:r>
      <w:r w:rsidR="005323C0" w:rsidRPr="0061523C">
        <w:rPr>
          <w:rFonts w:cs="Arial"/>
          <w:spacing w:val="-4"/>
          <w:sz w:val="20"/>
          <w:szCs w:val="20"/>
          <w:lang w:val="en-GB"/>
        </w:rPr>
        <w:t xml:space="preserve"> điều kiện</w:t>
      </w:r>
      <w:r w:rsidR="00A22F58" w:rsidRPr="0061523C">
        <w:rPr>
          <w:rFonts w:cs="Arial"/>
          <w:spacing w:val="-4"/>
          <w:sz w:val="20"/>
          <w:szCs w:val="20"/>
        </w:rPr>
        <w:t xml:space="preserve"> quy định tại Điều 23 của Luật này gửi </w:t>
      </w:r>
      <w:r w:rsidR="005323C0" w:rsidRPr="0061523C">
        <w:rPr>
          <w:rFonts w:cs="Arial"/>
          <w:spacing w:val="-4"/>
          <w:sz w:val="20"/>
          <w:szCs w:val="20"/>
          <w:lang w:val="en-GB"/>
        </w:rPr>
        <w:t>một</w:t>
      </w:r>
      <w:r w:rsidR="00A22F58" w:rsidRPr="0061523C">
        <w:rPr>
          <w:rFonts w:cs="Arial"/>
          <w:spacing w:val="-4"/>
          <w:sz w:val="20"/>
          <w:szCs w:val="20"/>
        </w:rPr>
        <w:t xml:space="preserve"> bộ hồ sơ đề nghị đăng ký hoạt động đấu giá tài sản đến Sở Tư </w:t>
      </w:r>
      <w:r w:rsidR="00A22F58" w:rsidRPr="0061523C">
        <w:rPr>
          <w:rFonts w:cs="Arial"/>
          <w:sz w:val="20"/>
          <w:szCs w:val="20"/>
        </w:rPr>
        <w:t>pháp nơi doanh nghiệp đặt trụ sở và nộp phí theo quy định của pháp luật. Hồ sơ bao gồm:</w:t>
      </w:r>
    </w:p>
    <w:p w:rsidR="00A22F58" w:rsidRPr="0061523C" w:rsidRDefault="00A22F58" w:rsidP="0061523C">
      <w:pPr>
        <w:spacing w:after="120" w:line="240" w:lineRule="auto"/>
        <w:ind w:firstLine="720"/>
        <w:jc w:val="both"/>
        <w:rPr>
          <w:rFonts w:cs="Arial"/>
          <w:spacing w:val="-2"/>
          <w:sz w:val="20"/>
          <w:szCs w:val="20"/>
        </w:rPr>
      </w:pPr>
      <w:r w:rsidRPr="0061523C">
        <w:rPr>
          <w:rFonts w:cs="Arial"/>
          <w:spacing w:val="-2"/>
          <w:sz w:val="20"/>
          <w:szCs w:val="20"/>
        </w:rPr>
        <w:t>a) Giấy đề nghị đăng ký hoạt động;</w:t>
      </w:r>
    </w:p>
    <w:p w:rsidR="00A22F58" w:rsidRPr="0061523C" w:rsidRDefault="00A22F58" w:rsidP="0061523C">
      <w:pPr>
        <w:spacing w:after="120" w:line="240" w:lineRule="auto"/>
        <w:ind w:firstLine="720"/>
        <w:jc w:val="both"/>
        <w:rPr>
          <w:rFonts w:cs="Arial"/>
          <w:spacing w:val="-2"/>
          <w:sz w:val="20"/>
          <w:szCs w:val="20"/>
        </w:rPr>
      </w:pPr>
      <w:r w:rsidRPr="0061523C">
        <w:rPr>
          <w:rFonts w:cs="Arial"/>
          <w:spacing w:val="-2"/>
          <w:sz w:val="20"/>
          <w:szCs w:val="20"/>
        </w:rPr>
        <w:t>b) Điều lệ của doanh nghiệp đối với công ty đấu giá hợp danh;</w:t>
      </w:r>
    </w:p>
    <w:p w:rsidR="006E5914" w:rsidRPr="0061523C" w:rsidRDefault="00A22F58" w:rsidP="0061523C">
      <w:pPr>
        <w:spacing w:after="120" w:line="240" w:lineRule="auto"/>
        <w:ind w:firstLine="720"/>
        <w:jc w:val="both"/>
        <w:rPr>
          <w:rFonts w:cs="Arial"/>
          <w:spacing w:val="-2"/>
          <w:sz w:val="20"/>
          <w:szCs w:val="20"/>
        </w:rPr>
      </w:pPr>
      <w:r w:rsidRPr="0061523C">
        <w:rPr>
          <w:rFonts w:cs="Arial"/>
          <w:spacing w:val="-2"/>
          <w:sz w:val="20"/>
          <w:szCs w:val="20"/>
        </w:rPr>
        <w:t>c) Bản sao có chứng thực hoặc bản sao kèm bản chính để đối chiếu Chứng chỉ hành nghề đấu giá của chủ doanh nghiệp đấu giá tư nhân, Chứng chỉ hành nghề đấu giá của thành viên hợp danh, Tổng giám đốc hoặc Giám đốc của công ty đấu giá hợp danh.</w:t>
      </w:r>
      <w:r w:rsidR="006E5914" w:rsidRPr="0061523C">
        <w:rPr>
          <w:rFonts w:cs="Arial"/>
          <w:spacing w:val="-2"/>
          <w:sz w:val="20"/>
          <w:szCs w:val="20"/>
        </w:rPr>
        <w:t>”</w:t>
      </w:r>
      <w:r w:rsidRPr="0061523C">
        <w:rPr>
          <w:rFonts w:cs="Arial"/>
          <w:spacing w:val="-2"/>
          <w:sz w:val="20"/>
          <w:szCs w:val="20"/>
        </w:rPr>
        <w:t>.</w:t>
      </w:r>
      <w:r w:rsidR="006E5914" w:rsidRPr="0061523C">
        <w:rPr>
          <w:rFonts w:cs="Arial"/>
          <w:spacing w:val="-2"/>
          <w:sz w:val="20"/>
          <w:szCs w:val="20"/>
        </w:rPr>
        <w:t xml:space="preserve"> </w:t>
      </w:r>
    </w:p>
    <w:p w:rsidR="00E927E1" w:rsidRPr="0061523C" w:rsidRDefault="000C5DEF"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1</w:t>
      </w:r>
      <w:r w:rsidR="00051F4B" w:rsidRPr="0061523C">
        <w:rPr>
          <w:rFonts w:cs="Arial"/>
          <w:spacing w:val="-2"/>
          <w:sz w:val="20"/>
          <w:szCs w:val="20"/>
          <w:lang w:val="eu-ES"/>
        </w:rPr>
        <w:t>6</w:t>
      </w:r>
      <w:r w:rsidR="00FF50AB" w:rsidRPr="0061523C">
        <w:rPr>
          <w:rFonts w:cs="Arial"/>
          <w:spacing w:val="-2"/>
          <w:sz w:val="20"/>
          <w:szCs w:val="20"/>
          <w:lang w:val="eu-ES"/>
        </w:rPr>
        <w:t xml:space="preserve">. </w:t>
      </w:r>
      <w:r w:rsidR="00E927E1" w:rsidRPr="0061523C">
        <w:rPr>
          <w:rFonts w:cs="Arial"/>
          <w:spacing w:val="-2"/>
          <w:sz w:val="20"/>
          <w:szCs w:val="20"/>
          <w:lang w:val="eu-ES"/>
        </w:rPr>
        <w:t xml:space="preserve">Sửa đổi, bổ sung khoản </w:t>
      </w:r>
      <w:r w:rsidR="0060030A" w:rsidRPr="0061523C">
        <w:rPr>
          <w:rFonts w:cs="Arial"/>
          <w:spacing w:val="-2"/>
          <w:sz w:val="20"/>
          <w:szCs w:val="20"/>
          <w:lang w:val="eu-ES"/>
        </w:rPr>
        <w:t xml:space="preserve">1 và bổ sung khoản 1a vào sau khoản 1 </w:t>
      </w:r>
      <w:r w:rsidR="00E927E1" w:rsidRPr="0061523C">
        <w:rPr>
          <w:rFonts w:cs="Arial"/>
          <w:spacing w:val="-2"/>
          <w:sz w:val="20"/>
          <w:szCs w:val="20"/>
          <w:lang w:val="eu-ES"/>
        </w:rPr>
        <w:t>Điều 26 như sau:</w:t>
      </w:r>
    </w:p>
    <w:p w:rsidR="00FC72CF" w:rsidRPr="0061523C" w:rsidRDefault="00E927E1"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w:t>
      </w:r>
      <w:r w:rsidR="00FC72CF" w:rsidRPr="0061523C">
        <w:rPr>
          <w:rFonts w:cs="Arial"/>
          <w:spacing w:val="-2"/>
          <w:sz w:val="20"/>
          <w:szCs w:val="20"/>
          <w:lang w:val="eu-ES"/>
        </w:rPr>
        <w:t>1. Trường hợp doanh nghiệp đấu giá tài sản thay đổi tên gọi, địa chỉ trụ sở</w:t>
      </w:r>
      <w:r w:rsidR="00FC72CF" w:rsidRPr="0061523C">
        <w:rPr>
          <w:rFonts w:cs="Arial"/>
          <w:sz w:val="20"/>
          <w:szCs w:val="20"/>
        </w:rPr>
        <w:t xml:space="preserve"> </w:t>
      </w:r>
      <w:r w:rsidR="00FC72CF" w:rsidRPr="0061523C">
        <w:rPr>
          <w:rFonts w:cs="Arial"/>
          <w:spacing w:val="-6"/>
          <w:sz w:val="20"/>
          <w:szCs w:val="20"/>
          <w:lang w:val="eu-ES"/>
        </w:rPr>
        <w:t xml:space="preserve">trong phạm vi tỉnh, thành phố trực thuộc </w:t>
      </w:r>
      <w:r w:rsidR="00FF3E34" w:rsidRPr="0061523C">
        <w:rPr>
          <w:rFonts w:cs="Arial"/>
          <w:spacing w:val="-6"/>
          <w:sz w:val="20"/>
          <w:szCs w:val="20"/>
          <w:lang w:val="eu-ES"/>
        </w:rPr>
        <w:t>t</w:t>
      </w:r>
      <w:r w:rsidR="00FC72CF" w:rsidRPr="0061523C">
        <w:rPr>
          <w:rFonts w:cs="Arial"/>
          <w:spacing w:val="-6"/>
          <w:sz w:val="20"/>
          <w:szCs w:val="20"/>
          <w:lang w:val="eu-ES"/>
        </w:rPr>
        <w:t>rung ương, chi nhánh, văn phòng đại diện</w:t>
      </w:r>
      <w:r w:rsidR="00FC72CF" w:rsidRPr="0061523C">
        <w:rPr>
          <w:rFonts w:cs="Arial"/>
          <w:spacing w:val="-2"/>
          <w:sz w:val="20"/>
          <w:szCs w:val="20"/>
          <w:lang w:val="eu-ES"/>
        </w:rPr>
        <w:t>, người đại diện theo pháp luật của doanh nghiệp</w:t>
      </w:r>
      <w:r w:rsidR="00733C0B" w:rsidRPr="0061523C">
        <w:rPr>
          <w:rFonts w:cs="Arial"/>
          <w:spacing w:val="-2"/>
          <w:sz w:val="20"/>
          <w:szCs w:val="20"/>
          <w:lang w:val="eu-ES"/>
        </w:rPr>
        <w:t>, danh sách đấu giá viên hành nghề trong doanh nghiệp</w:t>
      </w:r>
      <w:r w:rsidR="00FC72CF" w:rsidRPr="0061523C">
        <w:rPr>
          <w:rFonts w:cs="Arial"/>
          <w:spacing w:val="-2"/>
          <w:sz w:val="20"/>
          <w:szCs w:val="20"/>
          <w:lang w:val="eu-ES"/>
        </w:rPr>
        <w:t xml:space="preserve"> thì thực hiện như sau:</w:t>
      </w:r>
    </w:p>
    <w:p w:rsidR="00FC72CF" w:rsidRPr="0061523C" w:rsidRDefault="00FC72CF"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a) Trong thời hạn 10 ngày làm việc kể từ ngày quyết định thay đổi, doanh nghiệp đấu giá tài sản gửi giấy đề nghị thay đổi đến Sở Tư pháp nơi doanh nghiệp đăng ký hoạt động;</w:t>
      </w:r>
    </w:p>
    <w:p w:rsidR="00E927E1" w:rsidRPr="0061523C" w:rsidRDefault="00FC72CF"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 xml:space="preserve">b) Trong thời hạn 05 ngày làm việc kể từ ngày nhận được giấy đề nghị thay đổi, Sở Tư pháp quyết định thay đổi nội dung đăng ký hoạt động </w:t>
      </w:r>
      <w:r w:rsidR="00267A5E" w:rsidRPr="0061523C">
        <w:rPr>
          <w:rFonts w:cs="Arial"/>
          <w:spacing w:val="-2"/>
          <w:sz w:val="20"/>
          <w:szCs w:val="20"/>
          <w:lang w:val="eu-ES"/>
        </w:rPr>
        <w:t xml:space="preserve">và cấp lại Giấy đăng ký hoạt động </w:t>
      </w:r>
      <w:r w:rsidRPr="0061523C">
        <w:rPr>
          <w:rFonts w:cs="Arial"/>
          <w:spacing w:val="-2"/>
          <w:sz w:val="20"/>
          <w:szCs w:val="20"/>
          <w:lang w:val="eu-ES"/>
        </w:rPr>
        <w:t>cho doanh nghiệp đấu giá tài sản; trường hợp từ chối thì phải thông báo lý do bằng văn bản. Doanh nghiệp bị từ chối thay đổi nội dung đăng ký hoạt động có quyền khiếu nại, khởi kiện theo quy định của pháp luật.</w:t>
      </w:r>
    </w:p>
    <w:p w:rsidR="00E0003C" w:rsidRPr="0061523C" w:rsidRDefault="003059A7" w:rsidP="0061523C">
      <w:pPr>
        <w:spacing w:after="120" w:line="240" w:lineRule="auto"/>
        <w:ind w:firstLine="720"/>
        <w:jc w:val="both"/>
        <w:rPr>
          <w:rFonts w:cs="Arial"/>
          <w:sz w:val="20"/>
          <w:szCs w:val="20"/>
          <w:lang w:val="eu-ES"/>
        </w:rPr>
      </w:pPr>
      <w:r w:rsidRPr="0061523C">
        <w:rPr>
          <w:rFonts w:cs="Arial"/>
          <w:sz w:val="20"/>
          <w:szCs w:val="20"/>
          <w:lang w:val="eu-ES"/>
        </w:rPr>
        <w:t xml:space="preserve">1a. </w:t>
      </w:r>
      <w:r w:rsidR="006C4F76" w:rsidRPr="0061523C">
        <w:rPr>
          <w:rFonts w:cs="Arial"/>
          <w:sz w:val="20"/>
          <w:szCs w:val="20"/>
          <w:lang w:val="eu-ES"/>
        </w:rPr>
        <w:t>T</w:t>
      </w:r>
      <w:r w:rsidR="006C4F76" w:rsidRPr="0061523C">
        <w:rPr>
          <w:rFonts w:cs="Arial"/>
          <w:sz w:val="20"/>
          <w:szCs w:val="20"/>
        </w:rPr>
        <w:t xml:space="preserve">rường hợp doanh nghiệp đấu giá tài sản thay đổi </w:t>
      </w:r>
      <w:r w:rsidR="006C4F76" w:rsidRPr="0061523C">
        <w:rPr>
          <w:rFonts w:cs="Arial"/>
          <w:sz w:val="20"/>
          <w:szCs w:val="20"/>
          <w:lang w:val="eu-ES"/>
        </w:rPr>
        <w:t xml:space="preserve">địa chỉ trụ sở từ tỉnh, thành phố trực thuộc </w:t>
      </w:r>
      <w:r w:rsidR="00FF3E34" w:rsidRPr="0061523C">
        <w:rPr>
          <w:rFonts w:cs="Arial"/>
          <w:sz w:val="20"/>
          <w:szCs w:val="20"/>
          <w:lang w:val="eu-ES"/>
        </w:rPr>
        <w:t>t</w:t>
      </w:r>
      <w:r w:rsidR="006C4F76" w:rsidRPr="0061523C">
        <w:rPr>
          <w:rFonts w:cs="Arial"/>
          <w:sz w:val="20"/>
          <w:szCs w:val="20"/>
          <w:lang w:val="eu-ES"/>
        </w:rPr>
        <w:t xml:space="preserve">rung ương này sang tỉnh, thành phố trực thuộc </w:t>
      </w:r>
      <w:r w:rsidR="00FF3E34" w:rsidRPr="0061523C">
        <w:rPr>
          <w:rFonts w:cs="Arial"/>
          <w:sz w:val="20"/>
          <w:szCs w:val="20"/>
          <w:lang w:val="eu-ES"/>
        </w:rPr>
        <w:t>t</w:t>
      </w:r>
      <w:r w:rsidR="006C4F76" w:rsidRPr="0061523C">
        <w:rPr>
          <w:rFonts w:cs="Arial"/>
          <w:sz w:val="20"/>
          <w:szCs w:val="20"/>
          <w:lang w:val="eu-ES"/>
        </w:rPr>
        <w:t xml:space="preserve">rung ương khác </w:t>
      </w:r>
      <w:r w:rsidR="006C4F76" w:rsidRPr="0061523C">
        <w:rPr>
          <w:rFonts w:cs="Arial"/>
          <w:sz w:val="20"/>
          <w:szCs w:val="20"/>
        </w:rPr>
        <w:t xml:space="preserve">thì </w:t>
      </w:r>
      <w:r w:rsidR="00E0003C" w:rsidRPr="0061523C">
        <w:rPr>
          <w:rFonts w:cs="Arial"/>
          <w:sz w:val="20"/>
          <w:szCs w:val="20"/>
          <w:lang w:val="eu-ES"/>
        </w:rPr>
        <w:t>thực hiện như sau:</w:t>
      </w:r>
    </w:p>
    <w:p w:rsidR="00813F97" w:rsidRPr="0061523C" w:rsidRDefault="00E0003C" w:rsidP="0061523C">
      <w:pPr>
        <w:spacing w:after="120" w:line="240" w:lineRule="auto"/>
        <w:ind w:firstLine="720"/>
        <w:jc w:val="both"/>
        <w:rPr>
          <w:rFonts w:cs="Arial"/>
          <w:sz w:val="20"/>
          <w:szCs w:val="20"/>
          <w:lang w:val="eu-ES"/>
        </w:rPr>
      </w:pPr>
      <w:r w:rsidRPr="0061523C">
        <w:rPr>
          <w:rFonts w:cs="Arial"/>
          <w:sz w:val="20"/>
          <w:szCs w:val="20"/>
          <w:lang w:val="eu-ES"/>
        </w:rPr>
        <w:t>a) T</w:t>
      </w:r>
      <w:r w:rsidR="006C4F76" w:rsidRPr="0061523C">
        <w:rPr>
          <w:rFonts w:cs="Arial"/>
          <w:sz w:val="20"/>
          <w:szCs w:val="20"/>
        </w:rPr>
        <w:t xml:space="preserve">rong thời hạn 10 ngày </w:t>
      </w:r>
      <w:r w:rsidR="006B003E" w:rsidRPr="0061523C">
        <w:rPr>
          <w:rFonts w:cs="Arial"/>
          <w:sz w:val="20"/>
          <w:szCs w:val="20"/>
          <w:lang w:val="eu-ES"/>
        </w:rPr>
        <w:t xml:space="preserve">làm việc </w:t>
      </w:r>
      <w:r w:rsidR="006C4F76" w:rsidRPr="0061523C">
        <w:rPr>
          <w:rFonts w:cs="Arial"/>
          <w:sz w:val="20"/>
          <w:szCs w:val="20"/>
        </w:rPr>
        <w:t xml:space="preserve">kể từ ngày quyết định thay đổi, doanh nghiệp đấu giá tài sản gửi thông báo </w:t>
      </w:r>
      <w:r w:rsidRPr="0061523C">
        <w:rPr>
          <w:rFonts w:cs="Arial"/>
          <w:sz w:val="20"/>
          <w:szCs w:val="20"/>
          <w:lang w:val="eu-ES"/>
        </w:rPr>
        <w:t xml:space="preserve">thay đổi </w:t>
      </w:r>
      <w:r w:rsidR="006C4F76" w:rsidRPr="0061523C">
        <w:rPr>
          <w:rFonts w:cs="Arial"/>
          <w:sz w:val="20"/>
          <w:szCs w:val="20"/>
        </w:rPr>
        <w:t xml:space="preserve">địa chỉ trụ sở cho Sở Tư pháp </w:t>
      </w:r>
      <w:r w:rsidR="006C4F76" w:rsidRPr="0061523C">
        <w:rPr>
          <w:rFonts w:cs="Arial"/>
          <w:sz w:val="20"/>
          <w:szCs w:val="20"/>
          <w:lang w:val="eu-ES"/>
        </w:rPr>
        <w:t xml:space="preserve">nơi doanh nghiệp </w:t>
      </w:r>
      <w:r w:rsidR="002F7A91" w:rsidRPr="0061523C">
        <w:rPr>
          <w:rFonts w:cs="Arial"/>
          <w:sz w:val="20"/>
          <w:szCs w:val="20"/>
          <w:lang w:val="eu-ES"/>
        </w:rPr>
        <w:t xml:space="preserve">đăng ký hoạt động </w:t>
      </w:r>
      <w:r w:rsidR="006C4F76" w:rsidRPr="0061523C">
        <w:rPr>
          <w:rFonts w:cs="Arial"/>
          <w:sz w:val="20"/>
          <w:szCs w:val="20"/>
          <w:lang w:val="eu-ES"/>
        </w:rPr>
        <w:t xml:space="preserve">và gửi </w:t>
      </w:r>
      <w:r w:rsidR="00813F97" w:rsidRPr="0061523C">
        <w:rPr>
          <w:rFonts w:cs="Arial"/>
          <w:sz w:val="20"/>
          <w:szCs w:val="20"/>
          <w:lang w:val="eu-ES"/>
        </w:rPr>
        <w:t xml:space="preserve">giấy đề nghị thay đổi kèm theo </w:t>
      </w:r>
      <w:r w:rsidR="00764D2B" w:rsidRPr="0061523C">
        <w:rPr>
          <w:rFonts w:cs="Arial"/>
          <w:sz w:val="20"/>
          <w:szCs w:val="20"/>
          <w:lang w:val="eu-ES"/>
        </w:rPr>
        <w:t>b</w:t>
      </w:r>
      <w:r w:rsidR="00813F97" w:rsidRPr="0061523C">
        <w:rPr>
          <w:rFonts w:cs="Arial"/>
          <w:sz w:val="20"/>
          <w:szCs w:val="20"/>
          <w:lang w:val="eu-ES"/>
        </w:rPr>
        <w:t>ản sao có chứng thực</w:t>
      </w:r>
      <w:r w:rsidR="009D2C1B" w:rsidRPr="0061523C">
        <w:rPr>
          <w:rFonts w:cs="Arial"/>
          <w:sz w:val="20"/>
          <w:szCs w:val="20"/>
          <w:lang w:val="eu-ES"/>
        </w:rPr>
        <w:t>, bản sao chứng thực điện tử</w:t>
      </w:r>
      <w:r w:rsidR="00813F97" w:rsidRPr="0061523C">
        <w:rPr>
          <w:rFonts w:cs="Arial"/>
          <w:sz w:val="20"/>
          <w:szCs w:val="20"/>
          <w:lang w:val="eu-ES"/>
        </w:rPr>
        <w:t xml:space="preserve"> hoặc bản sao kèm bản chính để đối chiếu Giấy đăng ký hoạt động của doanh nghiệp</w:t>
      </w:r>
      <w:r w:rsidR="00813F97" w:rsidRPr="0061523C">
        <w:rPr>
          <w:rFonts w:cs="Arial"/>
          <w:sz w:val="20"/>
          <w:szCs w:val="20"/>
        </w:rPr>
        <w:t xml:space="preserve"> </w:t>
      </w:r>
      <w:r w:rsidR="00813F97" w:rsidRPr="0061523C">
        <w:rPr>
          <w:rFonts w:cs="Arial"/>
          <w:sz w:val="20"/>
          <w:szCs w:val="20"/>
          <w:lang w:val="eu-ES"/>
        </w:rPr>
        <w:t>đã được cấp</w:t>
      </w:r>
      <w:r w:rsidR="00431D47" w:rsidRPr="0061523C">
        <w:rPr>
          <w:rFonts w:cs="Arial"/>
          <w:sz w:val="20"/>
          <w:szCs w:val="20"/>
          <w:lang w:val="eu-ES"/>
        </w:rPr>
        <w:t xml:space="preserve"> </w:t>
      </w:r>
      <w:r w:rsidR="00431D47" w:rsidRPr="0061523C">
        <w:rPr>
          <w:rFonts w:cs="Arial"/>
          <w:sz w:val="20"/>
          <w:szCs w:val="20"/>
        </w:rPr>
        <w:t xml:space="preserve">đến Sở Tư pháp </w:t>
      </w:r>
      <w:r w:rsidR="00431D47" w:rsidRPr="0061523C">
        <w:rPr>
          <w:rFonts w:cs="Arial"/>
          <w:sz w:val="20"/>
          <w:szCs w:val="20"/>
          <w:lang w:val="eu-ES"/>
        </w:rPr>
        <w:t>nơi doanh nghiệp đặt trụ sở mới</w:t>
      </w:r>
      <w:r w:rsidR="002F7A91" w:rsidRPr="0061523C">
        <w:rPr>
          <w:rFonts w:cs="Arial"/>
          <w:sz w:val="20"/>
          <w:szCs w:val="20"/>
          <w:lang w:val="eu-ES"/>
        </w:rPr>
        <w:t>;</w:t>
      </w:r>
    </w:p>
    <w:p w:rsidR="0089624E" w:rsidRPr="0061523C" w:rsidRDefault="006B003E" w:rsidP="0061523C">
      <w:pPr>
        <w:spacing w:after="120" w:line="240" w:lineRule="auto"/>
        <w:ind w:firstLine="720"/>
        <w:jc w:val="both"/>
        <w:rPr>
          <w:rFonts w:cs="Arial"/>
          <w:sz w:val="20"/>
          <w:szCs w:val="20"/>
        </w:rPr>
      </w:pPr>
      <w:r w:rsidRPr="0061523C">
        <w:rPr>
          <w:rFonts w:cs="Arial"/>
          <w:sz w:val="20"/>
          <w:szCs w:val="20"/>
          <w:lang w:val="eu-ES"/>
        </w:rPr>
        <w:t xml:space="preserve">b) </w:t>
      </w:r>
      <w:r w:rsidR="0089624E" w:rsidRPr="0061523C">
        <w:rPr>
          <w:rFonts w:cs="Arial"/>
          <w:sz w:val="20"/>
          <w:szCs w:val="20"/>
        </w:rPr>
        <w:t>Trong thời hạ</w:t>
      </w:r>
      <w:r w:rsidRPr="0061523C">
        <w:rPr>
          <w:rFonts w:cs="Arial"/>
          <w:sz w:val="20"/>
          <w:szCs w:val="20"/>
        </w:rPr>
        <w:t>n 05</w:t>
      </w:r>
      <w:r w:rsidR="0089624E" w:rsidRPr="0061523C">
        <w:rPr>
          <w:rFonts w:cs="Arial"/>
          <w:sz w:val="20"/>
          <w:szCs w:val="20"/>
        </w:rPr>
        <w:t xml:space="preserve"> ngày</w:t>
      </w:r>
      <w:r w:rsidRPr="0061523C">
        <w:rPr>
          <w:rFonts w:cs="Arial"/>
          <w:sz w:val="20"/>
          <w:szCs w:val="20"/>
          <w:lang w:val="eu-ES"/>
        </w:rPr>
        <w:t xml:space="preserve"> làm việc</w:t>
      </w:r>
      <w:r w:rsidR="0089624E" w:rsidRPr="0061523C">
        <w:rPr>
          <w:rFonts w:cs="Arial"/>
          <w:sz w:val="20"/>
          <w:szCs w:val="20"/>
        </w:rPr>
        <w:t xml:space="preserve"> kể từ ngày nhận đủ hồ sơ hợp lệ, Sở Tư pháp </w:t>
      </w:r>
      <w:r w:rsidR="0089624E" w:rsidRPr="0061523C">
        <w:rPr>
          <w:rFonts w:cs="Arial"/>
          <w:sz w:val="20"/>
          <w:szCs w:val="20"/>
          <w:lang w:val="eu-ES"/>
        </w:rPr>
        <w:t xml:space="preserve">nơi doanh nghiệp </w:t>
      </w:r>
      <w:r w:rsidR="00321F40" w:rsidRPr="0061523C">
        <w:rPr>
          <w:rFonts w:cs="Arial"/>
          <w:sz w:val="20"/>
          <w:szCs w:val="20"/>
          <w:lang w:val="eu-ES"/>
        </w:rPr>
        <w:t xml:space="preserve">đấu giá tài sản </w:t>
      </w:r>
      <w:r w:rsidR="0089624E" w:rsidRPr="0061523C">
        <w:rPr>
          <w:rFonts w:cs="Arial"/>
          <w:sz w:val="20"/>
          <w:szCs w:val="20"/>
          <w:lang w:val="eu-ES"/>
        </w:rPr>
        <w:t xml:space="preserve">đặt trụ sở mới </w:t>
      </w:r>
      <w:r w:rsidR="0089624E" w:rsidRPr="0061523C">
        <w:rPr>
          <w:rFonts w:cs="Arial"/>
          <w:sz w:val="20"/>
          <w:szCs w:val="20"/>
        </w:rPr>
        <w:t>cấp Giấy đăng ký hoạt động cho doanh nghiệp</w:t>
      </w:r>
      <w:r w:rsidR="004760DB" w:rsidRPr="0061523C">
        <w:rPr>
          <w:rFonts w:cs="Arial"/>
          <w:sz w:val="20"/>
          <w:szCs w:val="20"/>
          <w:lang w:val="eu-ES"/>
        </w:rPr>
        <w:t xml:space="preserve">; </w:t>
      </w:r>
      <w:r w:rsidR="00A34F57" w:rsidRPr="0061523C">
        <w:rPr>
          <w:rFonts w:cs="Arial"/>
          <w:sz w:val="20"/>
          <w:szCs w:val="20"/>
          <w:lang w:val="eu-ES"/>
        </w:rPr>
        <w:t>gửi thông báo cho</w:t>
      </w:r>
      <w:r w:rsidR="00A34F57" w:rsidRPr="0061523C">
        <w:rPr>
          <w:rFonts w:cs="Arial"/>
          <w:sz w:val="20"/>
          <w:szCs w:val="20"/>
        </w:rPr>
        <w:t xml:space="preserve"> Sở Tư pháp nơi doanh nghiệp đặt trụ sở cũ</w:t>
      </w:r>
      <w:r w:rsidR="004760DB" w:rsidRPr="0061523C">
        <w:rPr>
          <w:rFonts w:cs="Arial"/>
          <w:sz w:val="20"/>
          <w:szCs w:val="20"/>
          <w:lang w:val="eu-ES"/>
        </w:rPr>
        <w:t xml:space="preserve"> và</w:t>
      </w:r>
      <w:r w:rsidR="001071CB" w:rsidRPr="0061523C">
        <w:rPr>
          <w:rFonts w:cs="Arial"/>
          <w:sz w:val="20"/>
          <w:szCs w:val="20"/>
          <w:lang w:val="eu-ES"/>
        </w:rPr>
        <w:t xml:space="preserve"> cung cấp thông tin về nội dung đăng ký hoạt động của doanh nghiệp quy định tại Điều 27 của Luật này</w:t>
      </w:r>
      <w:r w:rsidR="0089624E" w:rsidRPr="0061523C">
        <w:rPr>
          <w:rFonts w:cs="Arial"/>
          <w:sz w:val="20"/>
          <w:szCs w:val="20"/>
        </w:rPr>
        <w:t>; trường hợp từ chối thì phải thông báo lý do bằng văn bản. Doanh nghiệp bị từ chối cấp Giấy đăng ký hoạt động có quyền khiếu nại, khởi kiện theo quy định của pháp luật</w:t>
      </w:r>
      <w:r w:rsidR="00E85CB4" w:rsidRPr="0061523C">
        <w:rPr>
          <w:rFonts w:cs="Arial"/>
          <w:sz w:val="20"/>
          <w:szCs w:val="20"/>
        </w:rPr>
        <w:t>.</w:t>
      </w:r>
    </w:p>
    <w:p w:rsidR="00F93BF8" w:rsidRPr="0061523C" w:rsidRDefault="00E85CB4" w:rsidP="0061523C">
      <w:pPr>
        <w:spacing w:after="120" w:line="240" w:lineRule="auto"/>
        <w:ind w:firstLine="720"/>
        <w:jc w:val="both"/>
        <w:rPr>
          <w:rFonts w:cs="Arial"/>
          <w:sz w:val="20"/>
          <w:szCs w:val="20"/>
        </w:rPr>
      </w:pPr>
      <w:r w:rsidRPr="0061523C">
        <w:rPr>
          <w:rFonts w:cs="Arial"/>
          <w:sz w:val="20"/>
          <w:szCs w:val="20"/>
        </w:rPr>
        <w:t>Kể từ thời điểm doanh nghiệp đấu giá</w:t>
      </w:r>
      <w:r w:rsidR="00007898" w:rsidRPr="0061523C">
        <w:rPr>
          <w:rFonts w:cs="Arial"/>
          <w:sz w:val="20"/>
          <w:szCs w:val="20"/>
        </w:rPr>
        <w:t xml:space="preserve"> tài sản</w:t>
      </w:r>
      <w:r w:rsidRPr="0061523C">
        <w:rPr>
          <w:rFonts w:cs="Arial"/>
          <w:sz w:val="20"/>
          <w:szCs w:val="20"/>
        </w:rPr>
        <w:t xml:space="preserve"> được Sở Tư pháp nơi doanh nghiệp đặt trụ sở mới cấp Giấy đăng ký hoạt động thì Giấy đăng ký hoạt động của doanh nghiệp do </w:t>
      </w:r>
      <w:r w:rsidR="0089624E" w:rsidRPr="0061523C">
        <w:rPr>
          <w:rFonts w:cs="Arial"/>
          <w:sz w:val="20"/>
          <w:szCs w:val="20"/>
        </w:rPr>
        <w:t xml:space="preserve">Sở Tư pháp nơi </w:t>
      </w:r>
      <w:r w:rsidRPr="0061523C">
        <w:rPr>
          <w:rFonts w:cs="Arial"/>
          <w:sz w:val="20"/>
          <w:szCs w:val="20"/>
        </w:rPr>
        <w:t xml:space="preserve">doanh nghiệp </w:t>
      </w:r>
      <w:r w:rsidR="00BC754A" w:rsidRPr="0061523C">
        <w:rPr>
          <w:rFonts w:cs="Arial"/>
          <w:sz w:val="20"/>
          <w:szCs w:val="20"/>
        </w:rPr>
        <w:t>đặt</w:t>
      </w:r>
      <w:r w:rsidRPr="0061523C">
        <w:rPr>
          <w:rFonts w:cs="Arial"/>
          <w:sz w:val="20"/>
          <w:szCs w:val="20"/>
        </w:rPr>
        <w:t xml:space="preserve"> trụ sở cũ </w:t>
      </w:r>
      <w:r w:rsidR="00C9007A" w:rsidRPr="0061523C">
        <w:rPr>
          <w:rFonts w:cs="Arial"/>
          <w:sz w:val="20"/>
          <w:szCs w:val="20"/>
        </w:rPr>
        <w:t xml:space="preserve">cấp </w:t>
      </w:r>
      <w:r w:rsidRPr="0061523C">
        <w:rPr>
          <w:rFonts w:cs="Arial"/>
          <w:sz w:val="20"/>
          <w:szCs w:val="20"/>
        </w:rPr>
        <w:t xml:space="preserve">không còn giá trị pháp lý. Sở Tư pháp nơi doanh nghiệp </w:t>
      </w:r>
      <w:r w:rsidR="00BC754A" w:rsidRPr="0061523C">
        <w:rPr>
          <w:rFonts w:cs="Arial"/>
          <w:sz w:val="20"/>
          <w:szCs w:val="20"/>
        </w:rPr>
        <w:t>đặt</w:t>
      </w:r>
      <w:r w:rsidRPr="0061523C">
        <w:rPr>
          <w:rFonts w:cs="Arial"/>
          <w:sz w:val="20"/>
          <w:szCs w:val="20"/>
        </w:rPr>
        <w:t xml:space="preserve"> trụ sở cũ </w:t>
      </w:r>
      <w:r w:rsidR="0089624E" w:rsidRPr="0061523C">
        <w:rPr>
          <w:rFonts w:cs="Arial"/>
          <w:sz w:val="20"/>
          <w:szCs w:val="20"/>
        </w:rPr>
        <w:t xml:space="preserve">ra quyết định </w:t>
      </w:r>
      <w:r w:rsidR="0061489B" w:rsidRPr="0061523C">
        <w:rPr>
          <w:rFonts w:cs="Arial"/>
          <w:sz w:val="20"/>
          <w:szCs w:val="20"/>
        </w:rPr>
        <w:t>hủy</w:t>
      </w:r>
      <w:r w:rsidR="0089624E" w:rsidRPr="0061523C">
        <w:rPr>
          <w:rFonts w:cs="Arial"/>
          <w:sz w:val="20"/>
          <w:szCs w:val="20"/>
        </w:rPr>
        <w:t xml:space="preserve"> </w:t>
      </w:r>
      <w:r w:rsidR="0096436D" w:rsidRPr="0061523C">
        <w:rPr>
          <w:rFonts w:cs="Arial"/>
          <w:sz w:val="20"/>
          <w:szCs w:val="20"/>
        </w:rPr>
        <w:t>G</w:t>
      </w:r>
      <w:r w:rsidR="0089624E" w:rsidRPr="0061523C">
        <w:rPr>
          <w:rFonts w:cs="Arial"/>
          <w:sz w:val="20"/>
          <w:szCs w:val="20"/>
        </w:rPr>
        <w:t xml:space="preserve">iấy đăng ký hoạt động đã cấp </w:t>
      </w:r>
      <w:r w:rsidR="00D60857" w:rsidRPr="0061523C">
        <w:rPr>
          <w:rFonts w:cs="Arial"/>
          <w:sz w:val="20"/>
          <w:szCs w:val="20"/>
          <w:lang w:val="en-GB"/>
        </w:rPr>
        <w:t xml:space="preserve">và công bố trên cổng thông tin điện tử của Sở Tư pháp </w:t>
      </w:r>
      <w:r w:rsidR="008264A3" w:rsidRPr="0061523C">
        <w:rPr>
          <w:rFonts w:cs="Arial"/>
          <w:sz w:val="20"/>
          <w:szCs w:val="20"/>
        </w:rPr>
        <w:t xml:space="preserve">trong thời hạn 03 ngày làm việc kể từ ngày </w:t>
      </w:r>
      <w:r w:rsidR="0061489B" w:rsidRPr="0061523C">
        <w:rPr>
          <w:rFonts w:cs="Arial"/>
          <w:sz w:val="20"/>
          <w:szCs w:val="20"/>
        </w:rPr>
        <w:t xml:space="preserve">nhận được thông báo cấp </w:t>
      </w:r>
      <w:r w:rsidR="0096436D" w:rsidRPr="0061523C">
        <w:rPr>
          <w:rFonts w:cs="Arial"/>
          <w:sz w:val="20"/>
          <w:szCs w:val="20"/>
        </w:rPr>
        <w:t>G</w:t>
      </w:r>
      <w:r w:rsidR="0061489B" w:rsidRPr="0061523C">
        <w:rPr>
          <w:rFonts w:cs="Arial"/>
          <w:sz w:val="20"/>
          <w:szCs w:val="20"/>
        </w:rPr>
        <w:t xml:space="preserve">iấy </w:t>
      </w:r>
      <w:r w:rsidR="0061489B" w:rsidRPr="0061523C">
        <w:rPr>
          <w:rFonts w:cs="Arial"/>
          <w:spacing w:val="4"/>
          <w:sz w:val="20"/>
          <w:szCs w:val="20"/>
        </w:rPr>
        <w:t xml:space="preserve">đăng ký hoạt động </w:t>
      </w:r>
      <w:r w:rsidR="00EB5C6A" w:rsidRPr="0061523C">
        <w:rPr>
          <w:rFonts w:cs="Arial"/>
          <w:spacing w:val="4"/>
          <w:sz w:val="20"/>
          <w:szCs w:val="20"/>
        </w:rPr>
        <w:t xml:space="preserve">cho doanh nghiệp </w:t>
      </w:r>
      <w:r w:rsidR="0061489B" w:rsidRPr="0061523C">
        <w:rPr>
          <w:rFonts w:cs="Arial"/>
          <w:spacing w:val="4"/>
          <w:sz w:val="20"/>
          <w:szCs w:val="20"/>
        </w:rPr>
        <w:t xml:space="preserve">của </w:t>
      </w:r>
      <w:r w:rsidR="0089624E" w:rsidRPr="0061523C">
        <w:rPr>
          <w:rFonts w:cs="Arial"/>
          <w:spacing w:val="4"/>
          <w:sz w:val="20"/>
          <w:szCs w:val="20"/>
        </w:rPr>
        <w:t>Sở Tư pháp nơi doanh nghiệp đặt trụ sở</w:t>
      </w:r>
      <w:r w:rsidR="0089624E" w:rsidRPr="0061523C">
        <w:rPr>
          <w:rFonts w:cs="Arial"/>
          <w:sz w:val="20"/>
          <w:szCs w:val="20"/>
        </w:rPr>
        <w:t xml:space="preserve"> mới</w:t>
      </w:r>
      <w:r w:rsidR="00F6425B" w:rsidRPr="0061523C">
        <w:rPr>
          <w:rFonts w:cs="Arial"/>
          <w:sz w:val="20"/>
          <w:szCs w:val="20"/>
        </w:rPr>
        <w:t>;</w:t>
      </w:r>
      <w:r w:rsidR="001071CB" w:rsidRPr="0061523C">
        <w:rPr>
          <w:rFonts w:cs="Arial"/>
          <w:sz w:val="20"/>
          <w:szCs w:val="20"/>
        </w:rPr>
        <w:t xml:space="preserve"> </w:t>
      </w:r>
    </w:p>
    <w:p w:rsidR="008608D2" w:rsidRPr="0061523C" w:rsidRDefault="00F93BF8" w:rsidP="0061523C">
      <w:pPr>
        <w:spacing w:after="120" w:line="240" w:lineRule="auto"/>
        <w:ind w:firstLine="720"/>
        <w:jc w:val="both"/>
        <w:rPr>
          <w:rFonts w:cs="Arial"/>
          <w:sz w:val="20"/>
          <w:szCs w:val="20"/>
        </w:rPr>
      </w:pPr>
      <w:r w:rsidRPr="0061523C">
        <w:rPr>
          <w:rFonts w:cs="Arial"/>
          <w:sz w:val="20"/>
          <w:szCs w:val="20"/>
        </w:rPr>
        <w:t xml:space="preserve">c) </w:t>
      </w:r>
      <w:r w:rsidR="001071CB" w:rsidRPr="0061523C">
        <w:rPr>
          <w:rFonts w:cs="Arial"/>
          <w:sz w:val="20"/>
          <w:szCs w:val="20"/>
        </w:rPr>
        <w:t xml:space="preserve">Doanh nghiệp đấu giá tài sản được cấp </w:t>
      </w:r>
      <w:r w:rsidR="000C2052" w:rsidRPr="0061523C">
        <w:rPr>
          <w:rFonts w:cs="Arial"/>
          <w:sz w:val="20"/>
          <w:szCs w:val="20"/>
        </w:rPr>
        <w:t>G</w:t>
      </w:r>
      <w:r w:rsidR="001071CB" w:rsidRPr="0061523C">
        <w:rPr>
          <w:rFonts w:cs="Arial"/>
          <w:sz w:val="20"/>
          <w:szCs w:val="20"/>
        </w:rPr>
        <w:t>iấy đăng ký hoạt động</w:t>
      </w:r>
      <w:r w:rsidR="00180C6F" w:rsidRPr="0061523C">
        <w:rPr>
          <w:rFonts w:cs="Arial"/>
          <w:sz w:val="20"/>
          <w:szCs w:val="20"/>
          <w:lang w:val="en-US"/>
        </w:rPr>
        <w:t xml:space="preserve"> có trách nhiệm</w:t>
      </w:r>
      <w:r w:rsidR="001071CB" w:rsidRPr="0061523C">
        <w:rPr>
          <w:rFonts w:cs="Arial"/>
          <w:sz w:val="20"/>
          <w:szCs w:val="20"/>
        </w:rPr>
        <w:t xml:space="preserve"> công bố nội dung đăng ký hoạt động của doanh nghiệp quy định tại Điều 28 của Luật này.”</w:t>
      </w:r>
      <w:r w:rsidR="005D24E8" w:rsidRPr="0061523C">
        <w:rPr>
          <w:rFonts w:cs="Arial"/>
          <w:sz w:val="20"/>
          <w:szCs w:val="20"/>
        </w:rPr>
        <w:t>.</w:t>
      </w:r>
    </w:p>
    <w:p w:rsidR="00AD4B43" w:rsidRPr="0061523C" w:rsidRDefault="00F52EA9" w:rsidP="0061523C">
      <w:pPr>
        <w:spacing w:after="120" w:line="240" w:lineRule="auto"/>
        <w:ind w:firstLine="720"/>
        <w:jc w:val="both"/>
        <w:rPr>
          <w:rFonts w:cs="Arial"/>
          <w:sz w:val="20"/>
          <w:szCs w:val="20"/>
        </w:rPr>
      </w:pPr>
      <w:r w:rsidRPr="0061523C">
        <w:rPr>
          <w:rFonts w:cs="Arial"/>
          <w:sz w:val="20"/>
          <w:szCs w:val="20"/>
        </w:rPr>
        <w:t>1</w:t>
      </w:r>
      <w:r w:rsidR="00051F4B" w:rsidRPr="0061523C">
        <w:rPr>
          <w:rFonts w:cs="Arial"/>
          <w:sz w:val="20"/>
          <w:szCs w:val="20"/>
          <w:lang w:val="en-GB"/>
        </w:rPr>
        <w:t>7</w:t>
      </w:r>
      <w:r w:rsidR="00AD4B43" w:rsidRPr="0061523C">
        <w:rPr>
          <w:rFonts w:cs="Arial"/>
          <w:sz w:val="20"/>
          <w:szCs w:val="20"/>
        </w:rPr>
        <w:t xml:space="preserve">. Sửa đổi, bổ sung khoản 1 Điều 28 như sau: </w:t>
      </w:r>
    </w:p>
    <w:p w:rsidR="00AD4B43" w:rsidRPr="0061523C" w:rsidRDefault="00AD4B43" w:rsidP="0061523C">
      <w:pPr>
        <w:spacing w:after="120" w:line="240" w:lineRule="auto"/>
        <w:ind w:firstLine="720"/>
        <w:jc w:val="both"/>
        <w:rPr>
          <w:rFonts w:cs="Arial"/>
          <w:sz w:val="20"/>
          <w:szCs w:val="20"/>
        </w:rPr>
      </w:pPr>
      <w:r w:rsidRPr="0061523C">
        <w:rPr>
          <w:rFonts w:cs="Arial"/>
          <w:sz w:val="20"/>
          <w:szCs w:val="20"/>
        </w:rPr>
        <w:t xml:space="preserve">“1. </w:t>
      </w:r>
      <w:r w:rsidR="00A67EDF" w:rsidRPr="0061523C">
        <w:rPr>
          <w:rFonts w:cs="Arial"/>
          <w:sz w:val="20"/>
          <w:szCs w:val="20"/>
        </w:rPr>
        <w:t>Trong thời hạn 30 ngày kể từ ngày được cấp Giấy đăng ký hoạt động, doanh nghiệp đấu giá tài sản phải công bố nội dung đăng ký hoạt động trên Cổng Đấu giá tài sản quốc gia về những nội dung chính sau đây:</w:t>
      </w:r>
    </w:p>
    <w:p w:rsidR="00A67EDF" w:rsidRPr="0061523C" w:rsidRDefault="00A67EDF" w:rsidP="0061523C">
      <w:pPr>
        <w:spacing w:after="120" w:line="240" w:lineRule="auto"/>
        <w:ind w:firstLine="720"/>
        <w:jc w:val="both"/>
        <w:rPr>
          <w:rFonts w:cs="Arial"/>
          <w:sz w:val="20"/>
          <w:szCs w:val="20"/>
        </w:rPr>
      </w:pPr>
      <w:r w:rsidRPr="0061523C">
        <w:rPr>
          <w:rFonts w:cs="Arial"/>
          <w:sz w:val="20"/>
          <w:szCs w:val="20"/>
        </w:rPr>
        <w:t>a) Tên doanh nghiệp đấu giá tài sản;</w:t>
      </w:r>
    </w:p>
    <w:p w:rsidR="00A67EDF" w:rsidRPr="0061523C" w:rsidRDefault="00A67EDF" w:rsidP="0061523C">
      <w:pPr>
        <w:spacing w:after="120" w:line="240" w:lineRule="auto"/>
        <w:ind w:firstLine="720"/>
        <w:jc w:val="both"/>
        <w:rPr>
          <w:rFonts w:cs="Arial"/>
          <w:sz w:val="20"/>
          <w:szCs w:val="20"/>
        </w:rPr>
      </w:pPr>
      <w:r w:rsidRPr="0061523C">
        <w:rPr>
          <w:rFonts w:cs="Arial"/>
          <w:sz w:val="20"/>
          <w:szCs w:val="20"/>
        </w:rPr>
        <w:t xml:space="preserve">b) Địa chỉ trụ sở của doanh nghiệp đấu giá tài sản, chi nhánh, văn </w:t>
      </w:r>
      <w:r w:rsidR="00231868" w:rsidRPr="0061523C">
        <w:rPr>
          <w:rFonts w:cs="Arial"/>
          <w:sz w:val="20"/>
          <w:szCs w:val="20"/>
        </w:rPr>
        <w:t>phòng đại diện;</w:t>
      </w:r>
    </w:p>
    <w:p w:rsidR="00231868" w:rsidRPr="0061523C" w:rsidRDefault="00231868" w:rsidP="0061523C">
      <w:pPr>
        <w:spacing w:after="120" w:line="240" w:lineRule="auto"/>
        <w:ind w:firstLine="720"/>
        <w:jc w:val="both"/>
        <w:rPr>
          <w:rFonts w:cs="Arial"/>
          <w:sz w:val="20"/>
          <w:szCs w:val="20"/>
        </w:rPr>
      </w:pPr>
      <w:r w:rsidRPr="0061523C">
        <w:rPr>
          <w:rFonts w:cs="Arial"/>
          <w:sz w:val="20"/>
          <w:szCs w:val="20"/>
        </w:rPr>
        <w:t>c) Số, ngày cấp Giấy đăng ký hoạt động, nơi đăng ký hoạt động;</w:t>
      </w:r>
    </w:p>
    <w:p w:rsidR="00A67EDF" w:rsidRPr="0061523C" w:rsidRDefault="00231868" w:rsidP="0061523C">
      <w:pPr>
        <w:spacing w:after="120" w:line="240" w:lineRule="auto"/>
        <w:ind w:firstLine="720"/>
        <w:jc w:val="both"/>
        <w:rPr>
          <w:rFonts w:cs="Arial"/>
          <w:sz w:val="20"/>
          <w:szCs w:val="20"/>
        </w:rPr>
      </w:pPr>
      <w:r w:rsidRPr="0061523C">
        <w:rPr>
          <w:rFonts w:cs="Arial"/>
          <w:sz w:val="20"/>
          <w:szCs w:val="20"/>
        </w:rPr>
        <w:t xml:space="preserve">d) </w:t>
      </w:r>
      <w:r w:rsidR="00F24E10" w:rsidRPr="0061523C">
        <w:rPr>
          <w:rFonts w:cs="Arial"/>
          <w:sz w:val="20"/>
          <w:szCs w:val="20"/>
        </w:rPr>
        <w:t>Họ, tên, số Chứng chỉ hành nghề đấu giá của chủ doanh nghiệp đấu giá tư nhân; họ, tên, số Chứng chỉ hành nghề đấu giá của thành viên hợp danh, Tổng giám đốc hoặc Giám đốc của công ty đấu giá hợp danh.</w:t>
      </w:r>
      <w:r w:rsidRPr="0061523C">
        <w:rPr>
          <w:rFonts w:cs="Arial"/>
          <w:sz w:val="20"/>
          <w:szCs w:val="20"/>
        </w:rPr>
        <w:t>”.</w:t>
      </w:r>
    </w:p>
    <w:p w:rsidR="00812823" w:rsidRPr="0061523C" w:rsidRDefault="008C620D" w:rsidP="0061523C">
      <w:pPr>
        <w:spacing w:after="120" w:line="240" w:lineRule="auto"/>
        <w:ind w:firstLine="720"/>
        <w:jc w:val="both"/>
        <w:rPr>
          <w:rFonts w:cs="Arial"/>
          <w:bCs/>
          <w:iCs/>
          <w:sz w:val="20"/>
          <w:szCs w:val="20"/>
          <w:lang w:val="eu-ES"/>
        </w:rPr>
      </w:pPr>
      <w:r w:rsidRPr="0061523C">
        <w:rPr>
          <w:rFonts w:cs="Arial"/>
          <w:spacing w:val="-2"/>
          <w:sz w:val="20"/>
          <w:szCs w:val="20"/>
          <w:lang w:val="eu-ES"/>
        </w:rPr>
        <w:t>1</w:t>
      </w:r>
      <w:r w:rsidR="00051F4B" w:rsidRPr="0061523C">
        <w:rPr>
          <w:rFonts w:cs="Arial"/>
          <w:spacing w:val="-2"/>
          <w:sz w:val="20"/>
          <w:szCs w:val="20"/>
          <w:lang w:val="eu-ES"/>
        </w:rPr>
        <w:t>8</w:t>
      </w:r>
      <w:r w:rsidR="00812823" w:rsidRPr="0061523C">
        <w:rPr>
          <w:rFonts w:cs="Arial"/>
          <w:spacing w:val="-2"/>
          <w:sz w:val="20"/>
          <w:szCs w:val="20"/>
          <w:lang w:val="eu-ES"/>
        </w:rPr>
        <w:t xml:space="preserve">. </w:t>
      </w:r>
      <w:r w:rsidR="00C84262" w:rsidRPr="0061523C">
        <w:rPr>
          <w:rFonts w:cs="Arial"/>
          <w:spacing w:val="-2"/>
          <w:sz w:val="20"/>
          <w:szCs w:val="20"/>
        </w:rPr>
        <w:t>B</w:t>
      </w:r>
      <w:r w:rsidR="00812823" w:rsidRPr="0061523C">
        <w:rPr>
          <w:rFonts w:cs="Arial"/>
          <w:bCs/>
          <w:iCs/>
          <w:sz w:val="20"/>
          <w:szCs w:val="20"/>
          <w:lang w:val="eu-ES"/>
        </w:rPr>
        <w:t xml:space="preserve">ổ sung </w:t>
      </w:r>
      <w:r w:rsidR="00056CA6" w:rsidRPr="0061523C">
        <w:rPr>
          <w:rFonts w:cs="Arial"/>
          <w:bCs/>
          <w:iCs/>
          <w:sz w:val="20"/>
          <w:szCs w:val="20"/>
          <w:lang w:val="eu-ES"/>
        </w:rPr>
        <w:t xml:space="preserve">các </w:t>
      </w:r>
      <w:r w:rsidR="00C84262" w:rsidRPr="0061523C">
        <w:rPr>
          <w:rFonts w:cs="Arial"/>
          <w:bCs/>
          <w:iCs/>
          <w:sz w:val="20"/>
          <w:szCs w:val="20"/>
        </w:rPr>
        <w:t>khoản 5, 6</w:t>
      </w:r>
      <w:r w:rsidR="006F13F7" w:rsidRPr="0061523C">
        <w:rPr>
          <w:rFonts w:cs="Arial"/>
          <w:bCs/>
          <w:iCs/>
          <w:sz w:val="20"/>
          <w:szCs w:val="20"/>
        </w:rPr>
        <w:t xml:space="preserve"> và 7</w:t>
      </w:r>
      <w:r w:rsidR="00C84262" w:rsidRPr="0061523C">
        <w:rPr>
          <w:rFonts w:cs="Arial"/>
          <w:bCs/>
          <w:iCs/>
          <w:sz w:val="20"/>
          <w:szCs w:val="20"/>
        </w:rPr>
        <w:t xml:space="preserve"> vào </w:t>
      </w:r>
      <w:r w:rsidR="00B66F48" w:rsidRPr="0061523C">
        <w:rPr>
          <w:rFonts w:cs="Arial"/>
          <w:bCs/>
          <w:iCs/>
          <w:sz w:val="20"/>
          <w:szCs w:val="20"/>
          <w:lang w:val="en-US"/>
        </w:rPr>
        <w:t>sau khoản 4</w:t>
      </w:r>
      <w:r w:rsidR="00B66F48" w:rsidRPr="0061523C">
        <w:rPr>
          <w:rFonts w:cs="Arial"/>
          <w:sz w:val="20"/>
          <w:szCs w:val="20"/>
          <w:lang w:val="en-US"/>
        </w:rPr>
        <w:t xml:space="preserve"> </w:t>
      </w:r>
      <w:r w:rsidR="00891238" w:rsidRPr="0061523C">
        <w:rPr>
          <w:rFonts w:cs="Arial"/>
          <w:bCs/>
          <w:iCs/>
          <w:sz w:val="20"/>
          <w:szCs w:val="20"/>
          <w:lang w:val="eu-ES"/>
        </w:rPr>
        <w:t xml:space="preserve">Điều 29 </w:t>
      </w:r>
      <w:r w:rsidR="00812823" w:rsidRPr="0061523C">
        <w:rPr>
          <w:rFonts w:cs="Arial"/>
          <w:bCs/>
          <w:iCs/>
          <w:sz w:val="20"/>
          <w:szCs w:val="20"/>
          <w:lang w:val="eu-ES"/>
        </w:rPr>
        <w:t>như sau:</w:t>
      </w:r>
    </w:p>
    <w:p w:rsidR="00410AA0" w:rsidRPr="0061523C" w:rsidRDefault="00891238" w:rsidP="0061523C">
      <w:pPr>
        <w:spacing w:after="120" w:line="240" w:lineRule="auto"/>
        <w:ind w:firstLine="720"/>
        <w:jc w:val="both"/>
        <w:rPr>
          <w:rFonts w:eastAsia="Times New Roman" w:cs="Arial"/>
          <w:sz w:val="20"/>
          <w:szCs w:val="20"/>
          <w:lang w:val="eu-ES"/>
        </w:rPr>
      </w:pPr>
      <w:r w:rsidRPr="0061523C">
        <w:rPr>
          <w:rFonts w:cs="Arial"/>
          <w:bCs/>
          <w:iCs/>
          <w:sz w:val="20"/>
          <w:szCs w:val="20"/>
          <w:lang w:val="eu-ES"/>
        </w:rPr>
        <w:t>“</w:t>
      </w:r>
      <w:r w:rsidR="00410AA0" w:rsidRPr="0061523C">
        <w:rPr>
          <w:rFonts w:cs="Arial"/>
          <w:bCs/>
          <w:iCs/>
          <w:sz w:val="20"/>
          <w:szCs w:val="20"/>
          <w:lang w:val="eu-ES"/>
        </w:rPr>
        <w:t xml:space="preserve">5. </w:t>
      </w:r>
      <w:r w:rsidR="00410AA0" w:rsidRPr="0061523C">
        <w:rPr>
          <w:rFonts w:eastAsia="Times New Roman" w:cs="Arial"/>
          <w:sz w:val="20"/>
          <w:szCs w:val="20"/>
        </w:rPr>
        <w:t xml:space="preserve">Trường hợp </w:t>
      </w:r>
      <w:r w:rsidR="00410AA0" w:rsidRPr="0061523C">
        <w:rPr>
          <w:rFonts w:eastAsia="Times New Roman" w:cs="Arial"/>
          <w:sz w:val="20"/>
          <w:szCs w:val="20"/>
          <w:lang w:val="eu-ES"/>
        </w:rPr>
        <w:t xml:space="preserve">chi nhánh của </w:t>
      </w:r>
      <w:r w:rsidR="00410AA0" w:rsidRPr="0061523C">
        <w:rPr>
          <w:rFonts w:eastAsia="Times New Roman" w:cs="Arial"/>
          <w:sz w:val="20"/>
          <w:szCs w:val="20"/>
        </w:rPr>
        <w:t>doanh nghiệp đấu giá tài sản thay đổi địa chỉ trụ sở</w:t>
      </w:r>
      <w:r w:rsidR="006F13F7" w:rsidRPr="0061523C">
        <w:rPr>
          <w:rFonts w:eastAsia="Times New Roman" w:cs="Arial"/>
          <w:sz w:val="20"/>
          <w:szCs w:val="20"/>
          <w:lang w:val="eu-ES"/>
        </w:rPr>
        <w:t xml:space="preserve"> trong phạm vi tỉnh, thành phố trực thuộc </w:t>
      </w:r>
      <w:r w:rsidR="00FF3E34" w:rsidRPr="0061523C">
        <w:rPr>
          <w:rFonts w:eastAsia="Times New Roman" w:cs="Arial"/>
          <w:sz w:val="20"/>
          <w:szCs w:val="20"/>
          <w:lang w:val="eu-ES"/>
        </w:rPr>
        <w:t>t</w:t>
      </w:r>
      <w:r w:rsidR="006F13F7" w:rsidRPr="0061523C">
        <w:rPr>
          <w:rFonts w:eastAsia="Times New Roman" w:cs="Arial"/>
          <w:sz w:val="20"/>
          <w:szCs w:val="20"/>
          <w:lang w:val="eu-ES"/>
        </w:rPr>
        <w:t>rung ương</w:t>
      </w:r>
      <w:r w:rsidR="00410AA0" w:rsidRPr="0061523C">
        <w:rPr>
          <w:rFonts w:eastAsia="Times New Roman" w:cs="Arial"/>
          <w:sz w:val="20"/>
          <w:szCs w:val="20"/>
        </w:rPr>
        <w:t xml:space="preserve">, </w:t>
      </w:r>
      <w:r w:rsidR="006D06C8" w:rsidRPr="0061523C">
        <w:rPr>
          <w:rFonts w:eastAsia="Times New Roman" w:cs="Arial"/>
          <w:sz w:val="20"/>
          <w:szCs w:val="20"/>
          <w:lang w:val="en-US"/>
        </w:rPr>
        <w:t xml:space="preserve">thay đổi </w:t>
      </w:r>
      <w:r w:rsidR="00891634" w:rsidRPr="0061523C">
        <w:rPr>
          <w:rFonts w:eastAsia="Times New Roman" w:cs="Arial"/>
          <w:sz w:val="20"/>
          <w:szCs w:val="20"/>
          <w:lang w:val="eu-ES"/>
        </w:rPr>
        <w:t>T</w:t>
      </w:r>
      <w:r w:rsidR="00410AA0" w:rsidRPr="0061523C">
        <w:rPr>
          <w:rFonts w:eastAsia="Times New Roman" w:cs="Arial"/>
          <w:sz w:val="20"/>
          <w:szCs w:val="20"/>
          <w:lang w:val="eu-ES"/>
        </w:rPr>
        <w:t xml:space="preserve">rưởng chi nhánh </w:t>
      </w:r>
      <w:r w:rsidR="00410AA0" w:rsidRPr="0061523C">
        <w:rPr>
          <w:rFonts w:eastAsia="Times New Roman" w:cs="Arial"/>
          <w:sz w:val="20"/>
          <w:szCs w:val="20"/>
        </w:rPr>
        <w:t>thì thực hiện như sau:</w:t>
      </w:r>
    </w:p>
    <w:p w:rsidR="00410AA0" w:rsidRPr="0061523C" w:rsidRDefault="00410AA0" w:rsidP="0061523C">
      <w:pPr>
        <w:shd w:val="clear" w:color="auto" w:fill="FFFFFF"/>
        <w:spacing w:after="120" w:line="240" w:lineRule="auto"/>
        <w:ind w:firstLine="720"/>
        <w:jc w:val="both"/>
        <w:rPr>
          <w:rFonts w:eastAsia="Times New Roman" w:cs="Arial"/>
          <w:sz w:val="20"/>
          <w:szCs w:val="20"/>
          <w:lang w:val="eu-ES"/>
        </w:rPr>
      </w:pPr>
      <w:r w:rsidRPr="0061523C">
        <w:rPr>
          <w:rFonts w:eastAsia="Times New Roman" w:cs="Arial"/>
          <w:sz w:val="20"/>
          <w:szCs w:val="20"/>
        </w:rPr>
        <w:t xml:space="preserve">a) Trong thời hạn 10 ngày </w:t>
      </w:r>
      <w:r w:rsidR="00A06667" w:rsidRPr="0061523C">
        <w:rPr>
          <w:rFonts w:eastAsia="Times New Roman" w:cs="Arial"/>
          <w:sz w:val="20"/>
          <w:szCs w:val="20"/>
          <w:lang w:val="eu-ES"/>
        </w:rPr>
        <w:t xml:space="preserve">làm việc </w:t>
      </w:r>
      <w:r w:rsidRPr="0061523C">
        <w:rPr>
          <w:rFonts w:eastAsia="Times New Roman" w:cs="Arial"/>
          <w:sz w:val="20"/>
          <w:szCs w:val="20"/>
        </w:rPr>
        <w:t xml:space="preserve">kể từ ngày quyết định thay đổi, doanh nghiệp đấu giá tài sản gửi giấy đề nghị thay đổi đến Sở Tư pháp nơi </w:t>
      </w:r>
      <w:r w:rsidRPr="0061523C">
        <w:rPr>
          <w:rFonts w:eastAsia="Times New Roman" w:cs="Arial"/>
          <w:sz w:val="20"/>
          <w:szCs w:val="20"/>
          <w:lang w:val="eu-ES"/>
        </w:rPr>
        <w:t xml:space="preserve">chi nhánh của </w:t>
      </w:r>
      <w:r w:rsidRPr="0061523C">
        <w:rPr>
          <w:rFonts w:eastAsia="Times New Roman" w:cs="Arial"/>
          <w:sz w:val="20"/>
          <w:szCs w:val="20"/>
        </w:rPr>
        <w:t>doanh nghiệp đăng ký hoạt động;</w:t>
      </w:r>
      <w:r w:rsidR="005F5E93" w:rsidRPr="0061523C">
        <w:rPr>
          <w:rFonts w:eastAsia="Times New Roman" w:cs="Arial"/>
          <w:sz w:val="20"/>
          <w:szCs w:val="20"/>
          <w:lang w:val="en-US"/>
        </w:rPr>
        <w:t xml:space="preserve"> trường hợp thay đổi Trưởng chi nhánh thì gửi kèm theo </w:t>
      </w:r>
      <w:r w:rsidR="005F5E93" w:rsidRPr="0061523C">
        <w:rPr>
          <w:rFonts w:cs="Arial"/>
          <w:sz w:val="20"/>
          <w:szCs w:val="20"/>
          <w:lang w:val="eu-ES"/>
        </w:rPr>
        <w:t>bản sao có chứng thực, bản sao chứng thực điện tử hoặc bản sao kèm bản chính để đối chiếu Chứng chỉ hành nghề đấu giá của Trưởng chi nhánh</w:t>
      </w:r>
      <w:r w:rsidR="007900CF" w:rsidRPr="0061523C">
        <w:rPr>
          <w:rFonts w:cs="Arial"/>
          <w:sz w:val="20"/>
          <w:szCs w:val="20"/>
          <w:lang w:val="eu-ES"/>
        </w:rPr>
        <w:t>;</w:t>
      </w:r>
    </w:p>
    <w:p w:rsidR="006F13F7" w:rsidRPr="0061523C" w:rsidRDefault="00410AA0"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 xml:space="preserve">b) Trong thời hạn 05 ngày </w:t>
      </w:r>
      <w:r w:rsidR="00B00221" w:rsidRPr="0061523C">
        <w:rPr>
          <w:rFonts w:eastAsia="Times New Roman" w:cs="Arial"/>
          <w:sz w:val="20"/>
          <w:szCs w:val="20"/>
          <w:lang w:val="eu-ES"/>
        </w:rPr>
        <w:t xml:space="preserve">làm việc </w:t>
      </w:r>
      <w:r w:rsidRPr="0061523C">
        <w:rPr>
          <w:rFonts w:eastAsia="Times New Roman" w:cs="Arial"/>
          <w:sz w:val="20"/>
          <w:szCs w:val="20"/>
        </w:rPr>
        <w:t>kể từ ngày nhận được giấy đề nghị thay đổi, Sở Tư pháp</w:t>
      </w:r>
      <w:r w:rsidR="004F04DE" w:rsidRPr="0061523C">
        <w:rPr>
          <w:rFonts w:eastAsia="Times New Roman" w:cs="Arial"/>
          <w:sz w:val="20"/>
          <w:szCs w:val="20"/>
          <w:lang w:val="en-GB"/>
        </w:rPr>
        <w:t xml:space="preserve"> quyết định thay đổi nội dung đăng ký hoạt động và</w:t>
      </w:r>
      <w:r w:rsidRPr="0061523C">
        <w:rPr>
          <w:rFonts w:eastAsia="Times New Roman" w:cs="Arial"/>
          <w:sz w:val="20"/>
          <w:szCs w:val="20"/>
        </w:rPr>
        <w:t xml:space="preserve"> </w:t>
      </w:r>
      <w:r w:rsidR="0059054F" w:rsidRPr="0061523C">
        <w:rPr>
          <w:rFonts w:eastAsia="Times New Roman" w:cs="Arial"/>
          <w:sz w:val="20"/>
          <w:szCs w:val="20"/>
          <w:lang w:val="en-US"/>
        </w:rPr>
        <w:t>cấp lại Giấy</w:t>
      </w:r>
      <w:r w:rsidRPr="0061523C">
        <w:rPr>
          <w:rFonts w:eastAsia="Times New Roman" w:cs="Arial"/>
          <w:sz w:val="20"/>
          <w:szCs w:val="20"/>
        </w:rPr>
        <w:t xml:space="preserve"> đăng ký hoạt động cho </w:t>
      </w:r>
      <w:r w:rsidRPr="0061523C">
        <w:rPr>
          <w:rFonts w:eastAsia="Times New Roman" w:cs="Arial"/>
          <w:sz w:val="20"/>
          <w:szCs w:val="20"/>
          <w:lang w:val="eu-ES"/>
        </w:rPr>
        <w:t xml:space="preserve">chi nhánh của </w:t>
      </w:r>
      <w:r w:rsidRPr="0061523C">
        <w:rPr>
          <w:rFonts w:eastAsia="Times New Roman" w:cs="Arial"/>
          <w:sz w:val="20"/>
          <w:szCs w:val="20"/>
        </w:rPr>
        <w:t>doanh nghiệp đấu giá tài sản; trường hợp từ chối thì phải thông báo lý do bằng văn bản. Doanh nghiệp bị từ chối thay đổi nội dung đăng ký hoạt động cho chi nhánh có quyền khiếu nại, khởi kiện theo quy định của pháp luật.</w:t>
      </w:r>
    </w:p>
    <w:p w:rsidR="004C49EA" w:rsidRPr="0061523C" w:rsidRDefault="004C49EA" w:rsidP="0061523C">
      <w:pPr>
        <w:spacing w:after="120" w:line="240" w:lineRule="auto"/>
        <w:ind w:firstLine="720"/>
        <w:jc w:val="both"/>
        <w:rPr>
          <w:rFonts w:cs="Arial"/>
          <w:sz w:val="20"/>
          <w:szCs w:val="20"/>
          <w:lang w:val="eu-ES"/>
        </w:rPr>
      </w:pPr>
      <w:r w:rsidRPr="0061523C">
        <w:rPr>
          <w:rFonts w:cs="Arial"/>
          <w:sz w:val="20"/>
          <w:szCs w:val="20"/>
          <w:lang w:val="eu-ES"/>
        </w:rPr>
        <w:t>6. T</w:t>
      </w:r>
      <w:r w:rsidRPr="0061523C">
        <w:rPr>
          <w:rFonts w:cs="Arial"/>
          <w:sz w:val="20"/>
          <w:szCs w:val="20"/>
        </w:rPr>
        <w:t xml:space="preserve">rường hợp </w:t>
      </w:r>
      <w:r w:rsidR="003B72D5" w:rsidRPr="0061523C">
        <w:rPr>
          <w:rFonts w:cs="Arial"/>
          <w:sz w:val="20"/>
          <w:szCs w:val="20"/>
          <w:lang w:val="eu-ES"/>
        </w:rPr>
        <w:t>chi nhánh</w:t>
      </w:r>
      <w:r w:rsidR="00F72B40" w:rsidRPr="0061523C">
        <w:rPr>
          <w:rFonts w:cs="Arial"/>
          <w:sz w:val="20"/>
          <w:szCs w:val="20"/>
          <w:lang w:val="eu-ES"/>
        </w:rPr>
        <w:t xml:space="preserve"> của</w:t>
      </w:r>
      <w:r w:rsidR="003B72D5" w:rsidRPr="0061523C">
        <w:rPr>
          <w:rFonts w:cs="Arial"/>
          <w:sz w:val="20"/>
          <w:szCs w:val="20"/>
          <w:lang w:val="eu-ES"/>
        </w:rPr>
        <w:t xml:space="preserve"> </w:t>
      </w:r>
      <w:r w:rsidRPr="0061523C">
        <w:rPr>
          <w:rFonts w:cs="Arial"/>
          <w:sz w:val="20"/>
          <w:szCs w:val="20"/>
        </w:rPr>
        <w:t xml:space="preserve">doanh nghiệp đấu giá tài sản thay đổi </w:t>
      </w:r>
      <w:r w:rsidRPr="0061523C">
        <w:rPr>
          <w:rFonts w:cs="Arial"/>
          <w:sz w:val="20"/>
          <w:szCs w:val="20"/>
          <w:lang w:val="eu-ES"/>
        </w:rPr>
        <w:t xml:space="preserve">địa chỉ trụ sở từ tỉnh, thành phố trực thuộc </w:t>
      </w:r>
      <w:r w:rsidR="00FF3E34" w:rsidRPr="0061523C">
        <w:rPr>
          <w:rFonts w:cs="Arial"/>
          <w:sz w:val="20"/>
          <w:szCs w:val="20"/>
          <w:lang w:val="eu-ES"/>
        </w:rPr>
        <w:t>t</w:t>
      </w:r>
      <w:r w:rsidRPr="0061523C">
        <w:rPr>
          <w:rFonts w:cs="Arial"/>
          <w:sz w:val="20"/>
          <w:szCs w:val="20"/>
          <w:lang w:val="eu-ES"/>
        </w:rPr>
        <w:t xml:space="preserve">rung ương này sang tỉnh, thành phố trực thuộc </w:t>
      </w:r>
      <w:r w:rsidR="00FF3E34" w:rsidRPr="0061523C">
        <w:rPr>
          <w:rFonts w:cs="Arial"/>
          <w:sz w:val="20"/>
          <w:szCs w:val="20"/>
          <w:lang w:val="eu-ES"/>
        </w:rPr>
        <w:t>t</w:t>
      </w:r>
      <w:r w:rsidRPr="0061523C">
        <w:rPr>
          <w:rFonts w:cs="Arial"/>
          <w:sz w:val="20"/>
          <w:szCs w:val="20"/>
          <w:lang w:val="eu-ES"/>
        </w:rPr>
        <w:t xml:space="preserve">rung ương khác </w:t>
      </w:r>
      <w:r w:rsidRPr="0061523C">
        <w:rPr>
          <w:rFonts w:cs="Arial"/>
          <w:sz w:val="20"/>
          <w:szCs w:val="20"/>
        </w:rPr>
        <w:t xml:space="preserve">thì </w:t>
      </w:r>
      <w:r w:rsidRPr="0061523C">
        <w:rPr>
          <w:rFonts w:cs="Arial"/>
          <w:sz w:val="20"/>
          <w:szCs w:val="20"/>
          <w:lang w:val="eu-ES"/>
        </w:rPr>
        <w:t>thực hiện như sau:</w:t>
      </w:r>
    </w:p>
    <w:p w:rsidR="004C49EA" w:rsidRPr="0061523C" w:rsidRDefault="004C49EA" w:rsidP="0061523C">
      <w:pPr>
        <w:spacing w:after="120" w:line="240" w:lineRule="auto"/>
        <w:ind w:firstLine="720"/>
        <w:jc w:val="both"/>
        <w:rPr>
          <w:rFonts w:cs="Arial"/>
          <w:sz w:val="20"/>
          <w:szCs w:val="20"/>
          <w:lang w:val="eu-ES"/>
        </w:rPr>
      </w:pPr>
      <w:r w:rsidRPr="0061523C">
        <w:rPr>
          <w:rFonts w:cs="Arial"/>
          <w:sz w:val="20"/>
          <w:szCs w:val="20"/>
          <w:lang w:val="eu-ES"/>
        </w:rPr>
        <w:t>a) T</w:t>
      </w:r>
      <w:r w:rsidRPr="0061523C">
        <w:rPr>
          <w:rFonts w:cs="Arial"/>
          <w:sz w:val="20"/>
          <w:szCs w:val="20"/>
        </w:rPr>
        <w:t xml:space="preserve">rong thời hạn 10 ngày </w:t>
      </w:r>
      <w:r w:rsidRPr="0061523C">
        <w:rPr>
          <w:rFonts w:cs="Arial"/>
          <w:sz w:val="20"/>
          <w:szCs w:val="20"/>
          <w:lang w:val="eu-ES"/>
        </w:rPr>
        <w:t xml:space="preserve">làm việc </w:t>
      </w:r>
      <w:r w:rsidRPr="0061523C">
        <w:rPr>
          <w:rFonts w:cs="Arial"/>
          <w:sz w:val="20"/>
          <w:szCs w:val="20"/>
        </w:rPr>
        <w:t xml:space="preserve">kể từ ngày quyết định thay đổi, doanh nghiệp đấu giá tài sản gửi thông báo </w:t>
      </w:r>
      <w:r w:rsidRPr="0061523C">
        <w:rPr>
          <w:rFonts w:cs="Arial"/>
          <w:sz w:val="20"/>
          <w:szCs w:val="20"/>
          <w:lang w:val="eu-ES"/>
        </w:rPr>
        <w:t xml:space="preserve">thay đổi </w:t>
      </w:r>
      <w:r w:rsidRPr="0061523C">
        <w:rPr>
          <w:rFonts w:cs="Arial"/>
          <w:sz w:val="20"/>
          <w:szCs w:val="20"/>
        </w:rPr>
        <w:t xml:space="preserve">địa chỉ trụ sở </w:t>
      </w:r>
      <w:r w:rsidR="009A7DF9" w:rsidRPr="0061523C">
        <w:rPr>
          <w:rFonts w:cs="Arial"/>
          <w:sz w:val="20"/>
          <w:szCs w:val="20"/>
          <w:lang w:val="eu-ES"/>
        </w:rPr>
        <w:t xml:space="preserve">của chi nhánh </w:t>
      </w:r>
      <w:r w:rsidRPr="0061523C">
        <w:rPr>
          <w:rFonts w:cs="Arial"/>
          <w:sz w:val="20"/>
          <w:szCs w:val="20"/>
        </w:rPr>
        <w:t xml:space="preserve">cho Sở Tư pháp </w:t>
      </w:r>
      <w:r w:rsidRPr="0061523C">
        <w:rPr>
          <w:rFonts w:cs="Arial"/>
          <w:sz w:val="20"/>
          <w:szCs w:val="20"/>
          <w:lang w:val="eu-ES"/>
        </w:rPr>
        <w:t xml:space="preserve">nơi </w:t>
      </w:r>
      <w:r w:rsidR="009577DB" w:rsidRPr="0061523C">
        <w:rPr>
          <w:rFonts w:cs="Arial"/>
          <w:sz w:val="20"/>
          <w:szCs w:val="20"/>
          <w:lang w:val="eu-ES"/>
        </w:rPr>
        <w:t xml:space="preserve">chi nhánh </w:t>
      </w:r>
      <w:r w:rsidR="002F7A91" w:rsidRPr="0061523C">
        <w:rPr>
          <w:rFonts w:cs="Arial"/>
          <w:sz w:val="20"/>
          <w:szCs w:val="20"/>
          <w:lang w:val="eu-ES"/>
        </w:rPr>
        <w:t xml:space="preserve">đăng ký hoạt động </w:t>
      </w:r>
      <w:r w:rsidRPr="0061523C">
        <w:rPr>
          <w:rFonts w:cs="Arial"/>
          <w:sz w:val="20"/>
          <w:szCs w:val="20"/>
          <w:lang w:val="eu-ES"/>
        </w:rPr>
        <w:t>và gửi giấy đề nghị thay đổi địa chỉ trụ sở kèm theo bản sao có chứng thực</w:t>
      </w:r>
      <w:r w:rsidR="006823F9" w:rsidRPr="0061523C">
        <w:rPr>
          <w:rFonts w:cs="Arial"/>
          <w:sz w:val="20"/>
          <w:szCs w:val="20"/>
          <w:lang w:val="eu-ES"/>
        </w:rPr>
        <w:t>, bản sao chứng thực điện tử</w:t>
      </w:r>
      <w:r w:rsidRPr="0061523C">
        <w:rPr>
          <w:rFonts w:cs="Arial"/>
          <w:sz w:val="20"/>
          <w:szCs w:val="20"/>
          <w:lang w:val="eu-ES"/>
        </w:rPr>
        <w:t xml:space="preserve"> hoặc bản sao kèm bản chính để đối chiếu Giấy đăng ký hoạt động của </w:t>
      </w:r>
      <w:r w:rsidR="00817426" w:rsidRPr="0061523C">
        <w:rPr>
          <w:rFonts w:cs="Arial"/>
          <w:sz w:val="20"/>
          <w:szCs w:val="20"/>
          <w:lang w:val="eu-ES"/>
        </w:rPr>
        <w:t xml:space="preserve">chi nhánh </w:t>
      </w:r>
      <w:r w:rsidRPr="0061523C">
        <w:rPr>
          <w:rFonts w:cs="Arial"/>
          <w:sz w:val="20"/>
          <w:szCs w:val="20"/>
          <w:lang w:val="eu-ES"/>
        </w:rPr>
        <w:t>đã được cấ</w:t>
      </w:r>
      <w:r w:rsidR="00F56119" w:rsidRPr="0061523C">
        <w:rPr>
          <w:rFonts w:cs="Arial"/>
          <w:sz w:val="20"/>
          <w:szCs w:val="20"/>
          <w:lang w:val="eu-ES"/>
        </w:rPr>
        <w:t>p;</w:t>
      </w:r>
    </w:p>
    <w:p w:rsidR="004C49EA" w:rsidRPr="0061523C" w:rsidRDefault="004C49EA" w:rsidP="0061523C">
      <w:pPr>
        <w:spacing w:after="120" w:line="240" w:lineRule="auto"/>
        <w:ind w:firstLine="720"/>
        <w:jc w:val="both"/>
        <w:rPr>
          <w:rFonts w:cs="Arial"/>
          <w:sz w:val="20"/>
          <w:szCs w:val="20"/>
          <w:lang w:val="en-US"/>
        </w:rPr>
      </w:pPr>
      <w:r w:rsidRPr="0061523C">
        <w:rPr>
          <w:rFonts w:cs="Arial"/>
          <w:sz w:val="20"/>
          <w:szCs w:val="20"/>
          <w:lang w:val="eu-ES"/>
        </w:rPr>
        <w:t xml:space="preserve">b) </w:t>
      </w:r>
      <w:r w:rsidRPr="0061523C">
        <w:rPr>
          <w:rFonts w:cs="Arial"/>
          <w:sz w:val="20"/>
          <w:szCs w:val="20"/>
        </w:rPr>
        <w:t>Trong thời hạn 05 ngày</w:t>
      </w:r>
      <w:r w:rsidRPr="0061523C">
        <w:rPr>
          <w:rFonts w:cs="Arial"/>
          <w:sz w:val="20"/>
          <w:szCs w:val="20"/>
          <w:lang w:val="eu-ES"/>
        </w:rPr>
        <w:t xml:space="preserve"> làm việc</w:t>
      </w:r>
      <w:r w:rsidRPr="0061523C">
        <w:rPr>
          <w:rFonts w:cs="Arial"/>
          <w:sz w:val="20"/>
          <w:szCs w:val="20"/>
        </w:rPr>
        <w:t xml:space="preserve"> kể từ ngày nhận đủ hồ sơ hợp lệ, Sở Tư pháp </w:t>
      </w:r>
      <w:r w:rsidRPr="0061523C">
        <w:rPr>
          <w:rFonts w:cs="Arial"/>
          <w:sz w:val="20"/>
          <w:szCs w:val="20"/>
          <w:lang w:val="eu-ES"/>
        </w:rPr>
        <w:t xml:space="preserve">nơi </w:t>
      </w:r>
      <w:r w:rsidR="00572EC7" w:rsidRPr="0061523C">
        <w:rPr>
          <w:rFonts w:cs="Arial"/>
          <w:sz w:val="20"/>
          <w:szCs w:val="20"/>
          <w:lang w:val="eu-ES"/>
        </w:rPr>
        <w:t xml:space="preserve">chi nhánh </w:t>
      </w:r>
      <w:r w:rsidRPr="0061523C">
        <w:rPr>
          <w:rFonts w:cs="Arial"/>
          <w:sz w:val="20"/>
          <w:szCs w:val="20"/>
          <w:lang w:val="eu-ES"/>
        </w:rPr>
        <w:t xml:space="preserve">đặt trụ sở mới </w:t>
      </w:r>
      <w:r w:rsidRPr="0061523C">
        <w:rPr>
          <w:rFonts w:cs="Arial"/>
          <w:sz w:val="20"/>
          <w:szCs w:val="20"/>
        </w:rPr>
        <w:t xml:space="preserve">cấp Giấy đăng ký hoạt động cho </w:t>
      </w:r>
      <w:r w:rsidR="004D0984" w:rsidRPr="0061523C">
        <w:rPr>
          <w:rFonts w:cs="Arial"/>
          <w:sz w:val="20"/>
          <w:szCs w:val="20"/>
          <w:lang w:val="eu-ES"/>
        </w:rPr>
        <w:t>chi nhánh</w:t>
      </w:r>
      <w:r w:rsidR="00A76EF0" w:rsidRPr="0061523C">
        <w:rPr>
          <w:rFonts w:cs="Arial"/>
          <w:sz w:val="20"/>
          <w:szCs w:val="20"/>
          <w:lang w:val="eu-ES"/>
        </w:rPr>
        <w:t xml:space="preserve">; </w:t>
      </w:r>
      <w:r w:rsidR="008E7FBD" w:rsidRPr="0061523C">
        <w:rPr>
          <w:rFonts w:cs="Arial"/>
          <w:sz w:val="20"/>
          <w:szCs w:val="20"/>
          <w:lang w:val="eu-ES"/>
        </w:rPr>
        <w:t>gửi thông báo cho</w:t>
      </w:r>
      <w:r w:rsidR="008E7FBD" w:rsidRPr="0061523C">
        <w:rPr>
          <w:rFonts w:cs="Arial"/>
          <w:sz w:val="20"/>
          <w:szCs w:val="20"/>
        </w:rPr>
        <w:t xml:space="preserve"> Sở Tư pháp nơi </w:t>
      </w:r>
      <w:r w:rsidR="008E7FBD" w:rsidRPr="0061523C">
        <w:rPr>
          <w:rFonts w:cs="Arial"/>
          <w:sz w:val="20"/>
          <w:szCs w:val="20"/>
          <w:lang w:val="eu-ES"/>
        </w:rPr>
        <w:t xml:space="preserve">chi nhánh </w:t>
      </w:r>
      <w:r w:rsidR="008E7FBD" w:rsidRPr="0061523C">
        <w:rPr>
          <w:rFonts w:cs="Arial"/>
          <w:sz w:val="20"/>
          <w:szCs w:val="20"/>
        </w:rPr>
        <w:t>đặt trụ sở cũ</w:t>
      </w:r>
      <w:r w:rsidR="008E7FBD" w:rsidRPr="0061523C">
        <w:rPr>
          <w:rFonts w:cs="Arial"/>
          <w:sz w:val="20"/>
          <w:szCs w:val="20"/>
          <w:lang w:val="eu-ES"/>
        </w:rPr>
        <w:t xml:space="preserve">; </w:t>
      </w:r>
      <w:r w:rsidRPr="0061523C">
        <w:rPr>
          <w:rFonts w:cs="Arial"/>
          <w:sz w:val="20"/>
          <w:szCs w:val="20"/>
        </w:rPr>
        <w:t>trường hợp từ chối thì phải thông báo lý do bằng văn bản. Doanh nghiệp bị từ chối cấp Giấy đăng ký hoạt động</w:t>
      </w:r>
      <w:r w:rsidR="00AD08AA" w:rsidRPr="0061523C">
        <w:rPr>
          <w:rFonts w:cs="Arial"/>
          <w:sz w:val="20"/>
          <w:szCs w:val="20"/>
          <w:lang w:val="en-US"/>
        </w:rPr>
        <w:t xml:space="preserve"> </w:t>
      </w:r>
      <w:r w:rsidR="009D32E3" w:rsidRPr="0061523C">
        <w:rPr>
          <w:rFonts w:cs="Arial"/>
          <w:sz w:val="20"/>
          <w:szCs w:val="20"/>
          <w:lang w:val="en-US"/>
        </w:rPr>
        <w:t>cho</w:t>
      </w:r>
      <w:r w:rsidR="009D32E3" w:rsidRPr="0061523C">
        <w:rPr>
          <w:rFonts w:cs="Arial"/>
          <w:sz w:val="20"/>
          <w:szCs w:val="20"/>
        </w:rPr>
        <w:t xml:space="preserve"> </w:t>
      </w:r>
      <w:r w:rsidR="004D0984" w:rsidRPr="0061523C">
        <w:rPr>
          <w:rFonts w:cs="Arial"/>
          <w:sz w:val="20"/>
          <w:szCs w:val="20"/>
        </w:rPr>
        <w:t xml:space="preserve">chi nhánh </w:t>
      </w:r>
      <w:r w:rsidRPr="0061523C">
        <w:rPr>
          <w:rFonts w:cs="Arial"/>
          <w:sz w:val="20"/>
          <w:szCs w:val="20"/>
        </w:rPr>
        <w:t>có quyền khiếu nại, khởi kiện theo quy định của pháp luậ</w:t>
      </w:r>
      <w:r w:rsidR="00CA6328" w:rsidRPr="0061523C">
        <w:rPr>
          <w:rFonts w:cs="Arial"/>
          <w:sz w:val="20"/>
          <w:szCs w:val="20"/>
        </w:rPr>
        <w:t>t.</w:t>
      </w:r>
    </w:p>
    <w:p w:rsidR="00F577B3" w:rsidRPr="0061523C" w:rsidRDefault="00F577B3" w:rsidP="0061523C">
      <w:pPr>
        <w:spacing w:after="120" w:line="240" w:lineRule="auto"/>
        <w:ind w:firstLine="720"/>
        <w:jc w:val="both"/>
        <w:rPr>
          <w:rFonts w:cs="Arial"/>
          <w:sz w:val="20"/>
          <w:szCs w:val="20"/>
          <w:lang w:val="en-US"/>
        </w:rPr>
      </w:pPr>
      <w:r w:rsidRPr="0061523C">
        <w:rPr>
          <w:rFonts w:cs="Arial"/>
          <w:sz w:val="20"/>
          <w:szCs w:val="20"/>
        </w:rPr>
        <w:t>Kể từ thời điểm</w:t>
      </w:r>
      <w:r w:rsidRPr="0061523C">
        <w:rPr>
          <w:rFonts w:cs="Arial"/>
          <w:sz w:val="20"/>
          <w:szCs w:val="20"/>
          <w:lang w:val="en-US"/>
        </w:rPr>
        <w:t xml:space="preserve"> chi nhánh</w:t>
      </w:r>
      <w:r w:rsidRPr="0061523C">
        <w:rPr>
          <w:rFonts w:cs="Arial"/>
          <w:sz w:val="20"/>
          <w:szCs w:val="20"/>
        </w:rPr>
        <w:t xml:space="preserve"> được Sở Tư pháp nơi doanh nghiệp đặt trụ sở mới cấp Giấy đăng ký hoạt động thì Giấy đăng ký hoạt động của</w:t>
      </w:r>
      <w:r w:rsidRPr="0061523C">
        <w:rPr>
          <w:rFonts w:cs="Arial"/>
          <w:sz w:val="20"/>
          <w:szCs w:val="20"/>
          <w:lang w:val="en-US"/>
        </w:rPr>
        <w:t xml:space="preserve"> chi nhánh</w:t>
      </w:r>
      <w:r w:rsidRPr="0061523C">
        <w:rPr>
          <w:rFonts w:cs="Arial"/>
          <w:sz w:val="20"/>
          <w:szCs w:val="20"/>
        </w:rPr>
        <w:t xml:space="preserve"> do Sở Tư pháp nơi </w:t>
      </w:r>
      <w:r w:rsidRPr="0061523C">
        <w:rPr>
          <w:rFonts w:cs="Arial"/>
          <w:sz w:val="20"/>
          <w:szCs w:val="20"/>
          <w:lang w:val="en-US"/>
        </w:rPr>
        <w:t xml:space="preserve">chi nhánh </w:t>
      </w:r>
      <w:r w:rsidRPr="0061523C">
        <w:rPr>
          <w:rFonts w:cs="Arial"/>
          <w:sz w:val="20"/>
          <w:szCs w:val="20"/>
        </w:rPr>
        <w:t xml:space="preserve">đặt trụ sở cũ cấp không còn giá trị pháp lý. Sở Tư pháp nơi </w:t>
      </w:r>
      <w:r w:rsidRPr="0061523C">
        <w:rPr>
          <w:rFonts w:cs="Arial"/>
          <w:sz w:val="20"/>
          <w:szCs w:val="20"/>
          <w:lang w:val="en-US"/>
        </w:rPr>
        <w:t xml:space="preserve">chi nhánh </w:t>
      </w:r>
      <w:r w:rsidRPr="0061523C">
        <w:rPr>
          <w:rFonts w:cs="Arial"/>
          <w:sz w:val="20"/>
          <w:szCs w:val="20"/>
        </w:rPr>
        <w:t xml:space="preserve">đặt trụ sở cũ ra quyết định hủy Giấy đăng ký hoạt động đã cấp </w:t>
      </w:r>
      <w:r w:rsidRPr="0061523C">
        <w:rPr>
          <w:rFonts w:cs="Arial"/>
          <w:sz w:val="20"/>
          <w:szCs w:val="20"/>
          <w:lang w:val="en-GB"/>
        </w:rPr>
        <w:t xml:space="preserve">và công bố trên cổng thông tin điện tử của Sở Tư pháp </w:t>
      </w:r>
      <w:r w:rsidRPr="0061523C">
        <w:rPr>
          <w:rFonts w:cs="Arial"/>
          <w:sz w:val="20"/>
          <w:szCs w:val="20"/>
        </w:rPr>
        <w:t xml:space="preserve">trong thời hạn 03 ngày làm việc kể từ ngày nhận được thông báo cấp Giấy đăng ký hoạt động cho </w:t>
      </w:r>
      <w:r w:rsidRPr="0061523C">
        <w:rPr>
          <w:rFonts w:cs="Arial"/>
          <w:sz w:val="20"/>
          <w:szCs w:val="20"/>
          <w:lang w:val="en-US"/>
        </w:rPr>
        <w:t xml:space="preserve">chi nhánh </w:t>
      </w:r>
      <w:r w:rsidRPr="0061523C">
        <w:rPr>
          <w:rFonts w:cs="Arial"/>
          <w:sz w:val="20"/>
          <w:szCs w:val="20"/>
        </w:rPr>
        <w:t xml:space="preserve">của Sở Tư pháp nơi </w:t>
      </w:r>
      <w:r w:rsidRPr="0061523C">
        <w:rPr>
          <w:rFonts w:cs="Arial"/>
          <w:sz w:val="20"/>
          <w:szCs w:val="20"/>
          <w:lang w:val="en-US"/>
        </w:rPr>
        <w:t xml:space="preserve">chi nhánh </w:t>
      </w:r>
      <w:r w:rsidRPr="0061523C">
        <w:rPr>
          <w:rFonts w:cs="Arial"/>
          <w:sz w:val="20"/>
          <w:szCs w:val="20"/>
        </w:rPr>
        <w:t>đặt trụ sở mới</w:t>
      </w:r>
      <w:r w:rsidR="00686E1A" w:rsidRPr="0061523C">
        <w:rPr>
          <w:rFonts w:cs="Arial"/>
          <w:sz w:val="20"/>
          <w:szCs w:val="20"/>
          <w:lang w:val="en-US"/>
        </w:rPr>
        <w:t>.</w:t>
      </w:r>
    </w:p>
    <w:p w:rsidR="00410AA0" w:rsidRPr="0061523C" w:rsidRDefault="006F13F7" w:rsidP="0061523C">
      <w:pPr>
        <w:shd w:val="clear" w:color="auto" w:fill="FFFFFF"/>
        <w:spacing w:after="120" w:line="240" w:lineRule="auto"/>
        <w:ind w:firstLine="720"/>
        <w:jc w:val="both"/>
        <w:rPr>
          <w:rFonts w:cs="Arial"/>
          <w:sz w:val="20"/>
          <w:szCs w:val="20"/>
        </w:rPr>
      </w:pPr>
      <w:r w:rsidRPr="0061523C">
        <w:rPr>
          <w:rFonts w:cs="Arial"/>
          <w:sz w:val="20"/>
          <w:szCs w:val="20"/>
        </w:rPr>
        <w:t>7</w:t>
      </w:r>
      <w:r w:rsidR="00410AA0" w:rsidRPr="0061523C">
        <w:rPr>
          <w:rFonts w:eastAsia="Times New Roman" w:cs="Arial"/>
          <w:sz w:val="20"/>
          <w:szCs w:val="20"/>
        </w:rPr>
        <w:t xml:space="preserve">. Trường hợp doanh nghiệp đấu giá tài sản đề nghị cấp lại Giấy đăng ký hoạt động </w:t>
      </w:r>
      <w:r w:rsidR="00410AA0" w:rsidRPr="0061523C">
        <w:rPr>
          <w:rFonts w:cs="Arial"/>
          <w:sz w:val="20"/>
          <w:szCs w:val="20"/>
        </w:rPr>
        <w:t xml:space="preserve">của chi nhánh </w:t>
      </w:r>
      <w:r w:rsidR="00410AA0" w:rsidRPr="0061523C">
        <w:rPr>
          <w:rFonts w:eastAsia="Times New Roman" w:cs="Arial"/>
          <w:sz w:val="20"/>
          <w:szCs w:val="20"/>
        </w:rPr>
        <w:t>do bị mất, bị rách, bị cháy hoặc bị tiêu hủy dưới các hình thức khác thì thực hiện như sau:</w:t>
      </w:r>
    </w:p>
    <w:p w:rsidR="00410AA0" w:rsidRPr="0061523C" w:rsidRDefault="00410AA0" w:rsidP="0061523C">
      <w:pPr>
        <w:shd w:val="clear" w:color="auto" w:fill="FFFFFF"/>
        <w:spacing w:after="120" w:line="240" w:lineRule="auto"/>
        <w:ind w:firstLine="720"/>
        <w:jc w:val="both"/>
        <w:rPr>
          <w:rFonts w:cs="Arial"/>
          <w:sz w:val="20"/>
          <w:szCs w:val="20"/>
        </w:rPr>
      </w:pPr>
      <w:r w:rsidRPr="0061523C">
        <w:rPr>
          <w:rFonts w:eastAsia="Times New Roman" w:cs="Arial"/>
          <w:sz w:val="20"/>
          <w:szCs w:val="20"/>
        </w:rPr>
        <w:t xml:space="preserve">a) Doanh nghiệp đấu giá tài sản gửi giấy đề nghị cấp lại Giấy đăng ký hoạt động đến Sở Tư pháp nơi </w:t>
      </w:r>
      <w:r w:rsidRPr="0061523C">
        <w:rPr>
          <w:rFonts w:cs="Arial"/>
          <w:sz w:val="20"/>
          <w:szCs w:val="20"/>
        </w:rPr>
        <w:t xml:space="preserve">chi nhánh </w:t>
      </w:r>
      <w:r w:rsidRPr="0061523C">
        <w:rPr>
          <w:rFonts w:eastAsia="Times New Roman" w:cs="Arial"/>
          <w:sz w:val="20"/>
          <w:szCs w:val="20"/>
        </w:rPr>
        <w:t>đăng ký hoạt động;</w:t>
      </w:r>
    </w:p>
    <w:p w:rsidR="00410AA0" w:rsidRPr="0061523C" w:rsidRDefault="00410AA0"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b) Trong thời hạn 07 ngày</w:t>
      </w:r>
      <w:r w:rsidR="00C41CE0" w:rsidRPr="0061523C">
        <w:rPr>
          <w:rFonts w:cs="Arial"/>
          <w:sz w:val="20"/>
          <w:szCs w:val="20"/>
        </w:rPr>
        <w:t xml:space="preserve"> làm việc</w:t>
      </w:r>
      <w:r w:rsidRPr="0061523C">
        <w:rPr>
          <w:rFonts w:eastAsia="Times New Roman" w:cs="Arial"/>
          <w:sz w:val="20"/>
          <w:szCs w:val="20"/>
        </w:rPr>
        <w:t xml:space="preserve"> kể từ ngày nhận được giấy đề nghị, Sở Tư pháp cấp lại Giấy đăng ký hoạt động cho </w:t>
      </w:r>
      <w:r w:rsidRPr="0061523C">
        <w:rPr>
          <w:rFonts w:cs="Arial"/>
          <w:sz w:val="20"/>
          <w:szCs w:val="20"/>
        </w:rPr>
        <w:t>chi nhánh</w:t>
      </w:r>
      <w:r w:rsidRPr="0061523C">
        <w:rPr>
          <w:rFonts w:eastAsia="Times New Roman" w:cs="Arial"/>
          <w:sz w:val="20"/>
          <w:szCs w:val="20"/>
        </w:rPr>
        <w:t xml:space="preserve">; trường hợp từ chối thì phải thông báo lý do bằng văn bản. Doanh nghiệp bị từ chối cấp lại Giấy đăng ký hoạt động </w:t>
      </w:r>
      <w:r w:rsidR="00705E3F" w:rsidRPr="0061523C">
        <w:rPr>
          <w:rFonts w:eastAsia="Times New Roman" w:cs="Arial"/>
          <w:sz w:val="20"/>
          <w:szCs w:val="20"/>
          <w:lang w:val="en-US"/>
        </w:rPr>
        <w:t>cho</w:t>
      </w:r>
      <w:r w:rsidR="00705E3F" w:rsidRPr="0061523C">
        <w:rPr>
          <w:rFonts w:eastAsia="Times New Roman" w:cs="Arial"/>
          <w:sz w:val="20"/>
          <w:szCs w:val="20"/>
        </w:rPr>
        <w:t xml:space="preserve"> </w:t>
      </w:r>
      <w:r w:rsidRPr="0061523C">
        <w:rPr>
          <w:rFonts w:eastAsia="Times New Roman" w:cs="Arial"/>
          <w:sz w:val="20"/>
          <w:szCs w:val="20"/>
        </w:rPr>
        <w:t>chi nhánh có quyền khiếu nại, khởi kiện theo quy định của pháp luật.”</w:t>
      </w:r>
      <w:r w:rsidR="005D24E8" w:rsidRPr="0061523C">
        <w:rPr>
          <w:rFonts w:eastAsia="Times New Roman" w:cs="Arial"/>
          <w:sz w:val="20"/>
          <w:szCs w:val="20"/>
        </w:rPr>
        <w:t>.</w:t>
      </w:r>
    </w:p>
    <w:p w:rsidR="00231868" w:rsidRPr="0061523C" w:rsidRDefault="00D72965"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1</w:t>
      </w:r>
      <w:r w:rsidR="00051F4B" w:rsidRPr="0061523C">
        <w:rPr>
          <w:rFonts w:eastAsia="Times New Roman" w:cs="Arial"/>
          <w:sz w:val="20"/>
          <w:szCs w:val="20"/>
          <w:lang w:val="en-GB"/>
        </w:rPr>
        <w:t>9</w:t>
      </w:r>
      <w:r w:rsidR="00231868" w:rsidRPr="0061523C">
        <w:rPr>
          <w:rFonts w:eastAsia="Times New Roman" w:cs="Arial"/>
          <w:sz w:val="20"/>
          <w:szCs w:val="20"/>
        </w:rPr>
        <w:t xml:space="preserve">. </w:t>
      </w:r>
      <w:r w:rsidR="00745061" w:rsidRPr="0061523C">
        <w:rPr>
          <w:rFonts w:eastAsia="Times New Roman" w:cs="Arial"/>
          <w:sz w:val="20"/>
          <w:szCs w:val="20"/>
          <w:lang w:val="en-US"/>
        </w:rPr>
        <w:t>Sửa đổi, b</w:t>
      </w:r>
      <w:r w:rsidR="002A48EB" w:rsidRPr="0061523C">
        <w:rPr>
          <w:rFonts w:eastAsia="Times New Roman" w:cs="Arial"/>
          <w:sz w:val="20"/>
          <w:szCs w:val="20"/>
        </w:rPr>
        <w:t xml:space="preserve">ổ sung </w:t>
      </w:r>
      <w:r w:rsidR="00FE4CC8" w:rsidRPr="0061523C">
        <w:rPr>
          <w:rFonts w:eastAsia="Times New Roman" w:cs="Arial"/>
          <w:sz w:val="20"/>
          <w:szCs w:val="20"/>
        </w:rPr>
        <w:t>một số điểm</w:t>
      </w:r>
      <w:r w:rsidR="00FC2018" w:rsidRPr="0061523C">
        <w:rPr>
          <w:rFonts w:eastAsia="Times New Roman" w:cs="Arial"/>
          <w:sz w:val="20"/>
          <w:szCs w:val="20"/>
          <w:lang w:val="en-US"/>
        </w:rPr>
        <w:t xml:space="preserve">, </w:t>
      </w:r>
      <w:r w:rsidR="00FE4CC8" w:rsidRPr="0061523C">
        <w:rPr>
          <w:rFonts w:eastAsia="Times New Roman" w:cs="Arial"/>
          <w:sz w:val="20"/>
          <w:szCs w:val="20"/>
        </w:rPr>
        <w:t xml:space="preserve">khoản </w:t>
      </w:r>
      <w:r w:rsidR="00FC2018" w:rsidRPr="0061523C">
        <w:rPr>
          <w:rFonts w:eastAsia="Times New Roman" w:cs="Arial"/>
          <w:sz w:val="20"/>
          <w:szCs w:val="20"/>
          <w:lang w:val="en-US"/>
        </w:rPr>
        <w:t>của</w:t>
      </w:r>
      <w:r w:rsidR="00FE4CC8" w:rsidRPr="0061523C">
        <w:rPr>
          <w:rFonts w:eastAsia="Times New Roman" w:cs="Arial"/>
          <w:sz w:val="20"/>
          <w:szCs w:val="20"/>
        </w:rPr>
        <w:t xml:space="preserve"> </w:t>
      </w:r>
      <w:r w:rsidR="00231868" w:rsidRPr="0061523C">
        <w:rPr>
          <w:rFonts w:eastAsia="Times New Roman" w:cs="Arial"/>
          <w:sz w:val="20"/>
          <w:szCs w:val="20"/>
        </w:rPr>
        <w:t>Điều 32 như sau:</w:t>
      </w:r>
    </w:p>
    <w:p w:rsidR="002A48EB" w:rsidRPr="0061523C" w:rsidRDefault="002A48EB"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 xml:space="preserve">a) Bổ sung điểm </w:t>
      </w:r>
      <w:r w:rsidR="0041359A" w:rsidRPr="0061523C">
        <w:rPr>
          <w:rFonts w:eastAsia="Times New Roman" w:cs="Arial"/>
          <w:sz w:val="20"/>
          <w:szCs w:val="20"/>
          <w:lang w:val="en-US"/>
        </w:rPr>
        <w:t>d</w:t>
      </w:r>
      <w:r w:rsidRPr="0061523C">
        <w:rPr>
          <w:rFonts w:eastAsia="Times New Roman" w:cs="Arial"/>
          <w:sz w:val="20"/>
          <w:szCs w:val="20"/>
        </w:rPr>
        <w:t xml:space="preserve">1 vào sau điểm </w:t>
      </w:r>
      <w:r w:rsidR="0041359A" w:rsidRPr="0061523C">
        <w:rPr>
          <w:rFonts w:eastAsia="Times New Roman" w:cs="Arial"/>
          <w:sz w:val="20"/>
          <w:szCs w:val="20"/>
          <w:lang w:val="en-US"/>
        </w:rPr>
        <w:t>d</w:t>
      </w:r>
      <w:r w:rsidRPr="0061523C">
        <w:rPr>
          <w:rFonts w:eastAsia="Times New Roman" w:cs="Arial"/>
          <w:sz w:val="20"/>
          <w:szCs w:val="20"/>
        </w:rPr>
        <w:t xml:space="preserve"> khoản 1 như sau:</w:t>
      </w:r>
    </w:p>
    <w:p w:rsidR="00231868" w:rsidRPr="0061523C" w:rsidRDefault="00231868"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w:t>
      </w:r>
      <w:r w:rsidR="0041359A" w:rsidRPr="0061523C">
        <w:rPr>
          <w:rFonts w:eastAsia="Times New Roman" w:cs="Arial"/>
          <w:sz w:val="20"/>
          <w:szCs w:val="20"/>
          <w:lang w:val="en-US"/>
        </w:rPr>
        <w:t>d</w:t>
      </w:r>
      <w:r w:rsidRPr="0061523C">
        <w:rPr>
          <w:rFonts w:eastAsia="Times New Roman" w:cs="Arial"/>
          <w:sz w:val="20"/>
          <w:szCs w:val="20"/>
        </w:rPr>
        <w:t xml:space="preserve">1) Theo đề nghị của cơ quan có thẩm </w:t>
      </w:r>
      <w:r w:rsidR="002A48EB" w:rsidRPr="0061523C">
        <w:rPr>
          <w:rFonts w:eastAsia="Times New Roman" w:cs="Arial"/>
          <w:sz w:val="20"/>
          <w:szCs w:val="20"/>
        </w:rPr>
        <w:t>quyền</w:t>
      </w:r>
      <w:r w:rsidR="0041359A" w:rsidRPr="0061523C">
        <w:rPr>
          <w:rFonts w:eastAsia="Times New Roman" w:cs="Arial"/>
          <w:sz w:val="20"/>
          <w:szCs w:val="20"/>
          <w:lang w:val="en-US"/>
        </w:rPr>
        <w:t>;</w:t>
      </w:r>
      <w:r w:rsidR="002A48EB" w:rsidRPr="0061523C">
        <w:rPr>
          <w:rFonts w:eastAsia="Times New Roman" w:cs="Arial"/>
          <w:sz w:val="20"/>
          <w:szCs w:val="20"/>
        </w:rPr>
        <w:t>”;</w:t>
      </w:r>
      <w:r w:rsidRPr="0061523C">
        <w:rPr>
          <w:rFonts w:eastAsia="Times New Roman" w:cs="Arial"/>
          <w:sz w:val="20"/>
          <w:szCs w:val="20"/>
        </w:rPr>
        <w:t xml:space="preserve"> </w:t>
      </w:r>
    </w:p>
    <w:p w:rsidR="002A48EB" w:rsidRPr="0061523C" w:rsidRDefault="002A48EB"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 xml:space="preserve">b) </w:t>
      </w:r>
      <w:r w:rsidR="00D83127" w:rsidRPr="0061523C">
        <w:rPr>
          <w:rFonts w:eastAsia="Times New Roman" w:cs="Arial"/>
          <w:sz w:val="20"/>
          <w:szCs w:val="20"/>
        </w:rPr>
        <w:t>B</w:t>
      </w:r>
      <w:r w:rsidRPr="0061523C">
        <w:rPr>
          <w:rFonts w:eastAsia="Times New Roman" w:cs="Arial"/>
          <w:sz w:val="20"/>
          <w:szCs w:val="20"/>
        </w:rPr>
        <w:t xml:space="preserve">ổ sung </w:t>
      </w:r>
      <w:r w:rsidR="00D83127" w:rsidRPr="0061523C">
        <w:rPr>
          <w:rFonts w:eastAsia="Times New Roman" w:cs="Arial"/>
          <w:sz w:val="20"/>
          <w:szCs w:val="20"/>
        </w:rPr>
        <w:t xml:space="preserve">điểm </w:t>
      </w:r>
      <w:r w:rsidR="00686E1A" w:rsidRPr="0061523C">
        <w:rPr>
          <w:rFonts w:eastAsia="Times New Roman" w:cs="Arial"/>
          <w:sz w:val="20"/>
          <w:szCs w:val="20"/>
        </w:rPr>
        <w:t xml:space="preserve">đ </w:t>
      </w:r>
      <w:r w:rsidR="00D83127" w:rsidRPr="0061523C">
        <w:rPr>
          <w:rFonts w:eastAsia="Times New Roman" w:cs="Arial"/>
          <w:sz w:val="20"/>
          <w:szCs w:val="20"/>
        </w:rPr>
        <w:t xml:space="preserve">vào sau điểm </w:t>
      </w:r>
      <w:r w:rsidR="009F44CB" w:rsidRPr="0061523C">
        <w:rPr>
          <w:rFonts w:eastAsia="Times New Roman" w:cs="Arial"/>
          <w:sz w:val="20"/>
          <w:szCs w:val="20"/>
          <w:lang w:val="en-US"/>
        </w:rPr>
        <w:t>d</w:t>
      </w:r>
      <w:r w:rsidR="009F44CB" w:rsidRPr="0061523C">
        <w:rPr>
          <w:rFonts w:eastAsia="Times New Roman" w:cs="Arial"/>
          <w:sz w:val="20"/>
          <w:szCs w:val="20"/>
        </w:rPr>
        <w:t xml:space="preserve"> </w:t>
      </w:r>
      <w:r w:rsidRPr="0061523C">
        <w:rPr>
          <w:rFonts w:eastAsia="Times New Roman" w:cs="Arial"/>
          <w:sz w:val="20"/>
          <w:szCs w:val="20"/>
        </w:rPr>
        <w:t xml:space="preserve">khoản </w:t>
      </w:r>
      <w:r w:rsidR="00D83127" w:rsidRPr="0061523C">
        <w:rPr>
          <w:rFonts w:eastAsia="Times New Roman" w:cs="Arial"/>
          <w:sz w:val="20"/>
          <w:szCs w:val="20"/>
        </w:rPr>
        <w:t xml:space="preserve">2 </w:t>
      </w:r>
      <w:r w:rsidRPr="0061523C">
        <w:rPr>
          <w:rFonts w:eastAsia="Times New Roman" w:cs="Arial"/>
          <w:sz w:val="20"/>
          <w:szCs w:val="20"/>
        </w:rPr>
        <w:t>như sau:</w:t>
      </w:r>
    </w:p>
    <w:p w:rsidR="002A48EB" w:rsidRPr="0061523C" w:rsidRDefault="002A48EB"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w:t>
      </w:r>
      <w:r w:rsidR="00686E1A" w:rsidRPr="0061523C">
        <w:rPr>
          <w:rFonts w:eastAsia="Times New Roman" w:cs="Arial"/>
          <w:sz w:val="20"/>
          <w:szCs w:val="20"/>
        </w:rPr>
        <w:t>đ</w:t>
      </w:r>
      <w:r w:rsidR="00D83127" w:rsidRPr="0061523C">
        <w:rPr>
          <w:rFonts w:eastAsia="Times New Roman" w:cs="Arial"/>
          <w:sz w:val="20"/>
          <w:szCs w:val="20"/>
        </w:rPr>
        <w:t xml:space="preserve">) Đối với trường hợp quy định tại điểm </w:t>
      </w:r>
      <w:r w:rsidR="006F2ABB" w:rsidRPr="0061523C">
        <w:rPr>
          <w:rFonts w:eastAsia="Times New Roman" w:cs="Arial"/>
          <w:sz w:val="20"/>
          <w:szCs w:val="20"/>
          <w:lang w:val="en-US"/>
        </w:rPr>
        <w:t>d</w:t>
      </w:r>
      <w:r w:rsidR="00D83127" w:rsidRPr="0061523C">
        <w:rPr>
          <w:rFonts w:eastAsia="Times New Roman" w:cs="Arial"/>
          <w:sz w:val="20"/>
          <w:szCs w:val="20"/>
        </w:rPr>
        <w:t>1 khoản 1 Điều này</w:t>
      </w:r>
      <w:r w:rsidR="00364BB7" w:rsidRPr="0061523C">
        <w:rPr>
          <w:rFonts w:eastAsia="Times New Roman" w:cs="Arial"/>
          <w:sz w:val="20"/>
          <w:szCs w:val="20"/>
        </w:rPr>
        <w:t xml:space="preserve"> thì</w:t>
      </w:r>
      <w:r w:rsidR="00D83127" w:rsidRPr="0061523C">
        <w:rPr>
          <w:rFonts w:eastAsia="Times New Roman" w:cs="Arial"/>
          <w:sz w:val="20"/>
          <w:szCs w:val="20"/>
        </w:rPr>
        <w:t xml:space="preserve"> việc thu hồi Giấy đăng ký hoạt động của doanh nghiệp </w:t>
      </w:r>
      <w:r w:rsidR="00313053" w:rsidRPr="0061523C">
        <w:rPr>
          <w:rFonts w:eastAsia="Times New Roman" w:cs="Arial"/>
          <w:sz w:val="20"/>
          <w:szCs w:val="20"/>
        </w:rPr>
        <w:t xml:space="preserve">đấu giá tài sản </w:t>
      </w:r>
      <w:r w:rsidR="00D83127" w:rsidRPr="0061523C">
        <w:rPr>
          <w:rFonts w:eastAsia="Times New Roman" w:cs="Arial"/>
          <w:sz w:val="20"/>
          <w:szCs w:val="20"/>
        </w:rPr>
        <w:t xml:space="preserve">được thực hiện theo quy định của Chính </w:t>
      </w:r>
      <w:r w:rsidR="00364BB7" w:rsidRPr="0061523C">
        <w:rPr>
          <w:rFonts w:eastAsia="Times New Roman" w:cs="Arial"/>
          <w:sz w:val="20"/>
          <w:szCs w:val="20"/>
        </w:rPr>
        <w:t>phủ</w:t>
      </w:r>
      <w:r w:rsidR="00F56924" w:rsidRPr="0061523C">
        <w:rPr>
          <w:rFonts w:eastAsia="Times New Roman" w:cs="Arial"/>
          <w:sz w:val="20"/>
          <w:szCs w:val="20"/>
          <w:lang w:val="en-US"/>
        </w:rPr>
        <w:t>.</w:t>
      </w:r>
      <w:r w:rsidR="00D83127" w:rsidRPr="0061523C">
        <w:rPr>
          <w:rFonts w:eastAsia="Times New Roman" w:cs="Arial"/>
          <w:sz w:val="20"/>
          <w:szCs w:val="20"/>
        </w:rPr>
        <w:t>”.</w:t>
      </w:r>
    </w:p>
    <w:p w:rsidR="004F5B05" w:rsidRPr="0061523C" w:rsidRDefault="00051F4B" w:rsidP="0061523C">
      <w:pPr>
        <w:spacing w:after="120" w:line="240" w:lineRule="auto"/>
        <w:ind w:firstLine="720"/>
        <w:jc w:val="both"/>
        <w:rPr>
          <w:rFonts w:cs="Arial"/>
          <w:bCs/>
          <w:iCs/>
          <w:sz w:val="20"/>
          <w:szCs w:val="20"/>
          <w:lang w:val="eu-ES"/>
        </w:rPr>
      </w:pPr>
      <w:r w:rsidRPr="0061523C">
        <w:rPr>
          <w:rFonts w:cs="Arial"/>
          <w:bCs/>
          <w:iCs/>
          <w:sz w:val="20"/>
          <w:szCs w:val="20"/>
          <w:lang w:val="eu-ES"/>
        </w:rPr>
        <w:t>20</w:t>
      </w:r>
      <w:r w:rsidR="008F4E7A" w:rsidRPr="0061523C">
        <w:rPr>
          <w:rFonts w:cs="Arial"/>
          <w:sz w:val="20"/>
          <w:szCs w:val="20"/>
          <w:lang w:val="eu-ES"/>
        </w:rPr>
        <w:t>.</w:t>
      </w:r>
      <w:r w:rsidR="008F4E7A" w:rsidRPr="0061523C">
        <w:rPr>
          <w:rFonts w:cs="Arial"/>
          <w:bCs/>
          <w:iCs/>
          <w:sz w:val="20"/>
          <w:szCs w:val="20"/>
          <w:lang w:val="eu-ES"/>
        </w:rPr>
        <w:t xml:space="preserve"> </w:t>
      </w:r>
      <w:r w:rsidR="004F5B05" w:rsidRPr="0061523C">
        <w:rPr>
          <w:rFonts w:cs="Arial"/>
          <w:bCs/>
          <w:iCs/>
          <w:sz w:val="20"/>
          <w:szCs w:val="20"/>
          <w:lang w:val="eu-ES"/>
        </w:rPr>
        <w:t>Sửa đổi, b</w:t>
      </w:r>
      <w:r w:rsidR="00574054" w:rsidRPr="0061523C">
        <w:rPr>
          <w:rFonts w:cs="Arial"/>
          <w:bCs/>
          <w:iCs/>
          <w:sz w:val="20"/>
          <w:szCs w:val="20"/>
          <w:lang w:val="eu-ES"/>
        </w:rPr>
        <w:t>ổ sung</w:t>
      </w:r>
      <w:r w:rsidR="005D24E8" w:rsidRPr="0061523C">
        <w:rPr>
          <w:rFonts w:cs="Arial"/>
          <w:bCs/>
          <w:iCs/>
          <w:sz w:val="20"/>
          <w:szCs w:val="20"/>
          <w:lang w:val="eu-ES"/>
        </w:rPr>
        <w:t xml:space="preserve"> </w:t>
      </w:r>
      <w:r w:rsidR="00220FB9" w:rsidRPr="0061523C">
        <w:rPr>
          <w:rFonts w:cs="Arial"/>
          <w:bCs/>
          <w:iCs/>
          <w:sz w:val="20"/>
          <w:szCs w:val="20"/>
        </w:rPr>
        <w:t xml:space="preserve">một số điểm, khoản của </w:t>
      </w:r>
      <w:r w:rsidR="004F5B05" w:rsidRPr="0061523C">
        <w:rPr>
          <w:rFonts w:cs="Arial"/>
          <w:bCs/>
          <w:iCs/>
          <w:sz w:val="20"/>
          <w:szCs w:val="20"/>
          <w:lang w:val="eu-ES"/>
        </w:rPr>
        <w:t>Điều 34 như sau:</w:t>
      </w:r>
    </w:p>
    <w:p w:rsidR="00FE29CB" w:rsidRPr="0061523C" w:rsidRDefault="004F5B05" w:rsidP="0061523C">
      <w:pPr>
        <w:spacing w:after="120" w:line="240" w:lineRule="auto"/>
        <w:ind w:firstLine="720"/>
        <w:jc w:val="both"/>
        <w:rPr>
          <w:rFonts w:cs="Arial"/>
          <w:bCs/>
          <w:iCs/>
          <w:sz w:val="20"/>
          <w:szCs w:val="20"/>
          <w:lang w:val="eu-ES"/>
        </w:rPr>
      </w:pPr>
      <w:r w:rsidRPr="0061523C">
        <w:rPr>
          <w:rFonts w:cs="Arial"/>
          <w:bCs/>
          <w:iCs/>
          <w:sz w:val="20"/>
          <w:szCs w:val="20"/>
          <w:lang w:val="eu-ES"/>
        </w:rPr>
        <w:t xml:space="preserve">a) </w:t>
      </w:r>
      <w:r w:rsidR="00FE29CB" w:rsidRPr="0061523C">
        <w:rPr>
          <w:rFonts w:cs="Arial"/>
          <w:bCs/>
          <w:iCs/>
          <w:sz w:val="20"/>
          <w:szCs w:val="20"/>
          <w:lang w:val="eu-ES"/>
        </w:rPr>
        <w:t>Sửa đổi, bổ sung điểm a khoản 2 như sau:</w:t>
      </w:r>
    </w:p>
    <w:p w:rsidR="00FE29CB" w:rsidRPr="0061523C" w:rsidRDefault="00FE29CB" w:rsidP="0061523C">
      <w:pPr>
        <w:spacing w:after="120" w:line="240" w:lineRule="auto"/>
        <w:ind w:firstLine="720"/>
        <w:jc w:val="both"/>
        <w:rPr>
          <w:rFonts w:cs="Arial"/>
          <w:bCs/>
          <w:iCs/>
          <w:sz w:val="20"/>
          <w:szCs w:val="20"/>
          <w:lang w:val="eu-ES"/>
        </w:rPr>
      </w:pPr>
      <w:r w:rsidRPr="0061523C">
        <w:rPr>
          <w:rFonts w:cs="Arial"/>
          <w:bCs/>
          <w:iCs/>
          <w:sz w:val="20"/>
          <w:szCs w:val="20"/>
          <w:lang w:val="eu-ES"/>
        </w:rPr>
        <w:t xml:space="preserve">“a) Tên tài sản hoặc danh mục tài sản, lô tài sản hoặc tài sản </w:t>
      </w:r>
      <w:r w:rsidR="00184344" w:rsidRPr="0061523C">
        <w:rPr>
          <w:rFonts w:cs="Arial"/>
          <w:bCs/>
          <w:iCs/>
          <w:sz w:val="20"/>
          <w:szCs w:val="20"/>
          <w:lang w:val="eu-ES"/>
        </w:rPr>
        <w:t>riêng lẻ</w:t>
      </w:r>
      <w:r w:rsidRPr="0061523C">
        <w:rPr>
          <w:rFonts w:cs="Arial"/>
          <w:bCs/>
          <w:iCs/>
          <w:sz w:val="20"/>
          <w:szCs w:val="20"/>
          <w:lang w:val="eu-ES"/>
        </w:rPr>
        <w:t>, số lượng, chất lượng của tài sản đấu giá; nơi có tài sản đấu giá; giấy tờ về quyền sở hữu, quyền sử dụng đối với tài sản đấu giá</w:t>
      </w:r>
      <w:r w:rsidR="00FA3A8E" w:rsidRPr="0061523C">
        <w:rPr>
          <w:rFonts w:cs="Arial"/>
          <w:bCs/>
          <w:iCs/>
          <w:sz w:val="20"/>
          <w:szCs w:val="20"/>
          <w:lang w:val="eu-ES"/>
        </w:rPr>
        <w:t>;”;</w:t>
      </w:r>
    </w:p>
    <w:p w:rsidR="00644733" w:rsidRPr="0061523C" w:rsidRDefault="00FA3A8E" w:rsidP="0061523C">
      <w:pPr>
        <w:spacing w:after="120" w:line="240" w:lineRule="auto"/>
        <w:ind w:firstLine="720"/>
        <w:jc w:val="both"/>
        <w:rPr>
          <w:rFonts w:cs="Arial"/>
          <w:bCs/>
          <w:iCs/>
          <w:sz w:val="20"/>
          <w:szCs w:val="20"/>
        </w:rPr>
      </w:pPr>
      <w:r w:rsidRPr="0061523C">
        <w:rPr>
          <w:rFonts w:cs="Arial"/>
          <w:bCs/>
          <w:iCs/>
          <w:sz w:val="20"/>
          <w:szCs w:val="20"/>
          <w:lang w:val="en-US"/>
        </w:rPr>
        <w:t xml:space="preserve">b) </w:t>
      </w:r>
      <w:r w:rsidR="00644733" w:rsidRPr="0061523C">
        <w:rPr>
          <w:rFonts w:cs="Arial"/>
          <w:bCs/>
          <w:iCs/>
          <w:sz w:val="20"/>
          <w:szCs w:val="20"/>
        </w:rPr>
        <w:t>Sửa đổi, bổ sung điểm c khoản 2 như sau:</w:t>
      </w:r>
    </w:p>
    <w:p w:rsidR="00644733" w:rsidRPr="0061523C" w:rsidRDefault="00644733" w:rsidP="0061523C">
      <w:pPr>
        <w:spacing w:after="120" w:line="240" w:lineRule="auto"/>
        <w:ind w:firstLine="720"/>
        <w:jc w:val="both"/>
        <w:rPr>
          <w:rFonts w:cs="Arial"/>
          <w:bCs/>
          <w:iCs/>
          <w:sz w:val="20"/>
          <w:szCs w:val="20"/>
        </w:rPr>
      </w:pPr>
      <w:r w:rsidRPr="0061523C">
        <w:rPr>
          <w:rFonts w:cs="Arial"/>
          <w:bCs/>
          <w:iCs/>
          <w:sz w:val="20"/>
          <w:szCs w:val="20"/>
        </w:rPr>
        <w:t>“</w:t>
      </w:r>
      <w:r w:rsidR="000754ED" w:rsidRPr="0061523C">
        <w:rPr>
          <w:rFonts w:cs="Arial"/>
          <w:bCs/>
          <w:iCs/>
          <w:sz w:val="20"/>
          <w:szCs w:val="20"/>
        </w:rPr>
        <w:t xml:space="preserve">c) </w:t>
      </w:r>
      <w:r w:rsidRPr="0061523C">
        <w:rPr>
          <w:rFonts w:cs="Arial"/>
          <w:bCs/>
          <w:iCs/>
          <w:sz w:val="20"/>
          <w:szCs w:val="20"/>
        </w:rPr>
        <w:t>Ngày, giờ bắt đầu</w:t>
      </w:r>
      <w:r w:rsidR="00BC353A" w:rsidRPr="0061523C">
        <w:rPr>
          <w:rFonts w:cs="Arial"/>
          <w:bCs/>
          <w:iCs/>
          <w:sz w:val="20"/>
          <w:szCs w:val="20"/>
        </w:rPr>
        <w:t>, hết hạn</w:t>
      </w:r>
      <w:r w:rsidRPr="0061523C">
        <w:rPr>
          <w:rFonts w:cs="Arial"/>
          <w:bCs/>
          <w:iCs/>
          <w:sz w:val="20"/>
          <w:szCs w:val="20"/>
        </w:rPr>
        <w:t xml:space="preserve"> bán</w:t>
      </w:r>
      <w:r w:rsidR="00BC353A" w:rsidRPr="0061523C">
        <w:rPr>
          <w:rFonts w:cs="Arial"/>
          <w:bCs/>
          <w:iCs/>
          <w:sz w:val="20"/>
          <w:szCs w:val="20"/>
        </w:rPr>
        <w:t xml:space="preserve"> </w:t>
      </w:r>
      <w:r w:rsidR="00E039B4" w:rsidRPr="0061523C">
        <w:rPr>
          <w:rFonts w:cs="Arial"/>
          <w:bCs/>
          <w:iCs/>
          <w:sz w:val="20"/>
          <w:szCs w:val="20"/>
        </w:rPr>
        <w:t xml:space="preserve">hồ sơ </w:t>
      </w:r>
      <w:r w:rsidR="00FA07BC" w:rsidRPr="0061523C">
        <w:rPr>
          <w:rFonts w:cs="Arial"/>
          <w:bCs/>
          <w:iCs/>
          <w:sz w:val="20"/>
          <w:szCs w:val="20"/>
          <w:lang w:val="en-US"/>
        </w:rPr>
        <w:t xml:space="preserve">mời </w:t>
      </w:r>
      <w:r w:rsidR="00E039B4" w:rsidRPr="0061523C">
        <w:rPr>
          <w:rFonts w:cs="Arial"/>
          <w:bCs/>
          <w:iCs/>
          <w:sz w:val="20"/>
          <w:szCs w:val="20"/>
        </w:rPr>
        <w:t>tham gia đấu giá;</w:t>
      </w:r>
      <w:r w:rsidR="007A2881" w:rsidRPr="0061523C">
        <w:rPr>
          <w:rFonts w:cs="Arial"/>
          <w:bCs/>
          <w:iCs/>
          <w:sz w:val="20"/>
          <w:szCs w:val="20"/>
        </w:rPr>
        <w:t xml:space="preserve"> </w:t>
      </w:r>
      <w:r w:rsidR="00E039B4" w:rsidRPr="0061523C">
        <w:rPr>
          <w:rFonts w:cs="Arial"/>
          <w:bCs/>
          <w:iCs/>
          <w:sz w:val="20"/>
          <w:szCs w:val="20"/>
        </w:rPr>
        <w:t xml:space="preserve">ngày, giờ bắt đầu, hết hạn </w:t>
      </w:r>
      <w:r w:rsidR="007A2881" w:rsidRPr="0061523C">
        <w:rPr>
          <w:rFonts w:cs="Arial"/>
          <w:bCs/>
          <w:iCs/>
          <w:sz w:val="20"/>
          <w:szCs w:val="20"/>
        </w:rPr>
        <w:t>tiếp nhận</w:t>
      </w:r>
      <w:r w:rsidRPr="0061523C">
        <w:rPr>
          <w:rFonts w:cs="Arial"/>
          <w:bCs/>
          <w:iCs/>
          <w:sz w:val="20"/>
          <w:szCs w:val="20"/>
        </w:rPr>
        <w:t xml:space="preserve"> hồ sơ tham gia đấu giá</w:t>
      </w:r>
      <w:r w:rsidR="00182E8D" w:rsidRPr="0061523C">
        <w:rPr>
          <w:rFonts w:cs="Arial"/>
          <w:bCs/>
          <w:iCs/>
          <w:sz w:val="20"/>
          <w:szCs w:val="20"/>
        </w:rPr>
        <w:t>;</w:t>
      </w:r>
      <w:r w:rsidRPr="0061523C">
        <w:rPr>
          <w:rFonts w:cs="Arial"/>
          <w:bCs/>
          <w:iCs/>
          <w:sz w:val="20"/>
          <w:szCs w:val="20"/>
        </w:rPr>
        <w:t xml:space="preserve"> địa điểm bán</w:t>
      </w:r>
      <w:r w:rsidR="00504B0C" w:rsidRPr="0061523C">
        <w:rPr>
          <w:rFonts w:cs="Arial"/>
          <w:bCs/>
          <w:iCs/>
          <w:sz w:val="20"/>
          <w:szCs w:val="20"/>
        </w:rPr>
        <w:t xml:space="preserve"> hồ sơ </w:t>
      </w:r>
      <w:r w:rsidR="00BA7E9D" w:rsidRPr="0061523C">
        <w:rPr>
          <w:rFonts w:cs="Arial"/>
          <w:bCs/>
          <w:iCs/>
          <w:sz w:val="20"/>
          <w:szCs w:val="20"/>
          <w:lang w:val="en-US"/>
        </w:rPr>
        <w:t>mời</w:t>
      </w:r>
      <w:r w:rsidR="00504B0C" w:rsidRPr="0061523C">
        <w:rPr>
          <w:rFonts w:cs="Arial"/>
          <w:bCs/>
          <w:iCs/>
          <w:sz w:val="20"/>
          <w:szCs w:val="20"/>
        </w:rPr>
        <w:t xml:space="preserve"> tham gia đấu giá</w:t>
      </w:r>
      <w:r w:rsidR="007A2881" w:rsidRPr="0061523C">
        <w:rPr>
          <w:rFonts w:cs="Arial"/>
          <w:bCs/>
          <w:iCs/>
          <w:sz w:val="20"/>
          <w:szCs w:val="20"/>
        </w:rPr>
        <w:t>, tiếp nhận</w:t>
      </w:r>
      <w:r w:rsidRPr="0061523C">
        <w:rPr>
          <w:rFonts w:cs="Arial"/>
          <w:bCs/>
          <w:iCs/>
          <w:sz w:val="20"/>
          <w:szCs w:val="20"/>
        </w:rPr>
        <w:t xml:space="preserve"> hồ sơ tham gia đấu giá;</w:t>
      </w:r>
      <w:r w:rsidR="00880375" w:rsidRPr="0061523C">
        <w:rPr>
          <w:rFonts w:cs="Arial"/>
          <w:bCs/>
          <w:iCs/>
          <w:sz w:val="20"/>
          <w:szCs w:val="20"/>
        </w:rPr>
        <w:t>”</w:t>
      </w:r>
      <w:r w:rsidR="008F09A3" w:rsidRPr="0061523C">
        <w:rPr>
          <w:rFonts w:cs="Arial"/>
          <w:bCs/>
          <w:iCs/>
          <w:sz w:val="20"/>
          <w:szCs w:val="20"/>
          <w:lang w:val="en-US"/>
        </w:rPr>
        <w:t>;</w:t>
      </w:r>
    </w:p>
    <w:p w:rsidR="00880375" w:rsidRPr="0061523C" w:rsidRDefault="00FA3A8E" w:rsidP="0061523C">
      <w:pPr>
        <w:spacing w:after="120" w:line="240" w:lineRule="auto"/>
        <w:ind w:firstLine="720"/>
        <w:jc w:val="both"/>
        <w:rPr>
          <w:rFonts w:cs="Arial"/>
          <w:bCs/>
          <w:iCs/>
          <w:sz w:val="20"/>
          <w:szCs w:val="20"/>
        </w:rPr>
      </w:pPr>
      <w:r w:rsidRPr="0061523C">
        <w:rPr>
          <w:rFonts w:cs="Arial"/>
          <w:bCs/>
          <w:iCs/>
          <w:sz w:val="20"/>
          <w:szCs w:val="20"/>
          <w:lang w:val="en-US"/>
        </w:rPr>
        <w:t>c</w:t>
      </w:r>
      <w:r w:rsidR="00880375" w:rsidRPr="0061523C">
        <w:rPr>
          <w:rFonts w:cs="Arial"/>
          <w:bCs/>
          <w:iCs/>
          <w:sz w:val="20"/>
          <w:szCs w:val="20"/>
        </w:rPr>
        <w:t>) Sửa đổi, bổ sung điểm đ khoản 2 như sau:</w:t>
      </w:r>
    </w:p>
    <w:p w:rsidR="00880375" w:rsidRPr="0061523C" w:rsidRDefault="00880375" w:rsidP="0061523C">
      <w:pPr>
        <w:spacing w:after="120" w:line="240" w:lineRule="auto"/>
        <w:ind w:firstLine="720"/>
        <w:jc w:val="both"/>
        <w:rPr>
          <w:rFonts w:cs="Arial"/>
          <w:bCs/>
          <w:iCs/>
          <w:sz w:val="20"/>
          <w:szCs w:val="20"/>
        </w:rPr>
      </w:pPr>
      <w:r w:rsidRPr="0061523C">
        <w:rPr>
          <w:rFonts w:cs="Arial"/>
          <w:bCs/>
          <w:iCs/>
          <w:sz w:val="20"/>
          <w:szCs w:val="20"/>
        </w:rPr>
        <w:t>“</w:t>
      </w:r>
      <w:r w:rsidR="005F7CB0" w:rsidRPr="0061523C">
        <w:rPr>
          <w:rFonts w:cs="Arial"/>
          <w:bCs/>
          <w:iCs/>
          <w:sz w:val="20"/>
          <w:szCs w:val="20"/>
        </w:rPr>
        <w:t xml:space="preserve">đ) </w:t>
      </w:r>
      <w:r w:rsidRPr="0061523C">
        <w:rPr>
          <w:rFonts w:cs="Arial"/>
          <w:bCs/>
          <w:iCs/>
          <w:sz w:val="20"/>
          <w:szCs w:val="20"/>
        </w:rPr>
        <w:t xml:space="preserve">Tiền mua hồ sơ </w:t>
      </w:r>
      <w:r w:rsidR="00BA7E9D" w:rsidRPr="0061523C">
        <w:rPr>
          <w:rFonts w:cs="Arial"/>
          <w:bCs/>
          <w:iCs/>
          <w:sz w:val="20"/>
          <w:szCs w:val="20"/>
          <w:lang w:val="en-US"/>
        </w:rPr>
        <w:t xml:space="preserve">mời </w:t>
      </w:r>
      <w:r w:rsidRPr="0061523C">
        <w:rPr>
          <w:rFonts w:cs="Arial"/>
          <w:bCs/>
          <w:iCs/>
          <w:sz w:val="20"/>
          <w:szCs w:val="20"/>
        </w:rPr>
        <w:t>tham gia đấu giá, tiền đặt trước; ngày, giờ bắt đầu</w:t>
      </w:r>
      <w:r w:rsidR="00303C98" w:rsidRPr="0061523C">
        <w:rPr>
          <w:rFonts w:cs="Arial"/>
          <w:bCs/>
          <w:iCs/>
          <w:sz w:val="20"/>
          <w:szCs w:val="20"/>
        </w:rPr>
        <w:t>,</w:t>
      </w:r>
      <w:r w:rsidRPr="0061523C">
        <w:rPr>
          <w:rFonts w:cs="Arial"/>
          <w:bCs/>
          <w:iCs/>
          <w:sz w:val="20"/>
          <w:szCs w:val="20"/>
        </w:rPr>
        <w:t xml:space="preserve"> </w:t>
      </w:r>
      <w:r w:rsidR="005E5AF2" w:rsidRPr="0061523C">
        <w:rPr>
          <w:rFonts w:cs="Arial"/>
          <w:bCs/>
          <w:iCs/>
          <w:sz w:val="20"/>
          <w:szCs w:val="20"/>
        </w:rPr>
        <w:t>hết hạn</w:t>
      </w:r>
      <w:r w:rsidR="00303C98" w:rsidRPr="0061523C">
        <w:rPr>
          <w:rFonts w:cs="Arial"/>
          <w:bCs/>
          <w:iCs/>
          <w:sz w:val="20"/>
          <w:szCs w:val="20"/>
        </w:rPr>
        <w:t xml:space="preserve"> </w:t>
      </w:r>
      <w:r w:rsidRPr="0061523C">
        <w:rPr>
          <w:rFonts w:cs="Arial"/>
          <w:bCs/>
          <w:iCs/>
          <w:sz w:val="20"/>
          <w:szCs w:val="20"/>
        </w:rPr>
        <w:t>nộp tiền đặt trước;”</w:t>
      </w:r>
      <w:r w:rsidR="008F09A3" w:rsidRPr="0061523C">
        <w:rPr>
          <w:rFonts w:cs="Arial"/>
          <w:bCs/>
          <w:iCs/>
          <w:sz w:val="20"/>
          <w:szCs w:val="20"/>
          <w:lang w:val="en-US"/>
        </w:rPr>
        <w:t>;</w:t>
      </w:r>
    </w:p>
    <w:p w:rsidR="001D117B" w:rsidRPr="0061523C" w:rsidRDefault="00FA3A8E" w:rsidP="0061523C">
      <w:pPr>
        <w:spacing w:after="120" w:line="240" w:lineRule="auto"/>
        <w:ind w:firstLine="720"/>
        <w:jc w:val="both"/>
        <w:rPr>
          <w:rFonts w:cs="Arial"/>
          <w:bCs/>
          <w:iCs/>
          <w:sz w:val="20"/>
          <w:szCs w:val="20"/>
          <w:lang w:val="eu-ES"/>
        </w:rPr>
      </w:pPr>
      <w:r w:rsidRPr="0061523C">
        <w:rPr>
          <w:rFonts w:cs="Arial"/>
          <w:bCs/>
          <w:iCs/>
          <w:sz w:val="20"/>
          <w:szCs w:val="20"/>
          <w:lang w:val="en-US"/>
        </w:rPr>
        <w:t>d</w:t>
      </w:r>
      <w:r w:rsidR="001D117B" w:rsidRPr="0061523C">
        <w:rPr>
          <w:rFonts w:cs="Arial"/>
          <w:bCs/>
          <w:iCs/>
          <w:sz w:val="20"/>
          <w:szCs w:val="20"/>
        </w:rPr>
        <w:t xml:space="preserve">) </w:t>
      </w:r>
      <w:r w:rsidR="001D117B" w:rsidRPr="0061523C">
        <w:rPr>
          <w:rFonts w:cs="Arial"/>
          <w:bCs/>
          <w:iCs/>
          <w:sz w:val="20"/>
          <w:szCs w:val="20"/>
          <w:lang w:val="eu-ES"/>
        </w:rPr>
        <w:t xml:space="preserve">Bổ sung </w:t>
      </w:r>
      <w:r w:rsidR="00E24EB0" w:rsidRPr="0061523C">
        <w:rPr>
          <w:rFonts w:cs="Arial"/>
          <w:bCs/>
          <w:iCs/>
          <w:sz w:val="20"/>
          <w:szCs w:val="20"/>
          <w:lang w:val="eu-ES"/>
        </w:rPr>
        <w:t xml:space="preserve">các </w:t>
      </w:r>
      <w:r w:rsidR="001D117B" w:rsidRPr="0061523C">
        <w:rPr>
          <w:rFonts w:cs="Arial"/>
          <w:bCs/>
          <w:iCs/>
          <w:sz w:val="20"/>
          <w:szCs w:val="20"/>
          <w:lang w:val="eu-ES"/>
        </w:rPr>
        <w:t>điểm k, l</w:t>
      </w:r>
      <w:r w:rsidR="00417D14" w:rsidRPr="0061523C">
        <w:rPr>
          <w:rFonts w:cs="Arial"/>
          <w:bCs/>
          <w:iCs/>
          <w:sz w:val="20"/>
          <w:szCs w:val="20"/>
          <w:lang w:val="eu-ES"/>
        </w:rPr>
        <w:t xml:space="preserve"> </w:t>
      </w:r>
      <w:r w:rsidR="003111F4" w:rsidRPr="0061523C">
        <w:rPr>
          <w:rFonts w:cs="Arial"/>
          <w:bCs/>
          <w:iCs/>
          <w:sz w:val="20"/>
          <w:szCs w:val="20"/>
          <w:lang w:val="eu-ES"/>
        </w:rPr>
        <w:t xml:space="preserve">và </w:t>
      </w:r>
      <w:r w:rsidR="00417D14" w:rsidRPr="0061523C">
        <w:rPr>
          <w:rFonts w:cs="Arial"/>
          <w:bCs/>
          <w:iCs/>
          <w:sz w:val="20"/>
          <w:szCs w:val="20"/>
          <w:lang w:val="eu-ES"/>
        </w:rPr>
        <w:t>m</w:t>
      </w:r>
      <w:r w:rsidR="001D117B" w:rsidRPr="0061523C">
        <w:rPr>
          <w:rFonts w:cs="Arial"/>
          <w:bCs/>
          <w:iCs/>
          <w:sz w:val="20"/>
          <w:szCs w:val="20"/>
          <w:lang w:val="eu-ES"/>
        </w:rPr>
        <w:t xml:space="preserve"> vào </w:t>
      </w:r>
      <w:r w:rsidR="00AD55E0" w:rsidRPr="0061523C">
        <w:rPr>
          <w:rFonts w:cs="Arial"/>
          <w:bCs/>
          <w:iCs/>
          <w:sz w:val="20"/>
          <w:szCs w:val="20"/>
          <w:lang w:val="eu-ES"/>
        </w:rPr>
        <w:t xml:space="preserve">sau điểm i </w:t>
      </w:r>
      <w:r w:rsidR="001D117B" w:rsidRPr="0061523C">
        <w:rPr>
          <w:rFonts w:cs="Arial"/>
          <w:bCs/>
          <w:iCs/>
          <w:sz w:val="20"/>
          <w:szCs w:val="20"/>
          <w:lang w:val="eu-ES"/>
        </w:rPr>
        <w:t>khoản 2 như sau:</w:t>
      </w:r>
    </w:p>
    <w:p w:rsidR="001D117B" w:rsidRPr="0061523C" w:rsidRDefault="001D117B" w:rsidP="0061523C">
      <w:pPr>
        <w:spacing w:after="120" w:line="240" w:lineRule="auto"/>
        <w:ind w:firstLine="720"/>
        <w:jc w:val="both"/>
        <w:rPr>
          <w:rFonts w:cs="Arial"/>
          <w:bCs/>
          <w:iCs/>
          <w:sz w:val="20"/>
          <w:szCs w:val="20"/>
          <w:lang w:val="eu-ES"/>
        </w:rPr>
      </w:pPr>
      <w:r w:rsidRPr="0061523C">
        <w:rPr>
          <w:rFonts w:cs="Arial"/>
          <w:bCs/>
          <w:iCs/>
          <w:sz w:val="20"/>
          <w:szCs w:val="20"/>
          <w:lang w:val="eu-ES"/>
        </w:rPr>
        <w:t xml:space="preserve">“k) </w:t>
      </w:r>
      <w:r w:rsidRPr="0061523C">
        <w:rPr>
          <w:rFonts w:cs="Arial"/>
          <w:bCs/>
          <w:iCs/>
          <w:sz w:val="20"/>
          <w:szCs w:val="20"/>
        </w:rPr>
        <w:t>Bước giá</w:t>
      </w:r>
      <w:r w:rsidRPr="0061523C">
        <w:rPr>
          <w:rFonts w:cs="Arial"/>
          <w:bCs/>
          <w:iCs/>
          <w:sz w:val="20"/>
          <w:szCs w:val="20"/>
          <w:lang w:val="eu-ES"/>
        </w:rPr>
        <w:t>, việc áp dụng bước giá tại các vòng đấu giá</w:t>
      </w:r>
      <w:r w:rsidRPr="0061523C">
        <w:rPr>
          <w:rFonts w:cs="Arial"/>
          <w:bCs/>
          <w:iCs/>
          <w:sz w:val="20"/>
          <w:szCs w:val="20"/>
        </w:rPr>
        <w:t xml:space="preserve"> </w:t>
      </w:r>
      <w:r w:rsidRPr="0061523C">
        <w:rPr>
          <w:rFonts w:cs="Arial"/>
          <w:bCs/>
          <w:iCs/>
          <w:sz w:val="20"/>
          <w:szCs w:val="20"/>
          <w:lang w:val="eu-ES"/>
        </w:rPr>
        <w:t>tr</w:t>
      </w:r>
      <w:r w:rsidRPr="0061523C">
        <w:rPr>
          <w:rFonts w:cs="Arial"/>
          <w:bCs/>
          <w:iCs/>
          <w:sz w:val="20"/>
          <w:szCs w:val="20"/>
        </w:rPr>
        <w:t xml:space="preserve">ong trường hợp </w:t>
      </w:r>
      <w:r w:rsidRPr="0061523C">
        <w:rPr>
          <w:rFonts w:cs="Arial"/>
          <w:bCs/>
          <w:iCs/>
          <w:sz w:val="20"/>
          <w:szCs w:val="20"/>
          <w:lang w:val="eu-ES"/>
        </w:rPr>
        <w:t>cuộc đấu giá có bước giá và các vòng đấu giá</w:t>
      </w:r>
      <w:r w:rsidRPr="0061523C">
        <w:rPr>
          <w:rFonts w:cs="Arial"/>
          <w:bCs/>
          <w:iCs/>
          <w:sz w:val="20"/>
          <w:szCs w:val="20"/>
        </w:rPr>
        <w:t xml:space="preserve">; </w:t>
      </w:r>
      <w:r w:rsidRPr="0061523C">
        <w:rPr>
          <w:rFonts w:cs="Arial"/>
          <w:bCs/>
          <w:iCs/>
          <w:sz w:val="20"/>
          <w:szCs w:val="20"/>
          <w:lang w:val="eu-ES"/>
        </w:rPr>
        <w:t>giá</w:t>
      </w:r>
      <w:r w:rsidRPr="0061523C">
        <w:rPr>
          <w:rFonts w:cs="Arial"/>
          <w:bCs/>
          <w:iCs/>
          <w:sz w:val="20"/>
          <w:szCs w:val="20"/>
        </w:rPr>
        <w:t xml:space="preserve"> trả hợp lệ, giá trả không hợp lệ trong trường hợp đấu giá trực tiếp bằng lời nói tại </w:t>
      </w:r>
      <w:r w:rsidR="00DA3AEC" w:rsidRPr="0061523C">
        <w:rPr>
          <w:rFonts w:cs="Arial"/>
          <w:bCs/>
          <w:iCs/>
          <w:sz w:val="20"/>
          <w:szCs w:val="20"/>
          <w:lang w:val="en-US"/>
        </w:rPr>
        <w:t>phiên</w:t>
      </w:r>
      <w:r w:rsidR="00DA3AEC" w:rsidRPr="0061523C">
        <w:rPr>
          <w:rFonts w:cs="Arial"/>
          <w:bCs/>
          <w:iCs/>
          <w:sz w:val="20"/>
          <w:szCs w:val="20"/>
        </w:rPr>
        <w:t xml:space="preserve"> </w:t>
      </w:r>
      <w:r w:rsidRPr="0061523C">
        <w:rPr>
          <w:rFonts w:cs="Arial"/>
          <w:bCs/>
          <w:iCs/>
          <w:sz w:val="20"/>
          <w:szCs w:val="20"/>
        </w:rPr>
        <w:t xml:space="preserve">đấu giá hoặc đấu giá bằng hình thức trực tuyến; </w:t>
      </w:r>
      <w:r w:rsidRPr="0061523C">
        <w:rPr>
          <w:rFonts w:cs="Arial"/>
          <w:bCs/>
          <w:iCs/>
          <w:sz w:val="20"/>
          <w:szCs w:val="20"/>
          <w:lang w:val="eu-ES"/>
        </w:rPr>
        <w:t>phiếu trả giá hợp lệ, phiếu trả giá không hợp lệ</w:t>
      </w:r>
      <w:r w:rsidRPr="0061523C">
        <w:rPr>
          <w:rFonts w:cs="Arial"/>
          <w:bCs/>
          <w:iCs/>
          <w:sz w:val="20"/>
          <w:szCs w:val="20"/>
        </w:rPr>
        <w:t xml:space="preserve"> trong trường hợp đấu giá bằng bỏ phiếu trực tiếp tại </w:t>
      </w:r>
      <w:r w:rsidR="00DA3AEC" w:rsidRPr="0061523C">
        <w:rPr>
          <w:rFonts w:cs="Arial"/>
          <w:bCs/>
          <w:iCs/>
          <w:sz w:val="20"/>
          <w:szCs w:val="20"/>
          <w:lang w:val="en-US"/>
        </w:rPr>
        <w:t>phiên</w:t>
      </w:r>
      <w:r w:rsidR="00DA3AEC" w:rsidRPr="0061523C">
        <w:rPr>
          <w:rFonts w:cs="Arial"/>
          <w:bCs/>
          <w:iCs/>
          <w:sz w:val="20"/>
          <w:szCs w:val="20"/>
        </w:rPr>
        <w:t xml:space="preserve"> </w:t>
      </w:r>
      <w:r w:rsidRPr="0061523C">
        <w:rPr>
          <w:rFonts w:cs="Arial"/>
          <w:bCs/>
          <w:iCs/>
          <w:sz w:val="20"/>
          <w:szCs w:val="20"/>
        </w:rPr>
        <w:t>đấu giá hoặc đấu giá bằng bỏ phiếu gián tiếp</w:t>
      </w:r>
      <w:r w:rsidRPr="0061523C">
        <w:rPr>
          <w:rFonts w:cs="Arial"/>
          <w:bCs/>
          <w:iCs/>
          <w:sz w:val="20"/>
          <w:szCs w:val="20"/>
          <w:lang w:val="eu-ES"/>
        </w:rPr>
        <w:t>;</w:t>
      </w:r>
    </w:p>
    <w:p w:rsidR="00417D14" w:rsidRPr="0061523C" w:rsidRDefault="00FE0D51" w:rsidP="0061523C">
      <w:pPr>
        <w:spacing w:after="120" w:line="240" w:lineRule="auto"/>
        <w:ind w:firstLine="720"/>
        <w:jc w:val="both"/>
        <w:rPr>
          <w:rFonts w:cs="Arial"/>
          <w:bCs/>
          <w:iCs/>
          <w:sz w:val="20"/>
          <w:szCs w:val="20"/>
          <w:lang w:val="eu-ES"/>
        </w:rPr>
      </w:pPr>
      <w:r w:rsidRPr="0061523C">
        <w:rPr>
          <w:rFonts w:cs="Arial"/>
          <w:bCs/>
          <w:iCs/>
          <w:sz w:val="20"/>
          <w:szCs w:val="20"/>
          <w:lang w:val="eu-ES"/>
        </w:rPr>
        <w:t xml:space="preserve">l) </w:t>
      </w:r>
      <w:r w:rsidR="00A944EF" w:rsidRPr="0061523C">
        <w:rPr>
          <w:rFonts w:cs="Arial"/>
          <w:bCs/>
          <w:iCs/>
          <w:sz w:val="20"/>
          <w:szCs w:val="20"/>
          <w:lang w:val="eu-ES"/>
        </w:rPr>
        <w:t xml:space="preserve">Quy định </w:t>
      </w:r>
      <w:bookmarkStart w:id="11" w:name="_Hlk160708578"/>
      <w:r w:rsidRPr="0061523C">
        <w:rPr>
          <w:rFonts w:cs="Arial"/>
          <w:bCs/>
          <w:iCs/>
          <w:sz w:val="20"/>
          <w:szCs w:val="20"/>
          <w:lang w:val="eu-ES"/>
        </w:rPr>
        <w:t>về cách ghi phiếu</w:t>
      </w:r>
      <w:r w:rsidR="00A27085" w:rsidRPr="0061523C">
        <w:rPr>
          <w:rFonts w:cs="Arial"/>
          <w:bCs/>
          <w:iCs/>
          <w:sz w:val="20"/>
          <w:szCs w:val="20"/>
          <w:lang w:val="eu-ES"/>
        </w:rPr>
        <w:t xml:space="preserve"> </w:t>
      </w:r>
      <w:r w:rsidR="00A63572" w:rsidRPr="0061523C">
        <w:rPr>
          <w:rFonts w:cs="Arial"/>
          <w:bCs/>
          <w:iCs/>
          <w:sz w:val="20"/>
          <w:szCs w:val="20"/>
          <w:lang w:val="eu-ES"/>
        </w:rPr>
        <w:t xml:space="preserve">trả giá, </w:t>
      </w:r>
      <w:r w:rsidRPr="0061523C">
        <w:rPr>
          <w:rFonts w:cs="Arial"/>
          <w:bCs/>
          <w:iCs/>
          <w:sz w:val="20"/>
          <w:szCs w:val="20"/>
          <w:lang w:val="eu-ES"/>
        </w:rPr>
        <w:t>thời hạn nộp phiếu</w:t>
      </w:r>
      <w:r w:rsidR="00A63572" w:rsidRPr="0061523C">
        <w:rPr>
          <w:rFonts w:cs="Arial"/>
          <w:bCs/>
          <w:iCs/>
          <w:sz w:val="20"/>
          <w:szCs w:val="20"/>
          <w:lang w:val="eu-ES"/>
        </w:rPr>
        <w:t xml:space="preserve"> trả giá</w:t>
      </w:r>
      <w:r w:rsidR="00A305EC" w:rsidRPr="0061523C">
        <w:rPr>
          <w:rFonts w:cs="Arial"/>
          <w:bCs/>
          <w:iCs/>
          <w:sz w:val="20"/>
          <w:szCs w:val="20"/>
          <w:lang w:val="eu-ES"/>
        </w:rPr>
        <w:t>, trình tự, thủ tục niêm phong, mở niêm phong thùng phiếu</w:t>
      </w:r>
      <w:r w:rsidR="00A27085" w:rsidRPr="0061523C">
        <w:rPr>
          <w:rFonts w:cs="Arial"/>
          <w:bCs/>
          <w:iCs/>
          <w:sz w:val="20"/>
          <w:szCs w:val="20"/>
          <w:lang w:val="eu-ES"/>
        </w:rPr>
        <w:t xml:space="preserve"> trong trường hợp</w:t>
      </w:r>
      <w:r w:rsidR="00A27085" w:rsidRPr="0061523C">
        <w:rPr>
          <w:rFonts w:cs="Arial"/>
          <w:sz w:val="20"/>
          <w:szCs w:val="20"/>
        </w:rPr>
        <w:t xml:space="preserve"> </w:t>
      </w:r>
      <w:r w:rsidR="00A27085" w:rsidRPr="0061523C">
        <w:rPr>
          <w:rFonts w:cs="Arial"/>
          <w:bCs/>
          <w:iCs/>
          <w:sz w:val="20"/>
          <w:szCs w:val="20"/>
          <w:lang w:val="eu-ES"/>
        </w:rPr>
        <w:t>đấu giá bằng bỏ phiếu gián tiếp</w:t>
      </w:r>
      <w:bookmarkEnd w:id="11"/>
      <w:r w:rsidRPr="0061523C">
        <w:rPr>
          <w:rFonts w:cs="Arial"/>
          <w:bCs/>
          <w:iCs/>
          <w:sz w:val="20"/>
          <w:szCs w:val="20"/>
          <w:lang w:val="eu-ES"/>
        </w:rPr>
        <w:t>;</w:t>
      </w:r>
    </w:p>
    <w:p w:rsidR="00B06F8E" w:rsidRPr="0061523C" w:rsidRDefault="00FE0D51" w:rsidP="0061523C">
      <w:pPr>
        <w:spacing w:after="120" w:line="240" w:lineRule="auto"/>
        <w:ind w:firstLine="720"/>
        <w:jc w:val="both"/>
        <w:rPr>
          <w:rFonts w:cs="Arial"/>
          <w:bCs/>
          <w:iCs/>
          <w:sz w:val="20"/>
          <w:szCs w:val="20"/>
          <w:lang w:val="eu-ES"/>
        </w:rPr>
      </w:pPr>
      <w:r w:rsidRPr="0061523C">
        <w:rPr>
          <w:rFonts w:cs="Arial"/>
          <w:bCs/>
          <w:iCs/>
          <w:sz w:val="20"/>
          <w:szCs w:val="20"/>
          <w:lang w:val="eu-ES"/>
        </w:rPr>
        <w:t>m</w:t>
      </w:r>
      <w:r w:rsidR="001D117B" w:rsidRPr="0061523C">
        <w:rPr>
          <w:rFonts w:cs="Arial"/>
          <w:bCs/>
          <w:iCs/>
          <w:sz w:val="20"/>
          <w:szCs w:val="20"/>
          <w:lang w:val="eu-ES"/>
        </w:rPr>
        <w:t xml:space="preserve">) Giá trả của từng loại tài sản là quyền sử dụng đất và tài sản </w:t>
      </w:r>
      <w:r w:rsidR="00FC491B" w:rsidRPr="0061523C">
        <w:rPr>
          <w:rFonts w:cs="Arial"/>
          <w:bCs/>
          <w:iCs/>
          <w:sz w:val="20"/>
          <w:szCs w:val="20"/>
          <w:lang w:val="eu-ES"/>
        </w:rPr>
        <w:t>gắn liền với</w:t>
      </w:r>
      <w:r w:rsidR="001D117B" w:rsidRPr="0061523C">
        <w:rPr>
          <w:rFonts w:cs="Arial"/>
          <w:bCs/>
          <w:iCs/>
          <w:sz w:val="20"/>
          <w:szCs w:val="20"/>
          <w:lang w:val="eu-ES"/>
        </w:rPr>
        <w:t xml:space="preserve"> đất trong trường hợp </w:t>
      </w:r>
      <w:r w:rsidR="00FC491B" w:rsidRPr="0061523C">
        <w:rPr>
          <w:rFonts w:cs="Arial"/>
          <w:bCs/>
          <w:iCs/>
          <w:sz w:val="20"/>
          <w:szCs w:val="20"/>
          <w:lang w:val="eu-ES"/>
        </w:rPr>
        <w:t xml:space="preserve">người có </w:t>
      </w:r>
      <w:r w:rsidR="001645F9" w:rsidRPr="0061523C">
        <w:rPr>
          <w:rFonts w:cs="Arial"/>
          <w:bCs/>
          <w:iCs/>
          <w:sz w:val="20"/>
          <w:szCs w:val="20"/>
          <w:lang w:val="eu-ES"/>
        </w:rPr>
        <w:t xml:space="preserve">quyền sử dụng đất </w:t>
      </w:r>
      <w:r w:rsidR="00FC491B" w:rsidRPr="0061523C">
        <w:rPr>
          <w:rFonts w:cs="Arial"/>
          <w:bCs/>
          <w:iCs/>
          <w:sz w:val="20"/>
          <w:szCs w:val="20"/>
          <w:lang w:val="eu-ES"/>
        </w:rPr>
        <w:t xml:space="preserve">không đồng thời là người có quyền sở hữu </w:t>
      </w:r>
      <w:r w:rsidR="001645F9" w:rsidRPr="0061523C">
        <w:rPr>
          <w:rFonts w:cs="Arial"/>
          <w:bCs/>
          <w:iCs/>
          <w:sz w:val="20"/>
          <w:szCs w:val="20"/>
          <w:lang w:val="eu-ES"/>
        </w:rPr>
        <w:t xml:space="preserve">tài sản </w:t>
      </w:r>
      <w:r w:rsidR="00FC491B" w:rsidRPr="0061523C">
        <w:rPr>
          <w:rFonts w:cs="Arial"/>
          <w:bCs/>
          <w:iCs/>
          <w:sz w:val="20"/>
          <w:szCs w:val="20"/>
          <w:lang w:val="eu-ES"/>
        </w:rPr>
        <w:t>gắn liền với</w:t>
      </w:r>
      <w:r w:rsidR="001645F9" w:rsidRPr="0061523C">
        <w:rPr>
          <w:rFonts w:cs="Arial"/>
          <w:bCs/>
          <w:iCs/>
          <w:sz w:val="20"/>
          <w:szCs w:val="20"/>
          <w:lang w:val="eu-ES"/>
        </w:rPr>
        <w:t xml:space="preserve"> đất</w:t>
      </w:r>
      <w:r w:rsidR="00FF68B1" w:rsidRPr="0061523C">
        <w:rPr>
          <w:rFonts w:cs="Arial"/>
          <w:bCs/>
          <w:iCs/>
          <w:sz w:val="20"/>
          <w:szCs w:val="20"/>
          <w:lang w:val="eu-ES"/>
        </w:rPr>
        <w:t>.</w:t>
      </w:r>
      <w:r w:rsidR="004F011A" w:rsidRPr="0061523C">
        <w:rPr>
          <w:rFonts w:cs="Arial"/>
          <w:sz w:val="20"/>
          <w:szCs w:val="20"/>
          <w:shd w:val="clear" w:color="auto" w:fill="FFFFFF"/>
          <w:lang w:val="eu-ES"/>
        </w:rPr>
        <w:t>”</w:t>
      </w:r>
      <w:r w:rsidR="008F09A3" w:rsidRPr="0061523C">
        <w:rPr>
          <w:rFonts w:cs="Arial"/>
          <w:sz w:val="20"/>
          <w:szCs w:val="20"/>
          <w:shd w:val="clear" w:color="auto" w:fill="FFFFFF"/>
          <w:lang w:val="eu-ES"/>
        </w:rPr>
        <w:t>;</w:t>
      </w:r>
    </w:p>
    <w:p w:rsidR="004F5B05" w:rsidRPr="0061523C" w:rsidRDefault="00FA3A8E" w:rsidP="0061523C">
      <w:pPr>
        <w:spacing w:after="120" w:line="240" w:lineRule="auto"/>
        <w:ind w:firstLine="720"/>
        <w:jc w:val="both"/>
        <w:rPr>
          <w:rFonts w:cs="Arial"/>
          <w:sz w:val="20"/>
          <w:szCs w:val="20"/>
          <w:shd w:val="clear" w:color="auto" w:fill="FFFFFF"/>
          <w:lang w:val="eu-ES"/>
        </w:rPr>
      </w:pPr>
      <w:r w:rsidRPr="0061523C">
        <w:rPr>
          <w:rFonts w:cs="Arial"/>
          <w:sz w:val="20"/>
          <w:szCs w:val="20"/>
          <w:shd w:val="clear" w:color="auto" w:fill="FFFFFF"/>
          <w:lang w:val="en-US"/>
        </w:rPr>
        <w:t>đ</w:t>
      </w:r>
      <w:r w:rsidR="004F5B05" w:rsidRPr="0061523C">
        <w:rPr>
          <w:rFonts w:cs="Arial"/>
          <w:sz w:val="20"/>
          <w:szCs w:val="20"/>
          <w:shd w:val="clear" w:color="auto" w:fill="FFFFFF"/>
          <w:lang w:val="eu-ES"/>
        </w:rPr>
        <w:t xml:space="preserve">) Sửa đổi, bổ sung khoản </w:t>
      </w:r>
      <w:r w:rsidR="004F5B05" w:rsidRPr="0061523C">
        <w:rPr>
          <w:rFonts w:cs="Arial"/>
          <w:sz w:val="20"/>
          <w:szCs w:val="20"/>
          <w:shd w:val="clear" w:color="auto" w:fill="FFFFFF"/>
        </w:rPr>
        <w:t>3</w:t>
      </w:r>
      <w:r w:rsidR="004F5B05" w:rsidRPr="0061523C">
        <w:rPr>
          <w:rFonts w:cs="Arial"/>
          <w:sz w:val="20"/>
          <w:szCs w:val="20"/>
          <w:shd w:val="clear" w:color="auto" w:fill="FFFFFF"/>
          <w:lang w:val="eu-ES"/>
        </w:rPr>
        <w:t xml:space="preserve"> như sau:</w:t>
      </w:r>
    </w:p>
    <w:p w:rsidR="004F5B05" w:rsidRPr="0061523C" w:rsidRDefault="0079680C" w:rsidP="0061523C">
      <w:pPr>
        <w:spacing w:after="120" w:line="240" w:lineRule="auto"/>
        <w:ind w:firstLine="720"/>
        <w:jc w:val="both"/>
        <w:rPr>
          <w:rFonts w:cs="Arial"/>
          <w:bCs/>
          <w:iCs/>
          <w:spacing w:val="-2"/>
          <w:sz w:val="20"/>
          <w:szCs w:val="20"/>
          <w:lang w:val="eu-ES"/>
        </w:rPr>
      </w:pPr>
      <w:r w:rsidRPr="0061523C">
        <w:rPr>
          <w:rFonts w:cs="Arial"/>
          <w:spacing w:val="-2"/>
          <w:sz w:val="20"/>
          <w:szCs w:val="20"/>
          <w:shd w:val="clear" w:color="auto" w:fill="FFFFFF"/>
          <w:lang w:val="eu-ES"/>
        </w:rPr>
        <w:t>“3</w:t>
      </w:r>
      <w:r w:rsidR="004F5B05" w:rsidRPr="0061523C">
        <w:rPr>
          <w:rFonts w:cs="Arial"/>
          <w:spacing w:val="-2"/>
          <w:sz w:val="20"/>
          <w:szCs w:val="20"/>
          <w:shd w:val="clear" w:color="auto" w:fill="FFFFFF"/>
        </w:rPr>
        <w:t xml:space="preserve">. Tổ chức </w:t>
      </w:r>
      <w:r w:rsidR="009F767C" w:rsidRPr="0061523C">
        <w:rPr>
          <w:rFonts w:cs="Arial"/>
          <w:spacing w:val="-2"/>
          <w:sz w:val="20"/>
          <w:szCs w:val="20"/>
          <w:shd w:val="clear" w:color="auto" w:fill="FFFFFF"/>
          <w:lang w:val="eu-ES"/>
        </w:rPr>
        <w:t>hành nghề</w:t>
      </w:r>
      <w:r w:rsidR="009F767C" w:rsidRPr="0061523C">
        <w:rPr>
          <w:rFonts w:cs="Arial"/>
          <w:spacing w:val="-2"/>
          <w:sz w:val="20"/>
          <w:szCs w:val="20"/>
          <w:shd w:val="clear" w:color="auto" w:fill="FFFFFF"/>
        </w:rPr>
        <w:t xml:space="preserve"> </w:t>
      </w:r>
      <w:r w:rsidR="004F5B05" w:rsidRPr="0061523C">
        <w:rPr>
          <w:rFonts w:cs="Arial"/>
          <w:spacing w:val="-2"/>
          <w:sz w:val="20"/>
          <w:szCs w:val="20"/>
          <w:shd w:val="clear" w:color="auto" w:fill="FFFFFF"/>
        </w:rPr>
        <w:t xml:space="preserve">đấu giá tài sản </w:t>
      </w:r>
      <w:r w:rsidR="00484B3F" w:rsidRPr="0061523C">
        <w:rPr>
          <w:rFonts w:cs="Arial"/>
          <w:spacing w:val="-2"/>
          <w:sz w:val="20"/>
          <w:szCs w:val="20"/>
          <w:shd w:val="clear" w:color="auto" w:fill="FFFFFF"/>
          <w:lang w:val="eu-ES"/>
        </w:rPr>
        <w:t>phải niêm yết</w:t>
      </w:r>
      <w:r w:rsidR="004F5B05" w:rsidRPr="0061523C">
        <w:rPr>
          <w:rFonts w:cs="Arial"/>
          <w:spacing w:val="-2"/>
          <w:sz w:val="20"/>
          <w:szCs w:val="20"/>
          <w:shd w:val="clear" w:color="auto" w:fill="FFFFFF"/>
        </w:rPr>
        <w:t xml:space="preserve"> Quy chế cuộc đấu giá</w:t>
      </w:r>
      <w:r w:rsidR="00E948E9" w:rsidRPr="0061523C">
        <w:rPr>
          <w:rFonts w:cs="Arial"/>
          <w:spacing w:val="-2"/>
          <w:sz w:val="20"/>
          <w:szCs w:val="20"/>
          <w:shd w:val="clear" w:color="auto" w:fill="FFFFFF"/>
          <w:lang w:val="eu-ES"/>
        </w:rPr>
        <w:t xml:space="preserve"> </w:t>
      </w:r>
      <w:r w:rsidR="00752C9C" w:rsidRPr="0061523C">
        <w:rPr>
          <w:rFonts w:cs="Arial"/>
          <w:spacing w:val="-2"/>
          <w:sz w:val="20"/>
          <w:szCs w:val="20"/>
          <w:shd w:val="clear" w:color="auto" w:fill="FFFFFF"/>
          <w:lang w:val="eu-ES"/>
        </w:rPr>
        <w:t xml:space="preserve">tại trụ sở tổ chức </w:t>
      </w:r>
      <w:r w:rsidR="009F767C" w:rsidRPr="0061523C">
        <w:rPr>
          <w:rFonts w:cs="Arial"/>
          <w:spacing w:val="-2"/>
          <w:sz w:val="20"/>
          <w:szCs w:val="20"/>
          <w:shd w:val="clear" w:color="auto" w:fill="FFFFFF"/>
          <w:lang w:val="eu-ES"/>
        </w:rPr>
        <w:t xml:space="preserve">hành nghề </w:t>
      </w:r>
      <w:r w:rsidR="00752C9C" w:rsidRPr="0061523C">
        <w:rPr>
          <w:rFonts w:cs="Arial"/>
          <w:spacing w:val="-2"/>
          <w:sz w:val="20"/>
          <w:szCs w:val="20"/>
          <w:shd w:val="clear" w:color="auto" w:fill="FFFFFF"/>
          <w:lang w:val="eu-ES"/>
        </w:rPr>
        <w:t xml:space="preserve">đấu giá tài sản, nơi tổ chức </w:t>
      </w:r>
      <w:r w:rsidR="002E6394" w:rsidRPr="0061523C">
        <w:rPr>
          <w:rFonts w:cs="Arial"/>
          <w:spacing w:val="-2"/>
          <w:sz w:val="20"/>
          <w:szCs w:val="20"/>
          <w:shd w:val="clear" w:color="auto" w:fill="FFFFFF"/>
          <w:lang w:val="eu-ES"/>
        </w:rPr>
        <w:t xml:space="preserve">phiên </w:t>
      </w:r>
      <w:r w:rsidR="00752C9C" w:rsidRPr="0061523C">
        <w:rPr>
          <w:rFonts w:cs="Arial"/>
          <w:spacing w:val="-2"/>
          <w:sz w:val="20"/>
          <w:szCs w:val="20"/>
          <w:shd w:val="clear" w:color="auto" w:fill="FFFFFF"/>
          <w:lang w:val="eu-ES"/>
        </w:rPr>
        <w:t xml:space="preserve">đấu giá và </w:t>
      </w:r>
      <w:r w:rsidR="00484B3F" w:rsidRPr="0061523C">
        <w:rPr>
          <w:rFonts w:cs="Arial"/>
          <w:spacing w:val="-2"/>
          <w:sz w:val="20"/>
          <w:szCs w:val="20"/>
          <w:shd w:val="clear" w:color="auto" w:fill="FFFFFF"/>
          <w:lang w:val="eu-ES"/>
        </w:rPr>
        <w:t>thông báo công khai</w:t>
      </w:r>
      <w:r w:rsidR="005F76AF" w:rsidRPr="0061523C">
        <w:rPr>
          <w:rFonts w:cs="Arial"/>
          <w:spacing w:val="-2"/>
          <w:sz w:val="20"/>
          <w:szCs w:val="20"/>
          <w:shd w:val="clear" w:color="auto" w:fill="FFFFFF"/>
          <w:lang w:val="eu-ES"/>
        </w:rPr>
        <w:t xml:space="preserve"> Quy chế cuộc đấu giá</w:t>
      </w:r>
      <w:r w:rsidR="00484B3F" w:rsidRPr="0061523C">
        <w:rPr>
          <w:rFonts w:cs="Arial"/>
          <w:spacing w:val="-2"/>
          <w:sz w:val="20"/>
          <w:szCs w:val="20"/>
          <w:shd w:val="clear" w:color="auto" w:fill="FFFFFF"/>
          <w:lang w:val="eu-ES"/>
        </w:rPr>
        <w:t xml:space="preserve"> </w:t>
      </w:r>
      <w:r w:rsidR="00752C9C" w:rsidRPr="0061523C">
        <w:rPr>
          <w:rFonts w:cs="Arial"/>
          <w:spacing w:val="-2"/>
          <w:sz w:val="20"/>
          <w:szCs w:val="20"/>
          <w:shd w:val="clear" w:color="auto" w:fill="FFFFFF"/>
          <w:lang w:val="eu-ES"/>
        </w:rPr>
        <w:t>trên</w:t>
      </w:r>
      <w:r w:rsidR="00E948E9" w:rsidRPr="0061523C">
        <w:rPr>
          <w:rFonts w:cs="Arial"/>
          <w:spacing w:val="-2"/>
          <w:sz w:val="20"/>
          <w:szCs w:val="20"/>
          <w:shd w:val="clear" w:color="auto" w:fill="FFFFFF"/>
          <w:lang w:val="eu-ES"/>
        </w:rPr>
        <w:t xml:space="preserve"> </w:t>
      </w:r>
      <w:r w:rsidR="0030374D" w:rsidRPr="0061523C">
        <w:rPr>
          <w:rFonts w:cs="Arial"/>
          <w:spacing w:val="-2"/>
          <w:sz w:val="20"/>
          <w:szCs w:val="20"/>
          <w:shd w:val="clear" w:color="auto" w:fill="FFFFFF"/>
          <w:lang w:val="eu-ES"/>
        </w:rPr>
        <w:t>Cổng</w:t>
      </w:r>
      <w:r w:rsidR="00E948E9" w:rsidRPr="0061523C">
        <w:rPr>
          <w:rFonts w:cs="Arial"/>
          <w:spacing w:val="-2"/>
          <w:sz w:val="20"/>
          <w:szCs w:val="20"/>
          <w:shd w:val="clear" w:color="auto" w:fill="FFFFFF"/>
          <w:lang w:val="eu-ES"/>
        </w:rPr>
        <w:t xml:space="preserve"> </w:t>
      </w:r>
      <w:r w:rsidR="00D321E3" w:rsidRPr="0061523C">
        <w:rPr>
          <w:rFonts w:cs="Arial"/>
          <w:spacing w:val="-2"/>
          <w:sz w:val="20"/>
          <w:szCs w:val="20"/>
          <w:shd w:val="clear" w:color="auto" w:fill="FFFFFF"/>
        </w:rPr>
        <w:t>Đ</w:t>
      </w:r>
      <w:r w:rsidR="00E948E9" w:rsidRPr="0061523C">
        <w:rPr>
          <w:rFonts w:cs="Arial"/>
          <w:spacing w:val="-2"/>
          <w:sz w:val="20"/>
          <w:szCs w:val="20"/>
          <w:shd w:val="clear" w:color="auto" w:fill="FFFFFF"/>
          <w:lang w:val="eu-ES"/>
        </w:rPr>
        <w:t>ấu giá tài sản quốc gia</w:t>
      </w:r>
      <w:r w:rsidR="00752C9C" w:rsidRPr="0061523C">
        <w:rPr>
          <w:rFonts w:cs="Arial"/>
          <w:spacing w:val="-2"/>
          <w:sz w:val="20"/>
          <w:szCs w:val="20"/>
          <w:shd w:val="clear" w:color="auto" w:fill="FFFFFF"/>
          <w:lang w:val="eu-ES"/>
        </w:rPr>
        <w:t xml:space="preserve"> </w:t>
      </w:r>
      <w:r w:rsidR="00441183" w:rsidRPr="0061523C">
        <w:rPr>
          <w:rFonts w:cs="Arial"/>
          <w:spacing w:val="-2"/>
          <w:sz w:val="20"/>
          <w:szCs w:val="20"/>
          <w:shd w:val="clear" w:color="auto" w:fill="FFFFFF"/>
          <w:lang w:val="eu-ES"/>
        </w:rPr>
        <w:t xml:space="preserve">đồng thời </w:t>
      </w:r>
      <w:r w:rsidR="00752C9C" w:rsidRPr="0061523C">
        <w:rPr>
          <w:rFonts w:cs="Arial"/>
          <w:spacing w:val="-2"/>
          <w:sz w:val="20"/>
          <w:szCs w:val="20"/>
          <w:shd w:val="clear" w:color="auto" w:fill="FFFFFF"/>
          <w:lang w:val="eu-ES"/>
        </w:rPr>
        <w:t>với việc thông báo công khai việc đấu giá quy định tại Điều 57 của Luật này</w:t>
      </w:r>
      <w:r w:rsidR="00E948E9" w:rsidRPr="0061523C">
        <w:rPr>
          <w:rFonts w:cs="Arial"/>
          <w:spacing w:val="-2"/>
          <w:sz w:val="20"/>
          <w:szCs w:val="20"/>
          <w:shd w:val="clear" w:color="auto" w:fill="FFFFFF"/>
          <w:lang w:val="eu-ES"/>
        </w:rPr>
        <w:t>.”</w:t>
      </w:r>
      <w:r w:rsidR="004F5B05" w:rsidRPr="0061523C">
        <w:rPr>
          <w:rFonts w:cs="Arial"/>
          <w:spacing w:val="-2"/>
          <w:sz w:val="20"/>
          <w:szCs w:val="20"/>
          <w:shd w:val="clear" w:color="auto" w:fill="FFFFFF"/>
        </w:rPr>
        <w:t>.</w:t>
      </w:r>
    </w:p>
    <w:p w:rsidR="00CE6158" w:rsidRPr="0061523C" w:rsidRDefault="001B0650" w:rsidP="0061523C">
      <w:pPr>
        <w:spacing w:after="120" w:line="240" w:lineRule="auto"/>
        <w:ind w:firstLine="720"/>
        <w:jc w:val="both"/>
        <w:rPr>
          <w:rFonts w:cs="Arial"/>
          <w:bCs/>
          <w:iCs/>
          <w:sz w:val="20"/>
          <w:szCs w:val="20"/>
          <w:lang w:val="eu-ES"/>
        </w:rPr>
      </w:pPr>
      <w:r w:rsidRPr="0061523C">
        <w:rPr>
          <w:rFonts w:cs="Arial"/>
          <w:bCs/>
          <w:iCs/>
          <w:sz w:val="20"/>
          <w:szCs w:val="20"/>
          <w:lang w:val="eu-ES"/>
        </w:rPr>
        <w:t>2</w:t>
      </w:r>
      <w:r w:rsidR="00051F4B" w:rsidRPr="0061523C">
        <w:rPr>
          <w:rFonts w:cs="Arial"/>
          <w:bCs/>
          <w:iCs/>
          <w:sz w:val="20"/>
          <w:szCs w:val="20"/>
          <w:lang w:val="eu-ES"/>
        </w:rPr>
        <w:t>1</w:t>
      </w:r>
      <w:r w:rsidR="00574054" w:rsidRPr="0061523C">
        <w:rPr>
          <w:rFonts w:cs="Arial"/>
          <w:sz w:val="20"/>
          <w:szCs w:val="20"/>
          <w:lang w:val="eu-ES"/>
        </w:rPr>
        <w:t>.</w:t>
      </w:r>
      <w:r w:rsidR="00574054" w:rsidRPr="0061523C">
        <w:rPr>
          <w:rFonts w:cs="Arial"/>
          <w:bCs/>
          <w:iCs/>
          <w:sz w:val="20"/>
          <w:szCs w:val="20"/>
          <w:lang w:val="eu-ES"/>
        </w:rPr>
        <w:t xml:space="preserve"> </w:t>
      </w:r>
      <w:r w:rsidR="00CE6158" w:rsidRPr="0061523C">
        <w:rPr>
          <w:rFonts w:cs="Arial"/>
          <w:bCs/>
          <w:iCs/>
          <w:sz w:val="20"/>
          <w:szCs w:val="20"/>
          <w:lang w:val="eu-ES"/>
        </w:rPr>
        <w:t>Sửa đổi, b</w:t>
      </w:r>
      <w:r w:rsidR="00746DDD" w:rsidRPr="0061523C">
        <w:rPr>
          <w:rFonts w:cs="Arial"/>
          <w:bCs/>
          <w:iCs/>
          <w:sz w:val="20"/>
          <w:szCs w:val="20"/>
        </w:rPr>
        <w:t>ổ sung</w:t>
      </w:r>
      <w:r w:rsidR="00CE6158" w:rsidRPr="0061523C">
        <w:rPr>
          <w:rFonts w:cs="Arial"/>
          <w:bCs/>
          <w:iCs/>
          <w:sz w:val="20"/>
          <w:szCs w:val="20"/>
          <w:lang w:val="eu-ES"/>
        </w:rPr>
        <w:t xml:space="preserve"> </w:t>
      </w:r>
      <w:r w:rsidR="00041722" w:rsidRPr="0061523C">
        <w:rPr>
          <w:rFonts w:cs="Arial"/>
          <w:bCs/>
          <w:iCs/>
          <w:sz w:val="20"/>
          <w:szCs w:val="20"/>
          <w:lang w:val="eu-ES"/>
        </w:rPr>
        <w:t xml:space="preserve">một số điểm, khoản của </w:t>
      </w:r>
      <w:r w:rsidR="00CE6158" w:rsidRPr="0061523C">
        <w:rPr>
          <w:rFonts w:cs="Arial"/>
          <w:bCs/>
          <w:iCs/>
          <w:sz w:val="20"/>
          <w:szCs w:val="20"/>
          <w:lang w:val="eu-ES"/>
        </w:rPr>
        <w:t>Điều 35 như sau:</w:t>
      </w:r>
    </w:p>
    <w:p w:rsidR="00CE6158" w:rsidRPr="0061523C" w:rsidRDefault="00CE6158" w:rsidP="0061523C">
      <w:pPr>
        <w:spacing w:after="120" w:line="240" w:lineRule="auto"/>
        <w:ind w:firstLine="720"/>
        <w:jc w:val="both"/>
        <w:rPr>
          <w:rFonts w:cs="Arial"/>
          <w:bCs/>
          <w:iCs/>
          <w:spacing w:val="-2"/>
          <w:sz w:val="20"/>
          <w:szCs w:val="20"/>
          <w:lang w:val="en-US"/>
        </w:rPr>
      </w:pPr>
      <w:r w:rsidRPr="0061523C">
        <w:rPr>
          <w:rFonts w:cs="Arial"/>
          <w:bCs/>
          <w:iCs/>
          <w:spacing w:val="-2"/>
          <w:sz w:val="20"/>
          <w:szCs w:val="20"/>
          <w:lang w:val="en-US"/>
        </w:rPr>
        <w:t xml:space="preserve">a) Sửa đổi, bổ sung khoản 1 </w:t>
      </w:r>
      <w:r w:rsidR="005C4022" w:rsidRPr="0061523C">
        <w:rPr>
          <w:rFonts w:cs="Arial"/>
          <w:bCs/>
          <w:iCs/>
          <w:spacing w:val="-2"/>
          <w:sz w:val="20"/>
          <w:szCs w:val="20"/>
          <w:lang w:val="en-US"/>
        </w:rPr>
        <w:t xml:space="preserve">và bổ sung khoản 1a vào sau khoản 1 </w:t>
      </w:r>
      <w:r w:rsidRPr="0061523C">
        <w:rPr>
          <w:rFonts w:cs="Arial"/>
          <w:bCs/>
          <w:iCs/>
          <w:spacing w:val="-2"/>
          <w:sz w:val="20"/>
          <w:szCs w:val="20"/>
          <w:lang w:val="en-US"/>
        </w:rPr>
        <w:t>như sau:</w:t>
      </w:r>
    </w:p>
    <w:p w:rsidR="00CE6158" w:rsidRPr="0061523C" w:rsidRDefault="00CE6158" w:rsidP="0061523C">
      <w:pPr>
        <w:pStyle w:val="NormalWeb"/>
        <w:shd w:val="clear" w:color="auto" w:fill="FFFFFF"/>
        <w:spacing w:before="0" w:beforeAutospacing="0" w:after="120" w:afterAutospacing="0"/>
        <w:ind w:firstLine="720"/>
        <w:jc w:val="both"/>
        <w:rPr>
          <w:rFonts w:ascii="Arial" w:hAnsi="Arial" w:cs="Arial"/>
          <w:spacing w:val="-4"/>
          <w:sz w:val="20"/>
          <w:szCs w:val="20"/>
          <w:lang w:val="en-US" w:eastAsia="en-US"/>
        </w:rPr>
      </w:pPr>
      <w:r w:rsidRPr="0061523C">
        <w:rPr>
          <w:rFonts w:ascii="Arial" w:hAnsi="Arial" w:cs="Arial"/>
          <w:bCs/>
          <w:iCs/>
          <w:spacing w:val="-4"/>
          <w:sz w:val="20"/>
          <w:szCs w:val="20"/>
          <w:lang w:val="en-US"/>
        </w:rPr>
        <w:t>“</w:t>
      </w:r>
      <w:r w:rsidRPr="0061523C">
        <w:rPr>
          <w:rFonts w:ascii="Arial" w:hAnsi="Arial" w:cs="Arial"/>
          <w:spacing w:val="-4"/>
          <w:sz w:val="20"/>
          <w:szCs w:val="20"/>
          <w:lang w:val="vi-VN" w:eastAsia="en-US"/>
        </w:rPr>
        <w:t xml:space="preserve">1. Tổ chức </w:t>
      </w:r>
      <w:r w:rsidR="009F767C" w:rsidRPr="0061523C">
        <w:rPr>
          <w:rFonts w:ascii="Arial" w:hAnsi="Arial" w:cs="Arial"/>
          <w:spacing w:val="-4"/>
          <w:sz w:val="20"/>
          <w:szCs w:val="20"/>
          <w:shd w:val="clear" w:color="auto" w:fill="FFFFFF"/>
          <w:lang w:val="en-US"/>
        </w:rPr>
        <w:t>hành nghề</w:t>
      </w:r>
      <w:r w:rsidR="009F767C" w:rsidRPr="0061523C">
        <w:rPr>
          <w:rFonts w:ascii="Arial" w:hAnsi="Arial" w:cs="Arial"/>
          <w:spacing w:val="-4"/>
          <w:sz w:val="20"/>
          <w:szCs w:val="20"/>
          <w:lang w:val="vi-VN" w:eastAsia="en-US"/>
        </w:rPr>
        <w:t xml:space="preserve"> </w:t>
      </w:r>
      <w:r w:rsidRPr="0061523C">
        <w:rPr>
          <w:rFonts w:ascii="Arial" w:hAnsi="Arial" w:cs="Arial"/>
          <w:spacing w:val="-4"/>
          <w:sz w:val="20"/>
          <w:szCs w:val="20"/>
          <w:lang w:val="vi-VN" w:eastAsia="en-US"/>
        </w:rPr>
        <w:t>đấu giá tài sản niêm yết việc đấu giá tài sản như sau:</w:t>
      </w:r>
    </w:p>
    <w:p w:rsidR="00CE6158" w:rsidRPr="0061523C" w:rsidRDefault="00CE6158"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rPr>
        <w:t xml:space="preserve">a) Đối với tài sản là động sản thì tổ chức </w:t>
      </w:r>
      <w:r w:rsidR="009F767C" w:rsidRPr="0061523C">
        <w:rPr>
          <w:rFonts w:cs="Arial"/>
          <w:sz w:val="20"/>
          <w:szCs w:val="20"/>
          <w:shd w:val="clear" w:color="auto" w:fill="FFFFFF"/>
          <w:lang w:val="en-US"/>
        </w:rPr>
        <w:t>hành nghề</w:t>
      </w:r>
      <w:r w:rsidR="009F767C" w:rsidRPr="0061523C">
        <w:rPr>
          <w:rFonts w:eastAsia="Times New Roman" w:cs="Arial"/>
          <w:sz w:val="20"/>
          <w:szCs w:val="20"/>
        </w:rPr>
        <w:t xml:space="preserve"> </w:t>
      </w:r>
      <w:r w:rsidRPr="0061523C">
        <w:rPr>
          <w:rFonts w:eastAsia="Times New Roman" w:cs="Arial"/>
          <w:sz w:val="20"/>
          <w:szCs w:val="20"/>
        </w:rPr>
        <w:t>đấu giá tài sản phải niêm yết</w:t>
      </w:r>
      <w:r w:rsidR="00D13197" w:rsidRPr="0061523C">
        <w:rPr>
          <w:rFonts w:eastAsia="Times New Roman" w:cs="Arial"/>
          <w:sz w:val="20"/>
          <w:szCs w:val="20"/>
          <w:lang w:val="en-US"/>
        </w:rPr>
        <w:t xml:space="preserve"> liên tục</w:t>
      </w:r>
      <w:r w:rsidRPr="0061523C">
        <w:rPr>
          <w:rFonts w:eastAsia="Times New Roman" w:cs="Arial"/>
          <w:sz w:val="20"/>
          <w:szCs w:val="20"/>
        </w:rPr>
        <w:t xml:space="preserve"> </w:t>
      </w:r>
      <w:r w:rsidR="00A21D24" w:rsidRPr="0061523C">
        <w:rPr>
          <w:rFonts w:eastAsia="Times New Roman" w:cs="Arial"/>
          <w:sz w:val="20"/>
          <w:szCs w:val="20"/>
          <w:lang w:val="en-US"/>
        </w:rPr>
        <w:t>thông tin quy định tại khoản 2 Điều này</w:t>
      </w:r>
      <w:r w:rsidR="00A21D24" w:rsidRPr="0061523C">
        <w:rPr>
          <w:rFonts w:eastAsia="Times New Roman" w:cs="Arial"/>
          <w:sz w:val="20"/>
          <w:szCs w:val="20"/>
        </w:rPr>
        <w:t xml:space="preserve"> </w:t>
      </w:r>
      <w:r w:rsidRPr="0061523C">
        <w:rPr>
          <w:rFonts w:eastAsia="Times New Roman" w:cs="Arial"/>
          <w:sz w:val="20"/>
          <w:szCs w:val="20"/>
        </w:rPr>
        <w:t xml:space="preserve">tại trụ sở của tổ chức mình, </w:t>
      </w:r>
      <w:r w:rsidRPr="0061523C">
        <w:rPr>
          <w:rFonts w:eastAsia="Times New Roman" w:cs="Arial"/>
          <w:sz w:val="20"/>
          <w:szCs w:val="20"/>
          <w:lang w:val="en-US"/>
        </w:rPr>
        <w:t>trụ sở của người có tài sản</w:t>
      </w:r>
      <w:r w:rsidR="00BE2883" w:rsidRPr="0061523C">
        <w:rPr>
          <w:rFonts w:eastAsia="Times New Roman" w:cs="Arial"/>
          <w:sz w:val="20"/>
          <w:szCs w:val="20"/>
          <w:lang w:val="en-US"/>
        </w:rPr>
        <w:t xml:space="preserve"> đấu giá</w:t>
      </w:r>
      <w:r w:rsidRPr="0061523C">
        <w:rPr>
          <w:rFonts w:eastAsia="Times New Roman" w:cs="Arial"/>
          <w:sz w:val="20"/>
          <w:szCs w:val="20"/>
          <w:lang w:val="en-US"/>
        </w:rPr>
        <w:t xml:space="preserve">, </w:t>
      </w:r>
      <w:r w:rsidRPr="0061523C">
        <w:rPr>
          <w:rFonts w:eastAsia="Times New Roman" w:cs="Arial"/>
          <w:sz w:val="20"/>
          <w:szCs w:val="20"/>
        </w:rPr>
        <w:t xml:space="preserve">nơi trưng bày tài sản (nếu có) và nơi tổ chức </w:t>
      </w:r>
      <w:r w:rsidR="002E6394" w:rsidRPr="0061523C">
        <w:rPr>
          <w:rFonts w:eastAsia="Times New Roman" w:cs="Arial"/>
          <w:sz w:val="20"/>
          <w:szCs w:val="20"/>
          <w:lang w:val="en-US"/>
        </w:rPr>
        <w:t>phiên</w:t>
      </w:r>
      <w:r w:rsidR="002E6394" w:rsidRPr="0061523C">
        <w:rPr>
          <w:rFonts w:eastAsia="Times New Roman" w:cs="Arial"/>
          <w:sz w:val="20"/>
          <w:szCs w:val="20"/>
        </w:rPr>
        <w:t xml:space="preserve"> </w:t>
      </w:r>
      <w:r w:rsidRPr="0061523C">
        <w:rPr>
          <w:rFonts w:eastAsia="Times New Roman" w:cs="Arial"/>
          <w:sz w:val="20"/>
          <w:szCs w:val="20"/>
        </w:rPr>
        <w:t xml:space="preserve">đấu giá ít nhất là 07 ngày làm việc trước ngày mở </w:t>
      </w:r>
      <w:r w:rsidR="002E6394" w:rsidRPr="0061523C">
        <w:rPr>
          <w:rFonts w:eastAsia="Times New Roman" w:cs="Arial"/>
          <w:sz w:val="20"/>
          <w:szCs w:val="20"/>
          <w:lang w:val="en-US"/>
        </w:rPr>
        <w:t>phiên</w:t>
      </w:r>
      <w:r w:rsidR="002E6394" w:rsidRPr="0061523C">
        <w:rPr>
          <w:rFonts w:eastAsia="Times New Roman" w:cs="Arial"/>
          <w:sz w:val="20"/>
          <w:szCs w:val="20"/>
        </w:rPr>
        <w:t xml:space="preserve"> </w:t>
      </w:r>
      <w:r w:rsidRPr="0061523C">
        <w:rPr>
          <w:rFonts w:eastAsia="Times New Roman" w:cs="Arial"/>
          <w:sz w:val="20"/>
          <w:szCs w:val="20"/>
        </w:rPr>
        <w:t>đấu giá;</w:t>
      </w:r>
    </w:p>
    <w:p w:rsidR="005E0729" w:rsidRPr="0061523C" w:rsidRDefault="00CE6158"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 xml:space="preserve">b) Đối với tài sản là bất động sản thì tổ chức </w:t>
      </w:r>
      <w:r w:rsidR="009F767C" w:rsidRPr="0061523C">
        <w:rPr>
          <w:rFonts w:cs="Arial"/>
          <w:sz w:val="20"/>
          <w:szCs w:val="20"/>
          <w:shd w:val="clear" w:color="auto" w:fill="FFFFFF"/>
          <w:lang w:val="en-US"/>
        </w:rPr>
        <w:t>hành nghề</w:t>
      </w:r>
      <w:r w:rsidR="009F767C" w:rsidRPr="0061523C">
        <w:rPr>
          <w:rFonts w:eastAsia="Times New Roman" w:cs="Arial"/>
          <w:sz w:val="20"/>
          <w:szCs w:val="20"/>
        </w:rPr>
        <w:t xml:space="preserve"> </w:t>
      </w:r>
      <w:r w:rsidRPr="0061523C">
        <w:rPr>
          <w:rFonts w:eastAsia="Times New Roman" w:cs="Arial"/>
          <w:sz w:val="20"/>
          <w:szCs w:val="20"/>
        </w:rPr>
        <w:t>đấu giá tài sản phải niêm yết</w:t>
      </w:r>
      <w:r w:rsidR="00D13197" w:rsidRPr="0061523C">
        <w:rPr>
          <w:rFonts w:eastAsia="Times New Roman" w:cs="Arial"/>
          <w:sz w:val="20"/>
          <w:szCs w:val="20"/>
          <w:lang w:val="en-US"/>
        </w:rPr>
        <w:t xml:space="preserve"> liên tục</w:t>
      </w:r>
      <w:r w:rsidRPr="0061523C">
        <w:rPr>
          <w:rFonts w:eastAsia="Times New Roman" w:cs="Arial"/>
          <w:sz w:val="20"/>
          <w:szCs w:val="20"/>
        </w:rPr>
        <w:t xml:space="preserve"> </w:t>
      </w:r>
      <w:r w:rsidR="00250012" w:rsidRPr="0061523C">
        <w:rPr>
          <w:rFonts w:eastAsia="Times New Roman" w:cs="Arial"/>
          <w:sz w:val="20"/>
          <w:szCs w:val="20"/>
          <w:lang w:val="en-US"/>
        </w:rPr>
        <w:t>thông tin quy định tại khoản 2 Điều này</w:t>
      </w:r>
      <w:r w:rsidR="00250012" w:rsidRPr="0061523C">
        <w:rPr>
          <w:rFonts w:eastAsia="Times New Roman" w:cs="Arial"/>
          <w:sz w:val="20"/>
          <w:szCs w:val="20"/>
        </w:rPr>
        <w:t xml:space="preserve"> </w:t>
      </w:r>
      <w:r w:rsidRPr="0061523C">
        <w:rPr>
          <w:rFonts w:eastAsia="Times New Roman" w:cs="Arial"/>
          <w:sz w:val="20"/>
          <w:szCs w:val="20"/>
        </w:rPr>
        <w:t xml:space="preserve">tại trụ sở của tổ chức mình, </w:t>
      </w:r>
      <w:r w:rsidRPr="0061523C">
        <w:rPr>
          <w:rFonts w:eastAsia="Times New Roman" w:cs="Arial"/>
          <w:sz w:val="20"/>
          <w:szCs w:val="20"/>
          <w:lang w:val="en-US"/>
        </w:rPr>
        <w:t>trụ sở của người có tài sản</w:t>
      </w:r>
      <w:r w:rsidR="00BE2883" w:rsidRPr="0061523C">
        <w:rPr>
          <w:rFonts w:eastAsia="Times New Roman" w:cs="Arial"/>
          <w:sz w:val="20"/>
          <w:szCs w:val="20"/>
          <w:lang w:val="en-US"/>
        </w:rPr>
        <w:t xml:space="preserve"> đấu giá</w:t>
      </w:r>
      <w:r w:rsidRPr="0061523C">
        <w:rPr>
          <w:rFonts w:eastAsia="Times New Roman" w:cs="Arial"/>
          <w:sz w:val="20"/>
          <w:szCs w:val="20"/>
          <w:lang w:val="en-US"/>
        </w:rPr>
        <w:t xml:space="preserve">, </w:t>
      </w:r>
      <w:r w:rsidRPr="0061523C">
        <w:rPr>
          <w:rFonts w:eastAsia="Times New Roman" w:cs="Arial"/>
          <w:sz w:val="20"/>
          <w:szCs w:val="20"/>
        </w:rPr>
        <w:t xml:space="preserve">nơi tổ chức </w:t>
      </w:r>
      <w:r w:rsidR="002E6394" w:rsidRPr="0061523C">
        <w:rPr>
          <w:rFonts w:eastAsia="Times New Roman" w:cs="Arial"/>
          <w:sz w:val="20"/>
          <w:szCs w:val="20"/>
          <w:lang w:val="en-US"/>
        </w:rPr>
        <w:t>phiên</w:t>
      </w:r>
      <w:r w:rsidR="002E6394" w:rsidRPr="0061523C">
        <w:rPr>
          <w:rFonts w:eastAsia="Times New Roman" w:cs="Arial"/>
          <w:sz w:val="20"/>
          <w:szCs w:val="20"/>
        </w:rPr>
        <w:t xml:space="preserve"> </w:t>
      </w:r>
      <w:r w:rsidRPr="0061523C">
        <w:rPr>
          <w:rFonts w:eastAsia="Times New Roman" w:cs="Arial"/>
          <w:sz w:val="20"/>
          <w:szCs w:val="20"/>
        </w:rPr>
        <w:t xml:space="preserve">đấu giá và Ủy ban nhân dân cấp xã nơi có bất động sản đấu giá ít nhất là 15 ngày trước ngày mở </w:t>
      </w:r>
      <w:r w:rsidR="002E6394" w:rsidRPr="0061523C">
        <w:rPr>
          <w:rFonts w:eastAsia="Times New Roman" w:cs="Arial"/>
          <w:sz w:val="20"/>
          <w:szCs w:val="20"/>
          <w:lang w:val="en-US"/>
        </w:rPr>
        <w:t>phiên</w:t>
      </w:r>
      <w:r w:rsidR="002E6394" w:rsidRPr="0061523C">
        <w:rPr>
          <w:rFonts w:eastAsia="Times New Roman" w:cs="Arial"/>
          <w:sz w:val="20"/>
          <w:szCs w:val="20"/>
        </w:rPr>
        <w:t xml:space="preserve"> </w:t>
      </w:r>
      <w:r w:rsidRPr="0061523C">
        <w:rPr>
          <w:rFonts w:eastAsia="Times New Roman" w:cs="Arial"/>
          <w:sz w:val="20"/>
          <w:szCs w:val="20"/>
        </w:rPr>
        <w:t>đấu giá.</w:t>
      </w:r>
    </w:p>
    <w:p w:rsidR="005E0729" w:rsidRPr="0061523C" w:rsidRDefault="005E0729"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 xml:space="preserve">Trường hợp đấu giá quyền sử dụng đất đối với trường hợp giao đất, cho thuê đất để thực hiện dự án đầu tư, quyền khai thác khoáng sản thì tổ chức </w:t>
      </w:r>
      <w:r w:rsidR="009F767C" w:rsidRPr="0061523C">
        <w:rPr>
          <w:rFonts w:cs="Arial"/>
          <w:sz w:val="20"/>
          <w:szCs w:val="20"/>
          <w:shd w:val="clear" w:color="auto" w:fill="FFFFFF"/>
        </w:rPr>
        <w:t>hành nghề</w:t>
      </w:r>
      <w:r w:rsidR="009F767C" w:rsidRPr="0061523C">
        <w:rPr>
          <w:rFonts w:eastAsia="Times New Roman" w:cs="Arial"/>
          <w:sz w:val="20"/>
          <w:szCs w:val="20"/>
        </w:rPr>
        <w:t xml:space="preserve"> </w:t>
      </w:r>
      <w:r w:rsidRPr="0061523C">
        <w:rPr>
          <w:rFonts w:eastAsia="Times New Roman" w:cs="Arial"/>
          <w:sz w:val="20"/>
          <w:szCs w:val="20"/>
        </w:rPr>
        <w:t>đấu giá tài sản phải niêm yết</w:t>
      </w:r>
      <w:r w:rsidR="0010261C" w:rsidRPr="0061523C">
        <w:rPr>
          <w:rFonts w:eastAsia="Times New Roman" w:cs="Arial"/>
          <w:sz w:val="20"/>
          <w:szCs w:val="20"/>
          <w:lang w:val="en-US"/>
        </w:rPr>
        <w:t xml:space="preserve"> liên tục</w:t>
      </w:r>
      <w:r w:rsidRPr="0061523C">
        <w:rPr>
          <w:rFonts w:eastAsia="Times New Roman" w:cs="Arial"/>
          <w:sz w:val="20"/>
          <w:szCs w:val="20"/>
        </w:rPr>
        <w:t xml:space="preserve"> </w:t>
      </w:r>
      <w:r w:rsidR="00250012" w:rsidRPr="0061523C">
        <w:rPr>
          <w:rFonts w:eastAsia="Times New Roman" w:cs="Arial"/>
          <w:sz w:val="20"/>
          <w:szCs w:val="20"/>
          <w:lang w:val="en-US"/>
        </w:rPr>
        <w:t>thông tin quy định tại khoản 2 Điều này</w:t>
      </w:r>
      <w:r w:rsidR="00250012" w:rsidRPr="0061523C">
        <w:rPr>
          <w:rFonts w:eastAsia="Times New Roman" w:cs="Arial"/>
          <w:sz w:val="20"/>
          <w:szCs w:val="20"/>
        </w:rPr>
        <w:t xml:space="preserve"> </w:t>
      </w:r>
      <w:r w:rsidRPr="0061523C">
        <w:rPr>
          <w:rFonts w:eastAsia="Times New Roman" w:cs="Arial"/>
          <w:sz w:val="20"/>
          <w:szCs w:val="20"/>
        </w:rPr>
        <w:t>tại trụ sở của tổ chức mình, trụ sở của người có tài sản</w:t>
      </w:r>
      <w:r w:rsidR="00BE2883" w:rsidRPr="0061523C">
        <w:rPr>
          <w:rFonts w:eastAsia="Times New Roman" w:cs="Arial"/>
          <w:sz w:val="20"/>
          <w:szCs w:val="20"/>
        </w:rPr>
        <w:t xml:space="preserve"> đấu giá</w:t>
      </w:r>
      <w:r w:rsidRPr="0061523C">
        <w:rPr>
          <w:rFonts w:eastAsia="Times New Roman" w:cs="Arial"/>
          <w:sz w:val="20"/>
          <w:szCs w:val="20"/>
        </w:rPr>
        <w:t xml:space="preserve"> và nơi tổ chức </w:t>
      </w:r>
      <w:r w:rsidR="002E6394" w:rsidRPr="0061523C">
        <w:rPr>
          <w:rFonts w:eastAsia="Times New Roman" w:cs="Arial"/>
          <w:sz w:val="20"/>
          <w:szCs w:val="20"/>
          <w:lang w:val="en-US"/>
        </w:rPr>
        <w:t>phiên</w:t>
      </w:r>
      <w:r w:rsidR="002E6394" w:rsidRPr="0061523C">
        <w:rPr>
          <w:rFonts w:eastAsia="Times New Roman" w:cs="Arial"/>
          <w:sz w:val="20"/>
          <w:szCs w:val="20"/>
        </w:rPr>
        <w:t xml:space="preserve"> </w:t>
      </w:r>
      <w:r w:rsidRPr="0061523C">
        <w:rPr>
          <w:rFonts w:eastAsia="Times New Roman" w:cs="Arial"/>
          <w:sz w:val="20"/>
          <w:szCs w:val="20"/>
        </w:rPr>
        <w:t xml:space="preserve">đấu giá ít nhất là 30 ngày trước ngày mở </w:t>
      </w:r>
      <w:r w:rsidR="002E6394" w:rsidRPr="0061523C">
        <w:rPr>
          <w:rFonts w:eastAsia="Times New Roman" w:cs="Arial"/>
          <w:sz w:val="20"/>
          <w:szCs w:val="20"/>
          <w:lang w:val="en-US"/>
        </w:rPr>
        <w:t>phiên</w:t>
      </w:r>
      <w:r w:rsidR="002E6394" w:rsidRPr="0061523C">
        <w:rPr>
          <w:rFonts w:eastAsia="Times New Roman" w:cs="Arial"/>
          <w:sz w:val="20"/>
          <w:szCs w:val="20"/>
        </w:rPr>
        <w:t xml:space="preserve"> </w:t>
      </w:r>
      <w:r w:rsidRPr="0061523C">
        <w:rPr>
          <w:rFonts w:eastAsia="Times New Roman" w:cs="Arial"/>
          <w:sz w:val="20"/>
          <w:szCs w:val="20"/>
        </w:rPr>
        <w:t>đấu giá.</w:t>
      </w:r>
    </w:p>
    <w:p w:rsidR="00746DDD" w:rsidRPr="0061523C" w:rsidRDefault="00746DDD" w:rsidP="0061523C">
      <w:pPr>
        <w:spacing w:after="120" w:line="240" w:lineRule="auto"/>
        <w:ind w:firstLine="720"/>
        <w:jc w:val="both"/>
        <w:rPr>
          <w:rFonts w:cs="Arial"/>
          <w:bCs/>
          <w:iCs/>
          <w:sz w:val="20"/>
          <w:szCs w:val="20"/>
        </w:rPr>
      </w:pPr>
      <w:r w:rsidRPr="0061523C">
        <w:rPr>
          <w:rFonts w:cs="Arial"/>
          <w:bCs/>
          <w:iCs/>
          <w:sz w:val="20"/>
          <w:szCs w:val="20"/>
        </w:rPr>
        <w:t xml:space="preserve">1a. Trường hợp đấu giá theo thủ tục rút gọn quy định tại Điều 53 của Luật này, tổ chức </w:t>
      </w:r>
      <w:r w:rsidR="009F767C" w:rsidRPr="0061523C">
        <w:rPr>
          <w:rFonts w:cs="Arial"/>
          <w:sz w:val="20"/>
          <w:szCs w:val="20"/>
          <w:shd w:val="clear" w:color="auto" w:fill="FFFFFF"/>
        </w:rPr>
        <w:t>hành nghề</w:t>
      </w:r>
      <w:r w:rsidR="009F767C" w:rsidRPr="0061523C">
        <w:rPr>
          <w:rFonts w:cs="Arial"/>
          <w:bCs/>
          <w:iCs/>
          <w:sz w:val="20"/>
          <w:szCs w:val="20"/>
        </w:rPr>
        <w:t xml:space="preserve"> </w:t>
      </w:r>
      <w:r w:rsidRPr="0061523C">
        <w:rPr>
          <w:rFonts w:cs="Arial"/>
          <w:bCs/>
          <w:iCs/>
          <w:sz w:val="20"/>
          <w:szCs w:val="20"/>
        </w:rPr>
        <w:t>đấu giá tài sản niêm yết việc đấu giá</w:t>
      </w:r>
      <w:r w:rsidR="00817218" w:rsidRPr="0061523C">
        <w:rPr>
          <w:rFonts w:cs="Arial"/>
          <w:bCs/>
          <w:iCs/>
          <w:sz w:val="20"/>
          <w:szCs w:val="20"/>
          <w:lang w:val="en-US"/>
        </w:rPr>
        <w:t xml:space="preserve"> tại các địa điểm quy định tại khoản 1 Điều này và thời gian niêm yết</w:t>
      </w:r>
      <w:r w:rsidR="003B264E" w:rsidRPr="0061523C">
        <w:rPr>
          <w:rFonts w:cs="Arial"/>
          <w:bCs/>
          <w:iCs/>
          <w:sz w:val="20"/>
          <w:szCs w:val="20"/>
          <w:lang w:val="en-US"/>
        </w:rPr>
        <w:t xml:space="preserve"> được thực hiện</w:t>
      </w:r>
      <w:r w:rsidRPr="0061523C">
        <w:rPr>
          <w:rFonts w:cs="Arial"/>
          <w:bCs/>
          <w:iCs/>
          <w:sz w:val="20"/>
          <w:szCs w:val="20"/>
        </w:rPr>
        <w:t xml:space="preserve"> như sau:</w:t>
      </w:r>
    </w:p>
    <w:p w:rsidR="00746DDD" w:rsidRPr="0061523C" w:rsidRDefault="00746DDD" w:rsidP="0061523C">
      <w:pPr>
        <w:shd w:val="clear" w:color="auto" w:fill="FFFFFF"/>
        <w:spacing w:after="120" w:line="240" w:lineRule="auto"/>
        <w:ind w:firstLine="720"/>
        <w:jc w:val="both"/>
        <w:rPr>
          <w:rFonts w:eastAsia="Times New Roman" w:cs="Arial"/>
          <w:sz w:val="20"/>
          <w:szCs w:val="20"/>
        </w:rPr>
      </w:pPr>
      <w:bookmarkStart w:id="12" w:name="_Hlk164784830"/>
      <w:r w:rsidRPr="0061523C">
        <w:rPr>
          <w:rFonts w:eastAsia="Times New Roman" w:cs="Arial"/>
          <w:sz w:val="20"/>
          <w:szCs w:val="20"/>
        </w:rPr>
        <w:t xml:space="preserve">a) Đối với tài sản là động sản thì </w:t>
      </w:r>
      <w:r w:rsidR="00C11355" w:rsidRPr="0061523C">
        <w:rPr>
          <w:rFonts w:eastAsia="Times New Roman" w:cs="Arial"/>
          <w:sz w:val="20"/>
          <w:szCs w:val="20"/>
          <w:lang w:val="en-US"/>
        </w:rPr>
        <w:t>thời gian niêm yết</w:t>
      </w:r>
      <w:r w:rsidR="0010261C" w:rsidRPr="0061523C">
        <w:rPr>
          <w:rFonts w:eastAsia="Times New Roman" w:cs="Arial"/>
          <w:sz w:val="20"/>
          <w:szCs w:val="20"/>
          <w:lang w:val="en-US"/>
        </w:rPr>
        <w:t xml:space="preserve"> liên tục</w:t>
      </w:r>
      <w:r w:rsidR="00C11355" w:rsidRPr="0061523C">
        <w:rPr>
          <w:rFonts w:eastAsia="Times New Roman" w:cs="Arial"/>
          <w:sz w:val="20"/>
          <w:szCs w:val="20"/>
          <w:lang w:val="en-US"/>
        </w:rPr>
        <w:t xml:space="preserve"> </w:t>
      </w:r>
      <w:r w:rsidRPr="0061523C">
        <w:rPr>
          <w:rFonts w:eastAsia="Times New Roman" w:cs="Arial"/>
          <w:sz w:val="20"/>
          <w:szCs w:val="20"/>
        </w:rPr>
        <w:t xml:space="preserve">ít nhất là 03 ngày làm việc trước ngày mở </w:t>
      </w:r>
      <w:r w:rsidR="002E6394" w:rsidRPr="0061523C">
        <w:rPr>
          <w:rFonts w:eastAsia="Times New Roman" w:cs="Arial"/>
          <w:sz w:val="20"/>
          <w:szCs w:val="20"/>
          <w:lang w:val="en-US"/>
        </w:rPr>
        <w:t>phiên</w:t>
      </w:r>
      <w:r w:rsidR="002E6394" w:rsidRPr="0061523C">
        <w:rPr>
          <w:rFonts w:eastAsia="Times New Roman" w:cs="Arial"/>
          <w:sz w:val="20"/>
          <w:szCs w:val="20"/>
        </w:rPr>
        <w:t xml:space="preserve"> </w:t>
      </w:r>
      <w:r w:rsidRPr="0061523C">
        <w:rPr>
          <w:rFonts w:eastAsia="Times New Roman" w:cs="Arial"/>
          <w:sz w:val="20"/>
          <w:szCs w:val="20"/>
        </w:rPr>
        <w:t>đấu giá;</w:t>
      </w:r>
    </w:p>
    <w:p w:rsidR="00746DDD" w:rsidRPr="0061523C" w:rsidRDefault="00746DDD"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 xml:space="preserve">b) Đối với tài sản là bất động sản thì </w:t>
      </w:r>
      <w:r w:rsidR="00C11355" w:rsidRPr="0061523C">
        <w:rPr>
          <w:rFonts w:eastAsia="Times New Roman" w:cs="Arial"/>
          <w:sz w:val="20"/>
          <w:szCs w:val="20"/>
          <w:lang w:val="en-US"/>
        </w:rPr>
        <w:t>thời gian niêm yết</w:t>
      </w:r>
      <w:r w:rsidR="00D13197" w:rsidRPr="0061523C">
        <w:rPr>
          <w:rFonts w:eastAsia="Times New Roman" w:cs="Arial"/>
          <w:sz w:val="20"/>
          <w:szCs w:val="20"/>
          <w:lang w:val="en-US"/>
        </w:rPr>
        <w:t xml:space="preserve"> liên tục</w:t>
      </w:r>
      <w:r w:rsidRPr="0061523C">
        <w:rPr>
          <w:rFonts w:eastAsia="Times New Roman" w:cs="Arial"/>
          <w:sz w:val="20"/>
          <w:szCs w:val="20"/>
        </w:rPr>
        <w:t xml:space="preserve"> ít nhất là 05 ngày làm việc trước ngày mở </w:t>
      </w:r>
      <w:r w:rsidR="002E6394" w:rsidRPr="0061523C">
        <w:rPr>
          <w:rFonts w:eastAsia="Times New Roman" w:cs="Arial"/>
          <w:sz w:val="20"/>
          <w:szCs w:val="20"/>
          <w:lang w:val="en-US"/>
        </w:rPr>
        <w:t>phiên</w:t>
      </w:r>
      <w:r w:rsidR="002E6394" w:rsidRPr="0061523C">
        <w:rPr>
          <w:rFonts w:eastAsia="Times New Roman" w:cs="Arial"/>
          <w:sz w:val="20"/>
          <w:szCs w:val="20"/>
        </w:rPr>
        <w:t xml:space="preserve"> </w:t>
      </w:r>
      <w:r w:rsidRPr="0061523C">
        <w:rPr>
          <w:rFonts w:eastAsia="Times New Roman" w:cs="Arial"/>
          <w:sz w:val="20"/>
          <w:szCs w:val="20"/>
        </w:rPr>
        <w:t>đấu giá</w:t>
      </w:r>
      <w:bookmarkEnd w:id="12"/>
      <w:r w:rsidRPr="0061523C">
        <w:rPr>
          <w:rFonts w:eastAsia="Times New Roman" w:cs="Arial"/>
          <w:sz w:val="20"/>
          <w:szCs w:val="20"/>
        </w:rPr>
        <w:t>.”</w:t>
      </w:r>
      <w:r w:rsidR="005C4022" w:rsidRPr="0061523C">
        <w:rPr>
          <w:rFonts w:eastAsia="Times New Roman" w:cs="Arial"/>
          <w:sz w:val="20"/>
          <w:szCs w:val="20"/>
          <w:lang w:val="en-US"/>
        </w:rPr>
        <w:t>;</w:t>
      </w:r>
    </w:p>
    <w:p w:rsidR="00AF2637" w:rsidRPr="0061523C" w:rsidRDefault="005C4022" w:rsidP="0061523C">
      <w:pPr>
        <w:shd w:val="clear" w:color="auto" w:fill="FFFFFF"/>
        <w:spacing w:after="120" w:line="240" w:lineRule="auto"/>
        <w:ind w:firstLine="720"/>
        <w:jc w:val="both"/>
        <w:rPr>
          <w:rFonts w:cs="Arial"/>
          <w:sz w:val="20"/>
          <w:szCs w:val="20"/>
        </w:rPr>
      </w:pPr>
      <w:r w:rsidRPr="0061523C">
        <w:rPr>
          <w:rFonts w:eastAsia="Times New Roman" w:cs="Arial"/>
          <w:sz w:val="20"/>
          <w:szCs w:val="20"/>
          <w:lang w:val="en-US"/>
        </w:rPr>
        <w:t>b</w:t>
      </w:r>
      <w:r w:rsidR="00AF2637" w:rsidRPr="0061523C">
        <w:rPr>
          <w:rFonts w:cs="Arial"/>
          <w:sz w:val="20"/>
          <w:szCs w:val="20"/>
        </w:rPr>
        <w:t>) Sửa đổi, bổ sung điểm b khoản 2 như sau:</w:t>
      </w:r>
    </w:p>
    <w:p w:rsidR="00AF2637" w:rsidRPr="0061523C" w:rsidRDefault="0069089F" w:rsidP="0061523C">
      <w:pPr>
        <w:shd w:val="clear" w:color="auto" w:fill="FFFFFF"/>
        <w:spacing w:after="120" w:line="240" w:lineRule="auto"/>
        <w:ind w:firstLine="720"/>
        <w:jc w:val="both"/>
        <w:rPr>
          <w:rFonts w:cs="Arial"/>
          <w:sz w:val="20"/>
          <w:szCs w:val="20"/>
          <w:shd w:val="clear" w:color="auto" w:fill="FFFFFF"/>
          <w:lang w:val="en-US"/>
        </w:rPr>
      </w:pPr>
      <w:r w:rsidRPr="0061523C">
        <w:rPr>
          <w:rFonts w:cs="Arial"/>
          <w:sz w:val="20"/>
          <w:szCs w:val="20"/>
        </w:rPr>
        <w:t>“</w:t>
      </w:r>
      <w:r w:rsidRPr="0061523C">
        <w:rPr>
          <w:rFonts w:cs="Arial"/>
          <w:sz w:val="20"/>
          <w:szCs w:val="20"/>
          <w:shd w:val="clear" w:color="auto" w:fill="FFFFFF"/>
        </w:rPr>
        <w:t>b) Các nội dung quy định tại các </w:t>
      </w:r>
      <w:bookmarkStart w:id="13" w:name="tc_32"/>
      <w:r w:rsidRPr="0061523C">
        <w:rPr>
          <w:rFonts w:cs="Arial"/>
          <w:sz w:val="20"/>
          <w:szCs w:val="20"/>
          <w:shd w:val="clear" w:color="auto" w:fill="FFFFFF"/>
        </w:rPr>
        <w:t>điểm a, b, c, d, đ, e, g, h, k</w:t>
      </w:r>
      <w:r w:rsidR="003246EE" w:rsidRPr="0061523C">
        <w:rPr>
          <w:rFonts w:cs="Arial"/>
          <w:sz w:val="20"/>
          <w:szCs w:val="20"/>
          <w:shd w:val="clear" w:color="auto" w:fill="FFFFFF"/>
        </w:rPr>
        <w:t xml:space="preserve"> và</w:t>
      </w:r>
      <w:r w:rsidRPr="0061523C">
        <w:rPr>
          <w:rFonts w:cs="Arial"/>
          <w:sz w:val="20"/>
          <w:szCs w:val="20"/>
          <w:shd w:val="clear" w:color="auto" w:fill="FFFFFF"/>
        </w:rPr>
        <w:t xml:space="preserve"> l khoản 2 Điều 34 của Luật này</w:t>
      </w:r>
      <w:bookmarkEnd w:id="13"/>
      <w:r w:rsidRPr="0061523C">
        <w:rPr>
          <w:rFonts w:cs="Arial"/>
          <w:sz w:val="20"/>
          <w:szCs w:val="20"/>
          <w:shd w:val="clear" w:color="auto" w:fill="FFFFFF"/>
        </w:rPr>
        <w:t>.</w:t>
      </w:r>
      <w:r w:rsidR="005D4BE5" w:rsidRPr="0061523C">
        <w:rPr>
          <w:rFonts w:cs="Arial"/>
          <w:sz w:val="20"/>
          <w:szCs w:val="20"/>
          <w:shd w:val="clear" w:color="auto" w:fill="FFFFFF"/>
        </w:rPr>
        <w:t>”.</w:t>
      </w:r>
    </w:p>
    <w:p w:rsidR="00BB2EE8" w:rsidRPr="0061523C" w:rsidRDefault="00BB2EE8" w:rsidP="0061523C">
      <w:pPr>
        <w:shd w:val="clear" w:color="auto" w:fill="FFFFFF"/>
        <w:spacing w:after="120" w:line="240" w:lineRule="auto"/>
        <w:ind w:firstLine="720"/>
        <w:jc w:val="both"/>
        <w:rPr>
          <w:rFonts w:cs="Arial"/>
          <w:sz w:val="20"/>
          <w:szCs w:val="20"/>
          <w:shd w:val="clear" w:color="auto" w:fill="FFFFFF"/>
          <w:lang w:val="en-US"/>
        </w:rPr>
      </w:pPr>
      <w:r w:rsidRPr="0061523C">
        <w:rPr>
          <w:rFonts w:cs="Arial"/>
          <w:sz w:val="20"/>
          <w:szCs w:val="20"/>
          <w:shd w:val="clear" w:color="auto" w:fill="FFFFFF"/>
          <w:lang w:val="en-US"/>
        </w:rPr>
        <w:t>c) Sửa đổi, bổ sung khoản 3 như sau:</w:t>
      </w:r>
    </w:p>
    <w:p w:rsidR="00BB2EE8" w:rsidRPr="0061523C" w:rsidRDefault="00BB2EE8" w:rsidP="0061523C">
      <w:pPr>
        <w:shd w:val="clear" w:color="auto" w:fill="FFFFFF"/>
        <w:spacing w:after="120" w:line="240" w:lineRule="auto"/>
        <w:ind w:firstLine="720"/>
        <w:jc w:val="both"/>
        <w:rPr>
          <w:rFonts w:cs="Arial"/>
          <w:sz w:val="20"/>
          <w:szCs w:val="20"/>
          <w:lang w:val="en-US"/>
        </w:rPr>
      </w:pPr>
      <w:r w:rsidRPr="0061523C">
        <w:rPr>
          <w:rFonts w:cs="Arial"/>
          <w:sz w:val="20"/>
          <w:szCs w:val="20"/>
          <w:lang w:val="en-US"/>
        </w:rPr>
        <w:t>“3. Tổ chức</w:t>
      </w:r>
      <w:r w:rsidR="0042063E" w:rsidRPr="0061523C">
        <w:rPr>
          <w:rFonts w:cs="Arial"/>
          <w:sz w:val="20"/>
          <w:szCs w:val="20"/>
          <w:lang w:val="en-US"/>
        </w:rPr>
        <w:t xml:space="preserve"> hành nghề</w:t>
      </w:r>
      <w:r w:rsidRPr="0061523C">
        <w:rPr>
          <w:rFonts w:cs="Arial"/>
          <w:sz w:val="20"/>
          <w:szCs w:val="20"/>
          <w:lang w:val="en-US"/>
        </w:rPr>
        <w:t xml:space="preserve"> đấu giá tài sản lưu tài liệu, hình ảnh về việc niêm yết đấu giá tài sản quy định tại khoản 1 và khoản 2 Điều này trong hồ sơ đấu giá. Đối với trường hợp niêm yết tại Ủy ban nhân dân cấp xã nơi có bất động sản đấu giá thì tổ chức </w:t>
      </w:r>
      <w:r w:rsidR="0089120E" w:rsidRPr="0061523C">
        <w:rPr>
          <w:rFonts w:cs="Arial"/>
          <w:sz w:val="20"/>
          <w:szCs w:val="20"/>
          <w:lang w:val="en-US"/>
        </w:rPr>
        <w:t xml:space="preserve">hành nghề </w:t>
      </w:r>
      <w:r w:rsidRPr="0061523C">
        <w:rPr>
          <w:rFonts w:cs="Arial"/>
          <w:sz w:val="20"/>
          <w:szCs w:val="20"/>
          <w:lang w:val="en-US"/>
        </w:rPr>
        <w:t>đấu giá tài sản lưu tài liệu, hình ảnh về việc niêm yết hoặc lập văn bản có xác nhận về việc niêm yết, kết thúc niêm yết của Ủy ban nhân dân cấp xã.”.</w:t>
      </w:r>
    </w:p>
    <w:p w:rsidR="00FF1A34" w:rsidRPr="0061523C" w:rsidRDefault="00AD53F0" w:rsidP="0061523C">
      <w:pPr>
        <w:spacing w:after="120" w:line="240" w:lineRule="auto"/>
        <w:ind w:firstLine="720"/>
        <w:jc w:val="both"/>
        <w:rPr>
          <w:rFonts w:cs="Arial"/>
          <w:sz w:val="20"/>
          <w:szCs w:val="20"/>
        </w:rPr>
      </w:pPr>
      <w:r w:rsidRPr="0061523C">
        <w:rPr>
          <w:rFonts w:cs="Arial"/>
          <w:bCs/>
          <w:iCs/>
          <w:sz w:val="20"/>
          <w:szCs w:val="20"/>
          <w:lang w:val="eu-ES"/>
        </w:rPr>
        <w:t>2</w:t>
      </w:r>
      <w:r w:rsidR="00051F4B" w:rsidRPr="0061523C">
        <w:rPr>
          <w:rFonts w:cs="Arial"/>
          <w:bCs/>
          <w:iCs/>
          <w:sz w:val="20"/>
          <w:szCs w:val="20"/>
          <w:lang w:val="eu-ES"/>
        </w:rPr>
        <w:t>2</w:t>
      </w:r>
      <w:r w:rsidR="00CE6158" w:rsidRPr="0061523C">
        <w:rPr>
          <w:rFonts w:cs="Arial"/>
          <w:sz w:val="20"/>
          <w:szCs w:val="20"/>
        </w:rPr>
        <w:t>.</w:t>
      </w:r>
      <w:r w:rsidR="00CE6158" w:rsidRPr="0061523C">
        <w:rPr>
          <w:rFonts w:cs="Arial"/>
          <w:bCs/>
          <w:iCs/>
          <w:sz w:val="20"/>
          <w:szCs w:val="20"/>
        </w:rPr>
        <w:t xml:space="preserve"> </w:t>
      </w:r>
      <w:r w:rsidR="00FF1A34" w:rsidRPr="0061523C">
        <w:rPr>
          <w:rFonts w:cs="Arial"/>
          <w:sz w:val="20"/>
          <w:szCs w:val="20"/>
        </w:rPr>
        <w:t>Sửa đổi, bổ sung Điều 36</w:t>
      </w:r>
      <w:r w:rsidR="00063224" w:rsidRPr="0061523C">
        <w:rPr>
          <w:rFonts w:cs="Arial"/>
          <w:sz w:val="20"/>
          <w:szCs w:val="20"/>
          <w:lang w:val="en-US"/>
        </w:rPr>
        <w:t xml:space="preserve"> và Điều 37</w:t>
      </w:r>
      <w:r w:rsidR="00FF1A34" w:rsidRPr="0061523C">
        <w:rPr>
          <w:rFonts w:cs="Arial"/>
          <w:sz w:val="20"/>
          <w:szCs w:val="20"/>
        </w:rPr>
        <w:t xml:space="preserve"> như sau:</w:t>
      </w:r>
    </w:p>
    <w:p w:rsidR="009A353B" w:rsidRPr="0061523C" w:rsidRDefault="009A353B" w:rsidP="0061523C">
      <w:pPr>
        <w:shd w:val="clear" w:color="auto" w:fill="FFFFFF"/>
        <w:spacing w:after="120" w:line="240" w:lineRule="auto"/>
        <w:ind w:firstLine="720"/>
        <w:jc w:val="both"/>
        <w:rPr>
          <w:rFonts w:cs="Arial"/>
          <w:sz w:val="20"/>
          <w:szCs w:val="20"/>
        </w:rPr>
      </w:pPr>
      <w:bookmarkStart w:id="14" w:name="dieu_36"/>
      <w:r w:rsidRPr="0061523C">
        <w:rPr>
          <w:rFonts w:cs="Arial"/>
          <w:b/>
          <w:sz w:val="20"/>
          <w:szCs w:val="20"/>
        </w:rPr>
        <w:t>“Điều 36. Xem tài sản đấu giá</w:t>
      </w:r>
      <w:bookmarkEnd w:id="14"/>
    </w:p>
    <w:p w:rsidR="00201E82" w:rsidRPr="0061523C" w:rsidRDefault="00201E82" w:rsidP="0061523C">
      <w:pPr>
        <w:shd w:val="clear" w:color="auto" w:fill="FFFFFF"/>
        <w:spacing w:after="120" w:line="240" w:lineRule="auto"/>
        <w:ind w:firstLine="720"/>
        <w:jc w:val="both"/>
        <w:rPr>
          <w:rFonts w:cs="Arial"/>
          <w:sz w:val="20"/>
          <w:szCs w:val="20"/>
        </w:rPr>
      </w:pPr>
      <w:r w:rsidRPr="0061523C">
        <w:rPr>
          <w:rFonts w:cs="Arial"/>
          <w:sz w:val="20"/>
          <w:szCs w:val="20"/>
        </w:rPr>
        <w:t xml:space="preserve">1. Tổ chức </w:t>
      </w:r>
      <w:r w:rsidR="009F767C" w:rsidRPr="0061523C">
        <w:rPr>
          <w:rFonts w:cs="Arial"/>
          <w:sz w:val="20"/>
          <w:szCs w:val="20"/>
          <w:shd w:val="clear" w:color="auto" w:fill="FFFFFF"/>
        </w:rPr>
        <w:t>hành nghề</w:t>
      </w:r>
      <w:r w:rsidR="009F767C" w:rsidRPr="0061523C">
        <w:rPr>
          <w:rFonts w:cs="Arial"/>
          <w:sz w:val="20"/>
          <w:szCs w:val="20"/>
        </w:rPr>
        <w:t xml:space="preserve"> </w:t>
      </w:r>
      <w:r w:rsidRPr="0061523C">
        <w:rPr>
          <w:rFonts w:cs="Arial"/>
          <w:sz w:val="20"/>
          <w:szCs w:val="20"/>
        </w:rPr>
        <w:t xml:space="preserve">đấu giá tài sản </w:t>
      </w:r>
      <w:r w:rsidR="006A13B4" w:rsidRPr="0061523C">
        <w:rPr>
          <w:rFonts w:eastAsia="Times New Roman" w:cs="Arial"/>
          <w:sz w:val="20"/>
          <w:szCs w:val="20"/>
        </w:rPr>
        <w:t xml:space="preserve">phối hợp với người có tài sản đấu giá </w:t>
      </w:r>
      <w:r w:rsidRPr="0061523C">
        <w:rPr>
          <w:rFonts w:cs="Arial"/>
          <w:sz w:val="20"/>
          <w:szCs w:val="20"/>
        </w:rPr>
        <w:t>tổ chức cho người tham gia đấu giá được trực tiếp xem tài sản hoặc mẫu tài sản, giấy tờ về quyền sở hữu, quyền sử dụng tài sản và tài liệu liên quan (nếu có). Trên tài sản hoặc mẫu tài sản phải ghi rõ tên của người có tài sản đấu giá và thông tin về tài sản.</w:t>
      </w:r>
    </w:p>
    <w:p w:rsidR="00D9239B" w:rsidRPr="0061523C" w:rsidRDefault="00201E82" w:rsidP="0061523C">
      <w:pPr>
        <w:shd w:val="clear" w:color="auto" w:fill="FFFFFF"/>
        <w:spacing w:after="120" w:line="240" w:lineRule="auto"/>
        <w:ind w:firstLine="720"/>
        <w:jc w:val="both"/>
        <w:rPr>
          <w:rFonts w:cs="Arial"/>
          <w:spacing w:val="-2"/>
          <w:sz w:val="20"/>
          <w:szCs w:val="20"/>
        </w:rPr>
      </w:pPr>
      <w:r w:rsidRPr="0061523C">
        <w:rPr>
          <w:rFonts w:cs="Arial"/>
          <w:spacing w:val="-2"/>
          <w:sz w:val="20"/>
          <w:szCs w:val="20"/>
        </w:rPr>
        <w:t xml:space="preserve">Trường hợp tài sản đấu giá là quyền tài sản thì tổ chức </w:t>
      </w:r>
      <w:r w:rsidR="009F767C" w:rsidRPr="0061523C">
        <w:rPr>
          <w:rFonts w:cs="Arial"/>
          <w:spacing w:val="-2"/>
          <w:sz w:val="20"/>
          <w:szCs w:val="20"/>
          <w:shd w:val="clear" w:color="auto" w:fill="FFFFFF"/>
        </w:rPr>
        <w:t>hành nghề</w:t>
      </w:r>
      <w:r w:rsidR="009F767C" w:rsidRPr="0061523C">
        <w:rPr>
          <w:rFonts w:cs="Arial"/>
          <w:spacing w:val="-2"/>
          <w:sz w:val="20"/>
          <w:szCs w:val="20"/>
        </w:rPr>
        <w:t xml:space="preserve"> </w:t>
      </w:r>
      <w:r w:rsidRPr="0061523C">
        <w:rPr>
          <w:rFonts w:cs="Arial"/>
          <w:spacing w:val="-2"/>
          <w:sz w:val="20"/>
          <w:szCs w:val="20"/>
        </w:rPr>
        <w:t>đấu giá tài sản</w:t>
      </w:r>
      <w:r w:rsidRPr="0061523C">
        <w:rPr>
          <w:rFonts w:eastAsia="Times New Roman" w:cs="Arial"/>
          <w:spacing w:val="-2"/>
          <w:sz w:val="20"/>
          <w:szCs w:val="20"/>
        </w:rPr>
        <w:t xml:space="preserve"> </w:t>
      </w:r>
      <w:r w:rsidR="00A35FA4" w:rsidRPr="0061523C">
        <w:rPr>
          <w:rFonts w:eastAsia="Times New Roman" w:cs="Arial"/>
          <w:spacing w:val="-2"/>
          <w:sz w:val="20"/>
          <w:szCs w:val="20"/>
        </w:rPr>
        <w:t>phối hợp với người có tài sản đấu giá</w:t>
      </w:r>
      <w:r w:rsidR="00A35FA4" w:rsidRPr="0061523C">
        <w:rPr>
          <w:rFonts w:cs="Arial"/>
          <w:spacing w:val="-2"/>
          <w:sz w:val="20"/>
          <w:szCs w:val="20"/>
        </w:rPr>
        <w:t xml:space="preserve"> </w:t>
      </w:r>
      <w:r w:rsidRPr="0061523C">
        <w:rPr>
          <w:rFonts w:cs="Arial"/>
          <w:spacing w:val="-2"/>
          <w:sz w:val="20"/>
          <w:szCs w:val="20"/>
        </w:rPr>
        <w:t>tổ chức cho người tham gia đấu giá xem giấy tờ về quyền sở hữu, quyền sử dụng tài sản và tài liệu liên quan (nếu có).</w:t>
      </w:r>
    </w:p>
    <w:p w:rsidR="00201E82" w:rsidRPr="0061523C" w:rsidRDefault="00201E82" w:rsidP="0061523C">
      <w:pPr>
        <w:shd w:val="clear" w:color="auto" w:fill="FFFFFF"/>
        <w:spacing w:after="120" w:line="240" w:lineRule="auto"/>
        <w:ind w:firstLine="720"/>
        <w:jc w:val="both"/>
        <w:rPr>
          <w:rFonts w:cs="Arial"/>
          <w:sz w:val="20"/>
          <w:szCs w:val="20"/>
        </w:rPr>
      </w:pPr>
      <w:r w:rsidRPr="0061523C">
        <w:rPr>
          <w:rFonts w:cs="Arial"/>
          <w:sz w:val="20"/>
          <w:szCs w:val="20"/>
        </w:rPr>
        <w:t xml:space="preserve">2. Tổ chức </w:t>
      </w:r>
      <w:r w:rsidR="009F767C" w:rsidRPr="0061523C">
        <w:rPr>
          <w:rFonts w:cs="Arial"/>
          <w:sz w:val="20"/>
          <w:szCs w:val="20"/>
          <w:shd w:val="clear" w:color="auto" w:fill="FFFFFF"/>
        </w:rPr>
        <w:t>hành nghề</w:t>
      </w:r>
      <w:r w:rsidR="009F767C" w:rsidRPr="0061523C">
        <w:rPr>
          <w:rFonts w:cs="Arial"/>
          <w:sz w:val="20"/>
          <w:szCs w:val="20"/>
        </w:rPr>
        <w:t xml:space="preserve"> </w:t>
      </w:r>
      <w:r w:rsidRPr="0061523C">
        <w:rPr>
          <w:rFonts w:cs="Arial"/>
          <w:sz w:val="20"/>
          <w:szCs w:val="20"/>
        </w:rPr>
        <w:t xml:space="preserve">đấu giá tài sản </w:t>
      </w:r>
      <w:r w:rsidR="00A35FA4" w:rsidRPr="0061523C">
        <w:rPr>
          <w:rFonts w:eastAsia="Times New Roman" w:cs="Arial"/>
          <w:sz w:val="20"/>
          <w:szCs w:val="20"/>
        </w:rPr>
        <w:t xml:space="preserve">phối hợp với người có tài sản đấu giá </w:t>
      </w:r>
      <w:r w:rsidRPr="0061523C">
        <w:rPr>
          <w:rFonts w:cs="Arial"/>
          <w:sz w:val="20"/>
          <w:szCs w:val="20"/>
        </w:rPr>
        <w:t xml:space="preserve">tổ chức cho người tham gia đấu giá xem tài sản </w:t>
      </w:r>
      <w:r w:rsidR="0089120E" w:rsidRPr="0061523C">
        <w:rPr>
          <w:rFonts w:cs="Arial"/>
          <w:sz w:val="20"/>
          <w:szCs w:val="20"/>
          <w:lang w:val="en-GB"/>
        </w:rPr>
        <w:t>đấu giá</w:t>
      </w:r>
      <w:r w:rsidR="00A76EF0" w:rsidRPr="0061523C">
        <w:rPr>
          <w:rFonts w:cs="Arial"/>
          <w:sz w:val="20"/>
          <w:szCs w:val="20"/>
          <w:lang w:val="en-GB"/>
        </w:rPr>
        <w:t xml:space="preserve"> trong giờ hành chính,</w:t>
      </w:r>
      <w:r w:rsidR="0089120E" w:rsidRPr="0061523C">
        <w:rPr>
          <w:rFonts w:cs="Arial"/>
          <w:sz w:val="20"/>
          <w:szCs w:val="20"/>
          <w:lang w:val="en-GB"/>
        </w:rPr>
        <w:t xml:space="preserve"> </w:t>
      </w:r>
      <w:r w:rsidRPr="0061523C">
        <w:rPr>
          <w:rFonts w:cs="Arial"/>
          <w:sz w:val="20"/>
          <w:szCs w:val="20"/>
        </w:rPr>
        <w:t xml:space="preserve">ít nhất là </w:t>
      </w:r>
      <w:r w:rsidRPr="0061523C">
        <w:rPr>
          <w:rFonts w:eastAsia="Times New Roman" w:cs="Arial"/>
          <w:sz w:val="20"/>
          <w:szCs w:val="20"/>
        </w:rPr>
        <w:t>0</w:t>
      </w:r>
      <w:r w:rsidR="00794C78" w:rsidRPr="0061523C">
        <w:rPr>
          <w:rFonts w:eastAsia="Times New Roman" w:cs="Arial"/>
          <w:sz w:val="20"/>
          <w:szCs w:val="20"/>
        </w:rPr>
        <w:t>3</w:t>
      </w:r>
      <w:r w:rsidRPr="0061523C">
        <w:rPr>
          <w:rFonts w:cs="Arial"/>
          <w:sz w:val="20"/>
          <w:szCs w:val="20"/>
        </w:rPr>
        <w:t xml:space="preserve"> ngày</w:t>
      </w:r>
      <w:r w:rsidRPr="0061523C">
        <w:rPr>
          <w:rFonts w:eastAsia="Times New Roman" w:cs="Arial"/>
          <w:sz w:val="20"/>
          <w:szCs w:val="20"/>
        </w:rPr>
        <w:t xml:space="preserve"> </w:t>
      </w:r>
      <w:r w:rsidR="00794C78" w:rsidRPr="0061523C">
        <w:rPr>
          <w:rFonts w:eastAsia="Times New Roman" w:cs="Arial"/>
          <w:sz w:val="20"/>
          <w:szCs w:val="20"/>
        </w:rPr>
        <w:t>làm việc</w:t>
      </w:r>
      <w:r w:rsidR="00794C78" w:rsidRPr="0061523C">
        <w:rPr>
          <w:rFonts w:cs="Arial"/>
          <w:sz w:val="20"/>
          <w:szCs w:val="20"/>
        </w:rPr>
        <w:t xml:space="preserve"> </w:t>
      </w:r>
      <w:r w:rsidR="00471205" w:rsidRPr="0061523C">
        <w:rPr>
          <w:rFonts w:cs="Arial"/>
          <w:sz w:val="20"/>
          <w:szCs w:val="20"/>
        </w:rPr>
        <w:t xml:space="preserve">liên tục </w:t>
      </w:r>
      <w:r w:rsidRPr="0061523C">
        <w:rPr>
          <w:rFonts w:cs="Arial"/>
          <w:sz w:val="20"/>
          <w:szCs w:val="20"/>
        </w:rPr>
        <w:t xml:space="preserve">kể từ ngày niêm yết việc đấu giá tài sản cho đến trước ngày mở </w:t>
      </w:r>
      <w:r w:rsidR="00A3418F" w:rsidRPr="0061523C">
        <w:rPr>
          <w:rFonts w:cs="Arial"/>
          <w:sz w:val="20"/>
          <w:szCs w:val="20"/>
          <w:lang w:val="en-US"/>
        </w:rPr>
        <w:t>phiên</w:t>
      </w:r>
      <w:r w:rsidR="00A3418F" w:rsidRPr="0061523C">
        <w:rPr>
          <w:rFonts w:cs="Arial"/>
          <w:sz w:val="20"/>
          <w:szCs w:val="20"/>
        </w:rPr>
        <w:t xml:space="preserve"> </w:t>
      </w:r>
      <w:r w:rsidRPr="0061523C">
        <w:rPr>
          <w:rFonts w:cs="Arial"/>
          <w:sz w:val="20"/>
          <w:szCs w:val="20"/>
        </w:rPr>
        <w:t>đấu giá.</w:t>
      </w:r>
    </w:p>
    <w:p w:rsidR="00CE6158" w:rsidRPr="0061523C" w:rsidRDefault="00CE6158" w:rsidP="0061523C">
      <w:pPr>
        <w:shd w:val="clear" w:color="auto" w:fill="FFFFFF"/>
        <w:spacing w:after="120" w:line="240" w:lineRule="auto"/>
        <w:ind w:firstLine="720"/>
        <w:jc w:val="both"/>
        <w:rPr>
          <w:rFonts w:eastAsia="Times New Roman" w:cs="Arial"/>
          <w:sz w:val="20"/>
          <w:szCs w:val="20"/>
          <w:lang w:val="eu-ES"/>
        </w:rPr>
      </w:pPr>
      <w:r w:rsidRPr="0061523C">
        <w:rPr>
          <w:rFonts w:eastAsia="Times New Roman" w:cs="Arial"/>
          <w:b/>
          <w:sz w:val="20"/>
          <w:szCs w:val="20"/>
          <w:lang w:val="eu-ES"/>
        </w:rPr>
        <w:t xml:space="preserve">Điều 37. Địa điểm </w:t>
      </w:r>
      <w:r w:rsidR="004E0C05" w:rsidRPr="0061523C">
        <w:rPr>
          <w:rFonts w:eastAsia="Times New Roman" w:cs="Arial"/>
          <w:b/>
          <w:sz w:val="20"/>
          <w:szCs w:val="20"/>
          <w:lang w:val="eu-ES"/>
        </w:rPr>
        <w:t xml:space="preserve">tổ chức </w:t>
      </w:r>
      <w:r w:rsidR="00A3418F" w:rsidRPr="0061523C">
        <w:rPr>
          <w:rFonts w:eastAsia="Times New Roman" w:cs="Arial"/>
          <w:b/>
          <w:sz w:val="20"/>
          <w:szCs w:val="20"/>
          <w:lang w:val="eu-ES"/>
        </w:rPr>
        <w:t xml:space="preserve">phiên </w:t>
      </w:r>
      <w:r w:rsidRPr="0061523C">
        <w:rPr>
          <w:rFonts w:eastAsia="Times New Roman" w:cs="Arial"/>
          <w:b/>
          <w:sz w:val="20"/>
          <w:szCs w:val="20"/>
          <w:lang w:val="eu-ES"/>
        </w:rPr>
        <w:t>đấu giá</w:t>
      </w:r>
    </w:p>
    <w:p w:rsidR="005F3A3D" w:rsidRPr="0061523C" w:rsidRDefault="00E2190D" w:rsidP="0061523C">
      <w:pPr>
        <w:shd w:val="clear" w:color="auto" w:fill="FFFFFF"/>
        <w:spacing w:after="120" w:line="240" w:lineRule="auto"/>
        <w:ind w:firstLine="720"/>
        <w:jc w:val="both"/>
        <w:rPr>
          <w:rFonts w:eastAsia="Times New Roman" w:cs="Arial"/>
          <w:sz w:val="20"/>
          <w:szCs w:val="20"/>
          <w:lang w:val="eu-ES"/>
        </w:rPr>
      </w:pPr>
      <w:r w:rsidRPr="0061523C">
        <w:rPr>
          <w:rFonts w:eastAsia="Times New Roman" w:cs="Arial"/>
          <w:sz w:val="20"/>
          <w:szCs w:val="20"/>
          <w:lang w:val="eu-ES"/>
        </w:rPr>
        <w:t xml:space="preserve">1. </w:t>
      </w:r>
      <w:r w:rsidR="005F3A3D" w:rsidRPr="0061523C">
        <w:rPr>
          <w:rFonts w:eastAsia="Times New Roman" w:cs="Arial"/>
          <w:sz w:val="20"/>
          <w:szCs w:val="20"/>
          <w:lang w:val="eu-ES"/>
        </w:rPr>
        <w:t xml:space="preserve">Người có tài sản đấu giá và tổ chức </w:t>
      </w:r>
      <w:r w:rsidR="009F767C" w:rsidRPr="0061523C">
        <w:rPr>
          <w:rFonts w:cs="Arial"/>
          <w:sz w:val="20"/>
          <w:szCs w:val="20"/>
          <w:shd w:val="clear" w:color="auto" w:fill="FFFFFF"/>
          <w:lang w:val="eu-ES"/>
        </w:rPr>
        <w:t>hành nghề</w:t>
      </w:r>
      <w:r w:rsidR="009F767C" w:rsidRPr="0061523C">
        <w:rPr>
          <w:rFonts w:eastAsia="Times New Roman" w:cs="Arial"/>
          <w:sz w:val="20"/>
          <w:szCs w:val="20"/>
          <w:lang w:val="eu-ES"/>
        </w:rPr>
        <w:t xml:space="preserve"> </w:t>
      </w:r>
      <w:r w:rsidR="005F3A3D" w:rsidRPr="0061523C">
        <w:rPr>
          <w:rFonts w:eastAsia="Times New Roman" w:cs="Arial"/>
          <w:sz w:val="20"/>
          <w:szCs w:val="20"/>
          <w:lang w:val="eu-ES"/>
        </w:rPr>
        <w:t xml:space="preserve">đấu giá tài sản thỏa thuận lựa chọn địa điểm </w:t>
      </w:r>
      <w:r w:rsidR="002007B1" w:rsidRPr="0061523C">
        <w:rPr>
          <w:rFonts w:eastAsia="Times New Roman" w:cs="Arial"/>
          <w:sz w:val="20"/>
          <w:szCs w:val="20"/>
          <w:lang w:val="eu-ES"/>
        </w:rPr>
        <w:t xml:space="preserve">để </w:t>
      </w:r>
      <w:r w:rsidR="005F3A3D" w:rsidRPr="0061523C">
        <w:rPr>
          <w:rFonts w:eastAsia="Times New Roman" w:cs="Arial"/>
          <w:sz w:val="20"/>
          <w:szCs w:val="20"/>
          <w:lang w:val="eu-ES"/>
        </w:rPr>
        <w:t xml:space="preserve">tổ chức </w:t>
      </w:r>
      <w:r w:rsidR="00A3418F" w:rsidRPr="0061523C">
        <w:rPr>
          <w:rFonts w:eastAsia="Times New Roman" w:cs="Arial"/>
          <w:sz w:val="20"/>
          <w:szCs w:val="20"/>
          <w:lang w:val="eu-ES"/>
        </w:rPr>
        <w:t xml:space="preserve">phiên </w:t>
      </w:r>
      <w:r w:rsidR="005F3A3D" w:rsidRPr="0061523C">
        <w:rPr>
          <w:rFonts w:eastAsia="Times New Roman" w:cs="Arial"/>
          <w:sz w:val="20"/>
          <w:szCs w:val="20"/>
          <w:lang w:val="eu-ES"/>
        </w:rPr>
        <w:t>đấu giá</w:t>
      </w:r>
      <w:r w:rsidR="00CE7CA4" w:rsidRPr="0061523C">
        <w:rPr>
          <w:rFonts w:eastAsia="Times New Roman" w:cs="Arial"/>
          <w:sz w:val="20"/>
          <w:szCs w:val="20"/>
          <w:lang w:val="eu-ES"/>
        </w:rPr>
        <w:t xml:space="preserve"> như sau</w:t>
      </w:r>
      <w:r w:rsidR="005F3A3D" w:rsidRPr="0061523C">
        <w:rPr>
          <w:rFonts w:eastAsia="Times New Roman" w:cs="Arial"/>
          <w:sz w:val="20"/>
          <w:szCs w:val="20"/>
          <w:lang w:val="eu-ES"/>
        </w:rPr>
        <w:t>:</w:t>
      </w:r>
    </w:p>
    <w:p w:rsidR="00585597" w:rsidRPr="0061523C" w:rsidRDefault="005F3A3D" w:rsidP="0061523C">
      <w:pPr>
        <w:shd w:val="clear" w:color="auto" w:fill="FFFFFF"/>
        <w:spacing w:after="120" w:line="240" w:lineRule="auto"/>
        <w:ind w:firstLine="720"/>
        <w:jc w:val="both"/>
        <w:rPr>
          <w:rFonts w:eastAsia="Times New Roman" w:cs="Arial"/>
          <w:sz w:val="20"/>
          <w:szCs w:val="20"/>
          <w:lang w:val="eu-ES"/>
        </w:rPr>
      </w:pPr>
      <w:r w:rsidRPr="0061523C">
        <w:rPr>
          <w:rFonts w:eastAsia="Times New Roman" w:cs="Arial"/>
          <w:sz w:val="20"/>
          <w:szCs w:val="20"/>
          <w:lang w:val="eu-ES"/>
        </w:rPr>
        <w:t xml:space="preserve">a) </w:t>
      </w:r>
      <w:r w:rsidR="00585597" w:rsidRPr="0061523C">
        <w:rPr>
          <w:rFonts w:eastAsia="Times New Roman" w:cs="Arial"/>
          <w:sz w:val="20"/>
          <w:szCs w:val="20"/>
          <w:lang w:val="eu-ES"/>
        </w:rPr>
        <w:t xml:space="preserve">Địa điểm trong phạm vi tỉnh, thành phố trực thuộc </w:t>
      </w:r>
      <w:r w:rsidR="00FF3E34" w:rsidRPr="0061523C">
        <w:rPr>
          <w:rFonts w:eastAsia="Times New Roman" w:cs="Arial"/>
          <w:sz w:val="20"/>
          <w:szCs w:val="20"/>
          <w:lang w:val="eu-ES"/>
        </w:rPr>
        <w:t>t</w:t>
      </w:r>
      <w:r w:rsidR="00585597" w:rsidRPr="0061523C">
        <w:rPr>
          <w:rFonts w:eastAsia="Times New Roman" w:cs="Arial"/>
          <w:sz w:val="20"/>
          <w:szCs w:val="20"/>
          <w:lang w:val="eu-ES"/>
        </w:rPr>
        <w:t>rung ương nơi có t</w:t>
      </w:r>
      <w:r w:rsidR="00CE6158" w:rsidRPr="0061523C">
        <w:rPr>
          <w:rFonts w:eastAsia="Times New Roman" w:cs="Arial"/>
          <w:sz w:val="20"/>
          <w:szCs w:val="20"/>
          <w:lang w:val="eu-ES"/>
        </w:rPr>
        <w:t xml:space="preserve">rụ sở của tổ chức </w:t>
      </w:r>
      <w:r w:rsidR="009F767C" w:rsidRPr="0061523C">
        <w:rPr>
          <w:rFonts w:cs="Arial"/>
          <w:sz w:val="20"/>
          <w:szCs w:val="20"/>
          <w:shd w:val="clear" w:color="auto" w:fill="FFFFFF"/>
          <w:lang w:val="eu-ES"/>
        </w:rPr>
        <w:t>hành nghề</w:t>
      </w:r>
      <w:r w:rsidR="009F767C" w:rsidRPr="0061523C">
        <w:rPr>
          <w:rFonts w:eastAsia="Times New Roman" w:cs="Arial"/>
          <w:sz w:val="20"/>
          <w:szCs w:val="20"/>
          <w:lang w:val="eu-ES"/>
        </w:rPr>
        <w:t xml:space="preserve"> </w:t>
      </w:r>
      <w:r w:rsidR="00CE6158" w:rsidRPr="0061523C">
        <w:rPr>
          <w:rFonts w:eastAsia="Times New Roman" w:cs="Arial"/>
          <w:sz w:val="20"/>
          <w:szCs w:val="20"/>
          <w:lang w:val="eu-ES"/>
        </w:rPr>
        <w:t>đấu giá tài s</w:t>
      </w:r>
      <w:r w:rsidRPr="0061523C">
        <w:rPr>
          <w:rFonts w:eastAsia="Times New Roman" w:cs="Arial"/>
          <w:sz w:val="20"/>
          <w:szCs w:val="20"/>
          <w:lang w:val="eu-ES"/>
        </w:rPr>
        <w:t>ản, trụ sở của người có tài sản</w:t>
      </w:r>
      <w:r w:rsidR="00322B91" w:rsidRPr="0061523C">
        <w:rPr>
          <w:rFonts w:eastAsia="Times New Roman" w:cs="Arial"/>
          <w:sz w:val="20"/>
          <w:szCs w:val="20"/>
          <w:lang w:val="eu-ES"/>
        </w:rPr>
        <w:t xml:space="preserve"> đấu giá</w:t>
      </w:r>
      <w:r w:rsidR="001C233A" w:rsidRPr="0061523C">
        <w:rPr>
          <w:rFonts w:eastAsia="Times New Roman" w:cs="Arial"/>
          <w:sz w:val="20"/>
          <w:szCs w:val="20"/>
          <w:lang w:val="eu-ES"/>
        </w:rPr>
        <w:t xml:space="preserve"> hoặc</w:t>
      </w:r>
      <w:r w:rsidR="0003421D" w:rsidRPr="0061523C">
        <w:rPr>
          <w:rFonts w:eastAsia="Times New Roman" w:cs="Arial"/>
          <w:sz w:val="20"/>
          <w:szCs w:val="20"/>
          <w:lang w:val="eu-ES"/>
        </w:rPr>
        <w:t xml:space="preserve"> </w:t>
      </w:r>
      <w:r w:rsidR="00CE6158" w:rsidRPr="0061523C">
        <w:rPr>
          <w:rFonts w:eastAsia="Times New Roman" w:cs="Arial"/>
          <w:sz w:val="20"/>
          <w:szCs w:val="20"/>
          <w:lang w:val="eu-ES"/>
        </w:rPr>
        <w:t>nơi có tài sản đấu giá</w:t>
      </w:r>
      <w:r w:rsidR="003F509F" w:rsidRPr="0061523C">
        <w:rPr>
          <w:rFonts w:eastAsia="Times New Roman" w:cs="Arial"/>
          <w:sz w:val="20"/>
          <w:szCs w:val="20"/>
          <w:lang w:val="eu-ES"/>
        </w:rPr>
        <w:t xml:space="preserve"> </w:t>
      </w:r>
      <w:r w:rsidR="00585597" w:rsidRPr="0061523C">
        <w:rPr>
          <w:rFonts w:eastAsia="Times New Roman" w:cs="Arial"/>
          <w:sz w:val="20"/>
          <w:szCs w:val="20"/>
          <w:lang w:val="eu-ES"/>
        </w:rPr>
        <w:t>trong trường hợp tài sản là động sản;</w:t>
      </w:r>
    </w:p>
    <w:p w:rsidR="0003421D" w:rsidRPr="0061523C" w:rsidRDefault="006C02AD" w:rsidP="0061523C">
      <w:pPr>
        <w:shd w:val="clear" w:color="auto" w:fill="FFFFFF"/>
        <w:spacing w:after="120" w:line="240" w:lineRule="auto"/>
        <w:ind w:firstLine="720"/>
        <w:jc w:val="both"/>
        <w:rPr>
          <w:rFonts w:eastAsia="Times New Roman" w:cs="Arial"/>
          <w:sz w:val="20"/>
          <w:szCs w:val="20"/>
          <w:lang w:val="eu-ES"/>
        </w:rPr>
      </w:pPr>
      <w:r w:rsidRPr="0061523C">
        <w:rPr>
          <w:rFonts w:eastAsia="Times New Roman" w:cs="Arial"/>
          <w:sz w:val="20"/>
          <w:szCs w:val="20"/>
          <w:lang w:val="eu-ES"/>
        </w:rPr>
        <w:t xml:space="preserve">b) </w:t>
      </w:r>
      <w:r w:rsidR="006015DF" w:rsidRPr="0061523C">
        <w:rPr>
          <w:rFonts w:eastAsia="Times New Roman" w:cs="Arial"/>
          <w:sz w:val="20"/>
          <w:szCs w:val="20"/>
          <w:lang w:val="eu-ES"/>
        </w:rPr>
        <w:t>Địa điểm t</w:t>
      </w:r>
      <w:r w:rsidR="00CA78D1" w:rsidRPr="0061523C">
        <w:rPr>
          <w:rFonts w:eastAsia="Times New Roman" w:cs="Arial"/>
          <w:sz w:val="20"/>
          <w:szCs w:val="20"/>
          <w:lang w:val="eu-ES"/>
        </w:rPr>
        <w:t xml:space="preserve">rong phạm vi tỉnh, thành phố trực thuộc </w:t>
      </w:r>
      <w:r w:rsidR="00FF3E34" w:rsidRPr="0061523C">
        <w:rPr>
          <w:rFonts w:eastAsia="Times New Roman" w:cs="Arial"/>
          <w:sz w:val="20"/>
          <w:szCs w:val="20"/>
          <w:lang w:val="eu-ES"/>
        </w:rPr>
        <w:t>t</w:t>
      </w:r>
      <w:r w:rsidR="00CA78D1" w:rsidRPr="0061523C">
        <w:rPr>
          <w:rFonts w:eastAsia="Times New Roman" w:cs="Arial"/>
          <w:sz w:val="20"/>
          <w:szCs w:val="20"/>
          <w:lang w:val="eu-ES"/>
        </w:rPr>
        <w:t>rung ương n</w:t>
      </w:r>
      <w:r w:rsidR="0003421D" w:rsidRPr="0061523C">
        <w:rPr>
          <w:rFonts w:eastAsia="Times New Roman" w:cs="Arial"/>
          <w:sz w:val="20"/>
          <w:szCs w:val="20"/>
          <w:lang w:val="eu-ES"/>
        </w:rPr>
        <w:t>ơi có tài sản đấu giá trong trường hợp tài sản là bất động sản</w:t>
      </w:r>
      <w:r w:rsidR="003F28A3" w:rsidRPr="0061523C">
        <w:rPr>
          <w:rFonts w:eastAsia="Times New Roman" w:cs="Arial"/>
          <w:sz w:val="20"/>
          <w:szCs w:val="20"/>
          <w:lang w:val="eu-ES"/>
        </w:rPr>
        <w:t xml:space="preserve">; trường hợp tài sản là bất động sản ở các tỉnh, thành phố trực thuộc </w:t>
      </w:r>
      <w:r w:rsidR="00FF3E34" w:rsidRPr="0061523C">
        <w:rPr>
          <w:rFonts w:eastAsia="Times New Roman" w:cs="Arial"/>
          <w:sz w:val="20"/>
          <w:szCs w:val="20"/>
          <w:lang w:val="eu-ES"/>
        </w:rPr>
        <w:t>t</w:t>
      </w:r>
      <w:r w:rsidR="003F28A3" w:rsidRPr="0061523C">
        <w:rPr>
          <w:rFonts w:eastAsia="Times New Roman" w:cs="Arial"/>
          <w:sz w:val="20"/>
          <w:szCs w:val="20"/>
          <w:lang w:val="eu-ES"/>
        </w:rPr>
        <w:t xml:space="preserve">rung ương khác nhau thì người có tài sản đấu giá và tổ chức </w:t>
      </w:r>
      <w:r w:rsidR="009F767C" w:rsidRPr="0061523C">
        <w:rPr>
          <w:rFonts w:cs="Arial"/>
          <w:sz w:val="20"/>
          <w:szCs w:val="20"/>
          <w:shd w:val="clear" w:color="auto" w:fill="FFFFFF"/>
          <w:lang w:val="eu-ES"/>
        </w:rPr>
        <w:t>hành nghề</w:t>
      </w:r>
      <w:r w:rsidR="009F767C" w:rsidRPr="0061523C">
        <w:rPr>
          <w:rFonts w:eastAsia="Times New Roman" w:cs="Arial"/>
          <w:sz w:val="20"/>
          <w:szCs w:val="20"/>
          <w:lang w:val="eu-ES"/>
        </w:rPr>
        <w:t xml:space="preserve"> </w:t>
      </w:r>
      <w:r w:rsidR="003F28A3" w:rsidRPr="0061523C">
        <w:rPr>
          <w:rFonts w:eastAsia="Times New Roman" w:cs="Arial"/>
          <w:sz w:val="20"/>
          <w:szCs w:val="20"/>
          <w:lang w:val="eu-ES"/>
        </w:rPr>
        <w:t xml:space="preserve">đấu giá tài sản lựa chọn địa điểm tại một trong các tỉnh, thành phố trực thuộc </w:t>
      </w:r>
      <w:r w:rsidR="00FF3E34" w:rsidRPr="0061523C">
        <w:rPr>
          <w:rFonts w:eastAsia="Times New Roman" w:cs="Arial"/>
          <w:sz w:val="20"/>
          <w:szCs w:val="20"/>
          <w:lang w:val="eu-ES"/>
        </w:rPr>
        <w:t>t</w:t>
      </w:r>
      <w:r w:rsidR="003F28A3" w:rsidRPr="0061523C">
        <w:rPr>
          <w:rFonts w:eastAsia="Times New Roman" w:cs="Arial"/>
          <w:sz w:val="20"/>
          <w:szCs w:val="20"/>
          <w:lang w:val="eu-ES"/>
        </w:rPr>
        <w:t>rung ương nơi có bất động sản</w:t>
      </w:r>
      <w:r w:rsidR="005C0032" w:rsidRPr="0061523C">
        <w:rPr>
          <w:rFonts w:eastAsia="Times New Roman" w:cs="Arial"/>
          <w:sz w:val="20"/>
          <w:szCs w:val="20"/>
          <w:lang w:val="eu-ES"/>
        </w:rPr>
        <w:t>, trụ sở của người có tài sản đấu giá hoặc trụ sở của tổ chức hành nghề đấu giá tài sản</w:t>
      </w:r>
      <w:r w:rsidR="003F28A3" w:rsidRPr="0061523C">
        <w:rPr>
          <w:rFonts w:eastAsia="Times New Roman" w:cs="Arial"/>
          <w:sz w:val="20"/>
          <w:szCs w:val="20"/>
          <w:lang w:val="eu-ES"/>
        </w:rPr>
        <w:t>.</w:t>
      </w:r>
    </w:p>
    <w:p w:rsidR="00D11D2C" w:rsidRPr="0061523C" w:rsidRDefault="000E34CE" w:rsidP="0061523C">
      <w:pPr>
        <w:shd w:val="clear" w:color="auto" w:fill="FFFFFF"/>
        <w:spacing w:after="120" w:line="240" w:lineRule="auto"/>
        <w:ind w:firstLine="720"/>
        <w:jc w:val="both"/>
        <w:rPr>
          <w:rFonts w:eastAsia="Times New Roman" w:cs="Arial"/>
          <w:spacing w:val="-4"/>
          <w:sz w:val="20"/>
          <w:szCs w:val="20"/>
        </w:rPr>
      </w:pPr>
      <w:r w:rsidRPr="0061523C">
        <w:rPr>
          <w:rFonts w:eastAsia="Times New Roman" w:cs="Arial"/>
          <w:spacing w:val="-4"/>
          <w:sz w:val="20"/>
          <w:szCs w:val="20"/>
          <w:lang w:val="eu-ES"/>
        </w:rPr>
        <w:t>2</w:t>
      </w:r>
      <w:r w:rsidR="009405F1" w:rsidRPr="0061523C">
        <w:rPr>
          <w:rFonts w:eastAsia="Times New Roman" w:cs="Arial"/>
          <w:spacing w:val="-4"/>
          <w:sz w:val="20"/>
          <w:szCs w:val="20"/>
          <w:lang w:val="eu-ES"/>
        </w:rPr>
        <w:t xml:space="preserve">. Trường hợp sau khi hết hạn nộp hồ sơ tham gia đấu giá và nộp tiền đặt trước theo Quy chế cuộc đấu giá </w:t>
      </w:r>
      <w:r w:rsidR="00B64126" w:rsidRPr="0061523C">
        <w:rPr>
          <w:rFonts w:eastAsia="Times New Roman" w:cs="Arial"/>
          <w:spacing w:val="-4"/>
          <w:sz w:val="20"/>
          <w:szCs w:val="20"/>
          <w:lang w:val="eu-ES"/>
        </w:rPr>
        <w:t xml:space="preserve">mà địa điểm tổ chức </w:t>
      </w:r>
      <w:r w:rsidR="00A3418F" w:rsidRPr="0061523C">
        <w:rPr>
          <w:rFonts w:eastAsia="Times New Roman" w:cs="Arial"/>
          <w:spacing w:val="-4"/>
          <w:sz w:val="20"/>
          <w:szCs w:val="20"/>
          <w:lang w:val="eu-ES"/>
        </w:rPr>
        <w:t xml:space="preserve">phiên </w:t>
      </w:r>
      <w:r w:rsidR="00B64126" w:rsidRPr="0061523C">
        <w:rPr>
          <w:rFonts w:eastAsia="Times New Roman" w:cs="Arial"/>
          <w:spacing w:val="-4"/>
          <w:sz w:val="20"/>
          <w:szCs w:val="20"/>
          <w:lang w:val="eu-ES"/>
        </w:rPr>
        <w:t xml:space="preserve">đấu giá </w:t>
      </w:r>
      <w:r w:rsidR="001D4303" w:rsidRPr="0061523C">
        <w:rPr>
          <w:rFonts w:eastAsia="Times New Roman" w:cs="Arial"/>
          <w:spacing w:val="-4"/>
          <w:sz w:val="20"/>
          <w:szCs w:val="20"/>
          <w:lang w:val="eu-ES"/>
        </w:rPr>
        <w:t xml:space="preserve">không đáp ứng được điều kiện tổ chức </w:t>
      </w:r>
      <w:r w:rsidR="00CE6158" w:rsidRPr="0061523C">
        <w:rPr>
          <w:rFonts w:eastAsia="Times New Roman" w:cs="Arial"/>
          <w:spacing w:val="-4"/>
          <w:sz w:val="20"/>
          <w:szCs w:val="20"/>
          <w:lang w:val="eu-ES"/>
        </w:rPr>
        <w:t>t</w:t>
      </w:r>
      <w:r w:rsidR="00E62880" w:rsidRPr="0061523C">
        <w:rPr>
          <w:rFonts w:eastAsia="Times New Roman" w:cs="Arial"/>
          <w:spacing w:val="-4"/>
          <w:sz w:val="20"/>
          <w:szCs w:val="20"/>
          <w:lang w:val="eu-ES"/>
        </w:rPr>
        <w:t xml:space="preserve">hì </w:t>
      </w:r>
      <w:bookmarkStart w:id="15" w:name="_Hlk159507526"/>
      <w:r w:rsidR="00E62880" w:rsidRPr="0061523C">
        <w:rPr>
          <w:rFonts w:eastAsia="Times New Roman" w:cs="Arial"/>
          <w:spacing w:val="-4"/>
          <w:sz w:val="20"/>
          <w:szCs w:val="20"/>
          <w:lang w:val="eu-ES"/>
        </w:rPr>
        <w:t xml:space="preserve">tổ chức </w:t>
      </w:r>
      <w:r w:rsidR="009F767C" w:rsidRPr="0061523C">
        <w:rPr>
          <w:rFonts w:cs="Arial"/>
          <w:spacing w:val="-4"/>
          <w:sz w:val="20"/>
          <w:szCs w:val="20"/>
          <w:shd w:val="clear" w:color="auto" w:fill="FFFFFF"/>
        </w:rPr>
        <w:t>hành nghề</w:t>
      </w:r>
      <w:r w:rsidR="009F767C" w:rsidRPr="0061523C">
        <w:rPr>
          <w:rFonts w:eastAsia="Times New Roman" w:cs="Arial"/>
          <w:spacing w:val="-4"/>
          <w:sz w:val="20"/>
          <w:szCs w:val="20"/>
          <w:lang w:val="eu-ES"/>
        </w:rPr>
        <w:t xml:space="preserve"> </w:t>
      </w:r>
      <w:r w:rsidR="00E62880" w:rsidRPr="0061523C">
        <w:rPr>
          <w:rFonts w:eastAsia="Times New Roman" w:cs="Arial"/>
          <w:spacing w:val="-4"/>
          <w:sz w:val="20"/>
          <w:szCs w:val="20"/>
          <w:lang w:val="eu-ES"/>
        </w:rPr>
        <w:t xml:space="preserve">đấu giá tài sản </w:t>
      </w:r>
      <w:r w:rsidR="001D4303" w:rsidRPr="0061523C">
        <w:rPr>
          <w:rFonts w:eastAsia="Times New Roman" w:cs="Arial"/>
          <w:spacing w:val="-4"/>
          <w:sz w:val="20"/>
          <w:szCs w:val="20"/>
          <w:lang w:val="eu-ES"/>
        </w:rPr>
        <w:t>thực hiện như sau:</w:t>
      </w:r>
      <w:r w:rsidR="001D4303" w:rsidRPr="0061523C">
        <w:rPr>
          <w:rFonts w:cs="Arial"/>
          <w:spacing w:val="-4"/>
          <w:sz w:val="20"/>
          <w:szCs w:val="20"/>
          <w:lang w:val="eu-ES"/>
        </w:rPr>
        <w:t xml:space="preserve"> </w:t>
      </w:r>
      <w:bookmarkEnd w:id="15"/>
    </w:p>
    <w:p w:rsidR="002C2902" w:rsidRPr="0061523C" w:rsidRDefault="002C2902"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rPr>
        <w:t>a) Thỏa thuận thống nhất với người có tài sản đấu giá bằng văn bản về việc thay đổi địa điểm</w:t>
      </w:r>
      <w:r w:rsidR="008770A0" w:rsidRPr="0061523C">
        <w:rPr>
          <w:rFonts w:eastAsia="Times New Roman" w:cs="Arial"/>
          <w:sz w:val="20"/>
          <w:szCs w:val="20"/>
          <w:lang w:val="en-GB"/>
        </w:rPr>
        <w:t xml:space="preserve"> tổ chức phiên</w:t>
      </w:r>
      <w:r w:rsidR="00E640F3" w:rsidRPr="0061523C">
        <w:rPr>
          <w:rFonts w:eastAsia="Times New Roman" w:cs="Arial"/>
          <w:sz w:val="20"/>
          <w:szCs w:val="20"/>
          <w:lang w:val="en-US"/>
        </w:rPr>
        <w:t xml:space="preserve"> đấu giá nhưng phải trong phạm vi quận, huyện, thị xã, thành phố thuộc tỉnh, thành phố trực thuộc </w:t>
      </w:r>
      <w:r w:rsidR="00FF3E34" w:rsidRPr="0061523C">
        <w:rPr>
          <w:rFonts w:eastAsia="Times New Roman" w:cs="Arial"/>
          <w:sz w:val="20"/>
          <w:szCs w:val="20"/>
          <w:lang w:val="en-US"/>
        </w:rPr>
        <w:t>t</w:t>
      </w:r>
      <w:r w:rsidR="00E640F3" w:rsidRPr="0061523C">
        <w:rPr>
          <w:rFonts w:eastAsia="Times New Roman" w:cs="Arial"/>
          <w:sz w:val="20"/>
          <w:szCs w:val="20"/>
          <w:lang w:val="en-US"/>
        </w:rPr>
        <w:t>rung ương đã thông báo công khai</w:t>
      </w:r>
      <w:r w:rsidRPr="0061523C">
        <w:rPr>
          <w:rFonts w:eastAsia="Times New Roman" w:cs="Arial"/>
          <w:sz w:val="20"/>
          <w:szCs w:val="20"/>
        </w:rPr>
        <w:t>;</w:t>
      </w:r>
    </w:p>
    <w:p w:rsidR="00CE6158" w:rsidRPr="0061523C" w:rsidRDefault="002C2902"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rPr>
        <w:t xml:space="preserve">b) Thông báo </w:t>
      </w:r>
      <w:r w:rsidR="004826B9" w:rsidRPr="0061523C">
        <w:rPr>
          <w:rFonts w:eastAsia="Times New Roman" w:cs="Arial"/>
          <w:sz w:val="20"/>
          <w:szCs w:val="20"/>
          <w:lang w:val="en-GB"/>
        </w:rPr>
        <w:t>bằng văn bản về</w:t>
      </w:r>
      <w:r w:rsidR="004E72A7" w:rsidRPr="0061523C">
        <w:rPr>
          <w:rFonts w:eastAsia="Times New Roman" w:cs="Arial"/>
          <w:sz w:val="20"/>
          <w:szCs w:val="20"/>
        </w:rPr>
        <w:t xml:space="preserve"> địa điểm tổ chức </w:t>
      </w:r>
      <w:r w:rsidR="00A3418F" w:rsidRPr="0061523C">
        <w:rPr>
          <w:rFonts w:eastAsia="Times New Roman" w:cs="Arial"/>
          <w:sz w:val="20"/>
          <w:szCs w:val="20"/>
          <w:lang w:val="en-US"/>
        </w:rPr>
        <w:t>phiên</w:t>
      </w:r>
      <w:r w:rsidR="00A3418F" w:rsidRPr="0061523C">
        <w:rPr>
          <w:rFonts w:eastAsia="Times New Roman" w:cs="Arial"/>
          <w:sz w:val="20"/>
          <w:szCs w:val="20"/>
        </w:rPr>
        <w:t xml:space="preserve"> </w:t>
      </w:r>
      <w:r w:rsidR="004E72A7" w:rsidRPr="0061523C">
        <w:rPr>
          <w:rFonts w:eastAsia="Times New Roman" w:cs="Arial"/>
          <w:sz w:val="20"/>
          <w:szCs w:val="20"/>
        </w:rPr>
        <w:t xml:space="preserve">đấu giá </w:t>
      </w:r>
      <w:r w:rsidRPr="0061523C">
        <w:rPr>
          <w:rFonts w:eastAsia="Times New Roman" w:cs="Arial"/>
          <w:sz w:val="20"/>
          <w:szCs w:val="20"/>
        </w:rPr>
        <w:t xml:space="preserve">cho người tham gia đấu giá </w:t>
      </w:r>
      <w:r w:rsidR="0071172C" w:rsidRPr="0061523C">
        <w:rPr>
          <w:rFonts w:eastAsia="Times New Roman" w:cs="Arial"/>
          <w:sz w:val="20"/>
          <w:szCs w:val="20"/>
        </w:rPr>
        <w:t xml:space="preserve">đủ điều </w:t>
      </w:r>
      <w:r w:rsidR="00E00882" w:rsidRPr="0061523C">
        <w:rPr>
          <w:rFonts w:eastAsia="Times New Roman" w:cs="Arial"/>
          <w:sz w:val="20"/>
          <w:szCs w:val="20"/>
        </w:rPr>
        <w:t>kiện. Việc thông báo phải thực hiện</w:t>
      </w:r>
      <w:r w:rsidR="0071172C" w:rsidRPr="0061523C">
        <w:rPr>
          <w:rFonts w:eastAsia="Times New Roman" w:cs="Arial"/>
          <w:sz w:val="20"/>
          <w:szCs w:val="20"/>
        </w:rPr>
        <w:t xml:space="preserve"> </w:t>
      </w:r>
      <w:r w:rsidR="00533201" w:rsidRPr="0061523C">
        <w:rPr>
          <w:rFonts w:eastAsia="Times New Roman" w:cs="Arial"/>
          <w:sz w:val="20"/>
          <w:szCs w:val="20"/>
          <w:lang w:val="en-US"/>
        </w:rPr>
        <w:t xml:space="preserve">chậm nhất </w:t>
      </w:r>
      <w:r w:rsidR="00A7692F" w:rsidRPr="0061523C">
        <w:rPr>
          <w:rFonts w:eastAsia="Times New Roman" w:cs="Arial"/>
          <w:sz w:val="20"/>
          <w:szCs w:val="20"/>
          <w:lang w:val="en-US"/>
        </w:rPr>
        <w:t xml:space="preserve">01 ngày làm việc </w:t>
      </w:r>
      <w:r w:rsidR="00E064D1" w:rsidRPr="0061523C">
        <w:rPr>
          <w:rFonts w:eastAsia="Times New Roman" w:cs="Arial"/>
          <w:sz w:val="20"/>
          <w:szCs w:val="20"/>
        </w:rPr>
        <w:t xml:space="preserve">trước ngày mở </w:t>
      </w:r>
      <w:r w:rsidR="00A3418F" w:rsidRPr="0061523C">
        <w:rPr>
          <w:rFonts w:eastAsia="Times New Roman" w:cs="Arial"/>
          <w:sz w:val="20"/>
          <w:szCs w:val="20"/>
          <w:lang w:val="en-US"/>
        </w:rPr>
        <w:t>phiên</w:t>
      </w:r>
      <w:r w:rsidR="00A3418F" w:rsidRPr="0061523C">
        <w:rPr>
          <w:rFonts w:eastAsia="Times New Roman" w:cs="Arial"/>
          <w:sz w:val="20"/>
          <w:szCs w:val="20"/>
        </w:rPr>
        <w:t xml:space="preserve"> </w:t>
      </w:r>
      <w:r w:rsidR="00E064D1" w:rsidRPr="0061523C">
        <w:rPr>
          <w:rFonts w:eastAsia="Times New Roman" w:cs="Arial"/>
          <w:sz w:val="20"/>
          <w:szCs w:val="20"/>
        </w:rPr>
        <w:t xml:space="preserve">đấu </w:t>
      </w:r>
      <w:r w:rsidR="00EC6E90" w:rsidRPr="0061523C">
        <w:rPr>
          <w:rFonts w:eastAsia="Times New Roman" w:cs="Arial"/>
          <w:sz w:val="20"/>
          <w:szCs w:val="20"/>
        </w:rPr>
        <w:t xml:space="preserve">giá </w:t>
      </w:r>
      <w:r w:rsidR="00CE559D" w:rsidRPr="0061523C">
        <w:rPr>
          <w:rFonts w:eastAsia="Times New Roman" w:cs="Arial"/>
          <w:sz w:val="20"/>
          <w:szCs w:val="20"/>
          <w:lang w:val="en-US"/>
        </w:rPr>
        <w:t xml:space="preserve">được xác định trong </w:t>
      </w:r>
      <w:r w:rsidR="001823AD" w:rsidRPr="0061523C">
        <w:rPr>
          <w:rFonts w:eastAsia="Times New Roman" w:cs="Arial"/>
          <w:sz w:val="20"/>
          <w:szCs w:val="20"/>
          <w:lang w:val="en-US"/>
        </w:rPr>
        <w:t>Quy chế</w:t>
      </w:r>
      <w:r w:rsidR="00551EB7" w:rsidRPr="0061523C">
        <w:rPr>
          <w:rFonts w:eastAsia="Times New Roman" w:cs="Arial"/>
          <w:sz w:val="20"/>
          <w:szCs w:val="20"/>
          <w:lang w:val="en-US"/>
        </w:rPr>
        <w:t xml:space="preserve"> cuộc</w:t>
      </w:r>
      <w:r w:rsidR="001823AD" w:rsidRPr="0061523C">
        <w:rPr>
          <w:rFonts w:eastAsia="Times New Roman" w:cs="Arial"/>
          <w:sz w:val="20"/>
          <w:szCs w:val="20"/>
          <w:lang w:val="en-US"/>
        </w:rPr>
        <w:t xml:space="preserve"> đ</w:t>
      </w:r>
      <w:r w:rsidR="00551EB7" w:rsidRPr="0061523C">
        <w:rPr>
          <w:rFonts w:eastAsia="Times New Roman" w:cs="Arial"/>
          <w:sz w:val="20"/>
          <w:szCs w:val="20"/>
          <w:lang w:val="en-US"/>
        </w:rPr>
        <w:t>ấu giá đã ban hành</w:t>
      </w:r>
      <w:r w:rsidR="001D6BA8" w:rsidRPr="0061523C">
        <w:rPr>
          <w:rFonts w:eastAsia="Times New Roman" w:cs="Arial"/>
          <w:sz w:val="20"/>
          <w:szCs w:val="20"/>
        </w:rPr>
        <w:t>.</w:t>
      </w:r>
      <w:r w:rsidR="00CE6158" w:rsidRPr="0061523C">
        <w:rPr>
          <w:rFonts w:eastAsia="Times New Roman" w:cs="Arial"/>
          <w:sz w:val="20"/>
          <w:szCs w:val="20"/>
        </w:rPr>
        <w:t>”</w:t>
      </w:r>
      <w:r w:rsidR="00367AE4" w:rsidRPr="0061523C">
        <w:rPr>
          <w:rFonts w:eastAsia="Times New Roman" w:cs="Arial"/>
          <w:sz w:val="20"/>
          <w:szCs w:val="20"/>
        </w:rPr>
        <w:t>.</w:t>
      </w:r>
      <w:r w:rsidR="00CE6158" w:rsidRPr="0061523C">
        <w:rPr>
          <w:rFonts w:eastAsia="Times New Roman" w:cs="Arial"/>
          <w:sz w:val="20"/>
          <w:szCs w:val="20"/>
        </w:rPr>
        <w:t xml:space="preserve"> </w:t>
      </w:r>
    </w:p>
    <w:p w:rsidR="00302CC9" w:rsidRPr="0061523C" w:rsidRDefault="007F039B" w:rsidP="0061523C">
      <w:pPr>
        <w:spacing w:after="120" w:line="240" w:lineRule="auto"/>
        <w:ind w:firstLine="720"/>
        <w:jc w:val="both"/>
        <w:rPr>
          <w:rFonts w:cs="Arial"/>
          <w:bCs/>
          <w:iCs/>
          <w:sz w:val="20"/>
          <w:szCs w:val="20"/>
        </w:rPr>
      </w:pPr>
      <w:bookmarkStart w:id="16" w:name="_Hlk170913236"/>
      <w:r w:rsidRPr="0061523C">
        <w:rPr>
          <w:rFonts w:cs="Arial"/>
          <w:bCs/>
          <w:iCs/>
          <w:sz w:val="20"/>
          <w:szCs w:val="20"/>
        </w:rPr>
        <w:t>2</w:t>
      </w:r>
      <w:r w:rsidRPr="0061523C">
        <w:rPr>
          <w:rFonts w:cs="Arial"/>
          <w:bCs/>
          <w:iCs/>
          <w:sz w:val="20"/>
          <w:szCs w:val="20"/>
          <w:lang w:val="en-GB"/>
        </w:rPr>
        <w:t>3</w:t>
      </w:r>
      <w:r w:rsidR="00746DDD" w:rsidRPr="0061523C">
        <w:rPr>
          <w:rFonts w:cs="Arial"/>
          <w:sz w:val="20"/>
          <w:szCs w:val="20"/>
        </w:rPr>
        <w:t>.</w:t>
      </w:r>
      <w:r w:rsidR="00746DDD" w:rsidRPr="0061523C">
        <w:rPr>
          <w:rFonts w:cs="Arial"/>
          <w:bCs/>
          <w:iCs/>
          <w:sz w:val="20"/>
          <w:szCs w:val="20"/>
        </w:rPr>
        <w:t xml:space="preserve"> </w:t>
      </w:r>
      <w:r w:rsidR="00443F58" w:rsidRPr="0061523C">
        <w:rPr>
          <w:rFonts w:cs="Arial"/>
          <w:bCs/>
          <w:iCs/>
          <w:sz w:val="20"/>
          <w:szCs w:val="20"/>
        </w:rPr>
        <w:t>Sửa đổi, bổ sung khoản 2</w:t>
      </w:r>
      <w:r w:rsidR="00F22385" w:rsidRPr="0061523C">
        <w:rPr>
          <w:rFonts w:cs="Arial"/>
          <w:bCs/>
          <w:iCs/>
          <w:sz w:val="20"/>
          <w:szCs w:val="20"/>
          <w:lang w:val="en-US"/>
        </w:rPr>
        <w:t>;</w:t>
      </w:r>
      <w:r w:rsidR="00A76E04" w:rsidRPr="0061523C">
        <w:rPr>
          <w:rFonts w:cs="Arial"/>
          <w:bCs/>
          <w:iCs/>
          <w:sz w:val="20"/>
          <w:szCs w:val="20"/>
          <w:lang w:val="en-US"/>
        </w:rPr>
        <w:t xml:space="preserve"> bổ sung </w:t>
      </w:r>
      <w:r w:rsidR="00846A00" w:rsidRPr="0061523C">
        <w:rPr>
          <w:rFonts w:cs="Arial"/>
          <w:bCs/>
          <w:iCs/>
          <w:sz w:val="20"/>
          <w:szCs w:val="20"/>
          <w:lang w:val="en-US"/>
        </w:rPr>
        <w:t xml:space="preserve">các </w:t>
      </w:r>
      <w:r w:rsidR="00A76E04" w:rsidRPr="0061523C">
        <w:rPr>
          <w:rFonts w:cs="Arial"/>
          <w:bCs/>
          <w:iCs/>
          <w:sz w:val="20"/>
          <w:szCs w:val="20"/>
          <w:lang w:val="en-US"/>
        </w:rPr>
        <w:t>khoản 2a, 2b, 2c, 2d và 2đ vào sau khoản 2</w:t>
      </w:r>
      <w:r w:rsidR="00987E20" w:rsidRPr="0061523C">
        <w:rPr>
          <w:rFonts w:cs="Arial"/>
          <w:bCs/>
          <w:iCs/>
          <w:sz w:val="20"/>
          <w:szCs w:val="20"/>
          <w:lang w:val="en-US"/>
        </w:rPr>
        <w:t xml:space="preserve"> Điều 38</w:t>
      </w:r>
      <w:r w:rsidR="00A76E04" w:rsidRPr="0061523C">
        <w:rPr>
          <w:rFonts w:cs="Arial"/>
          <w:bCs/>
          <w:iCs/>
          <w:sz w:val="20"/>
          <w:szCs w:val="20"/>
          <w:lang w:val="en-US"/>
        </w:rPr>
        <w:t xml:space="preserve"> </w:t>
      </w:r>
      <w:r w:rsidR="004F5B05" w:rsidRPr="0061523C">
        <w:rPr>
          <w:rFonts w:cs="Arial"/>
          <w:bCs/>
          <w:iCs/>
          <w:sz w:val="20"/>
          <w:szCs w:val="20"/>
          <w:lang w:val="en-US"/>
        </w:rPr>
        <w:t>như sau</w:t>
      </w:r>
      <w:r w:rsidR="00443F58" w:rsidRPr="0061523C">
        <w:rPr>
          <w:rFonts w:cs="Arial"/>
          <w:bCs/>
          <w:iCs/>
          <w:sz w:val="20"/>
          <w:szCs w:val="20"/>
        </w:rPr>
        <w:t xml:space="preserve">: </w:t>
      </w:r>
      <w:bookmarkEnd w:id="16"/>
    </w:p>
    <w:p w:rsidR="00564C02" w:rsidRPr="0061523C" w:rsidRDefault="003922E3" w:rsidP="0061523C">
      <w:pPr>
        <w:shd w:val="clear" w:color="auto" w:fill="FFFFFF"/>
        <w:spacing w:after="120" w:line="240" w:lineRule="auto"/>
        <w:ind w:firstLine="720"/>
        <w:jc w:val="both"/>
        <w:rPr>
          <w:rFonts w:cs="Arial"/>
          <w:spacing w:val="-2"/>
          <w:sz w:val="20"/>
          <w:szCs w:val="20"/>
        </w:rPr>
      </w:pPr>
      <w:r w:rsidRPr="0061523C">
        <w:rPr>
          <w:rFonts w:cs="Arial"/>
          <w:bCs/>
          <w:iCs/>
          <w:spacing w:val="-2"/>
          <w:sz w:val="20"/>
          <w:szCs w:val="20"/>
        </w:rPr>
        <w:t>“2</w:t>
      </w:r>
      <w:r w:rsidRPr="0061523C">
        <w:rPr>
          <w:rFonts w:eastAsia="Times New Roman" w:cs="Arial"/>
          <w:spacing w:val="-2"/>
          <w:sz w:val="20"/>
          <w:szCs w:val="20"/>
        </w:rPr>
        <w:t xml:space="preserve">. </w:t>
      </w:r>
      <w:r w:rsidRPr="0061523C">
        <w:rPr>
          <w:rFonts w:cs="Arial"/>
          <w:spacing w:val="-2"/>
          <w:sz w:val="20"/>
          <w:szCs w:val="20"/>
          <w:shd w:val="clear" w:color="auto" w:fill="FFFFFF"/>
        </w:rPr>
        <w:t xml:space="preserve">Tổ chức </w:t>
      </w:r>
      <w:r w:rsidR="009F767C" w:rsidRPr="0061523C">
        <w:rPr>
          <w:rFonts w:cs="Arial"/>
          <w:spacing w:val="-2"/>
          <w:sz w:val="20"/>
          <w:szCs w:val="20"/>
          <w:shd w:val="clear" w:color="auto" w:fill="FFFFFF"/>
        </w:rPr>
        <w:t xml:space="preserve">hành nghề </w:t>
      </w:r>
      <w:r w:rsidRPr="0061523C">
        <w:rPr>
          <w:rFonts w:cs="Arial"/>
          <w:spacing w:val="-2"/>
          <w:sz w:val="20"/>
          <w:szCs w:val="20"/>
          <w:shd w:val="clear" w:color="auto" w:fill="FFFFFF"/>
        </w:rPr>
        <w:t>đấu giá tài sản bán</w:t>
      </w:r>
      <w:r w:rsidR="00CC3CDE" w:rsidRPr="0061523C">
        <w:rPr>
          <w:rFonts w:cs="Arial"/>
          <w:spacing w:val="-2"/>
          <w:sz w:val="20"/>
          <w:szCs w:val="20"/>
          <w:shd w:val="clear" w:color="auto" w:fill="FFFFFF"/>
          <w:lang w:val="en-US"/>
        </w:rPr>
        <w:t xml:space="preserve"> hồ sơ mời tham gia đấu giá</w:t>
      </w:r>
      <w:r w:rsidRPr="0061523C">
        <w:rPr>
          <w:rFonts w:cs="Arial"/>
          <w:spacing w:val="-2"/>
          <w:sz w:val="20"/>
          <w:szCs w:val="20"/>
          <w:shd w:val="clear" w:color="auto" w:fill="FFFFFF"/>
        </w:rPr>
        <w:t xml:space="preserve">, tiếp nhận hồ sơ tham gia đấu giá tại trụ sở tổ chức </w:t>
      </w:r>
      <w:r w:rsidR="002252C1" w:rsidRPr="0061523C">
        <w:rPr>
          <w:rFonts w:cs="Arial"/>
          <w:spacing w:val="-2"/>
          <w:sz w:val="20"/>
          <w:szCs w:val="20"/>
          <w:shd w:val="clear" w:color="auto" w:fill="FFFFFF"/>
        </w:rPr>
        <w:t xml:space="preserve">hành nghề </w:t>
      </w:r>
      <w:r w:rsidRPr="0061523C">
        <w:rPr>
          <w:rFonts w:cs="Arial"/>
          <w:spacing w:val="-2"/>
          <w:sz w:val="20"/>
          <w:szCs w:val="20"/>
          <w:shd w:val="clear" w:color="auto" w:fill="FFFFFF"/>
        </w:rPr>
        <w:t>đấ</w:t>
      </w:r>
      <w:r w:rsidR="0041076F" w:rsidRPr="0061523C">
        <w:rPr>
          <w:rFonts w:cs="Arial"/>
          <w:spacing w:val="-2"/>
          <w:sz w:val="20"/>
          <w:szCs w:val="20"/>
          <w:shd w:val="clear" w:color="auto" w:fill="FFFFFF"/>
        </w:rPr>
        <w:t>u giá</w:t>
      </w:r>
      <w:r w:rsidR="00413633" w:rsidRPr="0061523C">
        <w:rPr>
          <w:rFonts w:cs="Arial"/>
          <w:spacing w:val="-2"/>
          <w:sz w:val="20"/>
          <w:szCs w:val="20"/>
          <w:shd w:val="clear" w:color="auto" w:fill="FFFFFF"/>
          <w:lang w:val="en-US"/>
        </w:rPr>
        <w:t xml:space="preserve"> tài sản</w:t>
      </w:r>
      <w:r w:rsidRPr="0061523C">
        <w:rPr>
          <w:rFonts w:cs="Arial"/>
          <w:spacing w:val="-2"/>
          <w:sz w:val="20"/>
          <w:szCs w:val="20"/>
          <w:shd w:val="clear" w:color="auto" w:fill="FFFFFF"/>
        </w:rPr>
        <w:t xml:space="preserve"> trong giờ hành chính, liên tục kể từ ngày niêm yết việc đấu giá tài sản cho đến trước ngày mở </w:t>
      </w:r>
      <w:r w:rsidR="00A3418F" w:rsidRPr="0061523C">
        <w:rPr>
          <w:rFonts w:cs="Arial"/>
          <w:spacing w:val="-2"/>
          <w:sz w:val="20"/>
          <w:szCs w:val="20"/>
          <w:shd w:val="clear" w:color="auto" w:fill="FFFFFF"/>
          <w:lang w:val="en-US"/>
        </w:rPr>
        <w:t>phiên</w:t>
      </w:r>
      <w:r w:rsidR="00A3418F" w:rsidRPr="0061523C">
        <w:rPr>
          <w:rFonts w:cs="Arial"/>
          <w:spacing w:val="-2"/>
          <w:sz w:val="20"/>
          <w:szCs w:val="20"/>
          <w:shd w:val="clear" w:color="auto" w:fill="FFFFFF"/>
        </w:rPr>
        <w:t xml:space="preserve"> </w:t>
      </w:r>
      <w:r w:rsidRPr="0061523C">
        <w:rPr>
          <w:rFonts w:cs="Arial"/>
          <w:spacing w:val="-2"/>
          <w:sz w:val="20"/>
          <w:szCs w:val="20"/>
          <w:shd w:val="clear" w:color="auto" w:fill="FFFFFF"/>
        </w:rPr>
        <w:t>đấ</w:t>
      </w:r>
      <w:r w:rsidR="000B19DB" w:rsidRPr="0061523C">
        <w:rPr>
          <w:rFonts w:cs="Arial"/>
          <w:spacing w:val="-2"/>
          <w:sz w:val="20"/>
          <w:szCs w:val="20"/>
          <w:shd w:val="clear" w:color="auto" w:fill="FFFFFF"/>
        </w:rPr>
        <w:t>u giá 02</w:t>
      </w:r>
      <w:r w:rsidRPr="0061523C">
        <w:rPr>
          <w:rFonts w:cs="Arial"/>
          <w:spacing w:val="-2"/>
          <w:sz w:val="20"/>
          <w:szCs w:val="20"/>
          <w:shd w:val="clear" w:color="auto" w:fill="FFFFFF"/>
        </w:rPr>
        <w:t xml:space="preserve"> ngày</w:t>
      </w:r>
      <w:r w:rsidR="001C24D7" w:rsidRPr="0061523C">
        <w:rPr>
          <w:rFonts w:cs="Arial"/>
          <w:spacing w:val="-2"/>
          <w:sz w:val="20"/>
          <w:szCs w:val="20"/>
          <w:shd w:val="clear" w:color="auto" w:fill="FFFFFF"/>
        </w:rPr>
        <w:t xml:space="preserve"> làm việc</w:t>
      </w:r>
      <w:r w:rsidR="00DB6BC0" w:rsidRPr="0061523C">
        <w:rPr>
          <w:rFonts w:cs="Arial"/>
          <w:spacing w:val="-2"/>
          <w:sz w:val="20"/>
          <w:szCs w:val="20"/>
          <w:shd w:val="clear" w:color="auto" w:fill="FFFFFF"/>
        </w:rPr>
        <w:t>, trừ trường hợp quy định tại khoả</w:t>
      </w:r>
      <w:r w:rsidR="00EF4901" w:rsidRPr="0061523C">
        <w:rPr>
          <w:rFonts w:cs="Arial"/>
          <w:spacing w:val="-2"/>
          <w:sz w:val="20"/>
          <w:szCs w:val="20"/>
          <w:shd w:val="clear" w:color="auto" w:fill="FFFFFF"/>
        </w:rPr>
        <w:t>n 2b</w:t>
      </w:r>
      <w:r w:rsidR="00DB6BC0" w:rsidRPr="0061523C">
        <w:rPr>
          <w:rFonts w:cs="Arial"/>
          <w:spacing w:val="-2"/>
          <w:sz w:val="20"/>
          <w:szCs w:val="20"/>
          <w:shd w:val="clear" w:color="auto" w:fill="FFFFFF"/>
        </w:rPr>
        <w:t xml:space="preserve"> </w:t>
      </w:r>
      <w:r w:rsidR="0038717E" w:rsidRPr="0061523C">
        <w:rPr>
          <w:rFonts w:cs="Arial"/>
          <w:spacing w:val="-2"/>
          <w:sz w:val="20"/>
          <w:szCs w:val="20"/>
          <w:shd w:val="clear" w:color="auto" w:fill="FFFFFF"/>
        </w:rPr>
        <w:t>và khoả</w:t>
      </w:r>
      <w:r w:rsidR="00EF4901" w:rsidRPr="0061523C">
        <w:rPr>
          <w:rFonts w:cs="Arial"/>
          <w:spacing w:val="-2"/>
          <w:sz w:val="20"/>
          <w:szCs w:val="20"/>
          <w:shd w:val="clear" w:color="auto" w:fill="FFFFFF"/>
        </w:rPr>
        <w:t>n 2c</w:t>
      </w:r>
      <w:r w:rsidR="0038717E" w:rsidRPr="0061523C">
        <w:rPr>
          <w:rFonts w:cs="Arial"/>
          <w:spacing w:val="-2"/>
          <w:sz w:val="20"/>
          <w:szCs w:val="20"/>
          <w:shd w:val="clear" w:color="auto" w:fill="FFFFFF"/>
        </w:rPr>
        <w:t xml:space="preserve"> </w:t>
      </w:r>
      <w:r w:rsidR="00DB6BC0" w:rsidRPr="0061523C">
        <w:rPr>
          <w:rFonts w:cs="Arial"/>
          <w:spacing w:val="-2"/>
          <w:sz w:val="20"/>
          <w:szCs w:val="20"/>
          <w:shd w:val="clear" w:color="auto" w:fill="FFFFFF"/>
        </w:rPr>
        <w:t>Điều này</w:t>
      </w:r>
      <w:r w:rsidRPr="0061523C">
        <w:rPr>
          <w:rFonts w:cs="Arial"/>
          <w:spacing w:val="-2"/>
          <w:sz w:val="20"/>
          <w:szCs w:val="20"/>
          <w:shd w:val="clear" w:color="auto" w:fill="FFFFFF"/>
        </w:rPr>
        <w:t>.</w:t>
      </w:r>
      <w:r w:rsidR="00564C02" w:rsidRPr="0061523C">
        <w:rPr>
          <w:rFonts w:cs="Arial"/>
          <w:spacing w:val="-2"/>
          <w:sz w:val="20"/>
          <w:szCs w:val="20"/>
          <w:shd w:val="clear" w:color="auto" w:fill="FFFFFF"/>
        </w:rPr>
        <w:t xml:space="preserve"> </w:t>
      </w:r>
      <w:r w:rsidR="00A14314" w:rsidRPr="0061523C">
        <w:rPr>
          <w:rFonts w:cs="Arial"/>
          <w:bCs/>
          <w:iCs/>
          <w:spacing w:val="-2"/>
          <w:sz w:val="20"/>
          <w:szCs w:val="20"/>
          <w:lang w:val="eu-ES"/>
        </w:rPr>
        <w:t>T</w:t>
      </w:r>
      <w:r w:rsidR="00A14314" w:rsidRPr="0061523C">
        <w:rPr>
          <w:rFonts w:cs="Arial"/>
          <w:spacing w:val="-2"/>
          <w:sz w:val="20"/>
          <w:szCs w:val="20"/>
          <w:shd w:val="clear" w:color="auto" w:fill="FFFFFF"/>
        </w:rPr>
        <w:t xml:space="preserve">ổ chức </w:t>
      </w:r>
      <w:r w:rsidR="009F767C" w:rsidRPr="0061523C">
        <w:rPr>
          <w:rFonts w:cs="Arial"/>
          <w:spacing w:val="-2"/>
          <w:sz w:val="20"/>
          <w:szCs w:val="20"/>
          <w:shd w:val="clear" w:color="auto" w:fill="FFFFFF"/>
        </w:rPr>
        <w:t xml:space="preserve">hành nghề </w:t>
      </w:r>
      <w:r w:rsidR="00A14314" w:rsidRPr="0061523C">
        <w:rPr>
          <w:rFonts w:cs="Arial"/>
          <w:spacing w:val="-2"/>
          <w:sz w:val="20"/>
          <w:szCs w:val="20"/>
          <w:shd w:val="clear" w:color="auto" w:fill="FFFFFF"/>
        </w:rPr>
        <w:t xml:space="preserve">đấu giá tài sản </w:t>
      </w:r>
      <w:r w:rsidR="00A14314" w:rsidRPr="0061523C">
        <w:rPr>
          <w:rFonts w:cs="Arial"/>
          <w:spacing w:val="-2"/>
          <w:sz w:val="20"/>
          <w:szCs w:val="20"/>
        </w:rPr>
        <w:t xml:space="preserve">thông báo cho người không đủ điều kiện tham gia đấu giá </w:t>
      </w:r>
      <w:r w:rsidR="00923244" w:rsidRPr="0061523C">
        <w:rPr>
          <w:rFonts w:cs="Arial"/>
          <w:spacing w:val="-2"/>
          <w:sz w:val="20"/>
          <w:szCs w:val="20"/>
          <w:lang w:val="en-GB"/>
        </w:rPr>
        <w:t xml:space="preserve">chậm nhất </w:t>
      </w:r>
      <w:r w:rsidR="00A14314" w:rsidRPr="0061523C">
        <w:rPr>
          <w:rFonts w:cs="Arial"/>
          <w:spacing w:val="-2"/>
          <w:sz w:val="20"/>
          <w:szCs w:val="20"/>
        </w:rPr>
        <w:t>01 ngày làm việc</w:t>
      </w:r>
      <w:r w:rsidR="00923244" w:rsidRPr="0061523C">
        <w:rPr>
          <w:rFonts w:cs="Arial"/>
          <w:spacing w:val="-2"/>
          <w:sz w:val="20"/>
          <w:szCs w:val="20"/>
        </w:rPr>
        <w:t xml:space="preserve"> trước ngày mở </w:t>
      </w:r>
      <w:r w:rsidR="00A3418F" w:rsidRPr="0061523C">
        <w:rPr>
          <w:rFonts w:cs="Arial"/>
          <w:spacing w:val="-2"/>
          <w:sz w:val="20"/>
          <w:szCs w:val="20"/>
          <w:lang w:val="en-US"/>
        </w:rPr>
        <w:t>phiên</w:t>
      </w:r>
      <w:r w:rsidR="00A3418F" w:rsidRPr="0061523C">
        <w:rPr>
          <w:rFonts w:cs="Arial"/>
          <w:spacing w:val="-2"/>
          <w:sz w:val="20"/>
          <w:szCs w:val="20"/>
        </w:rPr>
        <w:t xml:space="preserve"> </w:t>
      </w:r>
      <w:r w:rsidR="00923244" w:rsidRPr="0061523C">
        <w:rPr>
          <w:rFonts w:cs="Arial"/>
          <w:spacing w:val="-2"/>
          <w:sz w:val="20"/>
          <w:szCs w:val="20"/>
        </w:rPr>
        <w:t>đấu giá</w:t>
      </w:r>
      <w:r w:rsidR="00A14314" w:rsidRPr="0061523C">
        <w:rPr>
          <w:rFonts w:cs="Arial"/>
          <w:spacing w:val="-2"/>
          <w:sz w:val="20"/>
          <w:szCs w:val="20"/>
        </w:rPr>
        <w:t>.</w:t>
      </w:r>
    </w:p>
    <w:p w:rsidR="00013654" w:rsidRPr="0061523C" w:rsidRDefault="00961521" w:rsidP="0061523C">
      <w:pPr>
        <w:shd w:val="clear" w:color="auto" w:fill="FFFFFF"/>
        <w:spacing w:after="120" w:line="240" w:lineRule="auto"/>
        <w:ind w:firstLine="720"/>
        <w:jc w:val="both"/>
        <w:rPr>
          <w:rFonts w:cs="Arial"/>
          <w:sz w:val="20"/>
          <w:szCs w:val="20"/>
          <w:lang w:val="eu-ES"/>
        </w:rPr>
      </w:pPr>
      <w:r w:rsidRPr="0061523C">
        <w:rPr>
          <w:rFonts w:cs="Arial"/>
          <w:sz w:val="20"/>
          <w:szCs w:val="20"/>
          <w:shd w:val="clear" w:color="auto" w:fill="FFFFFF"/>
        </w:rPr>
        <w:t>Trường hợp đấu giá theo thủ tục rút gọn quy định tại Điều 53 của Luật này thì t</w:t>
      </w:r>
      <w:r w:rsidR="00384192" w:rsidRPr="0061523C">
        <w:rPr>
          <w:rFonts w:eastAsia="Times New Roman" w:cs="Arial"/>
          <w:sz w:val="20"/>
          <w:szCs w:val="20"/>
        </w:rPr>
        <w:t xml:space="preserve">ổ chức </w:t>
      </w:r>
      <w:r w:rsidR="009F767C" w:rsidRPr="0061523C">
        <w:rPr>
          <w:rFonts w:cs="Arial"/>
          <w:sz w:val="20"/>
          <w:szCs w:val="20"/>
          <w:shd w:val="clear" w:color="auto" w:fill="FFFFFF"/>
        </w:rPr>
        <w:t>hành nghề</w:t>
      </w:r>
      <w:r w:rsidR="009F767C" w:rsidRPr="0061523C">
        <w:rPr>
          <w:rFonts w:eastAsia="Times New Roman" w:cs="Arial"/>
          <w:sz w:val="20"/>
          <w:szCs w:val="20"/>
        </w:rPr>
        <w:t xml:space="preserve"> </w:t>
      </w:r>
      <w:r w:rsidR="00384192" w:rsidRPr="0061523C">
        <w:rPr>
          <w:rFonts w:eastAsia="Times New Roman" w:cs="Arial"/>
          <w:sz w:val="20"/>
          <w:szCs w:val="20"/>
        </w:rPr>
        <w:t xml:space="preserve">đấu giá tài sản </w:t>
      </w:r>
      <w:r w:rsidR="00384192" w:rsidRPr="0061523C">
        <w:rPr>
          <w:rFonts w:cs="Arial"/>
          <w:sz w:val="20"/>
          <w:szCs w:val="20"/>
        </w:rPr>
        <w:t>bán</w:t>
      </w:r>
      <w:r w:rsidR="00195C5E" w:rsidRPr="0061523C">
        <w:rPr>
          <w:rFonts w:cs="Arial"/>
          <w:sz w:val="20"/>
          <w:szCs w:val="20"/>
          <w:lang w:val="en-US"/>
        </w:rPr>
        <w:t xml:space="preserve"> hồ sơ mời tham gia đấu giá</w:t>
      </w:r>
      <w:r w:rsidR="00384192" w:rsidRPr="0061523C">
        <w:rPr>
          <w:rFonts w:eastAsia="Times New Roman" w:cs="Arial"/>
          <w:sz w:val="20"/>
          <w:szCs w:val="20"/>
        </w:rPr>
        <w:t xml:space="preserve">, </w:t>
      </w:r>
      <w:r w:rsidRPr="0061523C">
        <w:rPr>
          <w:rFonts w:eastAsia="Times New Roman" w:cs="Arial"/>
          <w:sz w:val="20"/>
          <w:szCs w:val="20"/>
        </w:rPr>
        <w:t xml:space="preserve">tiếp nhận </w:t>
      </w:r>
      <w:r w:rsidRPr="0061523C">
        <w:rPr>
          <w:rFonts w:cs="Arial"/>
          <w:sz w:val="20"/>
          <w:szCs w:val="20"/>
        </w:rPr>
        <w:t>hồ sơ tham gia đấu giá</w:t>
      </w:r>
      <w:r w:rsidRPr="0061523C">
        <w:rPr>
          <w:rFonts w:eastAsia="Times New Roman" w:cs="Arial"/>
          <w:sz w:val="20"/>
          <w:szCs w:val="20"/>
        </w:rPr>
        <w:t xml:space="preserve"> </w:t>
      </w:r>
      <w:r w:rsidR="00384192" w:rsidRPr="0061523C">
        <w:rPr>
          <w:rFonts w:cs="Arial"/>
          <w:sz w:val="20"/>
          <w:szCs w:val="20"/>
          <w:shd w:val="clear" w:color="auto" w:fill="FFFFFF"/>
        </w:rPr>
        <w:t xml:space="preserve">tại trụ sở tổ chức </w:t>
      </w:r>
      <w:r w:rsidR="00072B57" w:rsidRPr="0061523C">
        <w:rPr>
          <w:rFonts w:cs="Arial"/>
          <w:sz w:val="20"/>
          <w:szCs w:val="20"/>
          <w:shd w:val="clear" w:color="auto" w:fill="FFFFFF"/>
        </w:rPr>
        <w:t xml:space="preserve">hành nghề </w:t>
      </w:r>
      <w:r w:rsidR="00384192" w:rsidRPr="0061523C">
        <w:rPr>
          <w:rFonts w:cs="Arial"/>
          <w:sz w:val="20"/>
          <w:szCs w:val="20"/>
          <w:shd w:val="clear" w:color="auto" w:fill="FFFFFF"/>
        </w:rPr>
        <w:t>đấu giá</w:t>
      </w:r>
      <w:r w:rsidR="00A90DEE" w:rsidRPr="0061523C">
        <w:rPr>
          <w:rFonts w:cs="Arial"/>
          <w:sz w:val="20"/>
          <w:szCs w:val="20"/>
          <w:shd w:val="clear" w:color="auto" w:fill="FFFFFF"/>
          <w:lang w:val="en-US"/>
        </w:rPr>
        <w:t xml:space="preserve"> tài sản</w:t>
      </w:r>
      <w:r w:rsidR="00384192" w:rsidRPr="0061523C">
        <w:rPr>
          <w:rFonts w:cs="Arial"/>
          <w:sz w:val="20"/>
          <w:szCs w:val="20"/>
          <w:shd w:val="clear" w:color="auto" w:fill="FFFFFF"/>
        </w:rPr>
        <w:t xml:space="preserve"> trong giờ hành chính, liên tục</w:t>
      </w:r>
      <w:r w:rsidR="00284680" w:rsidRPr="0061523C">
        <w:rPr>
          <w:rFonts w:cs="Arial"/>
          <w:sz w:val="20"/>
          <w:szCs w:val="20"/>
          <w:shd w:val="clear" w:color="auto" w:fill="FFFFFF"/>
        </w:rPr>
        <w:t xml:space="preserve"> kể</w:t>
      </w:r>
      <w:r w:rsidR="00384192" w:rsidRPr="0061523C">
        <w:rPr>
          <w:rFonts w:eastAsia="Times New Roman" w:cs="Arial"/>
          <w:sz w:val="20"/>
          <w:szCs w:val="20"/>
        </w:rPr>
        <w:t xml:space="preserve"> </w:t>
      </w:r>
      <w:r w:rsidRPr="0061523C">
        <w:rPr>
          <w:rFonts w:eastAsia="Times New Roman" w:cs="Arial"/>
          <w:sz w:val="20"/>
          <w:szCs w:val="20"/>
        </w:rPr>
        <w:t xml:space="preserve">từ ngày niêm yết việc đấu giá tài sản cho đến trước ngày mở </w:t>
      </w:r>
      <w:r w:rsidR="00A3418F" w:rsidRPr="0061523C">
        <w:rPr>
          <w:rFonts w:eastAsia="Times New Roman" w:cs="Arial"/>
          <w:sz w:val="20"/>
          <w:szCs w:val="20"/>
          <w:lang w:val="en-US"/>
        </w:rPr>
        <w:t>phiên</w:t>
      </w:r>
      <w:r w:rsidR="00A3418F" w:rsidRPr="0061523C">
        <w:rPr>
          <w:rFonts w:eastAsia="Times New Roman" w:cs="Arial"/>
          <w:sz w:val="20"/>
          <w:szCs w:val="20"/>
        </w:rPr>
        <w:t xml:space="preserve"> </w:t>
      </w:r>
      <w:r w:rsidRPr="0061523C">
        <w:rPr>
          <w:rFonts w:eastAsia="Times New Roman" w:cs="Arial"/>
          <w:sz w:val="20"/>
          <w:szCs w:val="20"/>
        </w:rPr>
        <w:t>đấu giá 01 ngày làm việc.</w:t>
      </w:r>
    </w:p>
    <w:p w:rsidR="004620D0" w:rsidRPr="0061523C" w:rsidRDefault="00775723" w:rsidP="0061523C">
      <w:pPr>
        <w:shd w:val="clear" w:color="auto" w:fill="FFFFFF"/>
        <w:spacing w:after="120" w:line="240" w:lineRule="auto"/>
        <w:ind w:firstLine="720"/>
        <w:jc w:val="both"/>
        <w:rPr>
          <w:rFonts w:cs="Arial"/>
          <w:sz w:val="20"/>
          <w:szCs w:val="20"/>
          <w:lang w:val="eu-ES"/>
        </w:rPr>
      </w:pPr>
      <w:r w:rsidRPr="0061523C">
        <w:rPr>
          <w:rFonts w:cs="Arial"/>
          <w:sz w:val="20"/>
          <w:szCs w:val="20"/>
          <w:lang w:val="eu-ES"/>
        </w:rPr>
        <w:t>2a</w:t>
      </w:r>
      <w:r w:rsidR="001C364D" w:rsidRPr="0061523C">
        <w:rPr>
          <w:rFonts w:cs="Arial"/>
          <w:sz w:val="20"/>
          <w:szCs w:val="20"/>
          <w:lang w:val="eu-ES"/>
        </w:rPr>
        <w:t xml:space="preserve">. </w:t>
      </w:r>
      <w:r w:rsidR="000D6278" w:rsidRPr="0061523C">
        <w:rPr>
          <w:rFonts w:cs="Arial"/>
          <w:sz w:val="20"/>
          <w:szCs w:val="20"/>
          <w:lang w:val="eu-ES"/>
        </w:rPr>
        <w:t xml:space="preserve">Hồ sơ </w:t>
      </w:r>
      <w:r w:rsidR="00CC3CDE" w:rsidRPr="0061523C">
        <w:rPr>
          <w:rFonts w:cs="Arial"/>
          <w:sz w:val="20"/>
          <w:szCs w:val="20"/>
          <w:lang w:val="eu-ES"/>
        </w:rPr>
        <w:t xml:space="preserve">mời </w:t>
      </w:r>
      <w:r w:rsidR="000D6278" w:rsidRPr="0061523C">
        <w:rPr>
          <w:rFonts w:cs="Arial"/>
          <w:sz w:val="20"/>
          <w:szCs w:val="20"/>
          <w:lang w:val="eu-ES"/>
        </w:rPr>
        <w:t>tham gia đấu giá bao gồm:</w:t>
      </w:r>
      <w:r w:rsidR="000A2DF7" w:rsidRPr="0061523C">
        <w:rPr>
          <w:rFonts w:cs="Arial"/>
          <w:sz w:val="20"/>
          <w:szCs w:val="20"/>
          <w:lang w:val="eu-ES"/>
        </w:rPr>
        <w:t xml:space="preserve"> </w:t>
      </w:r>
    </w:p>
    <w:p w:rsidR="004620D0" w:rsidRPr="0061523C" w:rsidRDefault="004620D0" w:rsidP="0061523C">
      <w:pPr>
        <w:shd w:val="clear" w:color="auto" w:fill="FFFFFF"/>
        <w:spacing w:after="120" w:line="240" w:lineRule="auto"/>
        <w:ind w:firstLine="720"/>
        <w:jc w:val="both"/>
        <w:rPr>
          <w:rFonts w:cs="Arial"/>
          <w:sz w:val="20"/>
          <w:szCs w:val="20"/>
          <w:lang w:val="en-US"/>
        </w:rPr>
      </w:pPr>
      <w:r w:rsidRPr="0061523C">
        <w:rPr>
          <w:rFonts w:cs="Arial"/>
          <w:sz w:val="20"/>
          <w:szCs w:val="20"/>
          <w:lang w:val="en-US"/>
        </w:rPr>
        <w:t xml:space="preserve">a) </w:t>
      </w:r>
      <w:r w:rsidR="00BA05AC" w:rsidRPr="0061523C">
        <w:rPr>
          <w:rFonts w:cs="Arial"/>
          <w:sz w:val="20"/>
          <w:szCs w:val="20"/>
          <w:lang w:val="en-US"/>
        </w:rPr>
        <w:t>P</w:t>
      </w:r>
      <w:r w:rsidR="000A2DF7" w:rsidRPr="0061523C">
        <w:rPr>
          <w:rFonts w:cs="Arial"/>
          <w:sz w:val="20"/>
          <w:szCs w:val="20"/>
          <w:lang w:val="en-US"/>
        </w:rPr>
        <w:t xml:space="preserve">hiếu đăng ký tham gia đấu giá; </w:t>
      </w:r>
    </w:p>
    <w:p w:rsidR="004620D0" w:rsidRPr="0061523C" w:rsidRDefault="004620D0" w:rsidP="0061523C">
      <w:pPr>
        <w:shd w:val="clear" w:color="auto" w:fill="FFFFFF"/>
        <w:spacing w:after="120" w:line="240" w:lineRule="auto"/>
        <w:ind w:firstLine="720"/>
        <w:jc w:val="both"/>
        <w:rPr>
          <w:rFonts w:cs="Arial"/>
          <w:sz w:val="20"/>
          <w:szCs w:val="20"/>
          <w:lang w:val="en-US"/>
        </w:rPr>
      </w:pPr>
      <w:r w:rsidRPr="0061523C">
        <w:rPr>
          <w:rFonts w:cs="Arial"/>
          <w:sz w:val="20"/>
          <w:szCs w:val="20"/>
          <w:lang w:val="en-US"/>
        </w:rPr>
        <w:t xml:space="preserve">b) </w:t>
      </w:r>
      <w:r w:rsidR="000A2DF7" w:rsidRPr="0061523C">
        <w:rPr>
          <w:rFonts w:cs="Arial"/>
          <w:sz w:val="20"/>
          <w:szCs w:val="20"/>
          <w:lang w:val="en-US"/>
        </w:rPr>
        <w:t xml:space="preserve">Quy chế cuộc đấu giá; </w:t>
      </w:r>
    </w:p>
    <w:p w:rsidR="004620D0" w:rsidRPr="0061523C" w:rsidRDefault="004620D0" w:rsidP="0061523C">
      <w:pPr>
        <w:shd w:val="clear" w:color="auto" w:fill="FFFFFF"/>
        <w:spacing w:after="120" w:line="240" w:lineRule="auto"/>
        <w:ind w:firstLine="720"/>
        <w:jc w:val="both"/>
        <w:rPr>
          <w:rFonts w:cs="Arial"/>
          <w:sz w:val="20"/>
          <w:szCs w:val="20"/>
          <w:lang w:val="en-US"/>
        </w:rPr>
      </w:pPr>
      <w:r w:rsidRPr="0061523C">
        <w:rPr>
          <w:rFonts w:cs="Arial"/>
          <w:sz w:val="20"/>
          <w:szCs w:val="20"/>
          <w:lang w:val="en-US"/>
        </w:rPr>
        <w:t>c) Phiếu trả giá trong trường hợp đấu giá bằng bỏ phiếu gián tiếp;</w:t>
      </w:r>
    </w:p>
    <w:p w:rsidR="005B3C46" w:rsidRPr="0061523C" w:rsidRDefault="004620D0" w:rsidP="0061523C">
      <w:pPr>
        <w:shd w:val="clear" w:color="auto" w:fill="FFFFFF"/>
        <w:spacing w:after="120" w:line="240" w:lineRule="auto"/>
        <w:ind w:firstLine="720"/>
        <w:jc w:val="both"/>
        <w:rPr>
          <w:rFonts w:cs="Arial"/>
          <w:sz w:val="20"/>
          <w:szCs w:val="20"/>
          <w:lang w:val="en-US"/>
        </w:rPr>
      </w:pPr>
      <w:r w:rsidRPr="0061523C">
        <w:rPr>
          <w:rFonts w:cs="Arial"/>
          <w:sz w:val="20"/>
          <w:szCs w:val="20"/>
          <w:lang w:val="en-US"/>
        </w:rPr>
        <w:t xml:space="preserve">d) </w:t>
      </w:r>
      <w:r w:rsidR="00BA05AC" w:rsidRPr="0061523C">
        <w:rPr>
          <w:rFonts w:cs="Arial"/>
          <w:sz w:val="20"/>
          <w:szCs w:val="20"/>
          <w:lang w:val="en-US"/>
        </w:rPr>
        <w:t>T</w:t>
      </w:r>
      <w:r w:rsidR="000A2DF7" w:rsidRPr="0061523C">
        <w:rPr>
          <w:rFonts w:cs="Arial"/>
          <w:sz w:val="20"/>
          <w:szCs w:val="20"/>
          <w:lang w:val="en-US"/>
        </w:rPr>
        <w:t xml:space="preserve">ài liệu liên quan đến tài sản đấu </w:t>
      </w:r>
      <w:r w:rsidR="00171874" w:rsidRPr="0061523C">
        <w:rPr>
          <w:rFonts w:cs="Arial"/>
          <w:sz w:val="20"/>
          <w:szCs w:val="20"/>
          <w:lang w:val="en-US"/>
        </w:rPr>
        <w:t>giá.</w:t>
      </w:r>
      <w:r w:rsidR="004921CB" w:rsidRPr="0061523C">
        <w:rPr>
          <w:rFonts w:cs="Arial"/>
          <w:sz w:val="20"/>
          <w:szCs w:val="20"/>
          <w:lang w:val="en-US"/>
        </w:rPr>
        <w:t xml:space="preserve"> </w:t>
      </w:r>
    </w:p>
    <w:p w:rsidR="00F504C8" w:rsidRPr="0061523C" w:rsidRDefault="005B3C46" w:rsidP="0061523C">
      <w:pPr>
        <w:shd w:val="clear" w:color="auto" w:fill="FFFFFF"/>
        <w:spacing w:after="120" w:line="240" w:lineRule="auto"/>
        <w:ind w:firstLine="720"/>
        <w:jc w:val="both"/>
        <w:rPr>
          <w:rFonts w:cs="Arial"/>
          <w:spacing w:val="-2"/>
          <w:sz w:val="20"/>
          <w:szCs w:val="20"/>
          <w:shd w:val="clear" w:color="auto" w:fill="FFFFFF"/>
          <w:lang w:val="eu-ES"/>
        </w:rPr>
      </w:pPr>
      <w:r w:rsidRPr="0061523C">
        <w:rPr>
          <w:rFonts w:cs="Arial"/>
          <w:spacing w:val="-2"/>
          <w:sz w:val="20"/>
          <w:szCs w:val="20"/>
          <w:lang w:val="en-US"/>
        </w:rPr>
        <w:t xml:space="preserve">2b. </w:t>
      </w:r>
      <w:r w:rsidR="00BE0E22" w:rsidRPr="0061523C">
        <w:rPr>
          <w:rFonts w:cs="Arial"/>
          <w:spacing w:val="-2"/>
          <w:sz w:val="20"/>
          <w:szCs w:val="20"/>
          <w:lang w:val="eu-ES"/>
        </w:rPr>
        <w:t xml:space="preserve">Trường hợp đấu giá quyền sử dụng đất đối với trường hợp giao đất, cho thuê đất để thực hiện dự án đầu tư, quyền khai thác khoáng sản thì </w:t>
      </w:r>
      <w:r w:rsidR="00A107E8" w:rsidRPr="0061523C">
        <w:rPr>
          <w:rFonts w:cs="Arial"/>
          <w:spacing w:val="-2"/>
          <w:sz w:val="20"/>
          <w:szCs w:val="20"/>
          <w:lang w:val="eu-ES"/>
        </w:rPr>
        <w:t>t</w:t>
      </w:r>
      <w:r w:rsidR="00BE0E22" w:rsidRPr="0061523C">
        <w:rPr>
          <w:rFonts w:cs="Arial"/>
          <w:spacing w:val="-2"/>
          <w:sz w:val="20"/>
          <w:szCs w:val="20"/>
          <w:shd w:val="clear" w:color="auto" w:fill="FFFFFF"/>
        </w:rPr>
        <w:t xml:space="preserve">ổ chức </w:t>
      </w:r>
      <w:r w:rsidR="009F767C" w:rsidRPr="0061523C">
        <w:rPr>
          <w:rFonts w:cs="Arial"/>
          <w:spacing w:val="-2"/>
          <w:sz w:val="20"/>
          <w:szCs w:val="20"/>
          <w:shd w:val="clear" w:color="auto" w:fill="FFFFFF"/>
          <w:lang w:val="en-US"/>
        </w:rPr>
        <w:t>hành nghề</w:t>
      </w:r>
      <w:r w:rsidR="009F767C" w:rsidRPr="0061523C">
        <w:rPr>
          <w:rFonts w:cs="Arial"/>
          <w:spacing w:val="-2"/>
          <w:sz w:val="20"/>
          <w:szCs w:val="20"/>
          <w:shd w:val="clear" w:color="auto" w:fill="FFFFFF"/>
        </w:rPr>
        <w:t xml:space="preserve"> </w:t>
      </w:r>
      <w:r w:rsidR="00BE0E22" w:rsidRPr="0061523C">
        <w:rPr>
          <w:rFonts w:cs="Arial"/>
          <w:spacing w:val="-2"/>
          <w:sz w:val="20"/>
          <w:szCs w:val="20"/>
          <w:shd w:val="clear" w:color="auto" w:fill="FFFFFF"/>
        </w:rPr>
        <w:t>đấu giá tài sản bán</w:t>
      </w:r>
      <w:r w:rsidR="00195C5E" w:rsidRPr="0061523C">
        <w:rPr>
          <w:rFonts w:cs="Arial"/>
          <w:spacing w:val="-2"/>
          <w:sz w:val="20"/>
          <w:szCs w:val="20"/>
          <w:shd w:val="clear" w:color="auto" w:fill="FFFFFF"/>
          <w:lang w:val="en-US"/>
        </w:rPr>
        <w:t xml:space="preserve"> </w:t>
      </w:r>
      <w:bookmarkStart w:id="17" w:name="_Hlk167114583"/>
      <w:r w:rsidR="00195C5E" w:rsidRPr="0061523C">
        <w:rPr>
          <w:rFonts w:cs="Arial"/>
          <w:spacing w:val="-2"/>
          <w:sz w:val="20"/>
          <w:szCs w:val="20"/>
          <w:shd w:val="clear" w:color="auto" w:fill="FFFFFF"/>
          <w:lang w:val="en-US"/>
        </w:rPr>
        <w:t>hồ sơ mời tham gia đấu giá</w:t>
      </w:r>
      <w:bookmarkEnd w:id="17"/>
      <w:r w:rsidR="00BE0E22" w:rsidRPr="0061523C">
        <w:rPr>
          <w:rFonts w:cs="Arial"/>
          <w:spacing w:val="-2"/>
          <w:sz w:val="20"/>
          <w:szCs w:val="20"/>
          <w:shd w:val="clear" w:color="auto" w:fill="FFFFFF"/>
        </w:rPr>
        <w:t xml:space="preserve">, tiếp nhận hồ sơ tham gia đấu giá </w:t>
      </w:r>
      <w:r w:rsidR="00775723" w:rsidRPr="0061523C">
        <w:rPr>
          <w:rFonts w:cs="Arial"/>
          <w:spacing w:val="-2"/>
          <w:sz w:val="20"/>
          <w:szCs w:val="20"/>
          <w:shd w:val="clear" w:color="auto" w:fill="FFFFFF"/>
          <w:lang w:val="en-US"/>
        </w:rPr>
        <w:t xml:space="preserve">tại trụ sở tổ chức </w:t>
      </w:r>
      <w:r w:rsidR="002252C1" w:rsidRPr="0061523C">
        <w:rPr>
          <w:rFonts w:cs="Arial"/>
          <w:spacing w:val="-2"/>
          <w:sz w:val="20"/>
          <w:szCs w:val="20"/>
          <w:shd w:val="clear" w:color="auto" w:fill="FFFFFF"/>
          <w:lang w:val="en-US"/>
        </w:rPr>
        <w:t xml:space="preserve">hành nghề </w:t>
      </w:r>
      <w:r w:rsidR="00775723" w:rsidRPr="0061523C">
        <w:rPr>
          <w:rFonts w:cs="Arial"/>
          <w:spacing w:val="-2"/>
          <w:sz w:val="20"/>
          <w:szCs w:val="20"/>
          <w:shd w:val="clear" w:color="auto" w:fill="FFFFFF"/>
          <w:lang w:val="en-US"/>
        </w:rPr>
        <w:t>đấu giá</w:t>
      </w:r>
      <w:r w:rsidR="002B16AB" w:rsidRPr="0061523C">
        <w:rPr>
          <w:rFonts w:cs="Arial"/>
          <w:spacing w:val="-2"/>
          <w:sz w:val="20"/>
          <w:szCs w:val="20"/>
          <w:shd w:val="clear" w:color="auto" w:fill="FFFFFF"/>
          <w:lang w:val="en-US"/>
        </w:rPr>
        <w:t xml:space="preserve"> tài sản</w:t>
      </w:r>
      <w:r w:rsidR="00775723" w:rsidRPr="0061523C">
        <w:rPr>
          <w:rFonts w:cs="Arial"/>
          <w:spacing w:val="-2"/>
          <w:sz w:val="20"/>
          <w:szCs w:val="20"/>
          <w:shd w:val="clear" w:color="auto" w:fill="FFFFFF"/>
          <w:lang w:val="en-US"/>
        </w:rPr>
        <w:t xml:space="preserve"> </w:t>
      </w:r>
      <w:r w:rsidR="00775723" w:rsidRPr="0061523C">
        <w:rPr>
          <w:rFonts w:cs="Arial"/>
          <w:spacing w:val="-2"/>
          <w:sz w:val="20"/>
          <w:szCs w:val="20"/>
          <w:shd w:val="clear" w:color="auto" w:fill="FFFFFF"/>
        </w:rPr>
        <w:t>trong giờ hành chính, liên tục</w:t>
      </w:r>
      <w:r w:rsidR="00775723" w:rsidRPr="0061523C">
        <w:rPr>
          <w:rFonts w:cs="Arial"/>
          <w:spacing w:val="-2"/>
          <w:sz w:val="20"/>
          <w:szCs w:val="20"/>
          <w:shd w:val="clear" w:color="auto" w:fill="FFFFFF"/>
          <w:lang w:val="en-US"/>
        </w:rPr>
        <w:t xml:space="preserve"> kể</w:t>
      </w:r>
      <w:r w:rsidR="00775723" w:rsidRPr="0061523C">
        <w:rPr>
          <w:rFonts w:cs="Arial"/>
          <w:spacing w:val="-2"/>
          <w:sz w:val="20"/>
          <w:szCs w:val="20"/>
          <w:shd w:val="clear" w:color="auto" w:fill="FFFFFF"/>
        </w:rPr>
        <w:t xml:space="preserve"> </w:t>
      </w:r>
      <w:r w:rsidR="00BE0E22" w:rsidRPr="0061523C">
        <w:rPr>
          <w:rFonts w:cs="Arial"/>
          <w:spacing w:val="-2"/>
          <w:sz w:val="20"/>
          <w:szCs w:val="20"/>
          <w:shd w:val="clear" w:color="auto" w:fill="FFFFFF"/>
          <w:lang w:val="eu-ES"/>
        </w:rPr>
        <w:t xml:space="preserve">từ ngày niêm yết việc đấu giá tài sản </w:t>
      </w:r>
      <w:r w:rsidR="00BE0E22" w:rsidRPr="0061523C">
        <w:rPr>
          <w:rFonts w:cs="Arial"/>
          <w:spacing w:val="-2"/>
          <w:sz w:val="20"/>
          <w:szCs w:val="20"/>
          <w:shd w:val="clear" w:color="auto" w:fill="FFFFFF"/>
        </w:rPr>
        <w:t xml:space="preserve">cho đến trước ngày mở </w:t>
      </w:r>
      <w:r w:rsidR="00A3418F" w:rsidRPr="0061523C">
        <w:rPr>
          <w:rFonts w:cs="Arial"/>
          <w:spacing w:val="-2"/>
          <w:sz w:val="20"/>
          <w:szCs w:val="20"/>
          <w:shd w:val="clear" w:color="auto" w:fill="FFFFFF"/>
          <w:lang w:val="en-US"/>
        </w:rPr>
        <w:t>phiên</w:t>
      </w:r>
      <w:r w:rsidR="00A3418F" w:rsidRPr="0061523C">
        <w:rPr>
          <w:rFonts w:cs="Arial"/>
          <w:spacing w:val="-2"/>
          <w:sz w:val="20"/>
          <w:szCs w:val="20"/>
          <w:shd w:val="clear" w:color="auto" w:fill="FFFFFF"/>
        </w:rPr>
        <w:t xml:space="preserve"> </w:t>
      </w:r>
      <w:r w:rsidR="00BE0E22" w:rsidRPr="0061523C">
        <w:rPr>
          <w:rFonts w:cs="Arial"/>
          <w:spacing w:val="-2"/>
          <w:sz w:val="20"/>
          <w:szCs w:val="20"/>
          <w:shd w:val="clear" w:color="auto" w:fill="FFFFFF"/>
        </w:rPr>
        <w:t xml:space="preserve">đấu giá </w:t>
      </w:r>
      <w:r w:rsidR="00BE0E22" w:rsidRPr="0061523C">
        <w:rPr>
          <w:rFonts w:cs="Arial"/>
          <w:spacing w:val="-2"/>
          <w:sz w:val="20"/>
          <w:szCs w:val="20"/>
          <w:shd w:val="clear" w:color="auto" w:fill="FFFFFF"/>
          <w:lang w:val="eu-ES"/>
        </w:rPr>
        <w:t>1</w:t>
      </w:r>
      <w:r w:rsidR="00A11F71" w:rsidRPr="0061523C">
        <w:rPr>
          <w:rFonts w:cs="Arial"/>
          <w:spacing w:val="-2"/>
          <w:sz w:val="20"/>
          <w:szCs w:val="20"/>
          <w:shd w:val="clear" w:color="auto" w:fill="FFFFFF"/>
          <w:lang w:val="eu-ES"/>
        </w:rPr>
        <w:t>5</w:t>
      </w:r>
      <w:r w:rsidR="00BE0E22" w:rsidRPr="0061523C">
        <w:rPr>
          <w:rFonts w:cs="Arial"/>
          <w:spacing w:val="-2"/>
          <w:sz w:val="20"/>
          <w:szCs w:val="20"/>
          <w:shd w:val="clear" w:color="auto" w:fill="FFFFFF"/>
        </w:rPr>
        <w:t xml:space="preserve"> ngày</w:t>
      </w:r>
      <w:r w:rsidR="000B55EE" w:rsidRPr="0061523C">
        <w:rPr>
          <w:rFonts w:cs="Arial"/>
          <w:spacing w:val="-2"/>
          <w:sz w:val="20"/>
          <w:szCs w:val="20"/>
          <w:shd w:val="clear" w:color="auto" w:fill="FFFFFF"/>
          <w:lang w:val="eu-ES"/>
        </w:rPr>
        <w:t>.</w:t>
      </w:r>
      <w:r w:rsidR="00F504C8" w:rsidRPr="0061523C">
        <w:rPr>
          <w:rFonts w:cs="Arial"/>
          <w:spacing w:val="-2"/>
          <w:sz w:val="20"/>
          <w:szCs w:val="20"/>
          <w:shd w:val="clear" w:color="auto" w:fill="FFFFFF"/>
          <w:lang w:val="eu-ES"/>
        </w:rPr>
        <w:t xml:space="preserve"> </w:t>
      </w:r>
    </w:p>
    <w:p w:rsidR="00F504C8" w:rsidRPr="0061523C" w:rsidRDefault="00EA76B8" w:rsidP="0061523C">
      <w:pPr>
        <w:pStyle w:val="NormalWeb"/>
        <w:shd w:val="clear" w:color="auto" w:fill="FFFFFF"/>
        <w:spacing w:before="0" w:beforeAutospacing="0" w:after="120" w:afterAutospacing="0"/>
        <w:ind w:firstLine="720"/>
        <w:jc w:val="both"/>
        <w:rPr>
          <w:rFonts w:ascii="Arial" w:hAnsi="Arial" w:cs="Arial"/>
          <w:sz w:val="20"/>
          <w:szCs w:val="20"/>
          <w:lang w:val="eu-ES"/>
        </w:rPr>
      </w:pPr>
      <w:r w:rsidRPr="0061523C">
        <w:rPr>
          <w:rFonts w:ascii="Arial" w:hAnsi="Arial" w:cs="Arial"/>
          <w:sz w:val="20"/>
          <w:szCs w:val="20"/>
          <w:shd w:val="clear" w:color="auto" w:fill="FFFFFF"/>
          <w:lang w:val="eu-ES"/>
        </w:rPr>
        <w:t xml:space="preserve">Người tham gia đấu giá nộp </w:t>
      </w:r>
      <w:r w:rsidR="008770A0" w:rsidRPr="0061523C">
        <w:rPr>
          <w:rFonts w:ascii="Arial" w:hAnsi="Arial" w:cs="Arial"/>
          <w:sz w:val="20"/>
          <w:szCs w:val="20"/>
          <w:shd w:val="clear" w:color="auto" w:fill="FFFFFF"/>
          <w:lang w:val="eu-ES"/>
        </w:rPr>
        <w:t>hai</w:t>
      </w:r>
      <w:r w:rsidRPr="0061523C">
        <w:rPr>
          <w:rFonts w:ascii="Arial" w:hAnsi="Arial" w:cs="Arial"/>
          <w:sz w:val="20"/>
          <w:szCs w:val="20"/>
          <w:shd w:val="clear" w:color="auto" w:fill="FFFFFF"/>
          <w:lang w:val="eu-ES"/>
        </w:rPr>
        <w:t xml:space="preserve"> bộ hồ sơ được niêm phong </w:t>
      </w:r>
      <w:r w:rsidR="004B11E5" w:rsidRPr="0061523C">
        <w:rPr>
          <w:rFonts w:ascii="Arial" w:hAnsi="Arial" w:cs="Arial"/>
          <w:sz w:val="20"/>
          <w:szCs w:val="20"/>
          <w:shd w:val="clear" w:color="auto" w:fill="FFFFFF"/>
          <w:lang w:val="eu-ES"/>
        </w:rPr>
        <w:t xml:space="preserve">cho tổ chức </w:t>
      </w:r>
      <w:r w:rsidR="009F767C" w:rsidRPr="0061523C">
        <w:rPr>
          <w:rFonts w:ascii="Arial" w:hAnsi="Arial" w:cs="Arial"/>
          <w:sz w:val="20"/>
          <w:szCs w:val="20"/>
          <w:shd w:val="clear" w:color="auto" w:fill="FFFFFF"/>
          <w:lang w:val="eu-ES"/>
        </w:rPr>
        <w:t xml:space="preserve">hành nghề </w:t>
      </w:r>
      <w:r w:rsidR="004B11E5" w:rsidRPr="0061523C">
        <w:rPr>
          <w:rFonts w:ascii="Arial" w:hAnsi="Arial" w:cs="Arial"/>
          <w:sz w:val="20"/>
          <w:szCs w:val="20"/>
          <w:shd w:val="clear" w:color="auto" w:fill="FFFFFF"/>
          <w:lang w:val="eu-ES"/>
        </w:rPr>
        <w:t xml:space="preserve">đấu giá tài sản. </w:t>
      </w:r>
      <w:r w:rsidR="00AB5A8B" w:rsidRPr="0061523C">
        <w:rPr>
          <w:rFonts w:ascii="Arial" w:hAnsi="Arial" w:cs="Arial"/>
          <w:sz w:val="20"/>
          <w:szCs w:val="20"/>
          <w:shd w:val="clear" w:color="auto" w:fill="FFFFFF"/>
          <w:lang w:val="eu-ES"/>
        </w:rPr>
        <w:t>Trong thời hạn 01 ngày làm việc kể từ ngày hết hạn tiếp nhận hồ sơ, t</w:t>
      </w:r>
      <w:r w:rsidR="00F504C8" w:rsidRPr="0061523C">
        <w:rPr>
          <w:rFonts w:ascii="Arial" w:hAnsi="Arial" w:cs="Arial"/>
          <w:sz w:val="20"/>
          <w:szCs w:val="20"/>
          <w:shd w:val="clear" w:color="auto" w:fill="FFFFFF"/>
          <w:lang w:val="eu-ES"/>
        </w:rPr>
        <w:t xml:space="preserve">ổ chức </w:t>
      </w:r>
      <w:r w:rsidR="009F767C" w:rsidRPr="0061523C">
        <w:rPr>
          <w:rFonts w:ascii="Arial" w:hAnsi="Arial" w:cs="Arial"/>
          <w:sz w:val="20"/>
          <w:szCs w:val="20"/>
          <w:shd w:val="clear" w:color="auto" w:fill="FFFFFF"/>
          <w:lang w:val="eu-ES"/>
        </w:rPr>
        <w:t xml:space="preserve">hành nghề </w:t>
      </w:r>
      <w:r w:rsidR="00F504C8" w:rsidRPr="0061523C">
        <w:rPr>
          <w:rFonts w:ascii="Arial" w:hAnsi="Arial" w:cs="Arial"/>
          <w:sz w:val="20"/>
          <w:szCs w:val="20"/>
          <w:shd w:val="clear" w:color="auto" w:fill="FFFFFF"/>
          <w:lang w:val="eu-ES"/>
        </w:rPr>
        <w:t xml:space="preserve">đấu giá tài sản gửi </w:t>
      </w:r>
      <w:r w:rsidR="00B21593" w:rsidRPr="0061523C">
        <w:rPr>
          <w:rFonts w:ascii="Arial" w:hAnsi="Arial" w:cs="Arial"/>
          <w:sz w:val="20"/>
          <w:szCs w:val="20"/>
          <w:shd w:val="clear" w:color="auto" w:fill="FFFFFF"/>
          <w:lang w:val="eu-ES"/>
        </w:rPr>
        <w:t>một</w:t>
      </w:r>
      <w:r w:rsidR="004B11E5" w:rsidRPr="0061523C">
        <w:rPr>
          <w:rFonts w:ascii="Arial" w:hAnsi="Arial" w:cs="Arial"/>
          <w:sz w:val="20"/>
          <w:szCs w:val="20"/>
          <w:shd w:val="clear" w:color="auto" w:fill="FFFFFF"/>
          <w:lang w:val="eu-ES"/>
        </w:rPr>
        <w:t xml:space="preserve"> </w:t>
      </w:r>
      <w:r w:rsidR="00E41EC4" w:rsidRPr="0061523C">
        <w:rPr>
          <w:rFonts w:ascii="Arial" w:hAnsi="Arial" w:cs="Arial"/>
          <w:sz w:val="20"/>
          <w:szCs w:val="20"/>
          <w:shd w:val="clear" w:color="auto" w:fill="FFFFFF"/>
          <w:lang w:val="eu-ES"/>
        </w:rPr>
        <w:t xml:space="preserve">bộ </w:t>
      </w:r>
      <w:r w:rsidR="00F504C8" w:rsidRPr="0061523C">
        <w:rPr>
          <w:rFonts w:ascii="Arial" w:hAnsi="Arial" w:cs="Arial"/>
          <w:sz w:val="20"/>
          <w:szCs w:val="20"/>
          <w:shd w:val="clear" w:color="auto" w:fill="FFFFFF"/>
          <w:lang w:val="eu-ES"/>
        </w:rPr>
        <w:t xml:space="preserve">hồ sơ </w:t>
      </w:r>
      <w:r w:rsidR="004B11E5" w:rsidRPr="0061523C">
        <w:rPr>
          <w:rFonts w:ascii="Arial" w:hAnsi="Arial" w:cs="Arial"/>
          <w:sz w:val="20"/>
          <w:szCs w:val="20"/>
          <w:shd w:val="clear" w:color="auto" w:fill="FFFFFF"/>
          <w:lang w:val="eu-ES"/>
        </w:rPr>
        <w:t xml:space="preserve">được niêm phong </w:t>
      </w:r>
      <w:r w:rsidR="009374A1" w:rsidRPr="0061523C">
        <w:rPr>
          <w:rFonts w:ascii="Arial" w:hAnsi="Arial" w:cs="Arial"/>
          <w:sz w:val="20"/>
          <w:szCs w:val="20"/>
          <w:shd w:val="clear" w:color="auto" w:fill="FFFFFF"/>
          <w:lang w:val="vi-VN"/>
        </w:rPr>
        <w:t xml:space="preserve">của người tham gia đấu giá </w:t>
      </w:r>
      <w:r w:rsidR="00F504C8" w:rsidRPr="0061523C">
        <w:rPr>
          <w:rFonts w:ascii="Arial" w:hAnsi="Arial" w:cs="Arial"/>
          <w:sz w:val="20"/>
          <w:szCs w:val="20"/>
          <w:shd w:val="clear" w:color="auto" w:fill="FFFFFF"/>
          <w:lang w:val="eu-ES"/>
        </w:rPr>
        <w:t>cho người có tài sản</w:t>
      </w:r>
      <w:r w:rsidR="00BE2883" w:rsidRPr="0061523C">
        <w:rPr>
          <w:rFonts w:ascii="Arial" w:hAnsi="Arial" w:cs="Arial"/>
          <w:sz w:val="20"/>
          <w:szCs w:val="20"/>
          <w:shd w:val="clear" w:color="auto" w:fill="FFFFFF"/>
          <w:lang w:val="eu-ES"/>
        </w:rPr>
        <w:t xml:space="preserve"> đấu giá</w:t>
      </w:r>
      <w:r w:rsidR="00F504C8" w:rsidRPr="0061523C">
        <w:rPr>
          <w:rFonts w:ascii="Arial" w:hAnsi="Arial" w:cs="Arial"/>
          <w:sz w:val="20"/>
          <w:szCs w:val="20"/>
          <w:shd w:val="clear" w:color="auto" w:fill="FFFFFF"/>
          <w:lang w:val="eu-ES"/>
        </w:rPr>
        <w:t xml:space="preserve">. </w:t>
      </w:r>
      <w:r w:rsidR="00BE0E22" w:rsidRPr="0061523C">
        <w:rPr>
          <w:rFonts w:ascii="Arial" w:hAnsi="Arial" w:cs="Arial"/>
          <w:sz w:val="20"/>
          <w:szCs w:val="20"/>
          <w:shd w:val="clear" w:color="auto" w:fill="FFFFFF"/>
          <w:lang w:val="eu-ES"/>
        </w:rPr>
        <w:t>N</w:t>
      </w:r>
      <w:r w:rsidR="00BE0E22" w:rsidRPr="0061523C">
        <w:rPr>
          <w:rFonts w:ascii="Arial" w:hAnsi="Arial" w:cs="Arial"/>
          <w:sz w:val="20"/>
          <w:szCs w:val="20"/>
        </w:rPr>
        <w:t>gười có tài sản</w:t>
      </w:r>
      <w:r w:rsidR="00BE2883" w:rsidRPr="0061523C">
        <w:rPr>
          <w:rFonts w:ascii="Arial" w:hAnsi="Arial" w:cs="Arial"/>
          <w:sz w:val="20"/>
          <w:szCs w:val="20"/>
          <w:lang w:val="eu-ES"/>
        </w:rPr>
        <w:t xml:space="preserve"> đấu giá</w:t>
      </w:r>
      <w:r w:rsidR="00BE0E22" w:rsidRPr="0061523C">
        <w:rPr>
          <w:rFonts w:ascii="Arial" w:hAnsi="Arial" w:cs="Arial"/>
          <w:sz w:val="20"/>
          <w:szCs w:val="20"/>
        </w:rPr>
        <w:t xml:space="preserve"> </w:t>
      </w:r>
      <w:r w:rsidR="00BE0E22" w:rsidRPr="0061523C">
        <w:rPr>
          <w:rFonts w:ascii="Arial" w:hAnsi="Arial" w:cs="Arial"/>
          <w:sz w:val="20"/>
          <w:szCs w:val="20"/>
          <w:lang w:val="eu-ES"/>
        </w:rPr>
        <w:t>căn cứ quy định của</w:t>
      </w:r>
      <w:r w:rsidR="00BE0E22" w:rsidRPr="0061523C">
        <w:rPr>
          <w:rFonts w:ascii="Arial" w:hAnsi="Arial" w:cs="Arial"/>
          <w:sz w:val="20"/>
          <w:szCs w:val="20"/>
        </w:rPr>
        <w:t xml:space="preserve"> pháp luật áp dụng đối với loại tài sản đ</w:t>
      </w:r>
      <w:r w:rsidR="00BE0E22" w:rsidRPr="0061523C">
        <w:rPr>
          <w:rFonts w:ascii="Arial" w:hAnsi="Arial" w:cs="Arial"/>
          <w:sz w:val="20"/>
          <w:szCs w:val="20"/>
          <w:lang w:val="eu-ES"/>
        </w:rPr>
        <w:t>ấu giá</w:t>
      </w:r>
      <w:r w:rsidR="00BE0E22" w:rsidRPr="0061523C">
        <w:rPr>
          <w:rFonts w:ascii="Arial" w:hAnsi="Arial" w:cs="Arial"/>
          <w:sz w:val="20"/>
          <w:szCs w:val="20"/>
        </w:rPr>
        <w:t xml:space="preserve"> có trách nhiệm xét duyệt điều kiện của người </w:t>
      </w:r>
      <w:r w:rsidR="00BE0E22" w:rsidRPr="0061523C">
        <w:rPr>
          <w:rFonts w:ascii="Arial" w:hAnsi="Arial" w:cs="Arial"/>
          <w:sz w:val="20"/>
          <w:szCs w:val="20"/>
          <w:lang w:val="eu-ES"/>
        </w:rPr>
        <w:t>tham gia đấu giá</w:t>
      </w:r>
      <w:r w:rsidR="00BE0E22" w:rsidRPr="0061523C">
        <w:rPr>
          <w:rFonts w:ascii="Arial" w:hAnsi="Arial" w:cs="Arial"/>
          <w:sz w:val="20"/>
          <w:szCs w:val="20"/>
        </w:rPr>
        <w:t xml:space="preserve"> và </w:t>
      </w:r>
      <w:r w:rsidR="00BE0E22" w:rsidRPr="0061523C">
        <w:rPr>
          <w:rFonts w:ascii="Arial" w:hAnsi="Arial" w:cs="Arial"/>
          <w:sz w:val="20"/>
          <w:szCs w:val="20"/>
          <w:lang w:val="eu-ES"/>
        </w:rPr>
        <w:t xml:space="preserve">thông báo </w:t>
      </w:r>
      <w:r w:rsidR="009374A1" w:rsidRPr="0061523C">
        <w:rPr>
          <w:rFonts w:ascii="Arial" w:hAnsi="Arial" w:cs="Arial"/>
          <w:sz w:val="20"/>
          <w:szCs w:val="20"/>
        </w:rPr>
        <w:t xml:space="preserve">cho tổ chức </w:t>
      </w:r>
      <w:r w:rsidR="009F767C" w:rsidRPr="0061523C">
        <w:rPr>
          <w:rFonts w:ascii="Arial" w:hAnsi="Arial" w:cs="Arial"/>
          <w:sz w:val="20"/>
          <w:szCs w:val="20"/>
          <w:shd w:val="clear" w:color="auto" w:fill="FFFFFF"/>
          <w:lang w:val="eu-ES"/>
        </w:rPr>
        <w:t>hành nghề</w:t>
      </w:r>
      <w:r w:rsidR="009F767C" w:rsidRPr="0061523C">
        <w:rPr>
          <w:rFonts w:ascii="Arial" w:hAnsi="Arial" w:cs="Arial"/>
          <w:sz w:val="20"/>
          <w:szCs w:val="20"/>
        </w:rPr>
        <w:t xml:space="preserve"> </w:t>
      </w:r>
      <w:r w:rsidR="009374A1" w:rsidRPr="0061523C">
        <w:rPr>
          <w:rFonts w:ascii="Arial" w:hAnsi="Arial" w:cs="Arial"/>
          <w:sz w:val="20"/>
          <w:szCs w:val="20"/>
        </w:rPr>
        <w:t xml:space="preserve">đấu giá tài sản </w:t>
      </w:r>
      <w:r w:rsidR="006C1B35" w:rsidRPr="0061523C">
        <w:rPr>
          <w:rFonts w:ascii="Arial" w:hAnsi="Arial" w:cs="Arial"/>
          <w:sz w:val="20"/>
          <w:szCs w:val="20"/>
          <w:lang w:val="en-US"/>
        </w:rPr>
        <w:t xml:space="preserve">danh sách </w:t>
      </w:r>
      <w:r w:rsidR="00BE0E22" w:rsidRPr="0061523C">
        <w:rPr>
          <w:rFonts w:ascii="Arial" w:hAnsi="Arial" w:cs="Arial"/>
          <w:sz w:val="20"/>
          <w:szCs w:val="20"/>
        </w:rPr>
        <w:t xml:space="preserve">người </w:t>
      </w:r>
      <w:r w:rsidR="00BE0E22" w:rsidRPr="0061523C">
        <w:rPr>
          <w:rFonts w:ascii="Arial" w:hAnsi="Arial" w:cs="Arial"/>
          <w:sz w:val="20"/>
          <w:szCs w:val="20"/>
          <w:lang w:val="eu-ES"/>
        </w:rPr>
        <w:t>đáp ứng</w:t>
      </w:r>
      <w:r w:rsidR="00BE0E22" w:rsidRPr="0061523C">
        <w:rPr>
          <w:rFonts w:ascii="Arial" w:hAnsi="Arial" w:cs="Arial"/>
          <w:sz w:val="20"/>
          <w:szCs w:val="20"/>
        </w:rPr>
        <w:t xml:space="preserve"> </w:t>
      </w:r>
      <w:r w:rsidR="00BE0E22" w:rsidRPr="0061523C">
        <w:rPr>
          <w:rFonts w:ascii="Arial" w:hAnsi="Arial" w:cs="Arial"/>
          <w:sz w:val="20"/>
          <w:szCs w:val="20"/>
          <w:lang w:val="eu-ES"/>
        </w:rPr>
        <w:t xml:space="preserve">yêu cầu, </w:t>
      </w:r>
      <w:r w:rsidR="00BE0E22" w:rsidRPr="0061523C">
        <w:rPr>
          <w:rFonts w:ascii="Arial" w:hAnsi="Arial" w:cs="Arial"/>
          <w:sz w:val="20"/>
          <w:szCs w:val="20"/>
        </w:rPr>
        <w:t>điều kiện tham gia đấu giá</w:t>
      </w:r>
      <w:r w:rsidR="009374A1" w:rsidRPr="0061523C">
        <w:rPr>
          <w:rFonts w:ascii="Arial" w:hAnsi="Arial" w:cs="Arial"/>
          <w:sz w:val="20"/>
          <w:szCs w:val="20"/>
          <w:lang w:val="vi-VN"/>
        </w:rPr>
        <w:t>,</w:t>
      </w:r>
      <w:r w:rsidR="00BE0E22" w:rsidRPr="0061523C">
        <w:rPr>
          <w:rFonts w:ascii="Arial" w:hAnsi="Arial" w:cs="Arial"/>
          <w:sz w:val="20"/>
          <w:szCs w:val="20"/>
          <w:lang w:val="eu-ES"/>
        </w:rPr>
        <w:t xml:space="preserve"> người không đáp ứng yêu cầu, điều kiện </w:t>
      </w:r>
      <w:r w:rsidR="009374A1" w:rsidRPr="0061523C">
        <w:rPr>
          <w:rFonts w:ascii="Arial" w:hAnsi="Arial" w:cs="Arial"/>
          <w:sz w:val="20"/>
          <w:szCs w:val="20"/>
          <w:lang w:val="vi-VN"/>
        </w:rPr>
        <w:t xml:space="preserve">tham gia đấu giá </w:t>
      </w:r>
      <w:r w:rsidR="00BE0E22" w:rsidRPr="0061523C">
        <w:rPr>
          <w:rFonts w:ascii="Arial" w:hAnsi="Arial" w:cs="Arial"/>
          <w:sz w:val="20"/>
          <w:szCs w:val="20"/>
        </w:rPr>
        <w:t>chậm nhất 0</w:t>
      </w:r>
      <w:r w:rsidR="00BE0E22" w:rsidRPr="0061523C">
        <w:rPr>
          <w:rFonts w:ascii="Arial" w:hAnsi="Arial" w:cs="Arial"/>
          <w:sz w:val="20"/>
          <w:szCs w:val="20"/>
          <w:lang w:val="eu-ES"/>
        </w:rPr>
        <w:t>5</w:t>
      </w:r>
      <w:r w:rsidR="00BE0E22" w:rsidRPr="0061523C">
        <w:rPr>
          <w:rFonts w:ascii="Arial" w:hAnsi="Arial" w:cs="Arial"/>
          <w:sz w:val="20"/>
          <w:szCs w:val="20"/>
        </w:rPr>
        <w:t xml:space="preserve"> ngày </w:t>
      </w:r>
      <w:r w:rsidR="00BE0E22" w:rsidRPr="0061523C">
        <w:rPr>
          <w:rFonts w:ascii="Arial" w:hAnsi="Arial" w:cs="Arial"/>
          <w:sz w:val="20"/>
          <w:szCs w:val="20"/>
          <w:lang w:val="eu-ES"/>
        </w:rPr>
        <w:t xml:space="preserve">làm việc </w:t>
      </w:r>
      <w:r w:rsidR="00BE0E22" w:rsidRPr="0061523C">
        <w:rPr>
          <w:rFonts w:ascii="Arial" w:hAnsi="Arial" w:cs="Arial"/>
          <w:sz w:val="20"/>
          <w:szCs w:val="20"/>
        </w:rPr>
        <w:t xml:space="preserve">trước ngày mở </w:t>
      </w:r>
      <w:r w:rsidR="00A3418F" w:rsidRPr="0061523C">
        <w:rPr>
          <w:rFonts w:ascii="Arial" w:hAnsi="Arial" w:cs="Arial"/>
          <w:sz w:val="20"/>
          <w:szCs w:val="20"/>
          <w:shd w:val="clear" w:color="auto" w:fill="FFFFFF"/>
          <w:lang w:val="en-US"/>
        </w:rPr>
        <w:t>phiên</w:t>
      </w:r>
      <w:r w:rsidR="00BE0E22" w:rsidRPr="0061523C">
        <w:rPr>
          <w:rFonts w:ascii="Arial" w:hAnsi="Arial" w:cs="Arial"/>
          <w:sz w:val="20"/>
          <w:szCs w:val="20"/>
        </w:rPr>
        <w:t xml:space="preserve"> đấu giá</w:t>
      </w:r>
      <w:r w:rsidR="000B55EE" w:rsidRPr="0061523C">
        <w:rPr>
          <w:rFonts w:ascii="Arial" w:hAnsi="Arial" w:cs="Arial"/>
          <w:sz w:val="20"/>
          <w:szCs w:val="20"/>
          <w:lang w:val="eu-ES"/>
        </w:rPr>
        <w:t xml:space="preserve">. </w:t>
      </w:r>
    </w:p>
    <w:p w:rsidR="00BE0E22" w:rsidRPr="0061523C" w:rsidRDefault="00BE0E22" w:rsidP="0061523C">
      <w:pPr>
        <w:pStyle w:val="NormalWeb"/>
        <w:shd w:val="clear" w:color="auto" w:fill="FFFFFF"/>
        <w:spacing w:before="0" w:beforeAutospacing="0" w:after="120" w:afterAutospacing="0"/>
        <w:ind w:firstLine="720"/>
        <w:jc w:val="both"/>
        <w:rPr>
          <w:rFonts w:ascii="Arial" w:hAnsi="Arial" w:cs="Arial"/>
          <w:sz w:val="20"/>
          <w:szCs w:val="20"/>
          <w:lang w:val="eu-ES"/>
        </w:rPr>
      </w:pPr>
      <w:r w:rsidRPr="0061523C">
        <w:rPr>
          <w:rFonts w:ascii="Arial" w:hAnsi="Arial" w:cs="Arial"/>
          <w:sz w:val="20"/>
          <w:szCs w:val="20"/>
          <w:lang w:val="eu-ES"/>
        </w:rPr>
        <w:t xml:space="preserve">Tổ chức </w:t>
      </w:r>
      <w:r w:rsidR="009F767C" w:rsidRPr="0061523C">
        <w:rPr>
          <w:rFonts w:ascii="Arial" w:hAnsi="Arial" w:cs="Arial"/>
          <w:sz w:val="20"/>
          <w:szCs w:val="20"/>
          <w:shd w:val="clear" w:color="auto" w:fill="FFFFFF"/>
          <w:lang w:val="eu-ES"/>
        </w:rPr>
        <w:t>hành nghề</w:t>
      </w:r>
      <w:r w:rsidR="009F767C" w:rsidRPr="0061523C">
        <w:rPr>
          <w:rFonts w:ascii="Arial" w:hAnsi="Arial" w:cs="Arial"/>
          <w:sz w:val="20"/>
          <w:szCs w:val="20"/>
          <w:lang w:val="eu-ES"/>
        </w:rPr>
        <w:t xml:space="preserve"> </w:t>
      </w:r>
      <w:r w:rsidRPr="0061523C">
        <w:rPr>
          <w:rFonts w:ascii="Arial" w:hAnsi="Arial" w:cs="Arial"/>
          <w:sz w:val="20"/>
          <w:szCs w:val="20"/>
          <w:lang w:val="eu-ES"/>
        </w:rPr>
        <w:t>đấu giá tài sản thông báo</w:t>
      </w:r>
      <w:r w:rsidR="00941B9A" w:rsidRPr="0061523C">
        <w:rPr>
          <w:rFonts w:ascii="Arial" w:hAnsi="Arial" w:cs="Arial"/>
          <w:sz w:val="20"/>
          <w:szCs w:val="20"/>
          <w:lang w:val="eu-ES"/>
        </w:rPr>
        <w:t xml:space="preserve"> riêng</w:t>
      </w:r>
      <w:r w:rsidR="006C61F0" w:rsidRPr="0061523C">
        <w:rPr>
          <w:rFonts w:ascii="Arial" w:hAnsi="Arial" w:cs="Arial"/>
          <w:sz w:val="20"/>
          <w:szCs w:val="20"/>
          <w:lang w:val="eu-ES"/>
        </w:rPr>
        <w:t xml:space="preserve"> bằng văn bản</w:t>
      </w:r>
      <w:r w:rsidRPr="0061523C">
        <w:rPr>
          <w:rFonts w:ascii="Arial" w:hAnsi="Arial" w:cs="Arial"/>
          <w:sz w:val="20"/>
          <w:szCs w:val="20"/>
          <w:lang w:val="eu-ES"/>
        </w:rPr>
        <w:t xml:space="preserve"> </w:t>
      </w:r>
      <w:r w:rsidR="009374A1" w:rsidRPr="0061523C">
        <w:rPr>
          <w:rFonts w:ascii="Arial" w:hAnsi="Arial" w:cs="Arial"/>
          <w:sz w:val="20"/>
          <w:szCs w:val="20"/>
          <w:lang w:val="vi-VN"/>
        </w:rPr>
        <w:t xml:space="preserve">cho </w:t>
      </w:r>
      <w:r w:rsidR="00941B9A" w:rsidRPr="0061523C">
        <w:rPr>
          <w:rFonts w:ascii="Arial" w:hAnsi="Arial" w:cs="Arial"/>
          <w:sz w:val="20"/>
          <w:szCs w:val="20"/>
          <w:lang w:val="en-US"/>
        </w:rPr>
        <w:t xml:space="preserve">từng </w:t>
      </w:r>
      <w:r w:rsidRPr="0061523C">
        <w:rPr>
          <w:rFonts w:ascii="Arial" w:hAnsi="Arial" w:cs="Arial"/>
          <w:sz w:val="20"/>
          <w:szCs w:val="20"/>
          <w:lang w:val="eu-ES"/>
        </w:rPr>
        <w:t xml:space="preserve">người tham gia đấu giá </w:t>
      </w:r>
      <w:r w:rsidR="00941B9A" w:rsidRPr="0061523C">
        <w:rPr>
          <w:rFonts w:ascii="Arial" w:hAnsi="Arial" w:cs="Arial"/>
          <w:sz w:val="20"/>
          <w:szCs w:val="20"/>
          <w:lang w:val="eu-ES"/>
        </w:rPr>
        <w:t xml:space="preserve">về việc </w:t>
      </w:r>
      <w:r w:rsidRPr="0061523C">
        <w:rPr>
          <w:rFonts w:ascii="Arial" w:hAnsi="Arial" w:cs="Arial"/>
          <w:sz w:val="20"/>
          <w:szCs w:val="20"/>
          <w:lang w:val="eu-ES"/>
        </w:rPr>
        <w:t>đáp ứng</w:t>
      </w:r>
      <w:r w:rsidRPr="0061523C">
        <w:rPr>
          <w:rFonts w:ascii="Arial" w:hAnsi="Arial" w:cs="Arial"/>
          <w:sz w:val="20"/>
          <w:szCs w:val="20"/>
        </w:rPr>
        <w:t xml:space="preserve"> </w:t>
      </w:r>
      <w:r w:rsidRPr="0061523C">
        <w:rPr>
          <w:rFonts w:ascii="Arial" w:hAnsi="Arial" w:cs="Arial"/>
          <w:sz w:val="20"/>
          <w:szCs w:val="20"/>
          <w:lang w:val="eu-ES"/>
        </w:rPr>
        <w:t xml:space="preserve">yêu cầu, </w:t>
      </w:r>
      <w:r w:rsidRPr="0061523C">
        <w:rPr>
          <w:rFonts w:ascii="Arial" w:hAnsi="Arial" w:cs="Arial"/>
          <w:sz w:val="20"/>
          <w:szCs w:val="20"/>
        </w:rPr>
        <w:t>điều kiện</w:t>
      </w:r>
      <w:r w:rsidR="00941B9A" w:rsidRPr="0061523C">
        <w:rPr>
          <w:rFonts w:ascii="Arial" w:hAnsi="Arial" w:cs="Arial"/>
          <w:sz w:val="20"/>
          <w:szCs w:val="20"/>
          <w:lang w:val="en-US"/>
        </w:rPr>
        <w:t xml:space="preserve"> </w:t>
      </w:r>
      <w:r w:rsidRPr="0061523C">
        <w:rPr>
          <w:rFonts w:ascii="Arial" w:hAnsi="Arial" w:cs="Arial"/>
          <w:sz w:val="20"/>
          <w:szCs w:val="20"/>
          <w:lang w:val="eu-ES"/>
        </w:rPr>
        <w:t xml:space="preserve">tham gia đấu giá chậm nhất 03 ngày làm việc </w:t>
      </w:r>
      <w:r w:rsidRPr="0061523C">
        <w:rPr>
          <w:rFonts w:ascii="Arial" w:hAnsi="Arial" w:cs="Arial"/>
          <w:sz w:val="20"/>
          <w:szCs w:val="20"/>
        </w:rPr>
        <w:t xml:space="preserve">trước ngày mở </w:t>
      </w:r>
      <w:r w:rsidR="00A3418F" w:rsidRPr="0061523C">
        <w:rPr>
          <w:rFonts w:ascii="Arial" w:hAnsi="Arial" w:cs="Arial"/>
          <w:sz w:val="20"/>
          <w:szCs w:val="20"/>
          <w:shd w:val="clear" w:color="auto" w:fill="FFFFFF"/>
          <w:lang w:val="en-US"/>
        </w:rPr>
        <w:t>phiên</w:t>
      </w:r>
      <w:r w:rsidRPr="0061523C">
        <w:rPr>
          <w:rFonts w:ascii="Arial" w:hAnsi="Arial" w:cs="Arial"/>
          <w:sz w:val="20"/>
          <w:szCs w:val="20"/>
        </w:rPr>
        <w:t xml:space="preserve"> đấu giá</w:t>
      </w:r>
      <w:r w:rsidR="00EC7D33" w:rsidRPr="0061523C">
        <w:rPr>
          <w:rFonts w:ascii="Arial" w:hAnsi="Arial" w:cs="Arial"/>
          <w:sz w:val="20"/>
          <w:szCs w:val="20"/>
          <w:lang w:val="eu-ES"/>
        </w:rPr>
        <w:t>.</w:t>
      </w:r>
    </w:p>
    <w:p w:rsidR="00775723" w:rsidRPr="0061523C" w:rsidRDefault="00775723" w:rsidP="0061523C">
      <w:pPr>
        <w:shd w:val="clear" w:color="auto" w:fill="FFFFFF"/>
        <w:spacing w:after="120" w:line="240" w:lineRule="auto"/>
        <w:ind w:firstLine="720"/>
        <w:jc w:val="both"/>
        <w:rPr>
          <w:rFonts w:eastAsia="Times New Roman" w:cs="Arial"/>
          <w:sz w:val="20"/>
          <w:szCs w:val="20"/>
        </w:rPr>
      </w:pPr>
      <w:r w:rsidRPr="0061523C">
        <w:rPr>
          <w:rFonts w:cs="Arial"/>
          <w:sz w:val="20"/>
          <w:szCs w:val="20"/>
        </w:rPr>
        <w:t>2</w:t>
      </w:r>
      <w:r w:rsidR="00244929" w:rsidRPr="0061523C">
        <w:rPr>
          <w:rFonts w:cs="Arial"/>
          <w:sz w:val="20"/>
          <w:szCs w:val="20"/>
          <w:lang w:val="eu-ES"/>
        </w:rPr>
        <w:t>c</w:t>
      </w:r>
      <w:r w:rsidRPr="0061523C">
        <w:rPr>
          <w:rFonts w:cs="Arial"/>
          <w:sz w:val="20"/>
          <w:szCs w:val="20"/>
          <w:lang w:val="eu-ES"/>
        </w:rPr>
        <w:t>.</w:t>
      </w:r>
      <w:r w:rsidRPr="0061523C">
        <w:rPr>
          <w:rFonts w:cs="Arial"/>
          <w:sz w:val="20"/>
          <w:szCs w:val="20"/>
          <w:shd w:val="clear" w:color="auto" w:fill="FFFFFF"/>
          <w:lang w:val="eu-ES"/>
        </w:rPr>
        <w:t xml:space="preserve"> Trường hợp tổ chức </w:t>
      </w:r>
      <w:r w:rsidR="009F767C" w:rsidRPr="0061523C">
        <w:rPr>
          <w:rFonts w:cs="Arial"/>
          <w:sz w:val="20"/>
          <w:szCs w:val="20"/>
          <w:shd w:val="clear" w:color="auto" w:fill="FFFFFF"/>
          <w:lang w:val="eu-ES"/>
        </w:rPr>
        <w:t xml:space="preserve">hành nghề </w:t>
      </w:r>
      <w:r w:rsidRPr="0061523C">
        <w:rPr>
          <w:rFonts w:cs="Arial"/>
          <w:sz w:val="20"/>
          <w:szCs w:val="20"/>
          <w:shd w:val="clear" w:color="auto" w:fill="FFFFFF"/>
          <w:lang w:val="eu-ES"/>
        </w:rPr>
        <w:t xml:space="preserve">đấu giá tài sản có trụ sở ở tỉnh, thành phố trực thuộc </w:t>
      </w:r>
      <w:r w:rsidR="00FF3E34" w:rsidRPr="0061523C">
        <w:rPr>
          <w:rFonts w:cs="Arial"/>
          <w:sz w:val="20"/>
          <w:szCs w:val="20"/>
          <w:shd w:val="clear" w:color="auto" w:fill="FFFFFF"/>
          <w:lang w:val="eu-ES"/>
        </w:rPr>
        <w:t>t</w:t>
      </w:r>
      <w:r w:rsidRPr="0061523C">
        <w:rPr>
          <w:rFonts w:cs="Arial"/>
          <w:sz w:val="20"/>
          <w:szCs w:val="20"/>
          <w:shd w:val="clear" w:color="auto" w:fill="FFFFFF"/>
          <w:lang w:val="eu-ES"/>
        </w:rPr>
        <w:t xml:space="preserve">rung ương khác với tỉnh, thành phố trực thuộc </w:t>
      </w:r>
      <w:r w:rsidR="00FF3E34" w:rsidRPr="0061523C">
        <w:rPr>
          <w:rFonts w:cs="Arial"/>
          <w:sz w:val="20"/>
          <w:szCs w:val="20"/>
          <w:shd w:val="clear" w:color="auto" w:fill="FFFFFF"/>
          <w:lang w:val="eu-ES"/>
        </w:rPr>
        <w:t>t</w:t>
      </w:r>
      <w:r w:rsidRPr="0061523C">
        <w:rPr>
          <w:rFonts w:cs="Arial"/>
          <w:sz w:val="20"/>
          <w:szCs w:val="20"/>
          <w:shd w:val="clear" w:color="auto" w:fill="FFFFFF"/>
          <w:lang w:val="eu-ES"/>
        </w:rPr>
        <w:t>rung ương nơi có tài sản đấu giá thì ngoài việc bán</w:t>
      </w:r>
      <w:r w:rsidR="00195C5E" w:rsidRPr="0061523C">
        <w:rPr>
          <w:rFonts w:cs="Arial"/>
          <w:sz w:val="20"/>
          <w:szCs w:val="20"/>
        </w:rPr>
        <w:t xml:space="preserve"> </w:t>
      </w:r>
      <w:r w:rsidR="00195C5E" w:rsidRPr="0061523C">
        <w:rPr>
          <w:rFonts w:cs="Arial"/>
          <w:sz w:val="20"/>
          <w:szCs w:val="20"/>
          <w:shd w:val="clear" w:color="auto" w:fill="FFFFFF"/>
          <w:lang w:val="eu-ES"/>
        </w:rPr>
        <w:t>hồ sơ mời tham gia đấu giá</w:t>
      </w:r>
      <w:r w:rsidRPr="0061523C">
        <w:rPr>
          <w:rFonts w:cs="Arial"/>
          <w:sz w:val="20"/>
          <w:szCs w:val="20"/>
          <w:shd w:val="clear" w:color="auto" w:fill="FFFFFF"/>
          <w:lang w:val="eu-ES"/>
        </w:rPr>
        <w:t xml:space="preserve">, tiếp nhận hồ sơ tham gia đấu giá tại trụ sở tổ chức </w:t>
      </w:r>
      <w:r w:rsidR="002252C1" w:rsidRPr="0061523C">
        <w:rPr>
          <w:rFonts w:cs="Arial"/>
          <w:sz w:val="20"/>
          <w:szCs w:val="20"/>
          <w:shd w:val="clear" w:color="auto" w:fill="FFFFFF"/>
          <w:lang w:val="eu-ES"/>
        </w:rPr>
        <w:t xml:space="preserve">hành nghề </w:t>
      </w:r>
      <w:r w:rsidRPr="0061523C">
        <w:rPr>
          <w:rFonts w:cs="Arial"/>
          <w:sz w:val="20"/>
          <w:szCs w:val="20"/>
          <w:shd w:val="clear" w:color="auto" w:fill="FFFFFF"/>
          <w:lang w:val="eu-ES"/>
        </w:rPr>
        <w:t>đấu giá</w:t>
      </w:r>
      <w:r w:rsidR="00C524FD" w:rsidRPr="0061523C">
        <w:rPr>
          <w:rFonts w:cs="Arial"/>
          <w:sz w:val="20"/>
          <w:szCs w:val="20"/>
          <w:shd w:val="clear" w:color="auto" w:fill="FFFFFF"/>
          <w:lang w:val="eu-ES"/>
        </w:rPr>
        <w:t xml:space="preserve"> tài sản</w:t>
      </w:r>
      <w:r w:rsidRPr="0061523C">
        <w:rPr>
          <w:rFonts w:cs="Arial"/>
          <w:sz w:val="20"/>
          <w:szCs w:val="20"/>
          <w:shd w:val="clear" w:color="auto" w:fill="FFFFFF"/>
          <w:lang w:val="eu-ES"/>
        </w:rPr>
        <w:t xml:space="preserve">, tổ chức </w:t>
      </w:r>
      <w:r w:rsidR="009F767C" w:rsidRPr="0061523C">
        <w:rPr>
          <w:rFonts w:cs="Arial"/>
          <w:sz w:val="20"/>
          <w:szCs w:val="20"/>
          <w:shd w:val="clear" w:color="auto" w:fill="FFFFFF"/>
          <w:lang w:val="eu-ES"/>
        </w:rPr>
        <w:t xml:space="preserve">hành nghề </w:t>
      </w:r>
      <w:r w:rsidRPr="0061523C">
        <w:rPr>
          <w:rFonts w:cs="Arial"/>
          <w:sz w:val="20"/>
          <w:szCs w:val="20"/>
          <w:shd w:val="clear" w:color="auto" w:fill="FFFFFF"/>
          <w:lang w:val="eu-ES"/>
        </w:rPr>
        <w:t>đấu giá tài sản bán</w:t>
      </w:r>
      <w:r w:rsidR="00195C5E" w:rsidRPr="0061523C">
        <w:rPr>
          <w:rFonts w:cs="Arial"/>
          <w:sz w:val="20"/>
          <w:szCs w:val="20"/>
        </w:rPr>
        <w:t xml:space="preserve"> </w:t>
      </w:r>
      <w:r w:rsidR="00195C5E" w:rsidRPr="0061523C">
        <w:rPr>
          <w:rFonts w:cs="Arial"/>
          <w:sz w:val="20"/>
          <w:szCs w:val="20"/>
          <w:shd w:val="clear" w:color="auto" w:fill="FFFFFF"/>
          <w:lang w:val="eu-ES"/>
        </w:rPr>
        <w:t>hồ sơ mời tham gia đấu giá</w:t>
      </w:r>
      <w:r w:rsidRPr="0061523C">
        <w:rPr>
          <w:rFonts w:cs="Arial"/>
          <w:sz w:val="20"/>
          <w:szCs w:val="20"/>
          <w:shd w:val="clear" w:color="auto" w:fill="FFFFFF"/>
          <w:lang w:val="eu-ES"/>
        </w:rPr>
        <w:t xml:space="preserve">, tiếp nhận hồ sơ tham gia đấu giá tại trụ sở của người có tài sản đấu giá hoặc địa điểm khác theo thỏa thuận với người có tài sản đấu giá nhưng phải trong phạm vi tỉnh, thành phố trực thuộc </w:t>
      </w:r>
      <w:r w:rsidR="00FF3E34" w:rsidRPr="0061523C">
        <w:rPr>
          <w:rFonts w:cs="Arial"/>
          <w:sz w:val="20"/>
          <w:szCs w:val="20"/>
          <w:shd w:val="clear" w:color="auto" w:fill="FFFFFF"/>
          <w:lang w:val="eu-ES"/>
        </w:rPr>
        <w:t>t</w:t>
      </w:r>
      <w:r w:rsidRPr="0061523C">
        <w:rPr>
          <w:rFonts w:cs="Arial"/>
          <w:sz w:val="20"/>
          <w:szCs w:val="20"/>
          <w:shd w:val="clear" w:color="auto" w:fill="FFFFFF"/>
          <w:lang w:val="eu-ES"/>
        </w:rPr>
        <w:t>rung ương nơi có tài sản đấu giá theo thời gian quy định tại khoả</w:t>
      </w:r>
      <w:r w:rsidR="00720E54" w:rsidRPr="0061523C">
        <w:rPr>
          <w:rFonts w:cs="Arial"/>
          <w:sz w:val="20"/>
          <w:szCs w:val="20"/>
          <w:shd w:val="clear" w:color="auto" w:fill="FFFFFF"/>
          <w:lang w:val="eu-ES"/>
        </w:rPr>
        <w:t>n 2</w:t>
      </w:r>
      <w:r w:rsidR="00EC2A05" w:rsidRPr="0061523C">
        <w:rPr>
          <w:rFonts w:cs="Arial"/>
          <w:sz w:val="20"/>
          <w:szCs w:val="20"/>
          <w:shd w:val="clear" w:color="auto" w:fill="FFFFFF"/>
          <w:lang w:val="eu-ES"/>
        </w:rPr>
        <w:t xml:space="preserve"> và</w:t>
      </w:r>
      <w:r w:rsidR="00720E54" w:rsidRPr="0061523C">
        <w:rPr>
          <w:rFonts w:cs="Arial"/>
          <w:sz w:val="20"/>
          <w:szCs w:val="20"/>
          <w:shd w:val="clear" w:color="auto" w:fill="FFFFFF"/>
          <w:lang w:val="eu-ES"/>
        </w:rPr>
        <w:t xml:space="preserve"> khoả</w:t>
      </w:r>
      <w:r w:rsidR="00EF4901" w:rsidRPr="0061523C">
        <w:rPr>
          <w:rFonts w:cs="Arial"/>
          <w:sz w:val="20"/>
          <w:szCs w:val="20"/>
          <w:shd w:val="clear" w:color="auto" w:fill="FFFFFF"/>
          <w:lang w:val="eu-ES"/>
        </w:rPr>
        <w:t>n 2b</w:t>
      </w:r>
      <w:r w:rsidR="00720E54" w:rsidRPr="0061523C">
        <w:rPr>
          <w:rFonts w:cs="Arial"/>
          <w:sz w:val="20"/>
          <w:szCs w:val="20"/>
          <w:shd w:val="clear" w:color="auto" w:fill="FFFFFF"/>
          <w:lang w:val="eu-ES"/>
        </w:rPr>
        <w:t xml:space="preserve"> </w:t>
      </w:r>
      <w:r w:rsidRPr="0061523C">
        <w:rPr>
          <w:rFonts w:cs="Arial"/>
          <w:sz w:val="20"/>
          <w:szCs w:val="20"/>
          <w:shd w:val="clear" w:color="auto" w:fill="FFFFFF"/>
          <w:lang w:val="eu-ES"/>
        </w:rPr>
        <w:t>Điều này</w:t>
      </w:r>
      <w:r w:rsidRPr="0061523C">
        <w:rPr>
          <w:rFonts w:cs="Arial"/>
          <w:sz w:val="20"/>
          <w:szCs w:val="20"/>
        </w:rPr>
        <w:t>.</w:t>
      </w:r>
    </w:p>
    <w:p w:rsidR="00373109" w:rsidRPr="0061523C" w:rsidRDefault="00373109" w:rsidP="0061523C">
      <w:pPr>
        <w:shd w:val="clear" w:color="auto" w:fill="FFFFFF"/>
        <w:spacing w:after="120" w:line="240" w:lineRule="auto"/>
        <w:ind w:firstLine="720"/>
        <w:jc w:val="both"/>
        <w:rPr>
          <w:rFonts w:cs="Arial"/>
          <w:sz w:val="20"/>
          <w:szCs w:val="20"/>
        </w:rPr>
      </w:pPr>
      <w:r w:rsidRPr="0061523C">
        <w:rPr>
          <w:rFonts w:cs="Arial"/>
          <w:bCs/>
          <w:iCs/>
          <w:sz w:val="20"/>
          <w:szCs w:val="20"/>
          <w:lang w:val="eu-ES"/>
        </w:rPr>
        <w:t>2</w:t>
      </w:r>
      <w:r w:rsidR="00244929" w:rsidRPr="0061523C">
        <w:rPr>
          <w:rFonts w:cs="Arial"/>
          <w:bCs/>
          <w:iCs/>
          <w:sz w:val="20"/>
          <w:szCs w:val="20"/>
          <w:lang w:val="eu-ES"/>
        </w:rPr>
        <w:t>d</w:t>
      </w:r>
      <w:r w:rsidRPr="0061523C">
        <w:rPr>
          <w:rFonts w:cs="Arial"/>
          <w:bCs/>
          <w:iCs/>
          <w:sz w:val="20"/>
          <w:szCs w:val="20"/>
          <w:lang w:val="eu-ES"/>
        </w:rPr>
        <w:t xml:space="preserve">. </w:t>
      </w:r>
      <w:r w:rsidR="007C12C5" w:rsidRPr="0061523C">
        <w:rPr>
          <w:rFonts w:cs="Arial"/>
          <w:bCs/>
          <w:iCs/>
          <w:sz w:val="20"/>
          <w:szCs w:val="20"/>
          <w:lang w:val="eu-ES"/>
        </w:rPr>
        <w:t xml:space="preserve">Ngoài việc </w:t>
      </w:r>
      <w:r w:rsidR="007C12C5" w:rsidRPr="0061523C">
        <w:rPr>
          <w:rFonts w:cs="Arial"/>
          <w:sz w:val="20"/>
          <w:szCs w:val="20"/>
          <w:lang w:val="eu-ES"/>
        </w:rPr>
        <w:t>bán</w:t>
      </w:r>
      <w:r w:rsidR="00195C5E" w:rsidRPr="0061523C">
        <w:rPr>
          <w:rFonts w:cs="Arial"/>
          <w:sz w:val="20"/>
          <w:szCs w:val="20"/>
        </w:rPr>
        <w:t xml:space="preserve"> </w:t>
      </w:r>
      <w:r w:rsidR="00195C5E" w:rsidRPr="0061523C">
        <w:rPr>
          <w:rFonts w:cs="Arial"/>
          <w:sz w:val="20"/>
          <w:szCs w:val="20"/>
          <w:lang w:val="eu-ES"/>
        </w:rPr>
        <w:t>hồ sơ mời tham gia đấu giá</w:t>
      </w:r>
      <w:r w:rsidR="007C12C5" w:rsidRPr="0061523C">
        <w:rPr>
          <w:rFonts w:cs="Arial"/>
          <w:bCs/>
          <w:iCs/>
          <w:sz w:val="20"/>
          <w:szCs w:val="20"/>
          <w:lang w:val="eu-ES"/>
        </w:rPr>
        <w:t xml:space="preserve">, tiếp nhận </w:t>
      </w:r>
      <w:r w:rsidR="007C12C5" w:rsidRPr="0061523C">
        <w:rPr>
          <w:rFonts w:cs="Arial"/>
          <w:sz w:val="20"/>
          <w:szCs w:val="20"/>
          <w:lang w:val="eu-ES"/>
        </w:rPr>
        <w:t>hồ sơ tham gia</w:t>
      </w:r>
      <w:r w:rsidR="007C12C5" w:rsidRPr="0061523C">
        <w:rPr>
          <w:rFonts w:cs="Arial"/>
          <w:bCs/>
          <w:iCs/>
          <w:sz w:val="20"/>
          <w:szCs w:val="20"/>
          <w:lang w:val="eu-ES"/>
        </w:rPr>
        <w:t xml:space="preserve"> đấu giá </w:t>
      </w:r>
      <w:r w:rsidR="002B144A" w:rsidRPr="0061523C">
        <w:rPr>
          <w:rFonts w:cs="Arial"/>
          <w:bCs/>
          <w:iCs/>
          <w:sz w:val="20"/>
          <w:szCs w:val="20"/>
          <w:lang w:val="eu-ES"/>
        </w:rPr>
        <w:t xml:space="preserve">quy định </w:t>
      </w:r>
      <w:r w:rsidR="007C12C5" w:rsidRPr="0061523C">
        <w:rPr>
          <w:rFonts w:cs="Arial"/>
          <w:bCs/>
          <w:iCs/>
          <w:sz w:val="20"/>
          <w:szCs w:val="20"/>
          <w:lang w:val="eu-ES"/>
        </w:rPr>
        <w:t xml:space="preserve">tại </w:t>
      </w:r>
      <w:r w:rsidR="004A4272" w:rsidRPr="0061523C">
        <w:rPr>
          <w:rFonts w:cs="Arial"/>
          <w:bCs/>
          <w:iCs/>
          <w:sz w:val="20"/>
          <w:szCs w:val="20"/>
          <w:lang w:val="eu-ES"/>
        </w:rPr>
        <w:t xml:space="preserve">các </w:t>
      </w:r>
      <w:r w:rsidR="007C12C5" w:rsidRPr="0061523C">
        <w:rPr>
          <w:rFonts w:cs="Arial"/>
          <w:bCs/>
          <w:iCs/>
          <w:sz w:val="20"/>
          <w:szCs w:val="20"/>
          <w:lang w:val="eu-ES"/>
        </w:rPr>
        <w:t>khoản 2</w:t>
      </w:r>
      <w:r w:rsidR="00EC2A05" w:rsidRPr="0061523C">
        <w:rPr>
          <w:rFonts w:cs="Arial"/>
          <w:bCs/>
          <w:iCs/>
          <w:sz w:val="20"/>
          <w:szCs w:val="20"/>
          <w:lang w:val="eu-ES"/>
        </w:rPr>
        <w:t>,</w:t>
      </w:r>
      <w:r w:rsidR="00775CB7" w:rsidRPr="0061523C">
        <w:rPr>
          <w:rFonts w:cs="Arial"/>
          <w:bCs/>
          <w:iCs/>
          <w:sz w:val="20"/>
          <w:szCs w:val="20"/>
          <w:lang w:val="eu-ES"/>
        </w:rPr>
        <w:t xml:space="preserve"> </w:t>
      </w:r>
      <w:r w:rsidR="00EF4901" w:rsidRPr="0061523C">
        <w:rPr>
          <w:rFonts w:cs="Arial"/>
          <w:bCs/>
          <w:iCs/>
          <w:sz w:val="20"/>
          <w:szCs w:val="20"/>
          <w:lang w:val="eu-ES"/>
        </w:rPr>
        <w:t>2b</w:t>
      </w:r>
      <w:r w:rsidR="007C12C5" w:rsidRPr="0061523C">
        <w:rPr>
          <w:rFonts w:cs="Arial"/>
          <w:bCs/>
          <w:iCs/>
          <w:sz w:val="20"/>
          <w:szCs w:val="20"/>
          <w:lang w:val="eu-ES"/>
        </w:rPr>
        <w:t xml:space="preserve"> </w:t>
      </w:r>
      <w:r w:rsidR="00EC2A05" w:rsidRPr="0061523C">
        <w:rPr>
          <w:rFonts w:cs="Arial"/>
          <w:bCs/>
          <w:iCs/>
          <w:sz w:val="20"/>
          <w:szCs w:val="20"/>
          <w:lang w:val="eu-ES"/>
        </w:rPr>
        <w:t xml:space="preserve">và </w:t>
      </w:r>
      <w:r w:rsidR="00EF4901" w:rsidRPr="0061523C">
        <w:rPr>
          <w:rFonts w:cs="Arial"/>
          <w:bCs/>
          <w:iCs/>
          <w:sz w:val="20"/>
          <w:szCs w:val="20"/>
          <w:lang w:val="eu-ES"/>
        </w:rPr>
        <w:t>2c</w:t>
      </w:r>
      <w:r w:rsidR="00EC2A05" w:rsidRPr="0061523C">
        <w:rPr>
          <w:rFonts w:cs="Arial"/>
          <w:bCs/>
          <w:iCs/>
          <w:sz w:val="20"/>
          <w:szCs w:val="20"/>
          <w:lang w:val="eu-ES"/>
        </w:rPr>
        <w:t xml:space="preserve"> </w:t>
      </w:r>
      <w:r w:rsidR="007C12C5" w:rsidRPr="0061523C">
        <w:rPr>
          <w:rFonts w:cs="Arial"/>
          <w:bCs/>
          <w:iCs/>
          <w:sz w:val="20"/>
          <w:szCs w:val="20"/>
          <w:lang w:val="eu-ES"/>
        </w:rPr>
        <w:t>Điều này, tổ</w:t>
      </w:r>
      <w:r w:rsidRPr="0061523C">
        <w:rPr>
          <w:rFonts w:cs="Arial"/>
          <w:sz w:val="20"/>
          <w:szCs w:val="20"/>
        </w:rPr>
        <w:t xml:space="preserve"> chức </w:t>
      </w:r>
      <w:r w:rsidR="009F767C" w:rsidRPr="0061523C">
        <w:rPr>
          <w:rFonts w:cs="Arial"/>
          <w:sz w:val="20"/>
          <w:szCs w:val="20"/>
          <w:shd w:val="clear" w:color="auto" w:fill="FFFFFF"/>
        </w:rPr>
        <w:t>hành nghề</w:t>
      </w:r>
      <w:r w:rsidR="009F767C" w:rsidRPr="0061523C">
        <w:rPr>
          <w:rFonts w:cs="Arial"/>
          <w:sz w:val="20"/>
          <w:szCs w:val="20"/>
        </w:rPr>
        <w:t xml:space="preserve"> </w:t>
      </w:r>
      <w:r w:rsidRPr="0061523C">
        <w:rPr>
          <w:rFonts w:cs="Arial"/>
          <w:sz w:val="20"/>
          <w:szCs w:val="20"/>
        </w:rPr>
        <w:t>đấu giá tài sản</w:t>
      </w:r>
      <w:r w:rsidR="00814B8E" w:rsidRPr="0061523C">
        <w:rPr>
          <w:rFonts w:cs="Arial"/>
          <w:sz w:val="20"/>
          <w:szCs w:val="20"/>
          <w:lang w:val="en-US"/>
        </w:rPr>
        <w:t xml:space="preserve"> </w:t>
      </w:r>
      <w:r w:rsidR="00345598" w:rsidRPr="0061523C">
        <w:rPr>
          <w:rFonts w:cs="Arial"/>
          <w:sz w:val="20"/>
          <w:szCs w:val="20"/>
          <w:lang w:val="en-US"/>
        </w:rPr>
        <w:t xml:space="preserve">và </w:t>
      </w:r>
      <w:r w:rsidR="00934D73" w:rsidRPr="0061523C">
        <w:rPr>
          <w:rFonts w:cs="Arial"/>
          <w:sz w:val="20"/>
          <w:szCs w:val="20"/>
        </w:rPr>
        <w:t>người có tài sản đấu giá</w:t>
      </w:r>
      <w:r w:rsidR="003C7CE3" w:rsidRPr="0061523C">
        <w:rPr>
          <w:rFonts w:cs="Arial"/>
          <w:sz w:val="20"/>
          <w:szCs w:val="20"/>
          <w:lang w:val="en-US"/>
        </w:rPr>
        <w:t xml:space="preserve"> </w:t>
      </w:r>
      <w:r w:rsidR="00345598" w:rsidRPr="0061523C">
        <w:rPr>
          <w:rFonts w:cs="Arial"/>
          <w:sz w:val="20"/>
          <w:szCs w:val="20"/>
          <w:lang w:val="en-US"/>
        </w:rPr>
        <w:t>thỏa thuận việc</w:t>
      </w:r>
      <w:r w:rsidRPr="0061523C">
        <w:rPr>
          <w:rFonts w:cs="Arial"/>
          <w:sz w:val="20"/>
          <w:szCs w:val="20"/>
        </w:rPr>
        <w:t xml:space="preserve"> bán</w:t>
      </w:r>
      <w:r w:rsidR="00195C5E" w:rsidRPr="0061523C">
        <w:rPr>
          <w:rFonts w:cs="Arial"/>
          <w:sz w:val="20"/>
          <w:szCs w:val="20"/>
        </w:rPr>
        <w:t xml:space="preserve"> hồ sơ mời tham gia đấu giá</w:t>
      </w:r>
      <w:r w:rsidRPr="0061523C">
        <w:rPr>
          <w:rFonts w:cs="Arial"/>
          <w:sz w:val="20"/>
          <w:szCs w:val="20"/>
        </w:rPr>
        <w:t xml:space="preserve">, tiếp nhận hồ sơ tham gia đấu giá </w:t>
      </w:r>
      <w:r w:rsidR="0041076F" w:rsidRPr="0061523C">
        <w:rPr>
          <w:rFonts w:cs="Arial"/>
          <w:sz w:val="20"/>
          <w:szCs w:val="20"/>
        </w:rPr>
        <w:t>tạ</w:t>
      </w:r>
      <w:r w:rsidR="004143EB" w:rsidRPr="0061523C">
        <w:rPr>
          <w:rFonts w:cs="Arial"/>
          <w:sz w:val="20"/>
          <w:szCs w:val="20"/>
        </w:rPr>
        <w:t>i</w:t>
      </w:r>
      <w:r w:rsidR="007C12C5" w:rsidRPr="0061523C">
        <w:rPr>
          <w:rFonts w:cs="Arial"/>
          <w:sz w:val="20"/>
          <w:szCs w:val="20"/>
          <w:shd w:val="clear" w:color="auto" w:fill="FFFFFF"/>
        </w:rPr>
        <w:t xml:space="preserve"> địa điểm khác</w:t>
      </w:r>
      <w:r w:rsidR="004143EB" w:rsidRPr="0061523C">
        <w:rPr>
          <w:rFonts w:cs="Arial"/>
          <w:sz w:val="20"/>
          <w:szCs w:val="20"/>
          <w:shd w:val="clear" w:color="auto" w:fill="FFFFFF"/>
        </w:rPr>
        <w:t xml:space="preserve"> hoặc </w:t>
      </w:r>
      <w:r w:rsidRPr="0061523C">
        <w:rPr>
          <w:rFonts w:cs="Arial"/>
          <w:sz w:val="20"/>
          <w:szCs w:val="20"/>
        </w:rPr>
        <w:t xml:space="preserve">bằng hình thức trực tuyến trên </w:t>
      </w:r>
      <w:r w:rsidR="00B21593" w:rsidRPr="0061523C">
        <w:rPr>
          <w:rFonts w:cs="Arial"/>
          <w:sz w:val="20"/>
          <w:szCs w:val="20"/>
          <w:lang w:val="en-GB"/>
        </w:rPr>
        <w:t>t</w:t>
      </w:r>
      <w:r w:rsidRPr="0061523C">
        <w:rPr>
          <w:rFonts w:cs="Arial"/>
          <w:sz w:val="20"/>
          <w:szCs w:val="20"/>
        </w:rPr>
        <w:t xml:space="preserve">rang thông tin điện tử của </w:t>
      </w:r>
      <w:r w:rsidR="00FA10CC" w:rsidRPr="0061523C">
        <w:rPr>
          <w:rFonts w:cs="Arial"/>
          <w:sz w:val="20"/>
          <w:szCs w:val="20"/>
        </w:rPr>
        <w:t>người có tài sản</w:t>
      </w:r>
      <w:r w:rsidR="00BE2883" w:rsidRPr="0061523C">
        <w:rPr>
          <w:rFonts w:cs="Arial"/>
          <w:sz w:val="20"/>
          <w:szCs w:val="20"/>
        </w:rPr>
        <w:t xml:space="preserve"> đấu giá</w:t>
      </w:r>
      <w:r w:rsidR="00FA10CC" w:rsidRPr="0061523C">
        <w:rPr>
          <w:rFonts w:cs="Arial"/>
          <w:sz w:val="20"/>
          <w:szCs w:val="20"/>
        </w:rPr>
        <w:t xml:space="preserve">, </w:t>
      </w:r>
      <w:r w:rsidRPr="0061523C">
        <w:rPr>
          <w:rFonts w:cs="Arial"/>
          <w:sz w:val="20"/>
          <w:szCs w:val="20"/>
        </w:rPr>
        <w:t xml:space="preserve">tổ chức </w:t>
      </w:r>
      <w:r w:rsidR="009F767C" w:rsidRPr="0061523C">
        <w:rPr>
          <w:rFonts w:cs="Arial"/>
          <w:sz w:val="20"/>
          <w:szCs w:val="20"/>
          <w:shd w:val="clear" w:color="auto" w:fill="FFFFFF"/>
        </w:rPr>
        <w:t>hành nghề</w:t>
      </w:r>
      <w:r w:rsidR="009F767C" w:rsidRPr="0061523C">
        <w:rPr>
          <w:rFonts w:cs="Arial"/>
          <w:sz w:val="20"/>
          <w:szCs w:val="20"/>
        </w:rPr>
        <w:t xml:space="preserve"> </w:t>
      </w:r>
      <w:r w:rsidRPr="0061523C">
        <w:rPr>
          <w:rFonts w:cs="Arial"/>
          <w:sz w:val="20"/>
          <w:szCs w:val="20"/>
        </w:rPr>
        <w:t>đấu giá tài sản hoặc Cổng Đấu giá tài sản quốc gia.</w:t>
      </w:r>
    </w:p>
    <w:p w:rsidR="00D54B47" w:rsidRPr="0061523C" w:rsidRDefault="00AB0EFB" w:rsidP="0061523C">
      <w:pPr>
        <w:shd w:val="clear" w:color="auto" w:fill="FFFFFF"/>
        <w:spacing w:after="120" w:line="240" w:lineRule="auto"/>
        <w:ind w:firstLine="720"/>
        <w:jc w:val="both"/>
        <w:rPr>
          <w:rFonts w:cs="Arial"/>
          <w:bCs/>
          <w:iCs/>
          <w:sz w:val="20"/>
          <w:szCs w:val="20"/>
          <w:lang w:val="eu-ES"/>
        </w:rPr>
      </w:pPr>
      <w:r w:rsidRPr="0061523C">
        <w:rPr>
          <w:rFonts w:cs="Arial"/>
          <w:bCs/>
          <w:iCs/>
          <w:sz w:val="20"/>
          <w:szCs w:val="20"/>
          <w:lang w:val="eu-ES"/>
        </w:rPr>
        <w:t>2</w:t>
      </w:r>
      <w:r w:rsidR="00244929" w:rsidRPr="0061523C">
        <w:rPr>
          <w:rFonts w:cs="Arial"/>
          <w:bCs/>
          <w:iCs/>
          <w:sz w:val="20"/>
          <w:szCs w:val="20"/>
          <w:lang w:val="eu-ES"/>
        </w:rPr>
        <w:t>đ</w:t>
      </w:r>
      <w:r w:rsidR="002A4399" w:rsidRPr="0061523C">
        <w:rPr>
          <w:rFonts w:cs="Arial"/>
          <w:bCs/>
          <w:iCs/>
          <w:sz w:val="20"/>
          <w:szCs w:val="20"/>
          <w:lang w:val="eu-ES"/>
        </w:rPr>
        <w:t>.</w:t>
      </w:r>
      <w:r w:rsidR="00D54B47" w:rsidRPr="0061523C">
        <w:rPr>
          <w:rFonts w:cs="Arial"/>
          <w:bCs/>
          <w:iCs/>
          <w:sz w:val="20"/>
          <w:szCs w:val="20"/>
          <w:lang w:val="eu-ES"/>
        </w:rPr>
        <w:t xml:space="preserve"> Hồ sơ tham gia đấu giá bao gồm:</w:t>
      </w:r>
    </w:p>
    <w:p w:rsidR="00D54B47" w:rsidRPr="0061523C" w:rsidRDefault="00D54B47" w:rsidP="0061523C">
      <w:pPr>
        <w:spacing w:after="120" w:line="240" w:lineRule="auto"/>
        <w:ind w:firstLine="720"/>
        <w:jc w:val="both"/>
        <w:rPr>
          <w:rFonts w:cs="Arial"/>
          <w:bCs/>
          <w:iCs/>
          <w:sz w:val="20"/>
          <w:szCs w:val="20"/>
          <w:lang w:val="eu-ES"/>
        </w:rPr>
      </w:pPr>
      <w:r w:rsidRPr="0061523C">
        <w:rPr>
          <w:rFonts w:cs="Arial"/>
          <w:bCs/>
          <w:iCs/>
          <w:sz w:val="20"/>
          <w:szCs w:val="20"/>
          <w:lang w:val="eu-ES"/>
        </w:rPr>
        <w:t xml:space="preserve">a) </w:t>
      </w:r>
      <w:r w:rsidR="004B11E5" w:rsidRPr="0061523C">
        <w:rPr>
          <w:rFonts w:cs="Arial"/>
          <w:bCs/>
          <w:iCs/>
          <w:sz w:val="20"/>
          <w:szCs w:val="20"/>
          <w:lang w:val="eu-ES"/>
        </w:rPr>
        <w:t>Phiếu</w:t>
      </w:r>
      <w:r w:rsidRPr="0061523C">
        <w:rPr>
          <w:rFonts w:cs="Arial"/>
          <w:bCs/>
          <w:iCs/>
          <w:sz w:val="20"/>
          <w:szCs w:val="20"/>
          <w:lang w:val="eu-ES"/>
        </w:rPr>
        <w:t xml:space="preserve"> đăng ký tham gia đấu giá;</w:t>
      </w:r>
    </w:p>
    <w:p w:rsidR="0025247A" w:rsidRPr="0061523C" w:rsidRDefault="00D54B47" w:rsidP="0061523C">
      <w:pPr>
        <w:spacing w:after="120" w:line="240" w:lineRule="auto"/>
        <w:ind w:firstLine="720"/>
        <w:jc w:val="both"/>
        <w:rPr>
          <w:rFonts w:cs="Arial"/>
          <w:bCs/>
          <w:iCs/>
          <w:sz w:val="20"/>
          <w:szCs w:val="20"/>
          <w:lang w:val="eu-ES"/>
        </w:rPr>
      </w:pPr>
      <w:r w:rsidRPr="0061523C">
        <w:rPr>
          <w:rFonts w:cs="Arial"/>
          <w:bCs/>
          <w:iCs/>
          <w:sz w:val="20"/>
          <w:szCs w:val="20"/>
          <w:lang w:val="eu-ES"/>
        </w:rPr>
        <w:t>b)</w:t>
      </w:r>
      <w:r w:rsidR="0025247A" w:rsidRPr="0061523C">
        <w:rPr>
          <w:rFonts w:cs="Arial"/>
          <w:bCs/>
          <w:iCs/>
          <w:sz w:val="20"/>
          <w:szCs w:val="20"/>
          <w:lang w:val="eu-ES"/>
        </w:rPr>
        <w:t xml:space="preserve"> </w:t>
      </w:r>
      <w:r w:rsidR="00DF351D" w:rsidRPr="0061523C">
        <w:rPr>
          <w:rFonts w:cs="Arial"/>
          <w:bCs/>
          <w:iCs/>
          <w:sz w:val="20"/>
          <w:szCs w:val="20"/>
          <w:lang w:val="eu-ES"/>
        </w:rPr>
        <w:t xml:space="preserve">Giấy tờ </w:t>
      </w:r>
      <w:r w:rsidR="0025247A" w:rsidRPr="0061523C">
        <w:rPr>
          <w:rFonts w:cs="Arial"/>
          <w:bCs/>
          <w:iCs/>
          <w:sz w:val="20"/>
          <w:szCs w:val="20"/>
          <w:lang w:val="eu-ES"/>
        </w:rPr>
        <w:t xml:space="preserve">chứng minh </w:t>
      </w:r>
      <w:r w:rsidR="002B10DE" w:rsidRPr="0061523C">
        <w:rPr>
          <w:rFonts w:cs="Arial"/>
          <w:bCs/>
          <w:iCs/>
          <w:sz w:val="20"/>
          <w:szCs w:val="20"/>
          <w:lang w:val="eu-ES"/>
        </w:rPr>
        <w:t xml:space="preserve">đáp ứng </w:t>
      </w:r>
      <w:r w:rsidR="0025247A" w:rsidRPr="0061523C">
        <w:rPr>
          <w:rFonts w:cs="Arial"/>
          <w:bCs/>
          <w:iCs/>
          <w:sz w:val="20"/>
          <w:szCs w:val="20"/>
          <w:lang w:val="eu-ES"/>
        </w:rPr>
        <w:t xml:space="preserve">yêu cầu, điều kiện tham gia đấu giá hoặc </w:t>
      </w:r>
      <w:r w:rsidR="004C6EF0" w:rsidRPr="0061523C">
        <w:rPr>
          <w:rFonts w:cs="Arial"/>
          <w:bCs/>
          <w:iCs/>
          <w:sz w:val="20"/>
          <w:szCs w:val="20"/>
          <w:lang w:val="eu-ES"/>
        </w:rPr>
        <w:t>văn bản</w:t>
      </w:r>
      <w:r w:rsidR="004803DE" w:rsidRPr="0061523C">
        <w:rPr>
          <w:rFonts w:cs="Arial"/>
          <w:bCs/>
          <w:iCs/>
          <w:sz w:val="20"/>
          <w:szCs w:val="20"/>
          <w:lang w:val="eu-ES"/>
        </w:rPr>
        <w:t xml:space="preserve"> </w:t>
      </w:r>
      <w:r w:rsidR="004C6EF0" w:rsidRPr="0061523C">
        <w:rPr>
          <w:rFonts w:cs="Arial"/>
          <w:bCs/>
          <w:iCs/>
          <w:sz w:val="20"/>
          <w:szCs w:val="20"/>
          <w:lang w:val="eu-ES"/>
        </w:rPr>
        <w:t xml:space="preserve">của cơ quan có thẩm quyền xác nhận </w:t>
      </w:r>
      <w:r w:rsidR="0025247A" w:rsidRPr="0061523C">
        <w:rPr>
          <w:rFonts w:cs="Arial"/>
          <w:bCs/>
          <w:iCs/>
          <w:sz w:val="20"/>
          <w:szCs w:val="20"/>
          <w:lang w:val="eu-ES"/>
        </w:rPr>
        <w:t>đáp ứng yêu cầu, điều kiện tham gia đấu giá</w:t>
      </w:r>
      <w:r w:rsidR="004803DE" w:rsidRPr="0061523C">
        <w:rPr>
          <w:rFonts w:cs="Arial"/>
          <w:bCs/>
          <w:iCs/>
          <w:sz w:val="20"/>
          <w:szCs w:val="20"/>
          <w:lang w:val="eu-ES"/>
        </w:rPr>
        <w:t xml:space="preserve"> trong trường hợp pháp luật có quy định yêu cầu, điều kiện tham gia đấu giá.”</w:t>
      </w:r>
      <w:r w:rsidR="00786E6B" w:rsidRPr="0061523C">
        <w:rPr>
          <w:rFonts w:cs="Arial"/>
          <w:bCs/>
          <w:iCs/>
          <w:sz w:val="20"/>
          <w:szCs w:val="20"/>
          <w:lang w:val="eu-ES"/>
        </w:rPr>
        <w:t>.</w:t>
      </w:r>
    </w:p>
    <w:p w:rsidR="002326BA" w:rsidRPr="0061523C" w:rsidRDefault="004E5E49" w:rsidP="0061523C">
      <w:pPr>
        <w:spacing w:after="120" w:line="240" w:lineRule="auto"/>
        <w:ind w:firstLine="720"/>
        <w:jc w:val="both"/>
        <w:rPr>
          <w:rFonts w:cs="Arial"/>
          <w:bCs/>
          <w:iCs/>
          <w:sz w:val="20"/>
          <w:szCs w:val="20"/>
          <w:lang w:val="eu-ES"/>
        </w:rPr>
      </w:pPr>
      <w:r w:rsidRPr="0061523C">
        <w:rPr>
          <w:rFonts w:cs="Arial"/>
          <w:bCs/>
          <w:iCs/>
          <w:sz w:val="20"/>
          <w:szCs w:val="20"/>
          <w:lang w:val="eu-ES"/>
        </w:rPr>
        <w:t>24</w:t>
      </w:r>
      <w:r w:rsidR="002326BA" w:rsidRPr="0061523C">
        <w:rPr>
          <w:rFonts w:cs="Arial"/>
          <w:sz w:val="20"/>
          <w:szCs w:val="20"/>
        </w:rPr>
        <w:t>.</w:t>
      </w:r>
      <w:r w:rsidR="002326BA" w:rsidRPr="0061523C">
        <w:rPr>
          <w:rFonts w:cs="Arial"/>
          <w:bCs/>
          <w:iCs/>
          <w:sz w:val="20"/>
          <w:szCs w:val="20"/>
        </w:rPr>
        <w:t xml:space="preserve"> Sửa đổi</w:t>
      </w:r>
      <w:r w:rsidR="00CB541E" w:rsidRPr="0061523C">
        <w:rPr>
          <w:rFonts w:cs="Arial"/>
          <w:bCs/>
          <w:iCs/>
          <w:sz w:val="20"/>
          <w:szCs w:val="20"/>
          <w:lang w:val="eu-ES"/>
        </w:rPr>
        <w:t>, bổ sung</w:t>
      </w:r>
      <w:r w:rsidR="00EF4DB4" w:rsidRPr="0061523C">
        <w:rPr>
          <w:rFonts w:cs="Arial"/>
          <w:bCs/>
          <w:iCs/>
          <w:sz w:val="20"/>
          <w:szCs w:val="20"/>
          <w:lang w:val="eu-ES"/>
        </w:rPr>
        <w:t xml:space="preserve"> </w:t>
      </w:r>
      <w:r w:rsidR="00E34FA2" w:rsidRPr="0061523C">
        <w:rPr>
          <w:rFonts w:cs="Arial"/>
          <w:bCs/>
          <w:iCs/>
          <w:sz w:val="20"/>
          <w:szCs w:val="20"/>
          <w:lang w:val="eu-ES"/>
        </w:rPr>
        <w:t xml:space="preserve">một số </w:t>
      </w:r>
      <w:r w:rsidR="002F639B" w:rsidRPr="0061523C">
        <w:rPr>
          <w:rFonts w:cs="Arial"/>
          <w:bCs/>
          <w:iCs/>
          <w:sz w:val="20"/>
          <w:szCs w:val="20"/>
        </w:rPr>
        <w:t xml:space="preserve">điểm, </w:t>
      </w:r>
      <w:r w:rsidR="00E34FA2" w:rsidRPr="0061523C">
        <w:rPr>
          <w:rFonts w:cs="Arial"/>
          <w:bCs/>
          <w:iCs/>
          <w:sz w:val="20"/>
          <w:szCs w:val="20"/>
          <w:lang w:val="eu-ES"/>
        </w:rPr>
        <w:t xml:space="preserve">khoản của </w:t>
      </w:r>
      <w:r w:rsidR="002326BA" w:rsidRPr="0061523C">
        <w:rPr>
          <w:rFonts w:cs="Arial"/>
          <w:bCs/>
          <w:iCs/>
          <w:sz w:val="20"/>
          <w:szCs w:val="20"/>
        </w:rPr>
        <w:t xml:space="preserve">Điều </w:t>
      </w:r>
      <w:r w:rsidR="00EF4DB4" w:rsidRPr="0061523C">
        <w:rPr>
          <w:rFonts w:cs="Arial"/>
          <w:bCs/>
          <w:iCs/>
          <w:sz w:val="20"/>
          <w:szCs w:val="20"/>
          <w:lang w:val="eu-ES"/>
        </w:rPr>
        <w:t>39</w:t>
      </w:r>
      <w:r w:rsidR="002326BA" w:rsidRPr="0061523C">
        <w:rPr>
          <w:rFonts w:cs="Arial"/>
          <w:bCs/>
          <w:iCs/>
          <w:sz w:val="20"/>
          <w:szCs w:val="20"/>
        </w:rPr>
        <w:t xml:space="preserve"> như sau:</w:t>
      </w:r>
    </w:p>
    <w:p w:rsidR="00724960" w:rsidRPr="0061523C" w:rsidRDefault="00724960" w:rsidP="0061523C">
      <w:pPr>
        <w:spacing w:after="120" w:line="240" w:lineRule="auto"/>
        <w:ind w:firstLine="720"/>
        <w:jc w:val="both"/>
        <w:rPr>
          <w:rFonts w:cs="Arial"/>
          <w:bCs/>
          <w:iCs/>
          <w:sz w:val="20"/>
          <w:szCs w:val="20"/>
        </w:rPr>
      </w:pPr>
      <w:bookmarkStart w:id="18" w:name="_Hlk170913292"/>
      <w:r w:rsidRPr="0061523C">
        <w:rPr>
          <w:rFonts w:cs="Arial"/>
          <w:bCs/>
          <w:iCs/>
          <w:sz w:val="20"/>
          <w:szCs w:val="20"/>
          <w:lang w:val="en-US"/>
        </w:rPr>
        <w:t>a) Sửa đổi, bổ sung khoản 1</w:t>
      </w:r>
      <w:r w:rsidR="00A50B44" w:rsidRPr="0061523C">
        <w:rPr>
          <w:rFonts w:cs="Arial"/>
          <w:bCs/>
          <w:iCs/>
          <w:sz w:val="20"/>
          <w:szCs w:val="20"/>
          <w:lang w:val="en-US"/>
        </w:rPr>
        <w:t>;</w:t>
      </w:r>
      <w:r w:rsidR="0037269D" w:rsidRPr="0061523C">
        <w:rPr>
          <w:rFonts w:cs="Arial"/>
          <w:bCs/>
          <w:iCs/>
          <w:sz w:val="20"/>
          <w:szCs w:val="20"/>
          <w:lang w:val="en-US"/>
        </w:rPr>
        <w:t xml:space="preserve"> bổ sung khoản 1a</w:t>
      </w:r>
      <w:r w:rsidR="004C4A2B" w:rsidRPr="0061523C">
        <w:rPr>
          <w:rFonts w:cs="Arial"/>
          <w:bCs/>
          <w:iCs/>
          <w:sz w:val="20"/>
          <w:szCs w:val="20"/>
          <w:lang w:val="en-US"/>
        </w:rPr>
        <w:t xml:space="preserve"> và khoản</w:t>
      </w:r>
      <w:r w:rsidR="0037269D" w:rsidRPr="0061523C">
        <w:rPr>
          <w:rFonts w:cs="Arial"/>
          <w:bCs/>
          <w:iCs/>
          <w:sz w:val="20"/>
          <w:szCs w:val="20"/>
          <w:lang w:val="en-US"/>
        </w:rPr>
        <w:t xml:space="preserve"> 1b vào sau khoản 1 </w:t>
      </w:r>
      <w:r w:rsidRPr="0061523C">
        <w:rPr>
          <w:rFonts w:cs="Arial"/>
          <w:bCs/>
          <w:iCs/>
          <w:sz w:val="20"/>
          <w:szCs w:val="20"/>
          <w:lang w:val="en-US"/>
        </w:rPr>
        <w:t>như sau:</w:t>
      </w:r>
      <w:bookmarkEnd w:id="18"/>
      <w:r w:rsidRPr="0061523C">
        <w:rPr>
          <w:rFonts w:cs="Arial"/>
          <w:bCs/>
          <w:iCs/>
          <w:sz w:val="20"/>
          <w:szCs w:val="20"/>
        </w:rPr>
        <w:t xml:space="preserve"> </w:t>
      </w:r>
    </w:p>
    <w:p w:rsidR="001C47BC" w:rsidRPr="0061523C" w:rsidRDefault="00724960" w:rsidP="0061523C">
      <w:pPr>
        <w:shd w:val="clear" w:color="auto" w:fill="FFFFFF"/>
        <w:spacing w:after="120" w:line="240" w:lineRule="auto"/>
        <w:ind w:firstLine="720"/>
        <w:jc w:val="both"/>
        <w:rPr>
          <w:rFonts w:cs="Arial"/>
          <w:sz w:val="20"/>
          <w:szCs w:val="20"/>
        </w:rPr>
      </w:pPr>
      <w:r w:rsidRPr="0061523C">
        <w:rPr>
          <w:rFonts w:eastAsia="Times New Roman" w:cs="Arial"/>
          <w:sz w:val="20"/>
          <w:szCs w:val="20"/>
        </w:rPr>
        <w:t xml:space="preserve">“1. Người tham gia đấu giá phải nộp tiền đặt trước. </w:t>
      </w:r>
      <w:r w:rsidR="00D713F1" w:rsidRPr="0061523C">
        <w:rPr>
          <w:rFonts w:cs="Arial"/>
          <w:sz w:val="20"/>
          <w:szCs w:val="20"/>
        </w:rPr>
        <w:t>Tiền đặt trước được gửi vào một tài khoản thanh toán riêng của tổ chức hành nghề đấu giá tài sản mở tại ngân hàng thương mại</w:t>
      </w:r>
      <w:r w:rsidR="00D713F1" w:rsidRPr="0061523C">
        <w:rPr>
          <w:rFonts w:cs="Arial"/>
          <w:sz w:val="20"/>
          <w:szCs w:val="20"/>
          <w:lang w:val="ru-RU"/>
        </w:rPr>
        <w:t xml:space="preserve"> hoặc</w:t>
      </w:r>
      <w:r w:rsidR="00D713F1" w:rsidRPr="0061523C">
        <w:rPr>
          <w:rFonts w:cs="Arial"/>
          <w:sz w:val="20"/>
          <w:szCs w:val="20"/>
        </w:rPr>
        <w:t xml:space="preserve"> chi nhánh ngân hàng nước ngoài tại Việt Nam.</w:t>
      </w:r>
    </w:p>
    <w:p w:rsidR="001C47BC" w:rsidRPr="0061523C" w:rsidRDefault="00D713F1" w:rsidP="0061523C">
      <w:pPr>
        <w:shd w:val="clear" w:color="auto" w:fill="FFFFFF"/>
        <w:spacing w:after="120" w:line="240" w:lineRule="auto"/>
        <w:ind w:firstLine="720"/>
        <w:jc w:val="both"/>
        <w:rPr>
          <w:rFonts w:cs="Arial"/>
          <w:sz w:val="20"/>
          <w:szCs w:val="20"/>
        </w:rPr>
      </w:pPr>
      <w:r w:rsidRPr="0061523C">
        <w:rPr>
          <w:rFonts w:cs="Arial"/>
          <w:sz w:val="20"/>
          <w:szCs w:val="20"/>
        </w:rPr>
        <w:t>Người tham gia đấu giá</w:t>
      </w:r>
      <w:r w:rsidR="00AA2B2E" w:rsidRPr="0061523C">
        <w:rPr>
          <w:rFonts w:cs="Arial"/>
          <w:sz w:val="20"/>
          <w:szCs w:val="20"/>
          <w:lang w:val="en-US"/>
        </w:rPr>
        <w:t>, người có tài sản đấu giá</w:t>
      </w:r>
      <w:r w:rsidRPr="0061523C">
        <w:rPr>
          <w:rFonts w:cs="Arial"/>
          <w:sz w:val="20"/>
          <w:szCs w:val="20"/>
        </w:rPr>
        <w:t xml:space="preserve"> và tổ chức </w:t>
      </w:r>
      <w:r w:rsidRPr="0061523C">
        <w:rPr>
          <w:rFonts w:cs="Arial"/>
          <w:sz w:val="20"/>
          <w:szCs w:val="20"/>
          <w:lang w:val="ru-RU"/>
        </w:rPr>
        <w:t>hành nghề</w:t>
      </w:r>
      <w:r w:rsidRPr="0061523C">
        <w:rPr>
          <w:rFonts w:cs="Arial"/>
          <w:sz w:val="20"/>
          <w:szCs w:val="20"/>
        </w:rPr>
        <w:t xml:space="preserve"> đấu giá tài sản có thể thỏa thuận thay thế tiền đặt trước bằng bảo lãnh ngân hàng. </w:t>
      </w:r>
    </w:p>
    <w:p w:rsidR="008E3988" w:rsidRPr="0061523C" w:rsidRDefault="00D713F1" w:rsidP="0061523C">
      <w:pPr>
        <w:shd w:val="clear" w:color="auto" w:fill="FFFFFF"/>
        <w:spacing w:after="120" w:line="240" w:lineRule="auto"/>
        <w:ind w:firstLine="720"/>
        <w:jc w:val="both"/>
        <w:rPr>
          <w:rFonts w:cs="Arial"/>
          <w:sz w:val="20"/>
          <w:szCs w:val="20"/>
        </w:rPr>
      </w:pPr>
      <w:r w:rsidRPr="0061523C">
        <w:rPr>
          <w:rFonts w:cs="Arial"/>
          <w:sz w:val="20"/>
          <w:szCs w:val="20"/>
        </w:rPr>
        <w:t>Trường hợp đấu giá quyền sử dụng đất đối với trường hợp giao đất, cho thuê đất để thực hiện dự án đầu tư</w:t>
      </w:r>
      <w:r w:rsidR="00031CE8" w:rsidRPr="0061523C">
        <w:rPr>
          <w:rFonts w:cs="Arial"/>
          <w:sz w:val="20"/>
          <w:szCs w:val="20"/>
          <w:lang w:val="en-US"/>
        </w:rPr>
        <w:t>,</w:t>
      </w:r>
      <w:r w:rsidRPr="0061523C">
        <w:rPr>
          <w:rFonts w:cs="Arial"/>
          <w:sz w:val="20"/>
          <w:szCs w:val="20"/>
        </w:rPr>
        <w:t xml:space="preserve"> quyền sử dụng tần số vô tuyến điện thì </w:t>
      </w:r>
      <w:r w:rsidR="003C6C2E" w:rsidRPr="0061523C">
        <w:rPr>
          <w:rFonts w:cs="Arial"/>
          <w:sz w:val="20"/>
          <w:szCs w:val="20"/>
        </w:rPr>
        <w:t xml:space="preserve">người có tài sản </w:t>
      </w:r>
      <w:r w:rsidR="000D3728" w:rsidRPr="0061523C">
        <w:rPr>
          <w:rFonts w:cs="Arial"/>
          <w:sz w:val="20"/>
          <w:szCs w:val="20"/>
        </w:rPr>
        <w:t xml:space="preserve">đấu giá </w:t>
      </w:r>
      <w:r w:rsidR="003C6C2E" w:rsidRPr="0061523C">
        <w:rPr>
          <w:rFonts w:eastAsia="Times New Roman" w:cs="Arial"/>
          <w:sz w:val="20"/>
          <w:szCs w:val="20"/>
        </w:rPr>
        <w:t xml:space="preserve">yêu cầu </w:t>
      </w:r>
      <w:r w:rsidR="00076993" w:rsidRPr="0061523C">
        <w:rPr>
          <w:rFonts w:eastAsia="Times New Roman" w:cs="Arial"/>
          <w:sz w:val="20"/>
          <w:szCs w:val="20"/>
        </w:rPr>
        <w:t xml:space="preserve">phong tỏa </w:t>
      </w:r>
      <w:r w:rsidR="00BB394E" w:rsidRPr="0061523C">
        <w:rPr>
          <w:rFonts w:cs="Arial"/>
          <w:sz w:val="20"/>
          <w:szCs w:val="20"/>
        </w:rPr>
        <w:t xml:space="preserve">tài khoản thanh toán riêng của tổ chức hành nghề đấu giá </w:t>
      </w:r>
      <w:r w:rsidR="00C117C0" w:rsidRPr="0061523C">
        <w:rPr>
          <w:rFonts w:cs="Arial"/>
          <w:sz w:val="20"/>
          <w:szCs w:val="20"/>
        </w:rPr>
        <w:t xml:space="preserve">tài sản </w:t>
      </w:r>
      <w:r w:rsidR="003B1C1C" w:rsidRPr="0061523C">
        <w:rPr>
          <w:rFonts w:eastAsia="Times New Roman" w:cs="Arial"/>
          <w:sz w:val="20"/>
          <w:szCs w:val="20"/>
        </w:rPr>
        <w:t>đối với</w:t>
      </w:r>
      <w:r w:rsidR="008717D2" w:rsidRPr="0061523C">
        <w:rPr>
          <w:rFonts w:eastAsia="Times New Roman" w:cs="Arial"/>
          <w:sz w:val="20"/>
          <w:szCs w:val="20"/>
        </w:rPr>
        <w:t xml:space="preserve"> khoản tiền </w:t>
      </w:r>
      <w:r w:rsidR="003C6C2E" w:rsidRPr="0061523C">
        <w:rPr>
          <w:rFonts w:eastAsia="Times New Roman" w:cs="Arial"/>
          <w:sz w:val="20"/>
          <w:szCs w:val="20"/>
        </w:rPr>
        <w:t>đặt</w:t>
      </w:r>
      <w:r w:rsidR="008717D2" w:rsidRPr="0061523C">
        <w:rPr>
          <w:rFonts w:eastAsia="Times New Roman" w:cs="Arial"/>
          <w:sz w:val="20"/>
          <w:szCs w:val="20"/>
        </w:rPr>
        <w:t xml:space="preserve"> trước </w:t>
      </w:r>
      <w:r w:rsidR="003B1C1C" w:rsidRPr="0061523C">
        <w:rPr>
          <w:rFonts w:eastAsia="Times New Roman" w:cs="Arial"/>
          <w:sz w:val="20"/>
          <w:szCs w:val="20"/>
        </w:rPr>
        <w:t xml:space="preserve">đó </w:t>
      </w:r>
      <w:r w:rsidR="008B275E" w:rsidRPr="0061523C">
        <w:rPr>
          <w:rFonts w:cs="Arial"/>
          <w:sz w:val="20"/>
          <w:szCs w:val="20"/>
        </w:rPr>
        <w:t xml:space="preserve">theo quy định của pháp luật về </w:t>
      </w:r>
      <w:r w:rsidR="00786E6B" w:rsidRPr="0061523C">
        <w:rPr>
          <w:rFonts w:cs="Arial"/>
          <w:sz w:val="20"/>
          <w:szCs w:val="20"/>
          <w:lang w:val="en-US"/>
        </w:rPr>
        <w:t>các tổ chức tín dụng</w:t>
      </w:r>
      <w:r w:rsidR="006C6AA0" w:rsidRPr="0061523C">
        <w:rPr>
          <w:rFonts w:eastAsia="Times New Roman" w:cs="Arial"/>
          <w:sz w:val="20"/>
          <w:szCs w:val="20"/>
        </w:rPr>
        <w:t>.</w:t>
      </w:r>
      <w:r w:rsidR="008D3A36" w:rsidRPr="0061523C">
        <w:rPr>
          <w:rFonts w:eastAsia="Times New Roman" w:cs="Arial"/>
          <w:sz w:val="20"/>
          <w:szCs w:val="20"/>
        </w:rPr>
        <w:t xml:space="preserve"> </w:t>
      </w:r>
    </w:p>
    <w:p w:rsidR="00651D8D" w:rsidRPr="0061523C" w:rsidRDefault="00E27012" w:rsidP="0061523C">
      <w:pPr>
        <w:shd w:val="clear" w:color="auto" w:fill="FFFFFF"/>
        <w:spacing w:after="120" w:line="240" w:lineRule="auto"/>
        <w:ind w:firstLine="720"/>
        <w:jc w:val="both"/>
        <w:rPr>
          <w:rFonts w:eastAsia="Times New Roman" w:cs="Arial"/>
          <w:sz w:val="20"/>
          <w:szCs w:val="20"/>
        </w:rPr>
      </w:pPr>
      <w:r w:rsidRPr="0061523C">
        <w:rPr>
          <w:rFonts w:cs="Arial"/>
          <w:sz w:val="20"/>
          <w:szCs w:val="20"/>
        </w:rPr>
        <w:t>1a.</w:t>
      </w:r>
      <w:r w:rsidR="00F32B4F" w:rsidRPr="0061523C">
        <w:rPr>
          <w:rFonts w:cs="Arial"/>
          <w:sz w:val="20"/>
          <w:szCs w:val="20"/>
        </w:rPr>
        <w:t xml:space="preserve"> </w:t>
      </w:r>
      <w:r w:rsidR="002B0228" w:rsidRPr="0061523C">
        <w:rPr>
          <w:rFonts w:eastAsia="Times New Roman" w:cs="Arial"/>
          <w:sz w:val="20"/>
          <w:szCs w:val="20"/>
        </w:rPr>
        <w:t>T</w:t>
      </w:r>
      <w:r w:rsidR="00724960" w:rsidRPr="0061523C">
        <w:rPr>
          <w:rFonts w:eastAsia="Times New Roman" w:cs="Arial"/>
          <w:sz w:val="20"/>
          <w:szCs w:val="20"/>
        </w:rPr>
        <w:t xml:space="preserve">iền đặt trước do tổ chức </w:t>
      </w:r>
      <w:r w:rsidR="009F767C" w:rsidRPr="0061523C">
        <w:rPr>
          <w:rFonts w:cs="Arial"/>
          <w:sz w:val="20"/>
          <w:szCs w:val="20"/>
          <w:shd w:val="clear" w:color="auto" w:fill="FFFFFF"/>
        </w:rPr>
        <w:t>hành nghề</w:t>
      </w:r>
      <w:r w:rsidR="009F767C" w:rsidRPr="0061523C">
        <w:rPr>
          <w:rFonts w:eastAsia="Times New Roman" w:cs="Arial"/>
          <w:sz w:val="20"/>
          <w:szCs w:val="20"/>
        </w:rPr>
        <w:t xml:space="preserve"> </w:t>
      </w:r>
      <w:r w:rsidR="00724960" w:rsidRPr="0061523C">
        <w:rPr>
          <w:rFonts w:eastAsia="Times New Roman" w:cs="Arial"/>
          <w:sz w:val="20"/>
          <w:szCs w:val="20"/>
        </w:rPr>
        <w:t>đấu giá tài sản và người có tài sản đấu giá thỏa thuận, nhưng tối thiểu là năm phần trăm và tối đa là hai mươi phần trăm giá khởi điểm của tài sản đấu giá</w:t>
      </w:r>
      <w:r w:rsidRPr="0061523C">
        <w:rPr>
          <w:rFonts w:eastAsia="Times New Roman" w:cs="Arial"/>
          <w:sz w:val="20"/>
          <w:szCs w:val="20"/>
        </w:rPr>
        <w:t>, trừ</w:t>
      </w:r>
      <w:r w:rsidR="00B21593" w:rsidRPr="0061523C">
        <w:rPr>
          <w:rFonts w:eastAsia="Times New Roman" w:cs="Arial"/>
          <w:sz w:val="20"/>
          <w:szCs w:val="20"/>
          <w:lang w:val="en-GB"/>
        </w:rPr>
        <w:t xml:space="preserve"> trường hợp</w:t>
      </w:r>
      <w:r w:rsidRPr="0061523C">
        <w:rPr>
          <w:rFonts w:eastAsia="Times New Roman" w:cs="Arial"/>
          <w:sz w:val="20"/>
          <w:szCs w:val="20"/>
        </w:rPr>
        <w:t xml:space="preserve"> </w:t>
      </w:r>
      <w:r w:rsidR="004A5C09" w:rsidRPr="0061523C">
        <w:rPr>
          <w:rFonts w:eastAsia="Times New Roman" w:cs="Arial"/>
          <w:sz w:val="20"/>
          <w:szCs w:val="20"/>
          <w:lang w:val="en-US"/>
        </w:rPr>
        <w:t xml:space="preserve">quy định tại khoản 1b Điều này và </w:t>
      </w:r>
      <w:r w:rsidR="005236AC" w:rsidRPr="0061523C">
        <w:rPr>
          <w:rFonts w:eastAsia="Times New Roman" w:cs="Arial"/>
          <w:sz w:val="20"/>
          <w:szCs w:val="20"/>
        </w:rPr>
        <w:t xml:space="preserve">các </w:t>
      </w:r>
      <w:r w:rsidRPr="0061523C">
        <w:rPr>
          <w:rFonts w:eastAsia="Times New Roman" w:cs="Arial"/>
          <w:sz w:val="20"/>
          <w:szCs w:val="20"/>
        </w:rPr>
        <w:t xml:space="preserve">trường hợp </w:t>
      </w:r>
      <w:r w:rsidR="005236AC" w:rsidRPr="0061523C">
        <w:rPr>
          <w:rFonts w:eastAsia="Times New Roman" w:cs="Arial"/>
          <w:sz w:val="20"/>
          <w:szCs w:val="20"/>
        </w:rPr>
        <w:t xml:space="preserve">sau đây: </w:t>
      </w:r>
    </w:p>
    <w:p w:rsidR="005236AC" w:rsidRPr="0061523C" w:rsidRDefault="005236AC" w:rsidP="0061523C">
      <w:pPr>
        <w:shd w:val="clear" w:color="auto" w:fill="FFFFFF"/>
        <w:spacing w:after="120" w:line="240" w:lineRule="auto"/>
        <w:ind w:firstLine="720"/>
        <w:jc w:val="both"/>
        <w:rPr>
          <w:rFonts w:cs="Arial"/>
          <w:sz w:val="20"/>
          <w:szCs w:val="20"/>
        </w:rPr>
      </w:pPr>
      <w:r w:rsidRPr="0061523C">
        <w:rPr>
          <w:rFonts w:eastAsia="Times New Roman" w:cs="Arial"/>
          <w:sz w:val="20"/>
          <w:szCs w:val="20"/>
        </w:rPr>
        <w:t>a)</w:t>
      </w:r>
      <w:r w:rsidRPr="0061523C">
        <w:rPr>
          <w:rFonts w:cs="Arial"/>
          <w:sz w:val="20"/>
          <w:szCs w:val="20"/>
        </w:rPr>
        <w:t xml:space="preserve"> Trường hợp đấu giá quyền khai thác khoáng sản mà giá khởi điểm chưa xác định được bằng tiền thì tiền đặt trước được xác định theo quy định của pháp luật về khoáng </w:t>
      </w:r>
      <w:r w:rsidR="00783A8E" w:rsidRPr="0061523C">
        <w:rPr>
          <w:rFonts w:cs="Arial"/>
          <w:sz w:val="20"/>
          <w:szCs w:val="20"/>
        </w:rPr>
        <w:t>sản</w:t>
      </w:r>
      <w:r w:rsidR="00783A8E" w:rsidRPr="0061523C">
        <w:rPr>
          <w:rFonts w:eastAsia="Times New Roman" w:cs="Arial"/>
          <w:sz w:val="20"/>
          <w:szCs w:val="20"/>
        </w:rPr>
        <w:t xml:space="preserve">; đối với </w:t>
      </w:r>
      <w:r w:rsidR="00A40CB5" w:rsidRPr="0061523C">
        <w:rPr>
          <w:rFonts w:eastAsia="Times New Roman" w:cs="Arial"/>
          <w:sz w:val="20"/>
          <w:szCs w:val="20"/>
        </w:rPr>
        <w:t>đấu giá quyền khai thác khoáng sản mà giá khởi điểm xác định được bằng tiền thì tiền đặt trước tối thiểu</w:t>
      </w:r>
      <w:r w:rsidR="00B21593" w:rsidRPr="0061523C">
        <w:rPr>
          <w:rFonts w:eastAsia="Times New Roman" w:cs="Arial"/>
          <w:sz w:val="20"/>
          <w:szCs w:val="20"/>
          <w:lang w:val="en-GB"/>
        </w:rPr>
        <w:t xml:space="preserve"> là</w:t>
      </w:r>
      <w:r w:rsidR="00A40CB5" w:rsidRPr="0061523C">
        <w:rPr>
          <w:rFonts w:eastAsia="Times New Roman" w:cs="Arial"/>
          <w:sz w:val="20"/>
          <w:szCs w:val="20"/>
        </w:rPr>
        <w:t xml:space="preserve"> mười phần trăm và tối đa là hai mươi phần trăm giá khởi </w:t>
      </w:r>
      <w:r w:rsidR="002E159E" w:rsidRPr="0061523C">
        <w:rPr>
          <w:rFonts w:eastAsia="Times New Roman" w:cs="Arial"/>
          <w:sz w:val="20"/>
          <w:szCs w:val="20"/>
        </w:rPr>
        <w:t>điểm;</w:t>
      </w:r>
    </w:p>
    <w:p w:rsidR="00630650" w:rsidRPr="0061523C" w:rsidRDefault="005236AC"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rPr>
        <w:t xml:space="preserve">b) </w:t>
      </w:r>
      <w:r w:rsidRPr="0061523C">
        <w:rPr>
          <w:rFonts w:cs="Arial"/>
          <w:sz w:val="20"/>
          <w:szCs w:val="20"/>
        </w:rPr>
        <w:t xml:space="preserve">Trường hợp đấu giá quyền sử dụng đất đối với trường hợp giao đất, cho thuê đất để thực hiện dự án đầu tư thì tiền đặt trước </w:t>
      </w:r>
      <w:bookmarkStart w:id="19" w:name="_Hlk164088221"/>
      <w:r w:rsidRPr="0061523C">
        <w:rPr>
          <w:rFonts w:cs="Arial"/>
          <w:sz w:val="20"/>
          <w:szCs w:val="20"/>
        </w:rPr>
        <w:t>tối thiểu là mười phần trăm và tối đa là hai mươi phần trăm</w:t>
      </w:r>
      <w:bookmarkEnd w:id="19"/>
      <w:r w:rsidRPr="0061523C">
        <w:rPr>
          <w:rFonts w:cs="Arial"/>
          <w:sz w:val="20"/>
          <w:szCs w:val="20"/>
        </w:rPr>
        <w:t xml:space="preserve"> giá khởi </w:t>
      </w:r>
      <w:r w:rsidR="00CC17E1" w:rsidRPr="0061523C">
        <w:rPr>
          <w:rFonts w:cs="Arial"/>
          <w:sz w:val="20"/>
          <w:szCs w:val="20"/>
        </w:rPr>
        <w:t>điểm</w:t>
      </w:r>
      <w:r w:rsidR="00786E6B" w:rsidRPr="0061523C">
        <w:rPr>
          <w:rFonts w:cs="Arial"/>
          <w:sz w:val="20"/>
          <w:szCs w:val="20"/>
          <w:lang w:val="en-US"/>
        </w:rPr>
        <w:t>;</w:t>
      </w:r>
      <w:r w:rsidRPr="0061523C">
        <w:rPr>
          <w:rFonts w:eastAsia="Times New Roman" w:cs="Arial"/>
          <w:sz w:val="20"/>
          <w:szCs w:val="20"/>
        </w:rPr>
        <w:t xml:space="preserve"> </w:t>
      </w:r>
    </w:p>
    <w:p w:rsidR="00295B9A" w:rsidRPr="0061523C" w:rsidRDefault="00630650"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lang w:val="en-US"/>
        </w:rPr>
        <w:t xml:space="preserve">c) </w:t>
      </w:r>
      <w:r w:rsidR="00295B9A" w:rsidRPr="0061523C">
        <w:rPr>
          <w:rFonts w:eastAsia="Times New Roman" w:cs="Arial"/>
          <w:sz w:val="20"/>
          <w:szCs w:val="20"/>
          <w:lang w:val="en-US"/>
        </w:rPr>
        <w:t>Trường hợp đấu giá</w:t>
      </w:r>
      <w:r w:rsidR="00462960" w:rsidRPr="0061523C">
        <w:rPr>
          <w:rFonts w:eastAsia="Times New Roman" w:cs="Arial"/>
          <w:sz w:val="20"/>
          <w:szCs w:val="20"/>
          <w:lang w:val="en-US"/>
        </w:rPr>
        <w:t xml:space="preserve"> </w:t>
      </w:r>
      <w:r w:rsidR="00295B9A" w:rsidRPr="0061523C">
        <w:rPr>
          <w:rFonts w:eastAsia="Times New Roman" w:cs="Arial"/>
          <w:sz w:val="20"/>
          <w:szCs w:val="20"/>
          <w:lang w:val="en-US"/>
        </w:rPr>
        <w:t>quyền</w:t>
      </w:r>
      <w:r w:rsidR="00F40C11" w:rsidRPr="0061523C">
        <w:rPr>
          <w:rFonts w:eastAsia="Times New Roman" w:cs="Arial"/>
          <w:sz w:val="20"/>
          <w:szCs w:val="20"/>
          <w:lang w:val="en-US"/>
        </w:rPr>
        <w:t xml:space="preserve"> cho thuê tài sản</w:t>
      </w:r>
      <w:r w:rsidR="00FB3A57" w:rsidRPr="0061523C">
        <w:rPr>
          <w:rFonts w:eastAsia="Times New Roman" w:cs="Arial"/>
          <w:sz w:val="20"/>
          <w:szCs w:val="20"/>
          <w:lang w:val="en-US"/>
        </w:rPr>
        <w:t xml:space="preserve"> mà giá khởi điểm được xác định theo đơn giá thuê hằng năm</w:t>
      </w:r>
      <w:r w:rsidR="00295B9A" w:rsidRPr="0061523C">
        <w:rPr>
          <w:rFonts w:eastAsia="Times New Roman" w:cs="Arial"/>
          <w:sz w:val="20"/>
          <w:szCs w:val="20"/>
          <w:lang w:val="en-US"/>
        </w:rPr>
        <w:t xml:space="preserve"> thì tiền đặt trước</w:t>
      </w:r>
      <w:r w:rsidR="00500D1C" w:rsidRPr="0061523C">
        <w:rPr>
          <w:rFonts w:cs="Arial"/>
          <w:sz w:val="20"/>
          <w:szCs w:val="20"/>
        </w:rPr>
        <w:t xml:space="preserve"> </w:t>
      </w:r>
      <w:r w:rsidR="00500D1C" w:rsidRPr="0061523C">
        <w:rPr>
          <w:rFonts w:eastAsia="Times New Roman" w:cs="Arial"/>
          <w:sz w:val="20"/>
          <w:szCs w:val="20"/>
          <w:lang w:val="en-US"/>
        </w:rPr>
        <w:t>tối thiểu</w:t>
      </w:r>
      <w:r w:rsidR="00D8045C" w:rsidRPr="0061523C">
        <w:rPr>
          <w:rFonts w:eastAsia="Times New Roman" w:cs="Arial"/>
          <w:sz w:val="20"/>
          <w:szCs w:val="20"/>
          <w:lang w:val="en-US"/>
        </w:rPr>
        <w:t xml:space="preserve"> là năm </w:t>
      </w:r>
      <w:r w:rsidR="00500D1C" w:rsidRPr="0061523C">
        <w:rPr>
          <w:rFonts w:eastAsia="Times New Roman" w:cs="Arial"/>
          <w:sz w:val="20"/>
          <w:szCs w:val="20"/>
          <w:lang w:val="en-US"/>
        </w:rPr>
        <w:t xml:space="preserve">phần trăm và tối đa là hai mươi phần trăm </w:t>
      </w:r>
      <w:r w:rsidR="00295B9A" w:rsidRPr="0061523C">
        <w:rPr>
          <w:rFonts w:eastAsia="Times New Roman" w:cs="Arial"/>
          <w:sz w:val="20"/>
          <w:szCs w:val="20"/>
          <w:lang w:val="en-US"/>
        </w:rPr>
        <w:t>giá khởi điểm</w:t>
      </w:r>
      <w:r w:rsidR="00FB3A57" w:rsidRPr="0061523C">
        <w:rPr>
          <w:rFonts w:eastAsia="Times New Roman" w:cs="Arial"/>
          <w:sz w:val="20"/>
          <w:szCs w:val="20"/>
          <w:lang w:val="en-US"/>
        </w:rPr>
        <w:t xml:space="preserve"> nhân với </w:t>
      </w:r>
      <w:r w:rsidR="00500D1C" w:rsidRPr="0061523C">
        <w:rPr>
          <w:rFonts w:eastAsia="Times New Roman" w:cs="Arial"/>
          <w:sz w:val="20"/>
          <w:szCs w:val="20"/>
          <w:lang w:val="en-US"/>
        </w:rPr>
        <w:t>thời hạn</w:t>
      </w:r>
      <w:r w:rsidR="00FB3A57" w:rsidRPr="0061523C">
        <w:rPr>
          <w:rFonts w:eastAsia="Times New Roman" w:cs="Arial"/>
          <w:sz w:val="20"/>
          <w:szCs w:val="20"/>
          <w:lang w:val="en-US"/>
        </w:rPr>
        <w:t xml:space="preserve"> cho thuê.</w:t>
      </w:r>
    </w:p>
    <w:p w:rsidR="0004582E" w:rsidRPr="0061523C" w:rsidRDefault="00CC17E1"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rPr>
        <w:t>1b.</w:t>
      </w:r>
      <w:r w:rsidR="005236AC" w:rsidRPr="0061523C">
        <w:rPr>
          <w:rFonts w:eastAsia="Times New Roman" w:cs="Arial"/>
          <w:sz w:val="20"/>
          <w:szCs w:val="20"/>
        </w:rPr>
        <w:t xml:space="preserve"> </w:t>
      </w:r>
      <w:r w:rsidR="005236AC" w:rsidRPr="0061523C">
        <w:rPr>
          <w:rFonts w:cs="Arial"/>
          <w:sz w:val="20"/>
          <w:szCs w:val="20"/>
        </w:rPr>
        <w:t xml:space="preserve">Trường hợp đấu giá quyền sử dụng tần số vô tuyến điện thì tiền đặt trước </w:t>
      </w:r>
      <w:r w:rsidR="004A5C09" w:rsidRPr="0061523C">
        <w:rPr>
          <w:rFonts w:cs="Arial"/>
          <w:sz w:val="20"/>
          <w:szCs w:val="20"/>
          <w:lang w:val="en-US"/>
        </w:rPr>
        <w:t xml:space="preserve">do tổ chức hành nghề đấu giá tài sản và người có tài sản đấu giá thỏa thuận và </w:t>
      </w:r>
      <w:r w:rsidR="005236AC" w:rsidRPr="0061523C">
        <w:rPr>
          <w:rFonts w:cs="Arial"/>
          <w:sz w:val="20"/>
          <w:szCs w:val="20"/>
        </w:rPr>
        <w:t>được</w:t>
      </w:r>
      <w:r w:rsidR="0004582E" w:rsidRPr="0061523C">
        <w:rPr>
          <w:rFonts w:eastAsia="Times New Roman" w:cs="Arial"/>
          <w:sz w:val="20"/>
          <w:szCs w:val="20"/>
          <w:lang w:val="en-US"/>
        </w:rPr>
        <w:t xml:space="preserve"> xác định như sau:</w:t>
      </w:r>
    </w:p>
    <w:p w:rsidR="00621F92" w:rsidRPr="0061523C" w:rsidRDefault="005236AC"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rPr>
        <w:t xml:space="preserve"> </w:t>
      </w:r>
      <w:r w:rsidR="0004582E" w:rsidRPr="0061523C">
        <w:rPr>
          <w:rFonts w:eastAsia="Times New Roman" w:cs="Arial"/>
          <w:sz w:val="20"/>
          <w:szCs w:val="20"/>
          <w:lang w:val="en-US"/>
        </w:rPr>
        <w:t xml:space="preserve">a) </w:t>
      </w:r>
      <w:r w:rsidR="00621F92" w:rsidRPr="0061523C">
        <w:rPr>
          <w:rFonts w:eastAsia="Times New Roman" w:cs="Arial"/>
          <w:sz w:val="20"/>
          <w:szCs w:val="20"/>
          <w:lang w:val="en-US"/>
        </w:rPr>
        <w:t>Trường hợp trả giá theo quy định tại điểm a khoản 1 Điều 59 của Luật này thì tiền đặt trước tối thiểu là năm phần trăm và tối đa là hai mươi phần trăm giá khởi điểm của khối băng tần đấu giá;</w:t>
      </w:r>
    </w:p>
    <w:p w:rsidR="006906CC" w:rsidRPr="0061523C" w:rsidRDefault="00621F92"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lang w:val="en-US"/>
        </w:rPr>
        <w:t xml:space="preserve">b) </w:t>
      </w:r>
      <w:r w:rsidR="0004582E" w:rsidRPr="0061523C">
        <w:rPr>
          <w:rFonts w:eastAsia="Times New Roman" w:cs="Arial"/>
          <w:sz w:val="20"/>
          <w:szCs w:val="20"/>
          <w:lang w:val="en-US"/>
        </w:rPr>
        <w:t xml:space="preserve">Trường hợp </w:t>
      </w:r>
      <w:r w:rsidR="003852D0" w:rsidRPr="0061523C">
        <w:rPr>
          <w:rFonts w:eastAsia="Times New Roman" w:cs="Arial"/>
          <w:sz w:val="20"/>
          <w:szCs w:val="20"/>
          <w:lang w:val="en-US"/>
        </w:rPr>
        <w:t xml:space="preserve">trả </w:t>
      </w:r>
      <w:r w:rsidR="0004582E" w:rsidRPr="0061523C">
        <w:rPr>
          <w:rFonts w:eastAsia="Times New Roman" w:cs="Arial"/>
          <w:sz w:val="20"/>
          <w:szCs w:val="20"/>
          <w:lang w:val="en-US"/>
        </w:rPr>
        <w:t>giá</w:t>
      </w:r>
      <w:r w:rsidR="003852D0" w:rsidRPr="0061523C">
        <w:rPr>
          <w:rFonts w:eastAsia="Times New Roman" w:cs="Arial"/>
          <w:sz w:val="20"/>
          <w:szCs w:val="20"/>
          <w:lang w:val="en-US"/>
        </w:rPr>
        <w:t>, chấp nhận giá</w:t>
      </w:r>
      <w:r w:rsidR="0004582E" w:rsidRPr="0061523C">
        <w:rPr>
          <w:rFonts w:eastAsia="Times New Roman" w:cs="Arial"/>
          <w:sz w:val="20"/>
          <w:szCs w:val="20"/>
          <w:lang w:val="en-US"/>
        </w:rPr>
        <w:t xml:space="preserve"> theo quy định tại điểm </w:t>
      </w:r>
      <w:r w:rsidRPr="0061523C">
        <w:rPr>
          <w:rFonts w:eastAsia="Times New Roman" w:cs="Arial"/>
          <w:sz w:val="20"/>
          <w:szCs w:val="20"/>
          <w:lang w:val="en-US"/>
        </w:rPr>
        <w:t>b</w:t>
      </w:r>
      <w:r w:rsidR="0004582E" w:rsidRPr="0061523C">
        <w:rPr>
          <w:rFonts w:eastAsia="Times New Roman" w:cs="Arial"/>
          <w:sz w:val="20"/>
          <w:szCs w:val="20"/>
          <w:lang w:val="en-US"/>
        </w:rPr>
        <w:t xml:space="preserve"> khoản 1 Điều 59 của Luật này thì tiền đặt trước </w:t>
      </w:r>
      <w:bookmarkStart w:id="20" w:name="_Hlk164064990"/>
      <w:r w:rsidR="000E14AA" w:rsidRPr="0061523C">
        <w:rPr>
          <w:rFonts w:eastAsia="Times New Roman" w:cs="Arial"/>
          <w:sz w:val="20"/>
          <w:szCs w:val="20"/>
        </w:rPr>
        <w:t xml:space="preserve">tối thiểu là năm phần trăm và tối đa là hai mươi phần trăm giá khởi </w:t>
      </w:r>
      <w:r w:rsidR="00CC17E1" w:rsidRPr="0061523C">
        <w:rPr>
          <w:rFonts w:eastAsia="Times New Roman" w:cs="Arial"/>
          <w:sz w:val="20"/>
          <w:szCs w:val="20"/>
        </w:rPr>
        <w:t>điểm</w:t>
      </w:r>
      <w:r w:rsidR="006906CC" w:rsidRPr="0061523C">
        <w:rPr>
          <w:rFonts w:eastAsia="Times New Roman" w:cs="Arial"/>
          <w:sz w:val="20"/>
          <w:szCs w:val="20"/>
          <w:lang w:val="en-US"/>
        </w:rPr>
        <w:t xml:space="preserve"> </w:t>
      </w:r>
      <w:bookmarkEnd w:id="20"/>
      <w:r w:rsidR="006906CC" w:rsidRPr="0061523C">
        <w:rPr>
          <w:rFonts w:eastAsia="Times New Roman" w:cs="Arial"/>
          <w:sz w:val="20"/>
          <w:szCs w:val="20"/>
          <w:lang w:val="en-US"/>
        </w:rPr>
        <w:t>của một khối băng tần nhân với số lượng khối băng tần đăng ký mua;</w:t>
      </w:r>
    </w:p>
    <w:p w:rsidR="00E27012" w:rsidRPr="0061523C" w:rsidRDefault="00621F92" w:rsidP="0061523C">
      <w:pPr>
        <w:shd w:val="clear" w:color="auto" w:fill="FFFFFF"/>
        <w:spacing w:after="120" w:line="240" w:lineRule="auto"/>
        <w:ind w:firstLine="720"/>
        <w:jc w:val="both"/>
        <w:rPr>
          <w:rFonts w:cs="Arial"/>
          <w:sz w:val="20"/>
          <w:szCs w:val="20"/>
        </w:rPr>
      </w:pPr>
      <w:r w:rsidRPr="0061523C">
        <w:rPr>
          <w:rFonts w:eastAsia="Times New Roman" w:cs="Arial"/>
          <w:sz w:val="20"/>
          <w:szCs w:val="20"/>
          <w:lang w:val="en-US"/>
        </w:rPr>
        <w:t>c</w:t>
      </w:r>
      <w:r w:rsidR="006906CC" w:rsidRPr="0061523C">
        <w:rPr>
          <w:rFonts w:eastAsia="Times New Roman" w:cs="Arial"/>
          <w:sz w:val="20"/>
          <w:szCs w:val="20"/>
          <w:lang w:val="en-US"/>
        </w:rPr>
        <w:t xml:space="preserve">) </w:t>
      </w:r>
      <w:r w:rsidR="00840473" w:rsidRPr="0061523C">
        <w:rPr>
          <w:rFonts w:eastAsia="Times New Roman" w:cs="Arial"/>
          <w:sz w:val="20"/>
          <w:szCs w:val="20"/>
          <w:lang w:val="en-US"/>
        </w:rPr>
        <w:t xml:space="preserve">Trường hợp </w:t>
      </w:r>
      <w:r w:rsidR="003852D0" w:rsidRPr="0061523C">
        <w:rPr>
          <w:rFonts w:eastAsia="Times New Roman" w:cs="Arial"/>
          <w:sz w:val="20"/>
          <w:szCs w:val="20"/>
          <w:lang w:val="en-US"/>
        </w:rPr>
        <w:t xml:space="preserve">trả </w:t>
      </w:r>
      <w:r w:rsidR="00840473" w:rsidRPr="0061523C">
        <w:rPr>
          <w:rFonts w:eastAsia="Times New Roman" w:cs="Arial"/>
          <w:sz w:val="20"/>
          <w:szCs w:val="20"/>
          <w:lang w:val="en-US"/>
        </w:rPr>
        <w:t xml:space="preserve">giá theo quy định tại điểm </w:t>
      </w:r>
      <w:r w:rsidRPr="0061523C">
        <w:rPr>
          <w:rFonts w:eastAsia="Times New Roman" w:cs="Arial"/>
          <w:sz w:val="20"/>
          <w:szCs w:val="20"/>
          <w:lang w:val="en-US"/>
        </w:rPr>
        <w:t>c</w:t>
      </w:r>
      <w:r w:rsidR="00840473" w:rsidRPr="0061523C">
        <w:rPr>
          <w:rFonts w:eastAsia="Times New Roman" w:cs="Arial"/>
          <w:sz w:val="20"/>
          <w:szCs w:val="20"/>
          <w:lang w:val="en-US"/>
        </w:rPr>
        <w:t xml:space="preserve"> khoản 1 Điều 59 của Luật này thì tiền đặt trước</w:t>
      </w:r>
      <w:r w:rsidR="009F2016" w:rsidRPr="0061523C">
        <w:rPr>
          <w:rFonts w:eastAsia="Times New Roman" w:cs="Arial"/>
          <w:sz w:val="20"/>
          <w:szCs w:val="20"/>
          <w:lang w:val="en-US"/>
        </w:rPr>
        <w:t xml:space="preserve"> tối thiểu là năm phần trăm và tối đa là hai mươi phần trăm giá khởi điểm</w:t>
      </w:r>
      <w:r w:rsidR="009A060E" w:rsidRPr="0061523C">
        <w:rPr>
          <w:rFonts w:eastAsia="Times New Roman" w:cs="Arial"/>
          <w:sz w:val="20"/>
          <w:szCs w:val="20"/>
          <w:lang w:val="en-US"/>
        </w:rPr>
        <w:t xml:space="preserve"> của khối băng tần có giá khởi điểm cao nhất trong số các khối băng tần đưa ra đấu giá nhân với số lượng khối băng tần đăng ký mua</w:t>
      </w:r>
      <w:r w:rsidR="00E27012" w:rsidRPr="0061523C">
        <w:rPr>
          <w:rFonts w:cs="Arial"/>
          <w:sz w:val="20"/>
          <w:szCs w:val="20"/>
          <w:shd w:val="clear" w:color="auto" w:fill="FFFFFF"/>
        </w:rPr>
        <w:t>.</w:t>
      </w:r>
      <w:r w:rsidR="00E27012" w:rsidRPr="0061523C">
        <w:rPr>
          <w:rFonts w:cs="Arial"/>
          <w:sz w:val="20"/>
          <w:szCs w:val="20"/>
        </w:rPr>
        <w:t>”</w:t>
      </w:r>
      <w:r w:rsidR="00D14451" w:rsidRPr="0061523C">
        <w:rPr>
          <w:rFonts w:cs="Arial"/>
          <w:sz w:val="20"/>
          <w:szCs w:val="20"/>
          <w:lang w:val="en-US"/>
        </w:rPr>
        <w:t>;</w:t>
      </w:r>
    </w:p>
    <w:p w:rsidR="003848DF" w:rsidRPr="0061523C" w:rsidRDefault="00D14451" w:rsidP="0061523C">
      <w:pPr>
        <w:spacing w:after="120" w:line="240" w:lineRule="auto"/>
        <w:ind w:firstLine="720"/>
        <w:jc w:val="both"/>
        <w:rPr>
          <w:rFonts w:cs="Arial"/>
          <w:bCs/>
          <w:iCs/>
          <w:sz w:val="20"/>
          <w:szCs w:val="20"/>
        </w:rPr>
      </w:pPr>
      <w:r w:rsidRPr="0061523C">
        <w:rPr>
          <w:rFonts w:cs="Arial"/>
          <w:bCs/>
          <w:iCs/>
          <w:sz w:val="20"/>
          <w:szCs w:val="20"/>
          <w:lang w:val="en-US"/>
        </w:rPr>
        <w:t>b</w:t>
      </w:r>
      <w:r w:rsidR="00E34FA2" w:rsidRPr="0061523C">
        <w:rPr>
          <w:rFonts w:cs="Arial"/>
          <w:bCs/>
          <w:iCs/>
          <w:sz w:val="20"/>
          <w:szCs w:val="20"/>
        </w:rPr>
        <w:t>)</w:t>
      </w:r>
      <w:r w:rsidR="00D97F77" w:rsidRPr="0061523C">
        <w:rPr>
          <w:rFonts w:cs="Arial"/>
          <w:bCs/>
          <w:iCs/>
          <w:sz w:val="20"/>
          <w:szCs w:val="20"/>
        </w:rPr>
        <w:t xml:space="preserve"> </w:t>
      </w:r>
      <w:r w:rsidR="00397870" w:rsidRPr="0061523C">
        <w:rPr>
          <w:rFonts w:cs="Arial"/>
          <w:bCs/>
          <w:iCs/>
          <w:sz w:val="20"/>
          <w:szCs w:val="20"/>
        </w:rPr>
        <w:t xml:space="preserve">Sửa đổi, bổ sung </w:t>
      </w:r>
      <w:r w:rsidR="00AE0D24" w:rsidRPr="0061523C">
        <w:rPr>
          <w:rFonts w:cs="Arial"/>
          <w:bCs/>
          <w:iCs/>
          <w:sz w:val="20"/>
          <w:szCs w:val="20"/>
          <w:lang w:val="en-GB"/>
        </w:rPr>
        <w:t xml:space="preserve">các </w:t>
      </w:r>
      <w:r w:rsidR="00397870" w:rsidRPr="0061523C">
        <w:rPr>
          <w:rFonts w:cs="Arial"/>
          <w:bCs/>
          <w:iCs/>
          <w:sz w:val="20"/>
          <w:szCs w:val="20"/>
        </w:rPr>
        <w:t>khoản 2</w:t>
      </w:r>
      <w:r w:rsidR="00AE0D24" w:rsidRPr="0061523C">
        <w:rPr>
          <w:rFonts w:cs="Arial"/>
          <w:bCs/>
          <w:iCs/>
          <w:sz w:val="20"/>
          <w:szCs w:val="20"/>
          <w:lang w:val="en-GB"/>
        </w:rPr>
        <w:t>, 3, 4 và 5</w:t>
      </w:r>
      <w:r w:rsidR="00E34FA2" w:rsidRPr="0061523C">
        <w:rPr>
          <w:rFonts w:cs="Arial"/>
          <w:bCs/>
          <w:iCs/>
          <w:sz w:val="20"/>
          <w:szCs w:val="20"/>
        </w:rPr>
        <w:t xml:space="preserve"> như sau</w:t>
      </w:r>
      <w:r w:rsidR="00397870" w:rsidRPr="0061523C">
        <w:rPr>
          <w:rFonts w:cs="Arial"/>
          <w:bCs/>
          <w:iCs/>
          <w:sz w:val="20"/>
          <w:szCs w:val="20"/>
        </w:rPr>
        <w:t xml:space="preserve">: </w:t>
      </w:r>
    </w:p>
    <w:p w:rsidR="00393C85" w:rsidRPr="0061523C" w:rsidRDefault="00D45D38" w:rsidP="0061523C">
      <w:pPr>
        <w:spacing w:after="120" w:line="240" w:lineRule="auto"/>
        <w:ind w:firstLine="720"/>
        <w:jc w:val="both"/>
        <w:rPr>
          <w:rFonts w:cs="Arial"/>
          <w:bCs/>
          <w:sz w:val="20"/>
          <w:szCs w:val="20"/>
        </w:rPr>
      </w:pPr>
      <w:r w:rsidRPr="0061523C">
        <w:rPr>
          <w:rFonts w:cs="Arial"/>
          <w:bCs/>
          <w:sz w:val="20"/>
          <w:szCs w:val="20"/>
        </w:rPr>
        <w:t>“</w:t>
      </w:r>
      <w:r w:rsidR="000C68AC" w:rsidRPr="0061523C">
        <w:rPr>
          <w:rFonts w:cs="Arial"/>
          <w:bCs/>
          <w:sz w:val="20"/>
          <w:szCs w:val="20"/>
        </w:rPr>
        <w:t xml:space="preserve">2. </w:t>
      </w:r>
      <w:r w:rsidRPr="0061523C">
        <w:rPr>
          <w:rFonts w:cs="Arial"/>
          <w:bCs/>
          <w:sz w:val="20"/>
          <w:szCs w:val="20"/>
        </w:rPr>
        <w:t xml:space="preserve">Người tham gia đấu giá nộp tiền đặt trước cho tổ chức </w:t>
      </w:r>
      <w:r w:rsidR="009F767C" w:rsidRPr="0061523C">
        <w:rPr>
          <w:rFonts w:cs="Arial"/>
          <w:sz w:val="20"/>
          <w:szCs w:val="20"/>
          <w:shd w:val="clear" w:color="auto" w:fill="FFFFFF"/>
        </w:rPr>
        <w:t>hành nghề</w:t>
      </w:r>
      <w:r w:rsidR="009F767C" w:rsidRPr="0061523C">
        <w:rPr>
          <w:rFonts w:cs="Arial"/>
          <w:bCs/>
          <w:sz w:val="20"/>
          <w:szCs w:val="20"/>
        </w:rPr>
        <w:t xml:space="preserve"> </w:t>
      </w:r>
      <w:r w:rsidRPr="0061523C">
        <w:rPr>
          <w:rFonts w:cs="Arial"/>
          <w:bCs/>
          <w:sz w:val="20"/>
          <w:szCs w:val="20"/>
        </w:rPr>
        <w:t>đấu giá tài sản</w:t>
      </w:r>
      <w:r w:rsidR="0026214D" w:rsidRPr="0061523C">
        <w:rPr>
          <w:rFonts w:cs="Arial"/>
          <w:bCs/>
          <w:sz w:val="20"/>
          <w:szCs w:val="20"/>
        </w:rPr>
        <w:t xml:space="preserve"> kể</w:t>
      </w:r>
      <w:r w:rsidR="000C68AC" w:rsidRPr="0061523C">
        <w:rPr>
          <w:rFonts w:cs="Arial"/>
          <w:bCs/>
          <w:sz w:val="20"/>
          <w:szCs w:val="20"/>
        </w:rPr>
        <w:t xml:space="preserve"> </w:t>
      </w:r>
      <w:r w:rsidRPr="0061523C">
        <w:rPr>
          <w:rFonts w:cs="Arial"/>
          <w:bCs/>
          <w:sz w:val="20"/>
          <w:szCs w:val="20"/>
        </w:rPr>
        <w:t>từ ngày niêm yết việc đấu giá tài sản</w:t>
      </w:r>
      <w:r w:rsidR="000C68AC" w:rsidRPr="0061523C">
        <w:rPr>
          <w:rFonts w:cs="Arial"/>
          <w:bCs/>
          <w:sz w:val="20"/>
          <w:szCs w:val="20"/>
        </w:rPr>
        <w:t xml:space="preserve"> đến trước ngày mở </w:t>
      </w:r>
      <w:r w:rsidR="00A3418F" w:rsidRPr="0061523C">
        <w:rPr>
          <w:rFonts w:cs="Arial"/>
          <w:sz w:val="20"/>
          <w:szCs w:val="20"/>
          <w:shd w:val="clear" w:color="auto" w:fill="FFFFFF"/>
          <w:lang w:val="en-US"/>
        </w:rPr>
        <w:t>phiên</w:t>
      </w:r>
      <w:r w:rsidR="000C68AC" w:rsidRPr="0061523C">
        <w:rPr>
          <w:rFonts w:cs="Arial"/>
          <w:bCs/>
          <w:sz w:val="20"/>
          <w:szCs w:val="20"/>
        </w:rPr>
        <w:t xml:space="preserve"> đấu giá 0</w:t>
      </w:r>
      <w:r w:rsidR="00F06D4B" w:rsidRPr="0061523C">
        <w:rPr>
          <w:rFonts w:cs="Arial"/>
          <w:bCs/>
          <w:sz w:val="20"/>
          <w:szCs w:val="20"/>
        </w:rPr>
        <w:t>2</w:t>
      </w:r>
      <w:r w:rsidR="000C68AC" w:rsidRPr="0061523C">
        <w:rPr>
          <w:rFonts w:cs="Arial"/>
          <w:bCs/>
          <w:sz w:val="20"/>
          <w:szCs w:val="20"/>
        </w:rPr>
        <w:t xml:space="preserve"> ngày</w:t>
      </w:r>
      <w:r w:rsidR="001C24D7" w:rsidRPr="0061523C">
        <w:rPr>
          <w:rFonts w:cs="Arial"/>
          <w:bCs/>
          <w:sz w:val="20"/>
          <w:szCs w:val="20"/>
        </w:rPr>
        <w:t xml:space="preserve"> làm việc</w:t>
      </w:r>
      <w:r w:rsidR="000C68AC" w:rsidRPr="0061523C">
        <w:rPr>
          <w:rFonts w:cs="Arial"/>
          <w:bCs/>
          <w:sz w:val="20"/>
          <w:szCs w:val="20"/>
        </w:rPr>
        <w:t xml:space="preserve">. </w:t>
      </w:r>
    </w:p>
    <w:p w:rsidR="002F639B" w:rsidRPr="0061523C" w:rsidRDefault="002F639B" w:rsidP="0061523C">
      <w:pPr>
        <w:spacing w:after="120" w:line="240" w:lineRule="auto"/>
        <w:ind w:firstLine="720"/>
        <w:jc w:val="both"/>
        <w:rPr>
          <w:rFonts w:eastAsia="Times New Roman" w:cs="Arial"/>
          <w:sz w:val="20"/>
          <w:szCs w:val="20"/>
        </w:rPr>
      </w:pPr>
      <w:r w:rsidRPr="0061523C">
        <w:rPr>
          <w:rFonts w:cs="Arial"/>
          <w:sz w:val="20"/>
          <w:szCs w:val="20"/>
          <w:shd w:val="clear" w:color="auto" w:fill="FFFFFF"/>
        </w:rPr>
        <w:t>Trường hợp đấu giá theo thủ tục rút gọn quy định tại Điều 53</w:t>
      </w:r>
      <w:r w:rsidR="004F665E" w:rsidRPr="0061523C">
        <w:rPr>
          <w:rFonts w:cs="Arial"/>
          <w:sz w:val="20"/>
          <w:szCs w:val="20"/>
          <w:shd w:val="clear" w:color="auto" w:fill="FFFFFF"/>
        </w:rPr>
        <w:t xml:space="preserve"> của</w:t>
      </w:r>
      <w:r w:rsidRPr="0061523C">
        <w:rPr>
          <w:rFonts w:cs="Arial"/>
          <w:sz w:val="20"/>
          <w:szCs w:val="20"/>
          <w:shd w:val="clear" w:color="auto" w:fill="FFFFFF"/>
        </w:rPr>
        <w:t xml:space="preserve"> Luật này thì n</w:t>
      </w:r>
      <w:r w:rsidRPr="0061523C">
        <w:rPr>
          <w:rFonts w:cs="Arial"/>
          <w:bCs/>
          <w:sz w:val="20"/>
          <w:szCs w:val="20"/>
        </w:rPr>
        <w:t xml:space="preserve">gười tham gia đấu giá nộp tiền đặt trước cho tổ chức </w:t>
      </w:r>
      <w:r w:rsidR="009F767C" w:rsidRPr="0061523C">
        <w:rPr>
          <w:rFonts w:cs="Arial"/>
          <w:sz w:val="20"/>
          <w:szCs w:val="20"/>
          <w:shd w:val="clear" w:color="auto" w:fill="FFFFFF"/>
        </w:rPr>
        <w:t>hành nghề</w:t>
      </w:r>
      <w:r w:rsidR="009F767C" w:rsidRPr="0061523C">
        <w:rPr>
          <w:rFonts w:cs="Arial"/>
          <w:bCs/>
          <w:sz w:val="20"/>
          <w:szCs w:val="20"/>
        </w:rPr>
        <w:t xml:space="preserve"> </w:t>
      </w:r>
      <w:r w:rsidRPr="0061523C">
        <w:rPr>
          <w:rFonts w:cs="Arial"/>
          <w:bCs/>
          <w:sz w:val="20"/>
          <w:szCs w:val="20"/>
        </w:rPr>
        <w:t xml:space="preserve">đấu giá tài sản trong thời hạn từ ngày niêm yết việc đấu giá tài sản đến trước ngày mở </w:t>
      </w:r>
      <w:r w:rsidR="00A3418F" w:rsidRPr="0061523C">
        <w:rPr>
          <w:rFonts w:cs="Arial"/>
          <w:sz w:val="20"/>
          <w:szCs w:val="20"/>
          <w:shd w:val="clear" w:color="auto" w:fill="FFFFFF"/>
          <w:lang w:val="en-US"/>
        </w:rPr>
        <w:t>phiên</w:t>
      </w:r>
      <w:r w:rsidRPr="0061523C">
        <w:rPr>
          <w:rFonts w:cs="Arial"/>
          <w:bCs/>
          <w:sz w:val="20"/>
          <w:szCs w:val="20"/>
        </w:rPr>
        <w:t xml:space="preserve"> đấu giá 01 ngày làm việc</w:t>
      </w:r>
      <w:r w:rsidRPr="0061523C">
        <w:rPr>
          <w:rFonts w:eastAsia="Times New Roman" w:cs="Arial"/>
          <w:sz w:val="20"/>
          <w:szCs w:val="20"/>
        </w:rPr>
        <w:t>.</w:t>
      </w:r>
    </w:p>
    <w:p w:rsidR="00ED52B8" w:rsidRPr="0061523C" w:rsidRDefault="002221F9" w:rsidP="0061523C">
      <w:pPr>
        <w:spacing w:after="120" w:line="240" w:lineRule="auto"/>
        <w:ind w:firstLine="720"/>
        <w:jc w:val="both"/>
        <w:rPr>
          <w:rFonts w:cs="Arial"/>
          <w:sz w:val="20"/>
          <w:szCs w:val="20"/>
          <w:shd w:val="clear" w:color="auto" w:fill="FFFFFF"/>
        </w:rPr>
      </w:pPr>
      <w:r w:rsidRPr="0061523C">
        <w:rPr>
          <w:rFonts w:cs="Arial"/>
          <w:sz w:val="20"/>
          <w:szCs w:val="20"/>
        </w:rPr>
        <w:t xml:space="preserve">Trường hợp đấu giá </w:t>
      </w:r>
      <w:r w:rsidRPr="0061523C">
        <w:rPr>
          <w:rFonts w:eastAsia="Times New Roman" w:cs="Arial"/>
          <w:sz w:val="20"/>
          <w:szCs w:val="20"/>
        </w:rPr>
        <w:t>quyền sử dụng đất đối với trường hợp giao đất, cho thuê đất để thực hiện dự án đầu tư, quyền khai thác khoáng sản thì n</w:t>
      </w:r>
      <w:r w:rsidR="00393C85" w:rsidRPr="0061523C">
        <w:rPr>
          <w:rFonts w:cs="Arial"/>
          <w:sz w:val="20"/>
          <w:szCs w:val="20"/>
        </w:rPr>
        <w:t>gười</w:t>
      </w:r>
      <w:r w:rsidR="00A63AD4" w:rsidRPr="0061523C">
        <w:rPr>
          <w:rFonts w:cs="Arial"/>
          <w:sz w:val="20"/>
          <w:szCs w:val="20"/>
          <w:lang w:val="en-US"/>
        </w:rPr>
        <w:t xml:space="preserve"> tham gia đấu giá</w:t>
      </w:r>
      <w:r w:rsidR="00393C85" w:rsidRPr="0061523C">
        <w:rPr>
          <w:rFonts w:cs="Arial"/>
          <w:sz w:val="20"/>
          <w:szCs w:val="20"/>
        </w:rPr>
        <w:t xml:space="preserve"> đáp ứng yêu cầu, điều kiện tham gia đấu giá theo thông báo của tổ chức </w:t>
      </w:r>
      <w:r w:rsidR="009F767C" w:rsidRPr="0061523C">
        <w:rPr>
          <w:rFonts w:cs="Arial"/>
          <w:sz w:val="20"/>
          <w:szCs w:val="20"/>
          <w:shd w:val="clear" w:color="auto" w:fill="FFFFFF"/>
        </w:rPr>
        <w:t>hành nghề</w:t>
      </w:r>
      <w:r w:rsidR="009F767C" w:rsidRPr="0061523C">
        <w:rPr>
          <w:rFonts w:cs="Arial"/>
          <w:sz w:val="20"/>
          <w:szCs w:val="20"/>
        </w:rPr>
        <w:t xml:space="preserve"> </w:t>
      </w:r>
      <w:r w:rsidR="00393C85" w:rsidRPr="0061523C">
        <w:rPr>
          <w:rFonts w:cs="Arial"/>
          <w:sz w:val="20"/>
          <w:szCs w:val="20"/>
        </w:rPr>
        <w:t>đấu giá tài sản</w:t>
      </w:r>
      <w:r w:rsidRPr="0061523C">
        <w:rPr>
          <w:rFonts w:cs="Arial"/>
          <w:sz w:val="20"/>
          <w:szCs w:val="20"/>
        </w:rPr>
        <w:t xml:space="preserve"> quy định tại khoản </w:t>
      </w:r>
      <w:r w:rsidR="00B84923" w:rsidRPr="0061523C">
        <w:rPr>
          <w:rFonts w:cs="Arial"/>
          <w:sz w:val="20"/>
          <w:szCs w:val="20"/>
        </w:rPr>
        <w:t>2</w:t>
      </w:r>
      <w:r w:rsidR="00B84923" w:rsidRPr="0061523C">
        <w:rPr>
          <w:rFonts w:cs="Arial"/>
          <w:sz w:val="20"/>
          <w:szCs w:val="20"/>
          <w:lang w:val="en-US"/>
        </w:rPr>
        <w:t>b</w:t>
      </w:r>
      <w:r w:rsidR="00B84923" w:rsidRPr="0061523C">
        <w:rPr>
          <w:rFonts w:cs="Arial"/>
          <w:sz w:val="20"/>
          <w:szCs w:val="20"/>
        </w:rPr>
        <w:t xml:space="preserve"> </w:t>
      </w:r>
      <w:r w:rsidRPr="0061523C">
        <w:rPr>
          <w:rFonts w:cs="Arial"/>
          <w:sz w:val="20"/>
          <w:szCs w:val="20"/>
        </w:rPr>
        <w:t xml:space="preserve">Điều 38 </w:t>
      </w:r>
      <w:r w:rsidR="004F665E" w:rsidRPr="0061523C">
        <w:rPr>
          <w:rFonts w:cs="Arial"/>
          <w:sz w:val="20"/>
          <w:szCs w:val="20"/>
        </w:rPr>
        <w:t xml:space="preserve">của </w:t>
      </w:r>
      <w:r w:rsidRPr="0061523C">
        <w:rPr>
          <w:rFonts w:cs="Arial"/>
          <w:sz w:val="20"/>
          <w:szCs w:val="20"/>
        </w:rPr>
        <w:t>Luật này</w:t>
      </w:r>
      <w:r w:rsidR="00393C85" w:rsidRPr="0061523C">
        <w:rPr>
          <w:rFonts w:cs="Arial"/>
          <w:sz w:val="20"/>
          <w:szCs w:val="20"/>
        </w:rPr>
        <w:t xml:space="preserve"> nộp tiền đặt trước cho tổ chức </w:t>
      </w:r>
      <w:r w:rsidR="009F767C" w:rsidRPr="0061523C">
        <w:rPr>
          <w:rFonts w:cs="Arial"/>
          <w:sz w:val="20"/>
          <w:szCs w:val="20"/>
          <w:shd w:val="clear" w:color="auto" w:fill="FFFFFF"/>
        </w:rPr>
        <w:t>hành nghề</w:t>
      </w:r>
      <w:r w:rsidR="009F767C" w:rsidRPr="0061523C">
        <w:rPr>
          <w:rFonts w:cs="Arial"/>
          <w:sz w:val="20"/>
          <w:szCs w:val="20"/>
        </w:rPr>
        <w:t xml:space="preserve"> </w:t>
      </w:r>
      <w:r w:rsidR="00393C85" w:rsidRPr="0061523C">
        <w:rPr>
          <w:rFonts w:cs="Arial"/>
          <w:sz w:val="20"/>
          <w:szCs w:val="20"/>
        </w:rPr>
        <w:t xml:space="preserve">đấu giá tài sản chậm nhất </w:t>
      </w:r>
      <w:r w:rsidR="00393C85" w:rsidRPr="0061523C">
        <w:rPr>
          <w:rFonts w:cs="Arial"/>
          <w:bCs/>
          <w:sz w:val="20"/>
          <w:szCs w:val="20"/>
        </w:rPr>
        <w:t xml:space="preserve">đến trước ngày mở </w:t>
      </w:r>
      <w:r w:rsidR="00A3418F" w:rsidRPr="0061523C">
        <w:rPr>
          <w:rFonts w:cs="Arial"/>
          <w:sz w:val="20"/>
          <w:szCs w:val="20"/>
          <w:shd w:val="clear" w:color="auto" w:fill="FFFFFF"/>
          <w:lang w:val="en-US"/>
        </w:rPr>
        <w:t>phiên</w:t>
      </w:r>
      <w:r w:rsidR="00393C85" w:rsidRPr="0061523C">
        <w:rPr>
          <w:rFonts w:cs="Arial"/>
          <w:bCs/>
          <w:sz w:val="20"/>
          <w:szCs w:val="20"/>
        </w:rPr>
        <w:t xml:space="preserve"> đấu giá 01 ngày làm việc</w:t>
      </w:r>
      <w:r w:rsidR="00393C85" w:rsidRPr="0061523C">
        <w:rPr>
          <w:rFonts w:cs="Arial"/>
          <w:sz w:val="20"/>
          <w:szCs w:val="20"/>
        </w:rPr>
        <w:t>.</w:t>
      </w:r>
    </w:p>
    <w:p w:rsidR="003E4773" w:rsidRPr="0061523C" w:rsidRDefault="00AE0D24" w:rsidP="0061523C">
      <w:pPr>
        <w:spacing w:after="120" w:line="240" w:lineRule="auto"/>
        <w:ind w:firstLine="720"/>
        <w:jc w:val="both"/>
        <w:rPr>
          <w:rFonts w:cs="Arial"/>
          <w:sz w:val="20"/>
          <w:szCs w:val="20"/>
          <w:shd w:val="clear" w:color="auto" w:fill="FFFFFF"/>
          <w:lang w:val="en-US"/>
        </w:rPr>
      </w:pPr>
      <w:r w:rsidRPr="0061523C" w:rsidDel="00AE0D24">
        <w:rPr>
          <w:rFonts w:cs="Arial"/>
          <w:sz w:val="20"/>
          <w:szCs w:val="20"/>
          <w:shd w:val="clear" w:color="auto" w:fill="FFFFFF"/>
          <w:lang w:val="en-US"/>
        </w:rPr>
        <w:t xml:space="preserve"> </w:t>
      </w:r>
      <w:r w:rsidR="005649F2" w:rsidRPr="0061523C">
        <w:rPr>
          <w:rFonts w:cs="Arial"/>
          <w:sz w:val="20"/>
          <w:szCs w:val="20"/>
          <w:shd w:val="clear" w:color="auto" w:fill="FFFFFF"/>
        </w:rPr>
        <w:t xml:space="preserve">3. Người tham gia đấu giá có quyền từ chối tham gia đấu giá và nhận lại tiền đặt trước trong trường hợp có thay đổi về giá khởi điểm, số lượng, chất lượng tài sản, thời gian, địa điểm tổ chức </w:t>
      </w:r>
      <w:r w:rsidR="006F3941" w:rsidRPr="0061523C">
        <w:rPr>
          <w:rFonts w:cs="Arial"/>
          <w:sz w:val="20"/>
          <w:szCs w:val="20"/>
          <w:shd w:val="clear" w:color="auto" w:fill="FFFFFF"/>
          <w:lang w:val="en-US"/>
        </w:rPr>
        <w:t>phiên</w:t>
      </w:r>
      <w:r w:rsidR="005649F2" w:rsidRPr="0061523C">
        <w:rPr>
          <w:rFonts w:cs="Arial"/>
          <w:sz w:val="20"/>
          <w:szCs w:val="20"/>
          <w:shd w:val="clear" w:color="auto" w:fill="FFFFFF"/>
        </w:rPr>
        <w:t xml:space="preserve"> đấu giá, hình thức đấu giá, phương thức đấu giá đã niêm yết, thông báo công khai.</w:t>
      </w:r>
    </w:p>
    <w:p w:rsidR="003E4773" w:rsidRPr="0061523C" w:rsidRDefault="003E4773" w:rsidP="0061523C">
      <w:pPr>
        <w:spacing w:after="120" w:line="240" w:lineRule="auto"/>
        <w:ind w:firstLine="720"/>
        <w:jc w:val="both"/>
        <w:rPr>
          <w:rFonts w:cs="Arial"/>
          <w:sz w:val="20"/>
          <w:szCs w:val="20"/>
          <w:shd w:val="clear" w:color="auto" w:fill="FFFFFF"/>
          <w:lang w:val="en-US"/>
        </w:rPr>
      </w:pPr>
      <w:r w:rsidRPr="0061523C">
        <w:rPr>
          <w:rFonts w:cs="Arial"/>
          <w:sz w:val="20"/>
          <w:szCs w:val="20"/>
          <w:shd w:val="clear" w:color="auto" w:fill="FFFFFF"/>
          <w:lang w:val="en-US"/>
        </w:rPr>
        <w:t xml:space="preserve">4. </w:t>
      </w:r>
      <w:r w:rsidR="00A643EA" w:rsidRPr="0061523C">
        <w:rPr>
          <w:rFonts w:cs="Arial"/>
          <w:sz w:val="20"/>
          <w:szCs w:val="20"/>
          <w:shd w:val="clear" w:color="auto" w:fill="FFFFFF"/>
          <w:lang w:val="en-US"/>
        </w:rPr>
        <w:t xml:space="preserve">Trong thời hạn 03 ngày làm việc kể từ ngày kết thúc </w:t>
      </w:r>
      <w:r w:rsidR="006F3941" w:rsidRPr="0061523C">
        <w:rPr>
          <w:rFonts w:cs="Arial"/>
          <w:sz w:val="20"/>
          <w:szCs w:val="20"/>
          <w:shd w:val="clear" w:color="auto" w:fill="FFFFFF"/>
          <w:lang w:val="en-US"/>
        </w:rPr>
        <w:t>phiên</w:t>
      </w:r>
      <w:r w:rsidR="00A643EA" w:rsidRPr="0061523C">
        <w:rPr>
          <w:rFonts w:cs="Arial"/>
          <w:sz w:val="20"/>
          <w:szCs w:val="20"/>
          <w:shd w:val="clear" w:color="auto" w:fill="FFFFFF"/>
          <w:lang w:val="en-US"/>
        </w:rPr>
        <w:t xml:space="preserve"> đấu giá hoặc trong thời hạn khác </w:t>
      </w:r>
      <w:r w:rsidR="00D55A9C" w:rsidRPr="0061523C">
        <w:rPr>
          <w:rFonts w:cs="Arial"/>
          <w:sz w:val="20"/>
          <w:szCs w:val="20"/>
          <w:shd w:val="clear" w:color="auto" w:fill="FFFFFF"/>
          <w:lang w:val="en-US"/>
        </w:rPr>
        <w:t xml:space="preserve">theo </w:t>
      </w:r>
      <w:r w:rsidR="00A643EA" w:rsidRPr="0061523C">
        <w:rPr>
          <w:rFonts w:cs="Arial"/>
          <w:sz w:val="20"/>
          <w:szCs w:val="20"/>
          <w:shd w:val="clear" w:color="auto" w:fill="FFFFFF"/>
          <w:lang w:val="en-US"/>
        </w:rPr>
        <w:t>thỏa thuận, t</w:t>
      </w:r>
      <w:r w:rsidRPr="0061523C">
        <w:rPr>
          <w:rFonts w:cs="Arial"/>
          <w:sz w:val="20"/>
          <w:szCs w:val="20"/>
          <w:shd w:val="clear" w:color="auto" w:fill="FFFFFF"/>
          <w:lang w:val="en-US"/>
        </w:rPr>
        <w:t>ổ chức</w:t>
      </w:r>
      <w:r w:rsidR="00A415EE" w:rsidRPr="0061523C">
        <w:rPr>
          <w:rFonts w:cs="Arial"/>
          <w:sz w:val="20"/>
          <w:szCs w:val="20"/>
          <w:shd w:val="clear" w:color="auto" w:fill="FFFFFF"/>
          <w:lang w:val="en-US"/>
        </w:rPr>
        <w:t xml:space="preserve"> hành nghề</w:t>
      </w:r>
      <w:r w:rsidRPr="0061523C">
        <w:rPr>
          <w:rFonts w:cs="Arial"/>
          <w:sz w:val="20"/>
          <w:szCs w:val="20"/>
          <w:shd w:val="clear" w:color="auto" w:fill="FFFFFF"/>
          <w:lang w:val="en-US"/>
        </w:rPr>
        <w:t xml:space="preserve"> đấu giá tài sản có trách nhiệm trả lại khoản tiền đặt trước và thanh toán tiền lãi (nếu có)</w:t>
      </w:r>
      <w:r w:rsidR="00A643EA" w:rsidRPr="0061523C">
        <w:rPr>
          <w:rFonts w:cs="Arial"/>
          <w:sz w:val="20"/>
          <w:szCs w:val="20"/>
          <w:shd w:val="clear" w:color="auto" w:fill="FFFFFF"/>
          <w:lang w:val="en-US"/>
        </w:rPr>
        <w:t xml:space="preserve"> </w:t>
      </w:r>
      <w:r w:rsidR="000F64B9" w:rsidRPr="0061523C">
        <w:rPr>
          <w:rFonts w:cs="Arial"/>
          <w:sz w:val="20"/>
          <w:szCs w:val="20"/>
          <w:shd w:val="clear" w:color="auto" w:fill="FFFFFF"/>
          <w:lang w:val="en-US"/>
        </w:rPr>
        <w:t xml:space="preserve">cho </w:t>
      </w:r>
      <w:r w:rsidR="00173058" w:rsidRPr="0061523C">
        <w:rPr>
          <w:rFonts w:cs="Arial"/>
          <w:sz w:val="20"/>
          <w:szCs w:val="20"/>
          <w:shd w:val="clear" w:color="auto" w:fill="FFFFFF"/>
          <w:lang w:val="en-US"/>
        </w:rPr>
        <w:t>n</w:t>
      </w:r>
      <w:r w:rsidR="00173058" w:rsidRPr="0061523C">
        <w:rPr>
          <w:rFonts w:cs="Arial"/>
          <w:sz w:val="20"/>
          <w:szCs w:val="20"/>
          <w:shd w:val="clear" w:color="auto" w:fill="FFFFFF"/>
        </w:rPr>
        <w:t xml:space="preserve">gười tham gia đấu giá </w:t>
      </w:r>
      <w:r w:rsidR="00173058" w:rsidRPr="0061523C">
        <w:rPr>
          <w:rFonts w:cs="Arial"/>
          <w:sz w:val="20"/>
          <w:szCs w:val="20"/>
          <w:shd w:val="clear" w:color="auto" w:fill="FFFFFF"/>
          <w:lang w:val="en-US"/>
        </w:rPr>
        <w:t xml:space="preserve">từ </w:t>
      </w:r>
      <w:r w:rsidR="00173058" w:rsidRPr="0061523C">
        <w:rPr>
          <w:rFonts w:cs="Arial"/>
          <w:sz w:val="20"/>
          <w:szCs w:val="20"/>
          <w:shd w:val="clear" w:color="auto" w:fill="FFFFFF"/>
        </w:rPr>
        <w:t>chối tham gia đấu giá</w:t>
      </w:r>
      <w:r w:rsidR="00173058" w:rsidRPr="0061523C">
        <w:rPr>
          <w:rFonts w:cs="Arial"/>
          <w:sz w:val="20"/>
          <w:szCs w:val="20"/>
          <w:shd w:val="clear" w:color="auto" w:fill="FFFFFF"/>
          <w:lang w:val="en-US"/>
        </w:rPr>
        <w:t xml:space="preserve"> quy định tại khoản 3 Điều này, </w:t>
      </w:r>
      <w:r w:rsidR="007378C7" w:rsidRPr="0061523C">
        <w:rPr>
          <w:rFonts w:cs="Arial"/>
          <w:sz w:val="20"/>
          <w:szCs w:val="20"/>
          <w:shd w:val="clear" w:color="auto" w:fill="FFFFFF"/>
          <w:lang w:val="en-US"/>
        </w:rPr>
        <w:t>n</w:t>
      </w:r>
      <w:r w:rsidR="0058368A" w:rsidRPr="0061523C">
        <w:rPr>
          <w:rFonts w:cs="Arial"/>
          <w:sz w:val="20"/>
          <w:szCs w:val="20"/>
          <w:shd w:val="clear" w:color="auto" w:fill="FFFFFF"/>
        </w:rPr>
        <w:t>gười tham gia đấu giá đã nộp</w:t>
      </w:r>
      <w:r w:rsidR="00B21593" w:rsidRPr="0061523C">
        <w:rPr>
          <w:rFonts w:cs="Arial"/>
          <w:sz w:val="20"/>
          <w:szCs w:val="20"/>
          <w:shd w:val="clear" w:color="auto" w:fill="FFFFFF"/>
          <w:lang w:val="en-GB"/>
        </w:rPr>
        <w:t xml:space="preserve"> tiền đặt trước</w:t>
      </w:r>
      <w:r w:rsidR="0058368A" w:rsidRPr="0061523C">
        <w:rPr>
          <w:rFonts w:cs="Arial"/>
          <w:sz w:val="20"/>
          <w:szCs w:val="20"/>
          <w:shd w:val="clear" w:color="auto" w:fill="FFFFFF"/>
        </w:rPr>
        <w:t xml:space="preserve"> nhưng không </w:t>
      </w:r>
      <w:r w:rsidR="00B21593" w:rsidRPr="0061523C">
        <w:rPr>
          <w:rFonts w:cs="Arial"/>
          <w:sz w:val="20"/>
          <w:szCs w:val="20"/>
          <w:shd w:val="clear" w:color="auto" w:fill="FFFFFF"/>
          <w:lang w:val="en-GB"/>
        </w:rPr>
        <w:t xml:space="preserve">đáp ứng yêu cầu, </w:t>
      </w:r>
      <w:r w:rsidR="0058368A" w:rsidRPr="0061523C">
        <w:rPr>
          <w:rFonts w:cs="Arial"/>
          <w:sz w:val="20"/>
          <w:szCs w:val="20"/>
          <w:shd w:val="clear" w:color="auto" w:fill="FFFFFF"/>
        </w:rPr>
        <w:t>điều kiện tham gia đấu giá theo thông báo của tổ chức hành nghề đấu giá tài sản</w:t>
      </w:r>
      <w:r w:rsidR="00A643EA" w:rsidRPr="0061523C">
        <w:rPr>
          <w:rFonts w:cs="Arial"/>
          <w:sz w:val="20"/>
          <w:szCs w:val="20"/>
          <w:shd w:val="clear" w:color="auto" w:fill="FFFFFF"/>
          <w:lang w:val="en-US"/>
        </w:rPr>
        <w:t xml:space="preserve"> hoặc</w:t>
      </w:r>
      <w:r w:rsidR="007378C7" w:rsidRPr="0061523C">
        <w:rPr>
          <w:rFonts w:cs="Arial"/>
          <w:sz w:val="20"/>
          <w:szCs w:val="20"/>
          <w:shd w:val="clear" w:color="auto" w:fill="FFFFFF"/>
          <w:lang w:val="en-US"/>
        </w:rPr>
        <w:t xml:space="preserve"> n</w:t>
      </w:r>
      <w:r w:rsidRPr="0061523C">
        <w:rPr>
          <w:rFonts w:cs="Arial"/>
          <w:sz w:val="20"/>
          <w:szCs w:val="20"/>
          <w:shd w:val="clear" w:color="auto" w:fill="FFFFFF"/>
          <w:lang w:val="en-US"/>
        </w:rPr>
        <w:t>gười t</w:t>
      </w:r>
      <w:r w:rsidRPr="0061523C">
        <w:rPr>
          <w:rFonts w:cs="Arial"/>
          <w:spacing w:val="-6"/>
          <w:sz w:val="20"/>
          <w:szCs w:val="20"/>
          <w:shd w:val="clear" w:color="auto" w:fill="FFFFFF"/>
          <w:lang w:val="en-US"/>
        </w:rPr>
        <w:t>ham gia đấu giá không trúng đấu giá, trừ trường hợp quy định tại khoản 6 Điều này.</w:t>
      </w:r>
    </w:p>
    <w:p w:rsidR="004D1499" w:rsidRPr="0061523C" w:rsidRDefault="0030441E" w:rsidP="0061523C">
      <w:pPr>
        <w:spacing w:after="120" w:line="240" w:lineRule="auto"/>
        <w:ind w:firstLine="720"/>
        <w:jc w:val="both"/>
        <w:rPr>
          <w:rFonts w:cs="Arial"/>
          <w:i/>
          <w:sz w:val="20"/>
          <w:szCs w:val="20"/>
          <w:shd w:val="clear" w:color="auto" w:fill="FFFFFF"/>
          <w:lang w:val="en-US"/>
        </w:rPr>
      </w:pPr>
      <w:r w:rsidRPr="0061523C">
        <w:rPr>
          <w:rFonts w:cs="Arial"/>
          <w:sz w:val="20"/>
          <w:szCs w:val="20"/>
          <w:shd w:val="clear" w:color="auto" w:fill="FFFFFF"/>
        </w:rPr>
        <w:t xml:space="preserve">5.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Tổ chức </w:t>
      </w:r>
      <w:r w:rsidR="009F767C" w:rsidRPr="0061523C">
        <w:rPr>
          <w:rFonts w:cs="Arial"/>
          <w:sz w:val="20"/>
          <w:szCs w:val="20"/>
          <w:shd w:val="clear" w:color="auto" w:fill="FFFFFF"/>
        </w:rPr>
        <w:t xml:space="preserve">hành nghề </w:t>
      </w:r>
      <w:r w:rsidRPr="0061523C">
        <w:rPr>
          <w:rFonts w:cs="Arial"/>
          <w:sz w:val="20"/>
          <w:szCs w:val="20"/>
          <w:shd w:val="clear" w:color="auto" w:fill="FFFFFF"/>
        </w:rPr>
        <w:t xml:space="preserve">đấu giá tài sản có trách nhiệm </w:t>
      </w:r>
      <w:r w:rsidR="00891991" w:rsidRPr="0061523C">
        <w:rPr>
          <w:rFonts w:cs="Arial"/>
          <w:sz w:val="20"/>
          <w:szCs w:val="20"/>
          <w:shd w:val="clear" w:color="auto" w:fill="FFFFFF"/>
        </w:rPr>
        <w:t xml:space="preserve">chuyển </w:t>
      </w:r>
      <w:r w:rsidRPr="0061523C">
        <w:rPr>
          <w:rFonts w:cs="Arial"/>
          <w:sz w:val="20"/>
          <w:szCs w:val="20"/>
          <w:shd w:val="clear" w:color="auto" w:fill="FFFFFF"/>
        </w:rPr>
        <w:t>tiền đặt cọc cho người có tài sản</w:t>
      </w:r>
      <w:r w:rsidR="00BE2883" w:rsidRPr="0061523C">
        <w:rPr>
          <w:rFonts w:cs="Arial"/>
          <w:sz w:val="20"/>
          <w:szCs w:val="20"/>
          <w:shd w:val="clear" w:color="auto" w:fill="FFFFFF"/>
        </w:rPr>
        <w:t xml:space="preserve"> đấu giá</w:t>
      </w:r>
      <w:r w:rsidRPr="0061523C">
        <w:rPr>
          <w:rFonts w:cs="Arial"/>
          <w:sz w:val="20"/>
          <w:szCs w:val="20"/>
          <w:shd w:val="clear" w:color="auto" w:fill="FFFFFF"/>
        </w:rPr>
        <w:t xml:space="preserve"> trong thời hạn 03 ngày làm việc kể từ ngày kết thúc </w:t>
      </w:r>
      <w:r w:rsidR="006F3941" w:rsidRPr="0061523C">
        <w:rPr>
          <w:rFonts w:cs="Arial"/>
          <w:sz w:val="20"/>
          <w:szCs w:val="20"/>
          <w:shd w:val="clear" w:color="auto" w:fill="FFFFFF"/>
          <w:lang w:val="en-US"/>
        </w:rPr>
        <w:t>phiên</w:t>
      </w:r>
      <w:r w:rsidRPr="0061523C">
        <w:rPr>
          <w:rFonts w:cs="Arial"/>
          <w:sz w:val="20"/>
          <w:szCs w:val="20"/>
          <w:shd w:val="clear" w:color="auto" w:fill="FFFFFF"/>
        </w:rPr>
        <w:t xml:space="preserve"> đấu giá, trừ trường hợp pháp luật </w:t>
      </w:r>
      <w:r w:rsidR="00F56F90" w:rsidRPr="0061523C">
        <w:rPr>
          <w:rFonts w:cs="Arial"/>
          <w:sz w:val="20"/>
          <w:szCs w:val="20"/>
          <w:shd w:val="clear" w:color="auto" w:fill="FFFFFF"/>
        </w:rPr>
        <w:t xml:space="preserve">có </w:t>
      </w:r>
      <w:r w:rsidRPr="0061523C">
        <w:rPr>
          <w:rFonts w:cs="Arial"/>
          <w:sz w:val="20"/>
          <w:szCs w:val="20"/>
          <w:shd w:val="clear" w:color="auto" w:fill="FFFFFF"/>
        </w:rPr>
        <w:t>quy định khác.</w:t>
      </w:r>
      <w:r w:rsidR="00F56F90" w:rsidRPr="0061523C">
        <w:rPr>
          <w:rFonts w:cs="Arial"/>
          <w:i/>
          <w:sz w:val="20"/>
          <w:szCs w:val="20"/>
          <w:shd w:val="clear" w:color="auto" w:fill="FFFFFF"/>
        </w:rPr>
        <w:t xml:space="preserve"> </w:t>
      </w:r>
    </w:p>
    <w:p w:rsidR="0030441E" w:rsidRPr="0061523C" w:rsidRDefault="0030441E"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rPr>
        <w:t>Việc xử lý tiền đặt cọc</w:t>
      </w:r>
      <w:r w:rsidR="00C354A8" w:rsidRPr="0061523C">
        <w:rPr>
          <w:rFonts w:cs="Arial"/>
          <w:sz w:val="20"/>
          <w:szCs w:val="20"/>
          <w:shd w:val="clear" w:color="auto" w:fill="FFFFFF"/>
          <w:lang w:val="en-GB"/>
        </w:rPr>
        <w:t xml:space="preserve"> được</w:t>
      </w:r>
      <w:r w:rsidRPr="0061523C">
        <w:rPr>
          <w:rFonts w:cs="Arial"/>
          <w:sz w:val="20"/>
          <w:szCs w:val="20"/>
          <w:shd w:val="clear" w:color="auto" w:fill="FFFFFF"/>
        </w:rPr>
        <w:t xml:space="preserve"> thực hiện theo quy định của pháp luật về dân sự và quy định khác của pháp luật có liên quan.”.</w:t>
      </w:r>
    </w:p>
    <w:p w:rsidR="00BE2BA2" w:rsidRPr="0061523C" w:rsidRDefault="00D619E1"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rPr>
        <w:t>2</w:t>
      </w:r>
      <w:r w:rsidRPr="0061523C">
        <w:rPr>
          <w:rFonts w:cs="Arial"/>
          <w:sz w:val="20"/>
          <w:szCs w:val="20"/>
          <w:shd w:val="clear" w:color="auto" w:fill="FFFFFF"/>
          <w:lang w:val="en-GB"/>
        </w:rPr>
        <w:t>5</w:t>
      </w:r>
      <w:r w:rsidR="00BE2BA2" w:rsidRPr="0061523C">
        <w:rPr>
          <w:rFonts w:cs="Arial"/>
          <w:sz w:val="20"/>
          <w:szCs w:val="20"/>
          <w:shd w:val="clear" w:color="auto" w:fill="FFFFFF"/>
        </w:rPr>
        <w:t>. Sửa đổi, bổ sung điểm d khoản 2 Điều 41 như sau:</w:t>
      </w:r>
    </w:p>
    <w:p w:rsidR="00BE2BA2" w:rsidRPr="0061523C" w:rsidRDefault="00BE2BA2" w:rsidP="0061523C">
      <w:pPr>
        <w:spacing w:after="120" w:line="240" w:lineRule="auto"/>
        <w:ind w:firstLine="720"/>
        <w:jc w:val="both"/>
        <w:rPr>
          <w:rFonts w:cs="Arial"/>
          <w:spacing w:val="-2"/>
          <w:sz w:val="20"/>
          <w:szCs w:val="20"/>
        </w:rPr>
      </w:pPr>
      <w:r w:rsidRPr="0061523C">
        <w:rPr>
          <w:rFonts w:cs="Arial"/>
          <w:spacing w:val="-2"/>
          <w:sz w:val="20"/>
          <w:szCs w:val="20"/>
        </w:rPr>
        <w:t xml:space="preserve">“d) Đấu giá viên công bố người đã trả giá cao nhất là người trúng đấu giá sau khi nhắc lại </w:t>
      </w:r>
      <w:r w:rsidR="00D619E1" w:rsidRPr="0061523C">
        <w:rPr>
          <w:rFonts w:cs="Arial"/>
          <w:spacing w:val="-2"/>
          <w:sz w:val="20"/>
          <w:szCs w:val="20"/>
          <w:lang w:val="en-US"/>
        </w:rPr>
        <w:t>03</w:t>
      </w:r>
      <w:r w:rsidR="00D619E1" w:rsidRPr="0061523C">
        <w:rPr>
          <w:rFonts w:cs="Arial"/>
          <w:spacing w:val="-2"/>
          <w:sz w:val="20"/>
          <w:szCs w:val="20"/>
        </w:rPr>
        <w:t xml:space="preserve"> </w:t>
      </w:r>
      <w:r w:rsidRPr="0061523C">
        <w:rPr>
          <w:rFonts w:cs="Arial"/>
          <w:spacing w:val="-2"/>
          <w:sz w:val="20"/>
          <w:szCs w:val="20"/>
        </w:rPr>
        <w:t>lần giá cao nhất đã trả mà không có người trả giá cao hơn.”</w:t>
      </w:r>
      <w:r w:rsidR="00E42C34" w:rsidRPr="0061523C">
        <w:rPr>
          <w:rFonts w:cs="Arial"/>
          <w:spacing w:val="-2"/>
          <w:sz w:val="20"/>
          <w:szCs w:val="20"/>
          <w:lang w:val="en-GB"/>
        </w:rPr>
        <w:t>.</w:t>
      </w:r>
      <w:r w:rsidRPr="0061523C">
        <w:rPr>
          <w:rFonts w:cs="Arial"/>
          <w:spacing w:val="-2"/>
          <w:sz w:val="20"/>
          <w:szCs w:val="20"/>
        </w:rPr>
        <w:t xml:space="preserve"> </w:t>
      </w:r>
    </w:p>
    <w:p w:rsidR="00762B22" w:rsidRPr="0061523C" w:rsidRDefault="00D619E1" w:rsidP="0061523C">
      <w:pPr>
        <w:spacing w:after="120" w:line="240" w:lineRule="auto"/>
        <w:ind w:firstLine="720"/>
        <w:jc w:val="both"/>
        <w:rPr>
          <w:rFonts w:cs="Arial"/>
          <w:spacing w:val="-2"/>
          <w:sz w:val="20"/>
          <w:szCs w:val="20"/>
        </w:rPr>
      </w:pPr>
      <w:r w:rsidRPr="0061523C">
        <w:rPr>
          <w:rFonts w:cs="Arial"/>
          <w:spacing w:val="-2"/>
          <w:sz w:val="20"/>
          <w:szCs w:val="20"/>
        </w:rPr>
        <w:t>2</w:t>
      </w:r>
      <w:r w:rsidRPr="0061523C">
        <w:rPr>
          <w:rFonts w:cs="Arial"/>
          <w:spacing w:val="-2"/>
          <w:sz w:val="20"/>
          <w:szCs w:val="20"/>
          <w:lang w:val="en-GB"/>
        </w:rPr>
        <w:t>6</w:t>
      </w:r>
      <w:r w:rsidR="00762B22" w:rsidRPr="0061523C">
        <w:rPr>
          <w:rFonts w:cs="Arial"/>
          <w:spacing w:val="-2"/>
          <w:sz w:val="20"/>
          <w:szCs w:val="20"/>
        </w:rPr>
        <w:t xml:space="preserve">. Sửa đổi, bổ sung </w:t>
      </w:r>
      <w:r w:rsidR="00C15C6C" w:rsidRPr="0061523C">
        <w:rPr>
          <w:rFonts w:cs="Arial"/>
          <w:spacing w:val="-2"/>
          <w:sz w:val="20"/>
          <w:szCs w:val="20"/>
        </w:rPr>
        <w:t>một số điểm</w:t>
      </w:r>
      <w:r w:rsidR="004D0B85" w:rsidRPr="0061523C">
        <w:rPr>
          <w:rFonts w:cs="Arial"/>
          <w:spacing w:val="-2"/>
          <w:sz w:val="20"/>
          <w:szCs w:val="20"/>
        </w:rPr>
        <w:t xml:space="preserve"> của</w:t>
      </w:r>
      <w:r w:rsidR="00762B22" w:rsidRPr="0061523C">
        <w:rPr>
          <w:rFonts w:cs="Arial"/>
          <w:spacing w:val="-2"/>
          <w:sz w:val="20"/>
          <w:szCs w:val="20"/>
        </w:rPr>
        <w:t xml:space="preserve"> khoản </w:t>
      </w:r>
      <w:r w:rsidR="00534D2D" w:rsidRPr="0061523C">
        <w:rPr>
          <w:rFonts w:cs="Arial"/>
          <w:spacing w:val="-2"/>
          <w:sz w:val="20"/>
          <w:szCs w:val="20"/>
        </w:rPr>
        <w:t xml:space="preserve">2 </w:t>
      </w:r>
      <w:r w:rsidR="00762B22" w:rsidRPr="0061523C">
        <w:rPr>
          <w:rFonts w:cs="Arial"/>
          <w:spacing w:val="-2"/>
          <w:sz w:val="20"/>
          <w:szCs w:val="20"/>
        </w:rPr>
        <w:t>Điều 42 như sau:</w:t>
      </w:r>
    </w:p>
    <w:p w:rsidR="00762B22" w:rsidRPr="0061523C" w:rsidRDefault="00762B22" w:rsidP="0061523C">
      <w:pPr>
        <w:spacing w:after="120" w:line="240" w:lineRule="auto"/>
        <w:ind w:firstLine="720"/>
        <w:jc w:val="both"/>
        <w:rPr>
          <w:rFonts w:cs="Arial"/>
          <w:spacing w:val="-2"/>
          <w:sz w:val="20"/>
          <w:szCs w:val="20"/>
          <w:lang w:val="en-US"/>
        </w:rPr>
      </w:pPr>
      <w:r w:rsidRPr="0061523C">
        <w:rPr>
          <w:rFonts w:cs="Arial"/>
          <w:spacing w:val="-2"/>
          <w:sz w:val="20"/>
          <w:szCs w:val="20"/>
          <w:lang w:val="en-US"/>
        </w:rPr>
        <w:t>a) Sửa đổi, bổ sung điểm a như sau:</w:t>
      </w:r>
    </w:p>
    <w:p w:rsidR="00762B22" w:rsidRPr="0061523C" w:rsidRDefault="00762B22" w:rsidP="0061523C">
      <w:pPr>
        <w:pStyle w:val="NormalWeb"/>
        <w:shd w:val="clear" w:color="auto" w:fill="FFFFFF"/>
        <w:spacing w:before="0" w:beforeAutospacing="0" w:after="120" w:afterAutospacing="0"/>
        <w:ind w:firstLine="720"/>
        <w:jc w:val="both"/>
        <w:rPr>
          <w:rFonts w:ascii="Arial" w:hAnsi="Arial" w:cs="Arial"/>
          <w:sz w:val="20"/>
          <w:szCs w:val="20"/>
          <w:lang w:val="en-US"/>
        </w:rPr>
      </w:pPr>
      <w:r w:rsidRPr="0061523C">
        <w:rPr>
          <w:rFonts w:ascii="Arial" w:hAnsi="Arial" w:cs="Arial"/>
          <w:sz w:val="20"/>
          <w:szCs w:val="20"/>
          <w:lang w:val="en-US"/>
        </w:rPr>
        <w:t>“</w:t>
      </w:r>
      <w:r w:rsidRPr="0061523C">
        <w:rPr>
          <w:rFonts w:ascii="Arial" w:hAnsi="Arial" w:cs="Arial"/>
          <w:sz w:val="20"/>
          <w:szCs w:val="20"/>
          <w:lang w:val="vi-VN"/>
        </w:rPr>
        <w:t xml:space="preserve">a) Người tham gia đấu giá được phát một tờ phiếu trả giá, ghi giá muốn trả vào phiếu của mình. Hết thời gian ghi phiếu, người tham gia đấu giá </w:t>
      </w:r>
      <w:r w:rsidR="00F03C89" w:rsidRPr="0061523C">
        <w:rPr>
          <w:rFonts w:ascii="Arial" w:hAnsi="Arial" w:cs="Arial"/>
          <w:sz w:val="20"/>
          <w:szCs w:val="20"/>
          <w:lang w:val="en-US"/>
        </w:rPr>
        <w:t>trực tiếp</w:t>
      </w:r>
      <w:r w:rsidRPr="0061523C">
        <w:rPr>
          <w:rFonts w:ascii="Arial" w:hAnsi="Arial" w:cs="Arial"/>
          <w:sz w:val="20"/>
          <w:szCs w:val="20"/>
          <w:lang w:val="vi-VN"/>
        </w:rPr>
        <w:t xml:space="preserve"> bỏ phiếu vào </w:t>
      </w:r>
      <w:r w:rsidR="000E24AD" w:rsidRPr="0061523C">
        <w:rPr>
          <w:rFonts w:ascii="Arial" w:hAnsi="Arial" w:cs="Arial"/>
          <w:sz w:val="20"/>
          <w:szCs w:val="20"/>
          <w:lang w:val="en-US"/>
        </w:rPr>
        <w:t>thùng</w:t>
      </w:r>
      <w:r w:rsidR="000E24AD" w:rsidRPr="0061523C">
        <w:rPr>
          <w:rFonts w:ascii="Arial" w:hAnsi="Arial" w:cs="Arial"/>
          <w:sz w:val="20"/>
          <w:szCs w:val="20"/>
          <w:lang w:val="vi-VN"/>
        </w:rPr>
        <w:t xml:space="preserve"> </w:t>
      </w:r>
      <w:r w:rsidRPr="0061523C">
        <w:rPr>
          <w:rFonts w:ascii="Arial" w:hAnsi="Arial" w:cs="Arial"/>
          <w:sz w:val="20"/>
          <w:szCs w:val="20"/>
          <w:lang w:val="vi-VN"/>
        </w:rPr>
        <w:t xml:space="preserve">phiếu; </w:t>
      </w:r>
      <w:r w:rsidR="00F03C89" w:rsidRPr="0061523C">
        <w:rPr>
          <w:rFonts w:ascii="Arial" w:hAnsi="Arial" w:cs="Arial"/>
          <w:sz w:val="20"/>
          <w:szCs w:val="20"/>
          <w:lang w:val="vi-VN"/>
        </w:rPr>
        <w:t xml:space="preserve">đấu giá viên </w:t>
      </w:r>
      <w:r w:rsidRPr="0061523C">
        <w:rPr>
          <w:rFonts w:ascii="Arial" w:hAnsi="Arial" w:cs="Arial"/>
          <w:sz w:val="20"/>
          <w:szCs w:val="20"/>
          <w:lang w:val="vi-VN"/>
        </w:rPr>
        <w:t xml:space="preserve">kiểm đếm </w:t>
      </w:r>
      <w:r w:rsidR="00F03C89" w:rsidRPr="0061523C">
        <w:rPr>
          <w:rFonts w:ascii="Arial" w:hAnsi="Arial" w:cs="Arial"/>
          <w:sz w:val="20"/>
          <w:szCs w:val="20"/>
          <w:lang w:val="en-US"/>
        </w:rPr>
        <w:t xml:space="preserve">và công bố </w:t>
      </w:r>
      <w:r w:rsidRPr="0061523C">
        <w:rPr>
          <w:rFonts w:ascii="Arial" w:hAnsi="Arial" w:cs="Arial"/>
          <w:sz w:val="20"/>
          <w:szCs w:val="20"/>
          <w:lang w:val="vi-VN"/>
        </w:rPr>
        <w:t>số phiếu phát ra</w:t>
      </w:r>
      <w:r w:rsidR="00C354A8" w:rsidRPr="0061523C">
        <w:rPr>
          <w:rFonts w:ascii="Arial" w:hAnsi="Arial" w:cs="Arial"/>
          <w:sz w:val="20"/>
          <w:szCs w:val="20"/>
          <w:lang w:val="en-GB"/>
        </w:rPr>
        <w:t>,</w:t>
      </w:r>
      <w:r w:rsidRPr="0061523C">
        <w:rPr>
          <w:rFonts w:ascii="Arial" w:hAnsi="Arial" w:cs="Arial"/>
          <w:sz w:val="20"/>
          <w:szCs w:val="20"/>
          <w:lang w:val="vi-VN"/>
        </w:rPr>
        <w:t xml:space="preserve"> số phiếu thu về</w:t>
      </w:r>
      <w:r w:rsidR="00F03C89" w:rsidRPr="0061523C">
        <w:rPr>
          <w:rFonts w:ascii="Arial" w:hAnsi="Arial" w:cs="Arial"/>
          <w:sz w:val="20"/>
          <w:szCs w:val="20"/>
          <w:lang w:val="en-US"/>
        </w:rPr>
        <w:t>,</w:t>
      </w:r>
      <w:r w:rsidR="00F03C89" w:rsidRPr="0061523C">
        <w:rPr>
          <w:rFonts w:ascii="Arial" w:hAnsi="Arial" w:cs="Arial"/>
          <w:sz w:val="20"/>
          <w:szCs w:val="20"/>
          <w:lang w:val="vi-VN"/>
        </w:rPr>
        <w:t xml:space="preserve"> </w:t>
      </w:r>
      <w:r w:rsidRPr="0061523C">
        <w:rPr>
          <w:rFonts w:ascii="Arial" w:hAnsi="Arial" w:cs="Arial"/>
          <w:sz w:val="20"/>
          <w:szCs w:val="20"/>
          <w:lang w:val="vi-VN"/>
        </w:rPr>
        <w:t>số phiếu hợp lệ, số phiếu không hợp lệ</w:t>
      </w:r>
      <w:r w:rsidR="00F03C89" w:rsidRPr="0061523C">
        <w:rPr>
          <w:rFonts w:ascii="Arial" w:hAnsi="Arial" w:cs="Arial"/>
          <w:sz w:val="20"/>
          <w:szCs w:val="20"/>
          <w:lang w:val="en-US"/>
        </w:rPr>
        <w:t>,</w:t>
      </w:r>
      <w:r w:rsidRPr="0061523C">
        <w:rPr>
          <w:rFonts w:ascii="Arial" w:hAnsi="Arial" w:cs="Arial"/>
          <w:sz w:val="20"/>
          <w:szCs w:val="20"/>
          <w:lang w:val="vi-VN"/>
        </w:rPr>
        <w:t xml:space="preserve"> công bố </w:t>
      </w:r>
      <w:r w:rsidR="007C5AD8" w:rsidRPr="0061523C">
        <w:rPr>
          <w:rFonts w:ascii="Arial" w:hAnsi="Arial" w:cs="Arial"/>
          <w:sz w:val="20"/>
          <w:szCs w:val="20"/>
          <w:lang w:val="en-GB"/>
        </w:rPr>
        <w:t xml:space="preserve">giá trả của </w:t>
      </w:r>
      <w:r w:rsidR="00402E2A" w:rsidRPr="0061523C">
        <w:rPr>
          <w:rFonts w:ascii="Arial" w:hAnsi="Arial" w:cs="Arial"/>
          <w:sz w:val="20"/>
          <w:szCs w:val="20"/>
          <w:lang w:val="vi-VN"/>
        </w:rPr>
        <w:t xml:space="preserve">từng phiếu trả giá, </w:t>
      </w:r>
      <w:r w:rsidRPr="0061523C">
        <w:rPr>
          <w:rFonts w:ascii="Arial" w:hAnsi="Arial" w:cs="Arial"/>
          <w:sz w:val="20"/>
          <w:szCs w:val="20"/>
          <w:lang w:val="vi-VN"/>
        </w:rPr>
        <w:t xml:space="preserve">giá </w:t>
      </w:r>
      <w:r w:rsidR="007C5AD8" w:rsidRPr="0061523C">
        <w:rPr>
          <w:rFonts w:ascii="Arial" w:hAnsi="Arial" w:cs="Arial"/>
          <w:sz w:val="20"/>
          <w:szCs w:val="20"/>
          <w:lang w:val="en-GB"/>
        </w:rPr>
        <w:t xml:space="preserve">trả </w:t>
      </w:r>
      <w:r w:rsidRPr="0061523C">
        <w:rPr>
          <w:rFonts w:ascii="Arial" w:hAnsi="Arial" w:cs="Arial"/>
          <w:sz w:val="20"/>
          <w:szCs w:val="20"/>
          <w:lang w:val="vi-VN"/>
        </w:rPr>
        <w:t xml:space="preserve">cao </w:t>
      </w:r>
      <w:bookmarkStart w:id="21" w:name="_Hlk164087766"/>
      <w:r w:rsidRPr="0061523C">
        <w:rPr>
          <w:rFonts w:ascii="Arial" w:hAnsi="Arial" w:cs="Arial"/>
          <w:sz w:val="20"/>
          <w:szCs w:val="20"/>
          <w:lang w:val="vi-VN"/>
        </w:rPr>
        <w:t>nhất với sự giám sát của ít nhất một người tham gia đấ</w:t>
      </w:r>
      <w:bookmarkEnd w:id="21"/>
      <w:r w:rsidRPr="0061523C">
        <w:rPr>
          <w:rFonts w:ascii="Arial" w:hAnsi="Arial" w:cs="Arial"/>
          <w:sz w:val="20"/>
          <w:szCs w:val="20"/>
          <w:lang w:val="vi-VN"/>
        </w:rPr>
        <w:t>u giá</w:t>
      </w:r>
      <w:r w:rsidR="00264111" w:rsidRPr="0061523C">
        <w:rPr>
          <w:rFonts w:ascii="Arial" w:hAnsi="Arial" w:cs="Arial"/>
          <w:sz w:val="20"/>
          <w:szCs w:val="20"/>
          <w:lang w:val="en-US"/>
        </w:rPr>
        <w:t xml:space="preserve">; </w:t>
      </w:r>
      <w:bookmarkStart w:id="22" w:name="_Hlk164087991"/>
      <w:r w:rsidR="00264111" w:rsidRPr="0061523C">
        <w:rPr>
          <w:rFonts w:ascii="Arial" w:hAnsi="Arial" w:cs="Arial"/>
          <w:sz w:val="20"/>
          <w:szCs w:val="20"/>
          <w:lang w:val="en-US"/>
        </w:rPr>
        <w:t>t</w:t>
      </w:r>
      <w:r w:rsidR="00757BC1" w:rsidRPr="0061523C">
        <w:rPr>
          <w:rFonts w:ascii="Arial" w:hAnsi="Arial" w:cs="Arial"/>
          <w:sz w:val="20"/>
          <w:szCs w:val="20"/>
          <w:lang w:val="en-US"/>
        </w:rPr>
        <w:t xml:space="preserve">rường hợp đấu giá quyền sử dụng đất để giao đất ở cho cá nhân thì </w:t>
      </w:r>
      <w:r w:rsidR="00B07FFC" w:rsidRPr="0061523C">
        <w:rPr>
          <w:rFonts w:ascii="Arial" w:hAnsi="Arial" w:cs="Arial"/>
          <w:sz w:val="20"/>
          <w:szCs w:val="20"/>
          <w:lang w:val="en-US"/>
        </w:rPr>
        <w:t xml:space="preserve">chỉ cần </w:t>
      </w:r>
      <w:r w:rsidR="00B07FFC" w:rsidRPr="0061523C">
        <w:rPr>
          <w:rFonts w:ascii="Arial" w:hAnsi="Arial" w:cs="Arial"/>
          <w:spacing w:val="-2"/>
          <w:sz w:val="20"/>
          <w:szCs w:val="20"/>
          <w:lang w:val="en-US"/>
        </w:rPr>
        <w:t>công bố giá trả cao nhất với sự giám sát của ít nhất một người tham gia đấ</w:t>
      </w:r>
      <w:r w:rsidR="00264111" w:rsidRPr="0061523C">
        <w:rPr>
          <w:rFonts w:ascii="Arial" w:hAnsi="Arial" w:cs="Arial"/>
          <w:spacing w:val="-2"/>
          <w:sz w:val="20"/>
          <w:szCs w:val="20"/>
          <w:lang w:val="en-US"/>
        </w:rPr>
        <w:t>u giá</w:t>
      </w:r>
      <w:r w:rsidRPr="0061523C">
        <w:rPr>
          <w:rFonts w:ascii="Arial" w:hAnsi="Arial" w:cs="Arial"/>
          <w:spacing w:val="-2"/>
          <w:sz w:val="20"/>
          <w:szCs w:val="20"/>
          <w:lang w:val="vi-VN"/>
        </w:rPr>
        <w:t>;”</w:t>
      </w:r>
      <w:bookmarkEnd w:id="22"/>
      <w:r w:rsidR="00070F8F" w:rsidRPr="0061523C">
        <w:rPr>
          <w:rFonts w:ascii="Arial" w:hAnsi="Arial" w:cs="Arial"/>
          <w:sz w:val="20"/>
          <w:szCs w:val="20"/>
          <w:lang w:val="en-US"/>
        </w:rPr>
        <w:t>;</w:t>
      </w:r>
    </w:p>
    <w:p w:rsidR="00762B22" w:rsidRPr="0061523C" w:rsidRDefault="00762B22" w:rsidP="0061523C">
      <w:pPr>
        <w:spacing w:after="120" w:line="240" w:lineRule="auto"/>
        <w:ind w:firstLine="720"/>
        <w:jc w:val="both"/>
        <w:rPr>
          <w:rFonts w:cs="Arial"/>
          <w:spacing w:val="-2"/>
          <w:sz w:val="20"/>
          <w:szCs w:val="20"/>
        </w:rPr>
      </w:pPr>
      <w:r w:rsidRPr="0061523C">
        <w:rPr>
          <w:rFonts w:cs="Arial"/>
          <w:sz w:val="20"/>
          <w:szCs w:val="20"/>
        </w:rPr>
        <w:t xml:space="preserve">b) </w:t>
      </w:r>
      <w:r w:rsidRPr="0061523C">
        <w:rPr>
          <w:rFonts w:cs="Arial"/>
          <w:spacing w:val="-2"/>
          <w:sz w:val="20"/>
          <w:szCs w:val="20"/>
        </w:rPr>
        <w:t>Sửa đổi, bổ sung điểm d như sau:</w:t>
      </w:r>
    </w:p>
    <w:p w:rsidR="00A1782B" w:rsidRPr="0061523C" w:rsidRDefault="00762B22" w:rsidP="0061523C">
      <w:pPr>
        <w:pStyle w:val="NormalWeb"/>
        <w:shd w:val="clear" w:color="auto" w:fill="FFFFFF"/>
        <w:spacing w:before="0" w:beforeAutospacing="0" w:after="120" w:afterAutospacing="0"/>
        <w:ind w:firstLine="720"/>
        <w:jc w:val="both"/>
        <w:rPr>
          <w:rFonts w:ascii="Arial" w:hAnsi="Arial" w:cs="Arial"/>
          <w:sz w:val="20"/>
          <w:szCs w:val="20"/>
          <w:lang w:val="vi-VN"/>
        </w:rPr>
      </w:pPr>
      <w:r w:rsidRPr="0061523C">
        <w:rPr>
          <w:rFonts w:ascii="Arial" w:hAnsi="Arial" w:cs="Arial"/>
          <w:sz w:val="20"/>
          <w:szCs w:val="20"/>
          <w:lang w:val="vi-VN"/>
        </w:rPr>
        <w:t xml:space="preserve">“d) Trường hợp có từ hai người trở lên cùng trả mức giá cao nhất, đấu giá viên tổ chức đấu giá tiếp giữa những người cùng trả giá cao nhất để chọn ra người trúng đấu giá. </w:t>
      </w:r>
      <w:r w:rsidR="005C3089" w:rsidRPr="0061523C">
        <w:rPr>
          <w:rFonts w:ascii="Arial" w:hAnsi="Arial" w:cs="Arial"/>
          <w:sz w:val="20"/>
          <w:szCs w:val="20"/>
          <w:lang w:val="vi-VN"/>
        </w:rPr>
        <w:t xml:space="preserve">Nếu trong số những người có giá trả cao nhất có người tiếp tục trả giá thì đấu giá viên phát phiếu trả giá cho người </w:t>
      </w:r>
      <w:r w:rsidR="00E629B9" w:rsidRPr="0061523C">
        <w:rPr>
          <w:rFonts w:ascii="Arial" w:hAnsi="Arial" w:cs="Arial"/>
          <w:sz w:val="20"/>
          <w:szCs w:val="20"/>
          <w:lang w:val="vi-VN"/>
        </w:rPr>
        <w:t>đó;</w:t>
      </w:r>
      <w:r w:rsidR="005C3089" w:rsidRPr="0061523C">
        <w:rPr>
          <w:rFonts w:ascii="Arial" w:hAnsi="Arial" w:cs="Arial"/>
          <w:sz w:val="20"/>
          <w:szCs w:val="20"/>
          <w:lang w:val="vi-VN"/>
        </w:rPr>
        <w:t xml:space="preserve"> </w:t>
      </w:r>
      <w:r w:rsidR="00E629B9" w:rsidRPr="0061523C">
        <w:rPr>
          <w:rFonts w:ascii="Arial" w:hAnsi="Arial" w:cs="Arial"/>
          <w:sz w:val="20"/>
          <w:szCs w:val="20"/>
          <w:lang w:val="vi-VN"/>
        </w:rPr>
        <w:t xml:space="preserve">đấu giá viên công bố người đó là người trúng đấu giá nếu người đó có giá trả cao hơn. </w:t>
      </w:r>
      <w:r w:rsidRPr="0061523C">
        <w:rPr>
          <w:rFonts w:ascii="Arial" w:hAnsi="Arial" w:cs="Arial"/>
          <w:sz w:val="20"/>
          <w:szCs w:val="20"/>
          <w:lang w:val="vi-VN"/>
        </w:rPr>
        <w:t xml:space="preserve">Nếu </w:t>
      </w:r>
      <w:r w:rsidR="00A1782B" w:rsidRPr="0061523C">
        <w:rPr>
          <w:rFonts w:ascii="Arial" w:hAnsi="Arial" w:cs="Arial"/>
          <w:sz w:val="20"/>
          <w:szCs w:val="20"/>
          <w:lang w:val="vi-VN"/>
        </w:rPr>
        <w:t xml:space="preserve">tất cả người </w:t>
      </w:r>
      <w:r w:rsidRPr="0061523C">
        <w:rPr>
          <w:rFonts w:ascii="Arial" w:hAnsi="Arial" w:cs="Arial"/>
          <w:sz w:val="20"/>
          <w:szCs w:val="20"/>
          <w:lang w:val="vi-VN"/>
        </w:rPr>
        <w:t xml:space="preserve">có giá </w:t>
      </w:r>
      <w:r w:rsidR="00786031" w:rsidRPr="0061523C">
        <w:rPr>
          <w:rFonts w:ascii="Arial" w:hAnsi="Arial" w:cs="Arial"/>
          <w:sz w:val="20"/>
          <w:szCs w:val="20"/>
          <w:lang w:val="vi-VN"/>
        </w:rPr>
        <w:t xml:space="preserve">trả </w:t>
      </w:r>
      <w:r w:rsidRPr="0061523C">
        <w:rPr>
          <w:rFonts w:ascii="Arial" w:hAnsi="Arial" w:cs="Arial"/>
          <w:sz w:val="20"/>
          <w:szCs w:val="20"/>
          <w:lang w:val="vi-VN"/>
        </w:rPr>
        <w:t xml:space="preserve">cao nhất không đồng ý đấu giá tiếp </w:t>
      </w:r>
      <w:r w:rsidR="00A1782B" w:rsidRPr="0061523C">
        <w:rPr>
          <w:rFonts w:ascii="Arial" w:hAnsi="Arial" w:cs="Arial"/>
          <w:sz w:val="20"/>
          <w:szCs w:val="20"/>
          <w:lang w:val="vi-VN"/>
        </w:rPr>
        <w:t>thì đấu giá viên tổ chức bốc thăm để chọn ra người trúng đấu giá.”</w:t>
      </w:r>
      <w:r w:rsidR="00B4110E" w:rsidRPr="0061523C">
        <w:rPr>
          <w:rFonts w:ascii="Arial" w:hAnsi="Arial" w:cs="Arial"/>
          <w:sz w:val="20"/>
          <w:szCs w:val="20"/>
          <w:lang w:val="vi-VN"/>
        </w:rPr>
        <w:t>.</w:t>
      </w:r>
    </w:p>
    <w:p w:rsidR="003D4021" w:rsidRPr="0061523C" w:rsidRDefault="000E24AD" w:rsidP="0061523C">
      <w:pPr>
        <w:spacing w:after="120" w:line="240" w:lineRule="auto"/>
        <w:ind w:firstLine="720"/>
        <w:jc w:val="both"/>
        <w:rPr>
          <w:rFonts w:cs="Arial"/>
          <w:bCs/>
          <w:iCs/>
          <w:sz w:val="20"/>
          <w:szCs w:val="20"/>
          <w:lang w:val="eu-ES"/>
        </w:rPr>
      </w:pPr>
      <w:r w:rsidRPr="0061523C">
        <w:rPr>
          <w:rFonts w:cs="Arial"/>
          <w:bCs/>
          <w:sz w:val="20"/>
          <w:szCs w:val="20"/>
        </w:rPr>
        <w:t>2</w:t>
      </w:r>
      <w:r w:rsidRPr="0061523C">
        <w:rPr>
          <w:rFonts w:cs="Arial"/>
          <w:bCs/>
          <w:sz w:val="20"/>
          <w:szCs w:val="20"/>
          <w:lang w:val="en-GB"/>
        </w:rPr>
        <w:t>7</w:t>
      </w:r>
      <w:r w:rsidR="003D4021" w:rsidRPr="0061523C">
        <w:rPr>
          <w:rFonts w:cs="Arial"/>
          <w:sz w:val="20"/>
          <w:szCs w:val="20"/>
          <w:lang w:val="eu-ES"/>
        </w:rPr>
        <w:t>.</w:t>
      </w:r>
      <w:r w:rsidR="003D4021" w:rsidRPr="0061523C">
        <w:rPr>
          <w:rFonts w:cs="Arial"/>
          <w:bCs/>
          <w:sz w:val="20"/>
          <w:szCs w:val="20"/>
          <w:lang w:val="eu-ES"/>
        </w:rPr>
        <w:t xml:space="preserve"> </w:t>
      </w:r>
      <w:r w:rsidR="003D4021" w:rsidRPr="0061523C">
        <w:rPr>
          <w:rFonts w:cs="Arial"/>
          <w:bCs/>
          <w:iCs/>
          <w:sz w:val="20"/>
          <w:szCs w:val="20"/>
        </w:rPr>
        <w:t>Sửa đổi, bổ sung</w:t>
      </w:r>
      <w:r w:rsidR="00C15C6C" w:rsidRPr="0061523C">
        <w:rPr>
          <w:rFonts w:cs="Arial"/>
          <w:bCs/>
          <w:iCs/>
          <w:sz w:val="20"/>
          <w:szCs w:val="20"/>
        </w:rPr>
        <w:t xml:space="preserve"> </w:t>
      </w:r>
      <w:r w:rsidR="003D4021" w:rsidRPr="0061523C">
        <w:rPr>
          <w:rFonts w:cs="Arial"/>
          <w:bCs/>
          <w:iCs/>
          <w:sz w:val="20"/>
          <w:szCs w:val="20"/>
        </w:rPr>
        <w:t>Điề</w:t>
      </w:r>
      <w:r w:rsidR="000556B3" w:rsidRPr="0061523C">
        <w:rPr>
          <w:rFonts w:cs="Arial"/>
          <w:bCs/>
          <w:iCs/>
          <w:sz w:val="20"/>
          <w:szCs w:val="20"/>
        </w:rPr>
        <w:t>u 4</w:t>
      </w:r>
      <w:r w:rsidR="003D4021" w:rsidRPr="0061523C">
        <w:rPr>
          <w:rFonts w:cs="Arial"/>
          <w:bCs/>
          <w:iCs/>
          <w:sz w:val="20"/>
          <w:szCs w:val="20"/>
          <w:lang w:val="eu-ES"/>
        </w:rPr>
        <w:t>3</w:t>
      </w:r>
      <w:r w:rsidR="003D4021" w:rsidRPr="0061523C">
        <w:rPr>
          <w:rFonts w:cs="Arial"/>
          <w:bCs/>
          <w:iCs/>
          <w:sz w:val="20"/>
          <w:szCs w:val="20"/>
        </w:rPr>
        <w:t xml:space="preserve"> như sau</w:t>
      </w:r>
      <w:r w:rsidR="003D4021" w:rsidRPr="0061523C">
        <w:rPr>
          <w:rFonts w:cs="Arial"/>
          <w:bCs/>
          <w:iCs/>
          <w:sz w:val="20"/>
          <w:szCs w:val="20"/>
          <w:lang w:val="eu-ES"/>
        </w:rPr>
        <w:t>:</w:t>
      </w:r>
    </w:p>
    <w:p w:rsidR="00B73A96" w:rsidRPr="0061523C" w:rsidRDefault="000556B3"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lang w:val="en-US"/>
        </w:rPr>
        <w:t>“</w:t>
      </w:r>
      <w:r w:rsidR="00B73A96" w:rsidRPr="0061523C">
        <w:rPr>
          <w:rFonts w:eastAsia="Times New Roman" w:cs="Arial"/>
          <w:b/>
          <w:bCs/>
          <w:sz w:val="20"/>
          <w:szCs w:val="20"/>
          <w:lang w:val="en-US"/>
        </w:rPr>
        <w:t>Điều 43. Đấu giá bằng bỏ phiếu gián tiếp</w:t>
      </w:r>
    </w:p>
    <w:p w:rsidR="00134D4D" w:rsidRPr="0061523C" w:rsidRDefault="00B73A96"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lang w:val="en-US"/>
        </w:rPr>
        <w:t>1</w:t>
      </w:r>
      <w:r w:rsidR="00134D4D" w:rsidRPr="0061523C">
        <w:rPr>
          <w:rFonts w:eastAsia="Times New Roman" w:cs="Arial"/>
          <w:sz w:val="20"/>
          <w:szCs w:val="20"/>
          <w:lang w:val="en-US"/>
        </w:rPr>
        <w:t xml:space="preserve">. Phiếu trả giá của người tham gia đấu giá phải được </w:t>
      </w:r>
      <w:r w:rsidR="00830C0F" w:rsidRPr="0061523C">
        <w:rPr>
          <w:rFonts w:eastAsia="Times New Roman" w:cs="Arial"/>
          <w:sz w:val="20"/>
          <w:szCs w:val="20"/>
          <w:lang w:val="en-US"/>
        </w:rPr>
        <w:t>cho vào phong bì dán kín</w:t>
      </w:r>
      <w:r w:rsidR="00134D4D" w:rsidRPr="0061523C">
        <w:rPr>
          <w:rFonts w:eastAsia="Times New Roman" w:cs="Arial"/>
          <w:sz w:val="20"/>
          <w:szCs w:val="20"/>
          <w:lang w:val="en-US"/>
        </w:rPr>
        <w:t xml:space="preserve">, có chữ ký của người trả giá tại các mép của phong bì đựng phiếu. Phiếu trả giá được gửi qua đường bưu chính hoặc được nộp </w:t>
      </w:r>
      <w:r w:rsidR="00C67E19" w:rsidRPr="0061523C">
        <w:rPr>
          <w:rFonts w:eastAsia="Times New Roman" w:cs="Arial"/>
          <w:sz w:val="20"/>
          <w:szCs w:val="20"/>
          <w:lang w:val="en-US"/>
        </w:rPr>
        <w:t>cho</w:t>
      </w:r>
      <w:r w:rsidR="00134D4D" w:rsidRPr="0061523C">
        <w:rPr>
          <w:rFonts w:eastAsia="Times New Roman" w:cs="Arial"/>
          <w:sz w:val="20"/>
          <w:szCs w:val="20"/>
          <w:lang w:val="en-US"/>
        </w:rPr>
        <w:t xml:space="preserve"> tổ chức hành nghề đấu giá tài sản </w:t>
      </w:r>
      <w:r w:rsidR="00C67E19" w:rsidRPr="0061523C">
        <w:rPr>
          <w:rFonts w:eastAsia="Times New Roman" w:cs="Arial"/>
          <w:sz w:val="20"/>
          <w:szCs w:val="20"/>
          <w:lang w:val="en-US"/>
        </w:rPr>
        <w:t xml:space="preserve">để </w:t>
      </w:r>
      <w:r w:rsidR="00134D4D" w:rsidRPr="0061523C">
        <w:rPr>
          <w:rFonts w:eastAsia="Times New Roman" w:cs="Arial"/>
          <w:sz w:val="20"/>
          <w:szCs w:val="20"/>
          <w:lang w:val="en-US"/>
        </w:rPr>
        <w:t xml:space="preserve">bỏ vào thùng phiếu. Thùng phiếu phải được niêm phong ngay khi hết thời hạn nhận phiếu. </w:t>
      </w:r>
    </w:p>
    <w:p w:rsidR="00134D4D" w:rsidRPr="0061523C" w:rsidRDefault="00134D4D"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lang w:val="en-US"/>
        </w:rPr>
        <w:t>Thời hạn nhận phiếu trả giá của người tham gia đấu giá do tổ chức hành nghề đấu giá tài sản quy định trong Quy chế cuộc đấu giá nhưng phải trước</w:t>
      </w:r>
      <w:r w:rsidR="002A5038" w:rsidRPr="0061523C">
        <w:rPr>
          <w:rFonts w:eastAsia="Times New Roman" w:cs="Arial"/>
          <w:sz w:val="20"/>
          <w:szCs w:val="20"/>
          <w:lang w:val="en-US"/>
        </w:rPr>
        <w:t xml:space="preserve"> </w:t>
      </w:r>
      <w:r w:rsidRPr="0061523C">
        <w:rPr>
          <w:rFonts w:eastAsia="Times New Roman" w:cs="Arial"/>
          <w:sz w:val="20"/>
          <w:szCs w:val="20"/>
          <w:lang w:val="en-US"/>
        </w:rPr>
        <w:t xml:space="preserve">ngày mở </w:t>
      </w:r>
      <w:r w:rsidR="006F3941" w:rsidRPr="0061523C">
        <w:rPr>
          <w:rFonts w:cs="Arial"/>
          <w:sz w:val="20"/>
          <w:szCs w:val="20"/>
          <w:shd w:val="clear" w:color="auto" w:fill="FFFFFF"/>
          <w:lang w:val="en-US"/>
        </w:rPr>
        <w:t>phiên</w:t>
      </w:r>
      <w:r w:rsidRPr="0061523C">
        <w:rPr>
          <w:rFonts w:eastAsia="Times New Roman" w:cs="Arial"/>
          <w:sz w:val="20"/>
          <w:szCs w:val="20"/>
          <w:lang w:val="en-US"/>
        </w:rPr>
        <w:t xml:space="preserve"> đấu giá</w:t>
      </w:r>
      <w:r w:rsidR="002A5038" w:rsidRPr="0061523C">
        <w:rPr>
          <w:rFonts w:eastAsia="Times New Roman" w:cs="Arial"/>
          <w:sz w:val="20"/>
          <w:szCs w:val="20"/>
          <w:lang w:val="en-US"/>
        </w:rPr>
        <w:t xml:space="preserve"> </w:t>
      </w:r>
      <w:r w:rsidR="003423D3" w:rsidRPr="0061523C">
        <w:rPr>
          <w:rFonts w:eastAsia="Times New Roman" w:cs="Arial"/>
          <w:sz w:val="20"/>
          <w:szCs w:val="20"/>
          <w:lang w:val="en-US"/>
        </w:rPr>
        <w:t xml:space="preserve">02 </w:t>
      </w:r>
      <w:r w:rsidR="002A5038" w:rsidRPr="0061523C">
        <w:rPr>
          <w:rFonts w:eastAsia="Times New Roman" w:cs="Arial"/>
          <w:sz w:val="20"/>
          <w:szCs w:val="20"/>
          <w:lang w:val="en-US"/>
        </w:rPr>
        <w:t>ngày làm việc</w:t>
      </w:r>
      <w:r w:rsidRPr="0061523C">
        <w:rPr>
          <w:rFonts w:eastAsia="Times New Roman" w:cs="Arial"/>
          <w:sz w:val="20"/>
          <w:szCs w:val="20"/>
          <w:lang w:val="en-US"/>
        </w:rPr>
        <w:t xml:space="preserve">. Buổi công bố giá được coi là </w:t>
      </w:r>
      <w:r w:rsidR="006F3941" w:rsidRPr="0061523C">
        <w:rPr>
          <w:rFonts w:cs="Arial"/>
          <w:sz w:val="20"/>
          <w:szCs w:val="20"/>
          <w:shd w:val="clear" w:color="auto" w:fill="FFFFFF"/>
          <w:lang w:val="en-US"/>
        </w:rPr>
        <w:t>phiên</w:t>
      </w:r>
      <w:r w:rsidRPr="0061523C">
        <w:rPr>
          <w:rFonts w:eastAsia="Times New Roman" w:cs="Arial"/>
          <w:sz w:val="20"/>
          <w:szCs w:val="20"/>
          <w:lang w:val="en-US"/>
        </w:rPr>
        <w:t xml:space="preserve"> đấu giá.</w:t>
      </w:r>
    </w:p>
    <w:p w:rsidR="000556B3" w:rsidRPr="0061523C" w:rsidRDefault="00B73A96"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lang w:val="en-US"/>
        </w:rPr>
        <w:t>2</w:t>
      </w:r>
      <w:r w:rsidR="000556B3" w:rsidRPr="0061523C">
        <w:rPr>
          <w:rFonts w:eastAsia="Times New Roman" w:cs="Arial"/>
          <w:sz w:val="20"/>
          <w:szCs w:val="20"/>
          <w:lang w:val="en-US"/>
        </w:rPr>
        <w:t>.</w:t>
      </w:r>
      <w:r w:rsidR="000556B3" w:rsidRPr="0061523C">
        <w:rPr>
          <w:rFonts w:eastAsia="Times New Roman" w:cs="Arial"/>
          <w:sz w:val="20"/>
          <w:szCs w:val="20"/>
        </w:rPr>
        <w:t xml:space="preserve"> Tại buổi công bố giá đã trả của người tham gia đấu giá, đấu giá viên điều hành </w:t>
      </w:r>
      <w:r w:rsidR="00333FFD" w:rsidRPr="0061523C">
        <w:rPr>
          <w:rFonts w:cs="Arial"/>
          <w:sz w:val="20"/>
          <w:szCs w:val="20"/>
          <w:shd w:val="clear" w:color="auto" w:fill="FFFFFF"/>
          <w:lang w:val="en-US"/>
        </w:rPr>
        <w:t>phiên</w:t>
      </w:r>
      <w:r w:rsidR="000556B3" w:rsidRPr="0061523C">
        <w:rPr>
          <w:rFonts w:eastAsia="Times New Roman" w:cs="Arial"/>
          <w:sz w:val="20"/>
          <w:szCs w:val="20"/>
        </w:rPr>
        <w:t xml:space="preserve"> đấu giá theo trình tự sau đây:</w:t>
      </w:r>
    </w:p>
    <w:p w:rsidR="000556B3" w:rsidRPr="0061523C" w:rsidRDefault="000556B3" w:rsidP="0061523C">
      <w:pPr>
        <w:shd w:val="clear" w:color="auto" w:fill="FFFFFF"/>
        <w:spacing w:after="120" w:line="240" w:lineRule="auto"/>
        <w:ind w:firstLine="720"/>
        <w:jc w:val="both"/>
        <w:rPr>
          <w:rFonts w:eastAsia="Times New Roman" w:cs="Arial"/>
          <w:spacing w:val="2"/>
          <w:sz w:val="20"/>
          <w:szCs w:val="20"/>
        </w:rPr>
      </w:pPr>
      <w:r w:rsidRPr="0061523C">
        <w:rPr>
          <w:rFonts w:eastAsia="Times New Roman" w:cs="Arial"/>
          <w:spacing w:val="2"/>
          <w:sz w:val="20"/>
          <w:szCs w:val="20"/>
        </w:rPr>
        <w:t>a) Thực hiện quy định tại các điểm a, b, c, d</w:t>
      </w:r>
      <w:r w:rsidR="00BA112A" w:rsidRPr="0061523C">
        <w:rPr>
          <w:rFonts w:eastAsia="Times New Roman" w:cs="Arial"/>
          <w:spacing w:val="2"/>
          <w:sz w:val="20"/>
          <w:szCs w:val="20"/>
        </w:rPr>
        <w:t xml:space="preserve"> và</w:t>
      </w:r>
      <w:r w:rsidR="00856D1F" w:rsidRPr="0061523C">
        <w:rPr>
          <w:rFonts w:eastAsia="Times New Roman" w:cs="Arial"/>
          <w:spacing w:val="2"/>
          <w:sz w:val="20"/>
          <w:szCs w:val="20"/>
        </w:rPr>
        <w:t xml:space="preserve"> e khoản 1 Điều 41 của Luật này</w:t>
      </w:r>
      <w:r w:rsidR="00BA112A" w:rsidRPr="0061523C">
        <w:rPr>
          <w:rFonts w:eastAsia="Times New Roman" w:cs="Arial"/>
          <w:spacing w:val="2"/>
          <w:sz w:val="20"/>
          <w:szCs w:val="20"/>
        </w:rPr>
        <w:t>;</w:t>
      </w:r>
    </w:p>
    <w:p w:rsidR="000556B3" w:rsidRPr="0061523C" w:rsidRDefault="000556B3" w:rsidP="0061523C">
      <w:pPr>
        <w:shd w:val="clear" w:color="auto" w:fill="FFFFFF"/>
        <w:spacing w:after="120" w:line="240" w:lineRule="auto"/>
        <w:ind w:firstLine="720"/>
        <w:jc w:val="both"/>
        <w:rPr>
          <w:rFonts w:eastAsia="Times New Roman" w:cs="Arial"/>
          <w:spacing w:val="-2"/>
          <w:sz w:val="20"/>
          <w:szCs w:val="20"/>
        </w:rPr>
      </w:pPr>
      <w:r w:rsidRPr="0061523C">
        <w:rPr>
          <w:rFonts w:eastAsia="Times New Roman" w:cs="Arial"/>
          <w:spacing w:val="-2"/>
          <w:sz w:val="20"/>
          <w:szCs w:val="20"/>
        </w:rPr>
        <w:t>b) Nhắc lại yêu c</w:t>
      </w:r>
      <w:r w:rsidR="00BF77F0" w:rsidRPr="0061523C">
        <w:rPr>
          <w:rFonts w:eastAsia="Times New Roman" w:cs="Arial"/>
          <w:spacing w:val="-2"/>
          <w:sz w:val="20"/>
          <w:szCs w:val="20"/>
        </w:rPr>
        <w:t>ầu đối với phiếu trả giá hợp lệ, phiếu trả giá không hợp lệ</w:t>
      </w:r>
      <w:r w:rsidRPr="0061523C">
        <w:rPr>
          <w:rFonts w:eastAsia="Times New Roman" w:cs="Arial"/>
          <w:spacing w:val="-2"/>
          <w:sz w:val="20"/>
          <w:szCs w:val="20"/>
        </w:rPr>
        <w:t>;</w:t>
      </w:r>
      <w:r w:rsidR="00BA112A" w:rsidRPr="0061523C">
        <w:rPr>
          <w:rFonts w:eastAsia="Times New Roman" w:cs="Arial"/>
          <w:spacing w:val="-2"/>
          <w:sz w:val="20"/>
          <w:szCs w:val="20"/>
        </w:rPr>
        <w:t xml:space="preserve"> </w:t>
      </w:r>
    </w:p>
    <w:p w:rsidR="000556B3" w:rsidRPr="0061523C" w:rsidRDefault="000556B3" w:rsidP="0061523C">
      <w:pPr>
        <w:shd w:val="clear" w:color="auto" w:fill="FFFFFF"/>
        <w:spacing w:after="120" w:line="240" w:lineRule="auto"/>
        <w:ind w:firstLine="720"/>
        <w:jc w:val="both"/>
        <w:rPr>
          <w:rFonts w:cs="Arial"/>
          <w:sz w:val="20"/>
          <w:szCs w:val="20"/>
          <w:lang w:val="en-US"/>
        </w:rPr>
      </w:pPr>
      <w:r w:rsidRPr="0061523C">
        <w:rPr>
          <w:rFonts w:eastAsia="Times New Roman" w:cs="Arial"/>
          <w:sz w:val="20"/>
          <w:szCs w:val="20"/>
        </w:rPr>
        <w:t xml:space="preserve">c) </w:t>
      </w:r>
      <w:r w:rsidR="00BF77F0" w:rsidRPr="0061523C">
        <w:rPr>
          <w:rFonts w:eastAsia="Times New Roman" w:cs="Arial"/>
          <w:sz w:val="20"/>
          <w:szCs w:val="20"/>
        </w:rPr>
        <w:t>M</w:t>
      </w:r>
      <w:r w:rsidRPr="0061523C">
        <w:rPr>
          <w:rFonts w:eastAsia="Times New Roman" w:cs="Arial"/>
          <w:sz w:val="20"/>
          <w:szCs w:val="20"/>
        </w:rPr>
        <w:t xml:space="preserve">ời </w:t>
      </w:r>
      <w:r w:rsidR="000D3419" w:rsidRPr="0061523C">
        <w:rPr>
          <w:rFonts w:eastAsia="Times New Roman" w:cs="Arial"/>
          <w:sz w:val="20"/>
          <w:szCs w:val="20"/>
          <w:lang w:val="en-US"/>
        </w:rPr>
        <w:t>người có tài sản đấu giá</w:t>
      </w:r>
      <w:r w:rsidR="007913DA" w:rsidRPr="0061523C">
        <w:rPr>
          <w:rFonts w:eastAsia="Times New Roman" w:cs="Arial"/>
          <w:sz w:val="20"/>
          <w:szCs w:val="20"/>
          <w:lang w:val="en-US"/>
        </w:rPr>
        <w:t xml:space="preserve"> và</w:t>
      </w:r>
      <w:r w:rsidR="000D3419" w:rsidRPr="0061523C">
        <w:rPr>
          <w:rFonts w:cs="Arial"/>
          <w:sz w:val="20"/>
          <w:szCs w:val="20"/>
          <w:lang w:val="en-US"/>
        </w:rPr>
        <w:t xml:space="preserve"> </w:t>
      </w:r>
      <w:r w:rsidRPr="0061523C">
        <w:rPr>
          <w:rFonts w:eastAsia="Times New Roman" w:cs="Arial"/>
          <w:sz w:val="20"/>
          <w:szCs w:val="20"/>
        </w:rPr>
        <w:t>ít nhất một người tham gia đấu giá giám sát về sự nguyên vẹn của thùng phiếu. Nếu không còn ý kiến nào khác về kết quả giám sát thì đấu giá viên tiến hành bóc niêm phong của thùng phiếu</w:t>
      </w:r>
      <w:r w:rsidR="0028550D" w:rsidRPr="0061523C">
        <w:rPr>
          <w:rFonts w:eastAsia="Times New Roman" w:cs="Arial"/>
          <w:sz w:val="20"/>
          <w:szCs w:val="20"/>
        </w:rPr>
        <w:t>;</w:t>
      </w:r>
    </w:p>
    <w:p w:rsidR="00E07708" w:rsidRPr="0061523C" w:rsidRDefault="00BF77F0" w:rsidP="0061523C">
      <w:pPr>
        <w:shd w:val="clear" w:color="auto" w:fill="FFFFFF"/>
        <w:spacing w:after="120" w:line="240" w:lineRule="auto"/>
        <w:ind w:firstLine="720"/>
        <w:jc w:val="both"/>
        <w:rPr>
          <w:rFonts w:eastAsia="Times New Roman" w:cs="Arial"/>
          <w:sz w:val="20"/>
          <w:szCs w:val="20"/>
          <w:lang w:val="en-US"/>
        </w:rPr>
      </w:pPr>
      <w:r w:rsidRPr="0061523C">
        <w:rPr>
          <w:rFonts w:eastAsia="Times New Roman" w:cs="Arial"/>
          <w:sz w:val="20"/>
          <w:szCs w:val="20"/>
        </w:rPr>
        <w:t>d) M</w:t>
      </w:r>
      <w:r w:rsidR="000556B3" w:rsidRPr="0061523C">
        <w:rPr>
          <w:rFonts w:eastAsia="Times New Roman" w:cs="Arial"/>
          <w:sz w:val="20"/>
          <w:szCs w:val="20"/>
        </w:rPr>
        <w:t xml:space="preserve">ời </w:t>
      </w:r>
      <w:r w:rsidR="00971179" w:rsidRPr="0061523C">
        <w:rPr>
          <w:rFonts w:eastAsia="Times New Roman" w:cs="Arial"/>
          <w:sz w:val="20"/>
          <w:szCs w:val="20"/>
          <w:lang w:val="en-US"/>
        </w:rPr>
        <w:t>người có tài sản đấu giá</w:t>
      </w:r>
      <w:r w:rsidR="007913DA" w:rsidRPr="0061523C">
        <w:rPr>
          <w:rFonts w:eastAsia="Times New Roman" w:cs="Arial"/>
          <w:sz w:val="20"/>
          <w:szCs w:val="20"/>
          <w:lang w:val="en-US"/>
        </w:rPr>
        <w:t xml:space="preserve"> và</w:t>
      </w:r>
      <w:r w:rsidR="00971179" w:rsidRPr="0061523C">
        <w:rPr>
          <w:rFonts w:cs="Arial"/>
          <w:sz w:val="20"/>
          <w:szCs w:val="20"/>
          <w:lang w:val="en-US"/>
        </w:rPr>
        <w:t xml:space="preserve"> </w:t>
      </w:r>
      <w:r w:rsidR="000556B3" w:rsidRPr="0061523C">
        <w:rPr>
          <w:rFonts w:eastAsia="Times New Roman" w:cs="Arial"/>
          <w:sz w:val="20"/>
          <w:szCs w:val="20"/>
        </w:rPr>
        <w:t xml:space="preserve">ít nhất một người tham gia đấu giá giám sát sự nguyên vẹn của từng </w:t>
      </w:r>
      <w:r w:rsidR="007913DA" w:rsidRPr="0061523C">
        <w:rPr>
          <w:rFonts w:eastAsia="Times New Roman" w:cs="Arial"/>
          <w:sz w:val="20"/>
          <w:szCs w:val="20"/>
          <w:lang w:val="en-US"/>
        </w:rPr>
        <w:t xml:space="preserve">phong bì </w:t>
      </w:r>
      <w:r w:rsidR="000E426C" w:rsidRPr="0061523C">
        <w:rPr>
          <w:rFonts w:eastAsia="Times New Roman" w:cs="Arial"/>
          <w:sz w:val="20"/>
          <w:szCs w:val="20"/>
          <w:lang w:val="en-US"/>
        </w:rPr>
        <w:t xml:space="preserve">đựng </w:t>
      </w:r>
      <w:r w:rsidR="000556B3" w:rsidRPr="0061523C">
        <w:rPr>
          <w:rFonts w:eastAsia="Times New Roman" w:cs="Arial"/>
          <w:sz w:val="20"/>
          <w:szCs w:val="20"/>
        </w:rPr>
        <w:t>phiếu trả giá;</w:t>
      </w:r>
    </w:p>
    <w:p w:rsidR="00A26202" w:rsidRPr="0061523C" w:rsidRDefault="00E07708" w:rsidP="0061523C">
      <w:pPr>
        <w:shd w:val="clear" w:color="auto" w:fill="FFFFFF"/>
        <w:spacing w:after="120" w:line="240" w:lineRule="auto"/>
        <w:ind w:firstLine="720"/>
        <w:jc w:val="both"/>
        <w:rPr>
          <w:rFonts w:cs="Arial"/>
          <w:sz w:val="20"/>
          <w:szCs w:val="20"/>
        </w:rPr>
      </w:pPr>
      <w:r w:rsidRPr="0061523C">
        <w:rPr>
          <w:rFonts w:eastAsia="Times New Roman" w:cs="Arial"/>
          <w:sz w:val="20"/>
          <w:szCs w:val="20"/>
          <w:lang w:val="en-US"/>
        </w:rPr>
        <w:t>đ)</w:t>
      </w:r>
      <w:r w:rsidR="000556B3" w:rsidRPr="0061523C">
        <w:rPr>
          <w:rFonts w:eastAsia="Times New Roman" w:cs="Arial"/>
          <w:sz w:val="20"/>
          <w:szCs w:val="20"/>
        </w:rPr>
        <w:t xml:space="preserve"> </w:t>
      </w:r>
      <w:r w:rsidRPr="0061523C">
        <w:rPr>
          <w:rFonts w:eastAsia="Times New Roman" w:cs="Arial"/>
          <w:sz w:val="20"/>
          <w:szCs w:val="20"/>
          <w:lang w:val="en-US"/>
        </w:rPr>
        <w:t>T</w:t>
      </w:r>
      <w:r w:rsidR="0028550D" w:rsidRPr="0061523C">
        <w:rPr>
          <w:rFonts w:eastAsia="Times New Roman" w:cs="Arial"/>
          <w:sz w:val="20"/>
          <w:szCs w:val="20"/>
        </w:rPr>
        <w:t xml:space="preserve">iến hành bóc từng </w:t>
      </w:r>
      <w:r w:rsidR="007913DA" w:rsidRPr="0061523C">
        <w:rPr>
          <w:rFonts w:eastAsia="Times New Roman" w:cs="Arial"/>
          <w:sz w:val="20"/>
          <w:szCs w:val="20"/>
          <w:lang w:val="en-US"/>
        </w:rPr>
        <w:t xml:space="preserve">phong bì </w:t>
      </w:r>
      <w:r w:rsidR="000E426C" w:rsidRPr="0061523C">
        <w:rPr>
          <w:rFonts w:eastAsia="Times New Roman" w:cs="Arial"/>
          <w:sz w:val="20"/>
          <w:szCs w:val="20"/>
          <w:lang w:val="en-US"/>
        </w:rPr>
        <w:t xml:space="preserve">đựng </w:t>
      </w:r>
      <w:r w:rsidR="0028550D" w:rsidRPr="0061523C">
        <w:rPr>
          <w:rFonts w:eastAsia="Times New Roman" w:cs="Arial"/>
          <w:sz w:val="20"/>
          <w:szCs w:val="20"/>
        </w:rPr>
        <w:t>phiếu trả giá</w:t>
      </w:r>
      <w:r w:rsidR="00973FBD" w:rsidRPr="0061523C">
        <w:rPr>
          <w:rFonts w:eastAsia="Times New Roman" w:cs="Arial"/>
          <w:sz w:val="20"/>
          <w:szCs w:val="20"/>
          <w:lang w:val="en-US"/>
        </w:rPr>
        <w:t>,</w:t>
      </w:r>
      <w:r w:rsidR="00C12481" w:rsidRPr="0061523C">
        <w:rPr>
          <w:rFonts w:eastAsia="Times New Roman" w:cs="Arial"/>
          <w:sz w:val="20"/>
          <w:szCs w:val="20"/>
          <w:lang w:val="en-US"/>
        </w:rPr>
        <w:t xml:space="preserve"> </w:t>
      </w:r>
      <w:r w:rsidR="00973FBD" w:rsidRPr="0061523C">
        <w:rPr>
          <w:rFonts w:eastAsia="Times New Roman" w:cs="Arial"/>
          <w:sz w:val="20"/>
          <w:szCs w:val="20"/>
          <w:lang w:val="en-US"/>
        </w:rPr>
        <w:t xml:space="preserve">trừ </w:t>
      </w:r>
      <w:bookmarkStart w:id="23" w:name="_Hlk166460360"/>
      <w:r w:rsidR="007913DA" w:rsidRPr="0061523C">
        <w:rPr>
          <w:rFonts w:eastAsia="Times New Roman" w:cs="Arial"/>
          <w:sz w:val="20"/>
          <w:szCs w:val="20"/>
          <w:lang w:val="en-US"/>
        </w:rPr>
        <w:t xml:space="preserve">phong bì </w:t>
      </w:r>
      <w:r w:rsidR="00163898" w:rsidRPr="0061523C">
        <w:rPr>
          <w:rFonts w:eastAsia="Times New Roman" w:cs="Arial"/>
          <w:sz w:val="20"/>
          <w:szCs w:val="20"/>
          <w:lang w:val="en-US"/>
        </w:rPr>
        <w:t xml:space="preserve">đựng </w:t>
      </w:r>
      <w:r w:rsidR="00ED7BEE" w:rsidRPr="0061523C">
        <w:rPr>
          <w:rFonts w:eastAsia="Times New Roman" w:cs="Arial"/>
          <w:sz w:val="20"/>
          <w:szCs w:val="20"/>
          <w:lang w:val="en-US"/>
        </w:rPr>
        <w:t xml:space="preserve">phiếu trả giá của người </w:t>
      </w:r>
      <w:r w:rsidR="00973FBD" w:rsidRPr="0061523C">
        <w:rPr>
          <w:rFonts w:eastAsia="Times New Roman" w:cs="Arial"/>
          <w:sz w:val="20"/>
          <w:szCs w:val="20"/>
          <w:lang w:val="en-US"/>
        </w:rPr>
        <w:t xml:space="preserve">không tham gia </w:t>
      </w:r>
      <w:r w:rsidR="00ED7BEE" w:rsidRPr="0061523C">
        <w:rPr>
          <w:rFonts w:eastAsia="Times New Roman" w:cs="Arial"/>
          <w:sz w:val="20"/>
          <w:szCs w:val="20"/>
          <w:lang w:val="en-US"/>
        </w:rPr>
        <w:t>buổi công bố giá</w:t>
      </w:r>
      <w:bookmarkEnd w:id="23"/>
      <w:r w:rsidR="007913DA" w:rsidRPr="0061523C">
        <w:rPr>
          <w:rFonts w:eastAsia="Times New Roman" w:cs="Arial"/>
          <w:sz w:val="20"/>
          <w:szCs w:val="20"/>
          <w:lang w:val="en-US"/>
        </w:rPr>
        <w:t>,</w:t>
      </w:r>
      <w:r w:rsidR="000556B3" w:rsidRPr="0061523C">
        <w:rPr>
          <w:rFonts w:eastAsia="Times New Roman" w:cs="Arial"/>
          <w:sz w:val="20"/>
          <w:szCs w:val="20"/>
        </w:rPr>
        <w:t xml:space="preserve"> công bố số phiếu hợp lệ, số phiếu không hợp </w:t>
      </w:r>
      <w:r w:rsidR="0028550D" w:rsidRPr="0061523C">
        <w:rPr>
          <w:rFonts w:eastAsia="Times New Roman" w:cs="Arial"/>
          <w:sz w:val="20"/>
          <w:szCs w:val="20"/>
        </w:rPr>
        <w:t>lệ</w:t>
      </w:r>
      <w:r w:rsidR="007913DA" w:rsidRPr="0061523C">
        <w:rPr>
          <w:rFonts w:eastAsia="Times New Roman" w:cs="Arial"/>
          <w:sz w:val="20"/>
          <w:szCs w:val="20"/>
          <w:lang w:val="en-US"/>
        </w:rPr>
        <w:t>,</w:t>
      </w:r>
      <w:r w:rsidR="0028550D" w:rsidRPr="0061523C">
        <w:rPr>
          <w:rFonts w:eastAsia="Times New Roman" w:cs="Arial"/>
          <w:sz w:val="20"/>
          <w:szCs w:val="20"/>
        </w:rPr>
        <w:t xml:space="preserve"> công bố </w:t>
      </w:r>
      <w:r w:rsidR="00264111" w:rsidRPr="0061523C">
        <w:rPr>
          <w:rFonts w:eastAsia="Times New Roman" w:cs="Arial"/>
          <w:sz w:val="20"/>
          <w:szCs w:val="20"/>
          <w:lang w:val="en-US"/>
        </w:rPr>
        <w:t>giá</w:t>
      </w:r>
      <w:r w:rsidR="00264111" w:rsidRPr="0061523C">
        <w:rPr>
          <w:rFonts w:cs="Arial"/>
          <w:sz w:val="20"/>
          <w:szCs w:val="20"/>
          <w:lang w:val="en-US"/>
        </w:rPr>
        <w:t xml:space="preserve"> trả </w:t>
      </w:r>
      <w:r w:rsidR="00264111" w:rsidRPr="0061523C">
        <w:rPr>
          <w:rFonts w:eastAsia="Times New Roman" w:cs="Arial"/>
          <w:sz w:val="20"/>
          <w:szCs w:val="20"/>
          <w:lang w:val="en-US"/>
        </w:rPr>
        <w:t xml:space="preserve">của </w:t>
      </w:r>
      <w:r w:rsidR="007852BF" w:rsidRPr="0061523C">
        <w:rPr>
          <w:rFonts w:eastAsia="Times New Roman" w:cs="Arial"/>
          <w:sz w:val="20"/>
          <w:szCs w:val="20"/>
        </w:rPr>
        <w:t>từng phiếu trả giá,</w:t>
      </w:r>
      <w:r w:rsidR="00326824" w:rsidRPr="0061523C">
        <w:rPr>
          <w:rFonts w:eastAsia="Times New Roman" w:cs="Arial"/>
          <w:sz w:val="20"/>
          <w:szCs w:val="20"/>
          <w:lang w:val="en-US"/>
        </w:rPr>
        <w:t xml:space="preserve"> </w:t>
      </w:r>
      <w:r w:rsidR="000556B3" w:rsidRPr="0061523C">
        <w:rPr>
          <w:rFonts w:eastAsia="Times New Roman" w:cs="Arial"/>
          <w:sz w:val="20"/>
          <w:szCs w:val="20"/>
        </w:rPr>
        <w:t>giá</w:t>
      </w:r>
      <w:r w:rsidR="00C161FF" w:rsidRPr="0061523C">
        <w:rPr>
          <w:rFonts w:eastAsia="Times New Roman" w:cs="Arial"/>
          <w:sz w:val="20"/>
          <w:szCs w:val="20"/>
          <w:lang w:val="en-US"/>
        </w:rPr>
        <w:t xml:space="preserve"> trả</w:t>
      </w:r>
      <w:r w:rsidR="000556B3" w:rsidRPr="0061523C">
        <w:rPr>
          <w:rFonts w:eastAsia="Times New Roman" w:cs="Arial"/>
          <w:sz w:val="20"/>
          <w:szCs w:val="20"/>
        </w:rPr>
        <w:t xml:space="preserve"> cao nhất </w:t>
      </w:r>
      <w:r w:rsidR="0028550D" w:rsidRPr="0061523C">
        <w:rPr>
          <w:rFonts w:cs="Arial"/>
          <w:sz w:val="20"/>
          <w:szCs w:val="20"/>
        </w:rPr>
        <w:t>với sự giám sát của</w:t>
      </w:r>
      <w:r w:rsidR="007D7683" w:rsidRPr="0061523C">
        <w:rPr>
          <w:rFonts w:cs="Arial"/>
          <w:sz w:val="20"/>
          <w:szCs w:val="20"/>
          <w:lang w:val="en-US"/>
        </w:rPr>
        <w:t xml:space="preserve"> người có tài sản đấu giá</w:t>
      </w:r>
      <w:r w:rsidR="007913DA" w:rsidRPr="0061523C">
        <w:rPr>
          <w:rFonts w:cs="Arial"/>
          <w:sz w:val="20"/>
          <w:szCs w:val="20"/>
          <w:lang w:val="en-US"/>
        </w:rPr>
        <w:t xml:space="preserve"> và</w:t>
      </w:r>
      <w:r w:rsidR="0028550D" w:rsidRPr="0061523C">
        <w:rPr>
          <w:rFonts w:cs="Arial"/>
          <w:sz w:val="20"/>
          <w:szCs w:val="20"/>
        </w:rPr>
        <w:t xml:space="preserve"> ít nhất một người tham gia đấu giá</w:t>
      </w:r>
      <w:r w:rsidR="00A26202" w:rsidRPr="0061523C">
        <w:rPr>
          <w:rFonts w:cs="Arial"/>
          <w:sz w:val="20"/>
          <w:szCs w:val="20"/>
        </w:rPr>
        <w:t>;</w:t>
      </w:r>
      <w:r w:rsidR="008765FC" w:rsidRPr="0061523C">
        <w:rPr>
          <w:rFonts w:cs="Arial"/>
          <w:sz w:val="20"/>
          <w:szCs w:val="20"/>
        </w:rPr>
        <w:t xml:space="preserve"> trường hợp đấu giá quyền sử dụng đất để giao đất ở cho cá nhân thì chỉ cần công bố giá trả cao nhất với sự giám sát của </w:t>
      </w:r>
      <w:r w:rsidR="00057D4A" w:rsidRPr="0061523C">
        <w:rPr>
          <w:rFonts w:cs="Arial"/>
          <w:sz w:val="20"/>
          <w:szCs w:val="20"/>
          <w:lang w:val="en-US"/>
        </w:rPr>
        <w:t>người có tài sản đấu giá</w:t>
      </w:r>
      <w:r w:rsidR="00E17246" w:rsidRPr="0061523C">
        <w:rPr>
          <w:rFonts w:cs="Arial"/>
          <w:sz w:val="20"/>
          <w:szCs w:val="20"/>
          <w:lang w:val="en-US"/>
        </w:rPr>
        <w:t xml:space="preserve"> và </w:t>
      </w:r>
      <w:r w:rsidR="008765FC" w:rsidRPr="0061523C">
        <w:rPr>
          <w:rFonts w:cs="Arial"/>
          <w:sz w:val="20"/>
          <w:szCs w:val="20"/>
        </w:rPr>
        <w:t>ít nhất một người tham gia đấ</w:t>
      </w:r>
      <w:r w:rsidR="00326824" w:rsidRPr="0061523C">
        <w:rPr>
          <w:rFonts w:cs="Arial"/>
          <w:sz w:val="20"/>
          <w:szCs w:val="20"/>
        </w:rPr>
        <w:t>u giá;</w:t>
      </w:r>
    </w:p>
    <w:p w:rsidR="00856D1F" w:rsidRPr="0061523C" w:rsidRDefault="00E07708" w:rsidP="0061523C">
      <w:pPr>
        <w:shd w:val="clear" w:color="auto" w:fill="FFFFFF"/>
        <w:spacing w:after="120" w:line="240" w:lineRule="auto"/>
        <w:ind w:firstLine="720"/>
        <w:jc w:val="both"/>
        <w:rPr>
          <w:rFonts w:eastAsia="Times New Roman" w:cs="Arial"/>
          <w:sz w:val="20"/>
          <w:szCs w:val="20"/>
        </w:rPr>
      </w:pPr>
      <w:r w:rsidRPr="0061523C">
        <w:rPr>
          <w:rFonts w:cs="Arial"/>
          <w:sz w:val="20"/>
          <w:szCs w:val="20"/>
          <w:lang w:val="en-US"/>
        </w:rPr>
        <w:t>e</w:t>
      </w:r>
      <w:r w:rsidR="00A26202" w:rsidRPr="0061523C">
        <w:rPr>
          <w:rFonts w:cs="Arial"/>
          <w:sz w:val="20"/>
          <w:szCs w:val="20"/>
        </w:rPr>
        <w:t>) C</w:t>
      </w:r>
      <w:r w:rsidR="000556B3" w:rsidRPr="0061523C">
        <w:rPr>
          <w:rFonts w:eastAsia="Times New Roman" w:cs="Arial"/>
          <w:sz w:val="20"/>
          <w:szCs w:val="20"/>
        </w:rPr>
        <w:t>ông bố người có phiếu trả giá cao nhất là người trúng đấu giá.</w:t>
      </w:r>
    </w:p>
    <w:p w:rsidR="00443C06" w:rsidRPr="0061523C" w:rsidRDefault="00621908" w:rsidP="0061523C">
      <w:pPr>
        <w:shd w:val="clear" w:color="auto" w:fill="FFFFFF"/>
        <w:spacing w:after="120" w:line="240" w:lineRule="auto"/>
        <w:ind w:firstLine="720"/>
        <w:jc w:val="both"/>
        <w:rPr>
          <w:rFonts w:cs="Arial"/>
          <w:sz w:val="20"/>
          <w:szCs w:val="20"/>
          <w:lang w:val="en-US"/>
        </w:rPr>
      </w:pPr>
      <w:r w:rsidRPr="0061523C" w:rsidDel="00621908">
        <w:rPr>
          <w:rFonts w:eastAsia="Times New Roman" w:cs="Arial"/>
          <w:sz w:val="20"/>
          <w:szCs w:val="20"/>
        </w:rPr>
        <w:t xml:space="preserve"> </w:t>
      </w:r>
      <w:bookmarkStart w:id="24" w:name="_Hlk167780325"/>
      <w:r w:rsidR="00B73A96" w:rsidRPr="0061523C">
        <w:rPr>
          <w:rFonts w:cs="Arial"/>
          <w:sz w:val="20"/>
          <w:szCs w:val="20"/>
          <w:shd w:val="clear" w:color="auto" w:fill="FFFFFF"/>
          <w:lang w:val="en-US"/>
        </w:rPr>
        <w:t>3</w:t>
      </w:r>
      <w:r w:rsidR="00B4110E" w:rsidRPr="0061523C">
        <w:rPr>
          <w:rFonts w:cs="Arial"/>
          <w:sz w:val="20"/>
          <w:szCs w:val="20"/>
          <w:shd w:val="clear" w:color="auto" w:fill="FFFFFF"/>
        </w:rPr>
        <w:t>. Trường hợp có từ hai người trở lên cùng trả giá cao nhất thì ngay</w:t>
      </w:r>
      <w:r w:rsidR="00795D45" w:rsidRPr="0061523C">
        <w:rPr>
          <w:rFonts w:cs="Arial"/>
          <w:sz w:val="20"/>
          <w:szCs w:val="20"/>
          <w:shd w:val="clear" w:color="auto" w:fill="FFFFFF"/>
          <w:lang w:val="en-US"/>
        </w:rPr>
        <w:t xml:space="preserve"> sau khi công bố các phiếu trả giá cao nhất đối với tài sản đó</w:t>
      </w:r>
      <w:r w:rsidR="00B4110E" w:rsidRPr="0061523C">
        <w:rPr>
          <w:rFonts w:cs="Arial"/>
          <w:sz w:val="20"/>
          <w:szCs w:val="20"/>
          <w:shd w:val="clear" w:color="auto" w:fill="FFFFFF"/>
        </w:rPr>
        <w:t>, đấu giá viên tổ chức đấu giá tiếp giữa những người cùng trả giá cao nhất để chọn ra người trúng đấu giá. Đấu giá viên quyết định hình thức đấu giá trực tiếp bằng lời nói hoặc đấu giá bằng bỏ phiếu trực tiếp.</w:t>
      </w:r>
      <w:r w:rsidR="00F84093" w:rsidRPr="0061523C">
        <w:rPr>
          <w:rFonts w:cs="Arial"/>
          <w:sz w:val="20"/>
          <w:szCs w:val="20"/>
          <w:shd w:val="clear" w:color="auto" w:fill="FFFFFF"/>
        </w:rPr>
        <w:t xml:space="preserve"> </w:t>
      </w:r>
      <w:r w:rsidR="00E45DD2" w:rsidRPr="0061523C">
        <w:rPr>
          <w:rFonts w:cs="Arial"/>
          <w:sz w:val="20"/>
          <w:szCs w:val="20"/>
          <w:shd w:val="clear" w:color="auto" w:fill="FFFFFF"/>
        </w:rPr>
        <w:t xml:space="preserve">Nếu trong số những người có giá trả cao nhất có người tiếp tục trả giá thì đấu giá viên tổ chức cho người đó trả giá; đấu giá viên công bố người đó là người trúng đấu giá nếu người đó có giá trả cao hơn. </w:t>
      </w:r>
      <w:r w:rsidR="00B4110E" w:rsidRPr="0061523C">
        <w:rPr>
          <w:rFonts w:cs="Arial"/>
          <w:sz w:val="20"/>
          <w:szCs w:val="20"/>
        </w:rPr>
        <w:t>Nếu tất cả người có giá</w:t>
      </w:r>
      <w:r w:rsidR="008271F7" w:rsidRPr="0061523C">
        <w:rPr>
          <w:rFonts w:cs="Arial"/>
          <w:sz w:val="20"/>
          <w:szCs w:val="20"/>
        </w:rPr>
        <w:t xml:space="preserve"> trả</w:t>
      </w:r>
      <w:r w:rsidR="00B4110E" w:rsidRPr="0061523C">
        <w:rPr>
          <w:rFonts w:cs="Arial"/>
          <w:sz w:val="20"/>
          <w:szCs w:val="20"/>
        </w:rPr>
        <w:t xml:space="preserve"> cao nhất không đồng ý đấu giá tiếp thì đấu giá viên tổ chức bốc thăm để chọn ra người trúng đấu giá.</w:t>
      </w:r>
      <w:bookmarkEnd w:id="24"/>
      <w:r w:rsidR="00B4110E" w:rsidRPr="0061523C">
        <w:rPr>
          <w:rFonts w:cs="Arial"/>
          <w:sz w:val="20"/>
          <w:szCs w:val="20"/>
        </w:rPr>
        <w:t>”</w:t>
      </w:r>
      <w:r w:rsidR="00DC6558" w:rsidRPr="0061523C">
        <w:rPr>
          <w:rFonts w:cs="Arial"/>
          <w:sz w:val="20"/>
          <w:szCs w:val="20"/>
        </w:rPr>
        <w:t>.</w:t>
      </w:r>
    </w:p>
    <w:p w:rsidR="0067258D" w:rsidRPr="0061523C" w:rsidRDefault="007913DA" w:rsidP="0061523C">
      <w:pPr>
        <w:shd w:val="clear" w:color="auto" w:fill="FFFFFF"/>
        <w:spacing w:after="120" w:line="240" w:lineRule="auto"/>
        <w:ind w:firstLine="720"/>
        <w:jc w:val="both"/>
        <w:rPr>
          <w:rFonts w:eastAsia="Calibri" w:cs="Arial"/>
          <w:sz w:val="20"/>
          <w:szCs w:val="20"/>
        </w:rPr>
      </w:pPr>
      <w:r w:rsidRPr="0061523C">
        <w:rPr>
          <w:rFonts w:cs="Arial"/>
          <w:sz w:val="20"/>
          <w:szCs w:val="20"/>
          <w:lang w:val="eu-ES"/>
        </w:rPr>
        <w:t>28</w:t>
      </w:r>
      <w:r w:rsidR="001667A0" w:rsidRPr="0061523C">
        <w:rPr>
          <w:rFonts w:cs="Arial"/>
          <w:sz w:val="20"/>
          <w:szCs w:val="20"/>
          <w:lang w:val="eu-ES"/>
        </w:rPr>
        <w:t xml:space="preserve">. </w:t>
      </w:r>
      <w:r w:rsidR="0067258D" w:rsidRPr="0061523C">
        <w:rPr>
          <w:rFonts w:eastAsia="Calibri" w:cs="Arial"/>
          <w:sz w:val="20"/>
          <w:szCs w:val="20"/>
        </w:rPr>
        <w:t>Bổ sung Điều 43a</w:t>
      </w:r>
      <w:r w:rsidR="00E840A3" w:rsidRPr="0061523C">
        <w:rPr>
          <w:rFonts w:eastAsia="Calibri" w:cs="Arial"/>
          <w:sz w:val="20"/>
          <w:szCs w:val="20"/>
        </w:rPr>
        <w:t xml:space="preserve"> và Điều 43b</w:t>
      </w:r>
      <w:r w:rsidR="0067258D" w:rsidRPr="0061523C">
        <w:rPr>
          <w:rFonts w:eastAsia="Calibri" w:cs="Arial"/>
          <w:sz w:val="20"/>
          <w:szCs w:val="20"/>
        </w:rPr>
        <w:t xml:space="preserve"> vào sau Điều 43 như sau:</w:t>
      </w:r>
    </w:p>
    <w:p w:rsidR="00443C06" w:rsidRPr="0061523C" w:rsidRDefault="00443C06" w:rsidP="0061523C">
      <w:pPr>
        <w:shd w:val="clear" w:color="auto" w:fill="FFFFFF"/>
        <w:spacing w:after="120" w:line="240" w:lineRule="auto"/>
        <w:ind w:firstLine="720"/>
        <w:jc w:val="both"/>
        <w:rPr>
          <w:rFonts w:eastAsia="Calibri" w:cs="Arial"/>
          <w:b/>
          <w:sz w:val="20"/>
          <w:szCs w:val="20"/>
        </w:rPr>
      </w:pPr>
      <w:r w:rsidRPr="0061523C">
        <w:rPr>
          <w:rFonts w:eastAsia="Calibri" w:cs="Arial"/>
          <w:sz w:val="20"/>
          <w:szCs w:val="20"/>
        </w:rPr>
        <w:t>“</w:t>
      </w:r>
      <w:r w:rsidRPr="0061523C">
        <w:rPr>
          <w:rFonts w:eastAsia="Calibri" w:cs="Arial"/>
          <w:b/>
          <w:sz w:val="20"/>
          <w:szCs w:val="20"/>
        </w:rPr>
        <w:t>Điều 43a. Đấu giá trực tuyến</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 xml:space="preserve">1. Việc đấu giá trực tuyến được thực hiện thông qua Cổng Đấu giá tài sản quốc gia hoặc trang thông tin đấu giá trực tuyến. </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2. Việc xây dựng, quản lý và vận hành Cổng Đấu giá tài sản quốc gia, trang thông tin đấu giá trực tuyến</w:t>
      </w:r>
      <w:r w:rsidR="00C354A8" w:rsidRPr="0061523C">
        <w:rPr>
          <w:rFonts w:eastAsia="Calibri" w:cs="Arial"/>
          <w:sz w:val="20"/>
          <w:szCs w:val="20"/>
          <w:lang w:val="en-GB"/>
        </w:rPr>
        <w:t xml:space="preserve"> được thực hiện</w:t>
      </w:r>
      <w:r w:rsidRPr="0061523C">
        <w:rPr>
          <w:rFonts w:eastAsia="Calibri" w:cs="Arial"/>
          <w:sz w:val="20"/>
          <w:szCs w:val="20"/>
        </w:rPr>
        <w:t xml:space="preserve"> theo quy định của pháp luật về thông tin</w:t>
      </w:r>
      <w:r w:rsidRPr="0061523C">
        <w:rPr>
          <w:rFonts w:eastAsia="Calibri" w:cs="Arial"/>
          <w:spacing w:val="-4"/>
          <w:sz w:val="20"/>
          <w:szCs w:val="20"/>
        </w:rPr>
        <w:t xml:space="preserve"> và truyền thông, pháp luật về thương mại điện tử và pháp luật về đấu giá tài sản.</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 xml:space="preserve"> Kinh phí xây dựng, quản lý, vận hành, bảo trì, nâng cấp Cổng Đấu giá tài sản quốc gia được sử dụng từ nguồn ngân sách nhà nước và các nguồn khác theo quy định của pháp luật.</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 xml:space="preserve">3. Tổ chức hành nghề đấu giá tài sản, </w:t>
      </w:r>
      <w:r w:rsidR="00A049D7" w:rsidRPr="0061523C">
        <w:rPr>
          <w:rFonts w:eastAsia="Calibri" w:cs="Arial"/>
          <w:sz w:val="20"/>
          <w:szCs w:val="20"/>
          <w:lang w:val="en-US"/>
        </w:rPr>
        <w:t>H</w:t>
      </w:r>
      <w:r w:rsidRPr="0061523C">
        <w:rPr>
          <w:rFonts w:eastAsia="Calibri" w:cs="Arial"/>
          <w:sz w:val="20"/>
          <w:szCs w:val="20"/>
        </w:rPr>
        <w:t>ội đồng đấu giá tài sản, tổ chức mà Nhà nước sở hữu 100% vốn điều lệ do Ngân hàng Nhà nước Việt Nam thành lập để xử lý nợ xấu của tổ chức tín dụng tổ chức việc đấu giá trực tuyến thông qua sử dụng Cổng Đấu giá tài sản quốc gia hoặc sử dụng trang thông tin đấu giá trực tuyến của mình hoặc thuê, sử dụng trang thông tin đấu giá trực tuyến của tổ chức hành nghề đấu giá tài sản khác.</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4. Chi phí sử dụng Cổng Đấu giá tài sản quốc gia, chi phí thuê trang thông tin đấu giá trực tuyến để tổ chức cuộc đấu giá bằng hình thức đấu giá trực tuyến được tính vào chi phí đấu giá tài sản quy định tại khoản 2 Điều 66 của Luật này.</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5. Chính phủ quy định chi tiết yêu cầu, điều kiện</w:t>
      </w:r>
      <w:r w:rsidR="00996BA6" w:rsidRPr="0061523C">
        <w:rPr>
          <w:rFonts w:eastAsia="Calibri" w:cs="Arial"/>
          <w:sz w:val="20"/>
          <w:szCs w:val="20"/>
          <w:lang w:val="en-US"/>
        </w:rPr>
        <w:t xml:space="preserve"> </w:t>
      </w:r>
      <w:r w:rsidR="00A700E0" w:rsidRPr="0061523C">
        <w:rPr>
          <w:rFonts w:eastAsia="Calibri" w:cs="Arial"/>
          <w:sz w:val="20"/>
          <w:szCs w:val="20"/>
          <w:lang w:val="en-US"/>
        </w:rPr>
        <w:t xml:space="preserve">đối với </w:t>
      </w:r>
      <w:r w:rsidR="00996BA6" w:rsidRPr="0061523C">
        <w:rPr>
          <w:rFonts w:eastAsia="Calibri" w:cs="Arial"/>
          <w:sz w:val="20"/>
          <w:szCs w:val="20"/>
        </w:rPr>
        <w:t>Cổng Đấu giá tài sản quốc gia</w:t>
      </w:r>
      <w:r w:rsidR="00A700E0" w:rsidRPr="0061523C">
        <w:rPr>
          <w:rFonts w:eastAsia="Calibri" w:cs="Arial"/>
          <w:sz w:val="20"/>
          <w:szCs w:val="20"/>
          <w:lang w:val="en-US"/>
        </w:rPr>
        <w:t xml:space="preserve"> và</w:t>
      </w:r>
      <w:r w:rsidR="00996BA6" w:rsidRPr="0061523C">
        <w:rPr>
          <w:rFonts w:eastAsia="Calibri" w:cs="Arial"/>
          <w:sz w:val="20"/>
          <w:szCs w:val="20"/>
          <w:lang w:val="en-US"/>
        </w:rPr>
        <w:t xml:space="preserve"> </w:t>
      </w:r>
      <w:r w:rsidR="00996BA6" w:rsidRPr="0061523C">
        <w:rPr>
          <w:rFonts w:eastAsia="Calibri" w:cs="Arial"/>
          <w:sz w:val="20"/>
          <w:szCs w:val="20"/>
        </w:rPr>
        <w:t>yêu cầu, điều kiện</w:t>
      </w:r>
      <w:r w:rsidRPr="0061523C">
        <w:rPr>
          <w:rFonts w:eastAsia="Calibri" w:cs="Arial"/>
          <w:sz w:val="20"/>
          <w:szCs w:val="20"/>
        </w:rPr>
        <w:t xml:space="preserve">, việc thẩm định, phê duyệt trang thông tin đấu giá trực tuyến; trách nhiệm của các cơ quan, tổ chức, cá nhân trong việc xây dựng, </w:t>
      </w:r>
      <w:bookmarkStart w:id="25" w:name="_Hlk170914343"/>
      <w:r w:rsidRPr="0061523C">
        <w:rPr>
          <w:rFonts w:eastAsia="Calibri" w:cs="Arial"/>
          <w:sz w:val="20"/>
          <w:szCs w:val="20"/>
        </w:rPr>
        <w:t xml:space="preserve">quản lý, </w:t>
      </w:r>
      <w:r w:rsidR="00C354A8" w:rsidRPr="0061523C">
        <w:rPr>
          <w:rFonts w:eastAsia="Calibri" w:cs="Arial"/>
          <w:sz w:val="20"/>
          <w:szCs w:val="20"/>
        </w:rPr>
        <w:t>vận hành</w:t>
      </w:r>
      <w:r w:rsidR="002E4B36" w:rsidRPr="0061523C">
        <w:rPr>
          <w:rFonts w:eastAsia="Calibri" w:cs="Arial"/>
          <w:sz w:val="20"/>
          <w:szCs w:val="20"/>
          <w:lang w:val="en-US"/>
        </w:rPr>
        <w:t>,</w:t>
      </w:r>
      <w:r w:rsidR="00C354A8" w:rsidRPr="0061523C">
        <w:rPr>
          <w:rFonts w:eastAsia="Calibri" w:cs="Arial"/>
          <w:sz w:val="20"/>
          <w:szCs w:val="20"/>
        </w:rPr>
        <w:t xml:space="preserve"> </w:t>
      </w:r>
      <w:r w:rsidRPr="0061523C">
        <w:rPr>
          <w:rFonts w:eastAsia="Calibri" w:cs="Arial"/>
          <w:sz w:val="20"/>
          <w:szCs w:val="20"/>
        </w:rPr>
        <w:t>sử dụng Cổng Đấu giá tài sản quốc gia, trang thông tin đấu giá trực tuyến.</w:t>
      </w:r>
      <w:bookmarkEnd w:id="25"/>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b/>
          <w:sz w:val="20"/>
          <w:szCs w:val="20"/>
        </w:rPr>
        <w:t>Điều 43b. Trình tự, thủ tục đấu giá trực tuyến</w:t>
      </w:r>
    </w:p>
    <w:p w:rsidR="00443C06" w:rsidRPr="0061523C" w:rsidRDefault="00443C06" w:rsidP="0061523C">
      <w:pPr>
        <w:shd w:val="clear" w:color="auto" w:fill="FFFFFF"/>
        <w:spacing w:after="120" w:line="240" w:lineRule="auto"/>
        <w:ind w:firstLine="720"/>
        <w:jc w:val="both"/>
        <w:rPr>
          <w:rFonts w:eastAsia="Calibri" w:cs="Arial"/>
          <w:sz w:val="20"/>
          <w:szCs w:val="20"/>
        </w:rPr>
      </w:pPr>
      <w:bookmarkStart w:id="26" w:name="_Hlk170913530"/>
      <w:r w:rsidRPr="0061523C">
        <w:rPr>
          <w:rFonts w:eastAsia="Calibri" w:cs="Arial"/>
          <w:sz w:val="20"/>
          <w:szCs w:val="20"/>
        </w:rPr>
        <w:t xml:space="preserve">1. Tổ chức hành nghề đấu giá tài sản, Hội đồng đấu giá tài sản, tổ chức mà </w:t>
      </w:r>
      <w:r w:rsidR="008D0AD6" w:rsidRPr="0061523C">
        <w:rPr>
          <w:rFonts w:eastAsia="Calibri" w:cs="Arial"/>
          <w:sz w:val="20"/>
          <w:szCs w:val="20"/>
          <w:lang w:val="en-GB"/>
        </w:rPr>
        <w:t>N</w:t>
      </w:r>
      <w:r w:rsidRPr="0061523C">
        <w:rPr>
          <w:rFonts w:eastAsia="Calibri" w:cs="Arial"/>
          <w:sz w:val="20"/>
          <w:szCs w:val="20"/>
        </w:rPr>
        <w:t xml:space="preserve">hà nước sở hữu 100% vốn điều lệ do </w:t>
      </w:r>
      <w:r w:rsidR="0089120E" w:rsidRPr="0061523C">
        <w:rPr>
          <w:rFonts w:eastAsia="Calibri" w:cs="Arial"/>
          <w:sz w:val="20"/>
          <w:szCs w:val="20"/>
          <w:lang w:val="en-GB"/>
        </w:rPr>
        <w:t xml:space="preserve">Ngân hàng </w:t>
      </w:r>
      <w:r w:rsidR="00380075" w:rsidRPr="0061523C">
        <w:rPr>
          <w:rFonts w:eastAsia="Calibri" w:cs="Arial"/>
          <w:sz w:val="20"/>
          <w:szCs w:val="20"/>
          <w:lang w:val="en-GB"/>
        </w:rPr>
        <w:t>N</w:t>
      </w:r>
      <w:r w:rsidR="0089120E" w:rsidRPr="0061523C">
        <w:rPr>
          <w:rFonts w:eastAsia="Calibri" w:cs="Arial"/>
          <w:sz w:val="20"/>
          <w:szCs w:val="20"/>
          <w:lang w:val="en-GB"/>
        </w:rPr>
        <w:t>hà nước</w:t>
      </w:r>
      <w:r w:rsidR="00380075" w:rsidRPr="0061523C">
        <w:rPr>
          <w:rFonts w:eastAsia="Calibri" w:cs="Arial"/>
          <w:sz w:val="20"/>
          <w:szCs w:val="20"/>
          <w:lang w:val="en-GB"/>
        </w:rPr>
        <w:t xml:space="preserve"> Việt Nam</w:t>
      </w:r>
      <w:r w:rsidRPr="0061523C">
        <w:rPr>
          <w:rFonts w:eastAsia="Calibri" w:cs="Arial"/>
          <w:sz w:val="20"/>
          <w:szCs w:val="20"/>
        </w:rPr>
        <w:t xml:space="preserve"> thành lập để xử lý nợ xấu của tổ chức tín dụng thực hiện trình tự, thủ tục đấu giá</w:t>
      </w:r>
      <w:r w:rsidR="00C354A8" w:rsidRPr="0061523C">
        <w:rPr>
          <w:rFonts w:eastAsia="Calibri" w:cs="Arial"/>
          <w:sz w:val="20"/>
          <w:szCs w:val="20"/>
          <w:lang w:val="en-GB"/>
        </w:rPr>
        <w:t xml:space="preserve"> trực tuyến</w:t>
      </w:r>
      <w:r w:rsidRPr="0061523C">
        <w:rPr>
          <w:rFonts w:eastAsia="Calibri" w:cs="Arial"/>
          <w:sz w:val="20"/>
          <w:szCs w:val="20"/>
        </w:rPr>
        <w:t xml:space="preserve"> theo quy định tại Điều này</w:t>
      </w:r>
      <w:r w:rsidR="006D24C9" w:rsidRPr="0061523C">
        <w:rPr>
          <w:rFonts w:eastAsia="Calibri" w:cs="Arial"/>
          <w:sz w:val="20"/>
          <w:szCs w:val="20"/>
          <w:lang w:val="en-US"/>
        </w:rPr>
        <w:t>,</w:t>
      </w:r>
      <w:r w:rsidRPr="0061523C">
        <w:rPr>
          <w:rFonts w:eastAsia="Calibri" w:cs="Arial"/>
          <w:sz w:val="20"/>
          <w:szCs w:val="20"/>
        </w:rPr>
        <w:t xml:space="preserve"> các điều từ Điều 33 đến Điều 39, Điều 43a, </w:t>
      </w:r>
      <w:r w:rsidR="008D0AD6" w:rsidRPr="0061523C">
        <w:rPr>
          <w:rFonts w:eastAsia="Calibri" w:cs="Arial"/>
          <w:sz w:val="20"/>
          <w:szCs w:val="20"/>
          <w:lang w:val="en-GB"/>
        </w:rPr>
        <w:t xml:space="preserve">các điều từ </w:t>
      </w:r>
      <w:r w:rsidRPr="0061523C">
        <w:rPr>
          <w:rFonts w:eastAsia="Calibri" w:cs="Arial"/>
          <w:sz w:val="20"/>
          <w:szCs w:val="20"/>
        </w:rPr>
        <w:t>Điều 44 đến Điều 54</w:t>
      </w:r>
      <w:r w:rsidR="008409C8" w:rsidRPr="0061523C">
        <w:rPr>
          <w:rFonts w:eastAsia="Calibri" w:cs="Arial"/>
          <w:sz w:val="20"/>
          <w:szCs w:val="20"/>
          <w:lang w:val="en-US"/>
        </w:rPr>
        <w:t xml:space="preserve"> và</w:t>
      </w:r>
      <w:r w:rsidR="008409C8" w:rsidRPr="0061523C">
        <w:rPr>
          <w:rFonts w:eastAsia="Calibri" w:cs="Arial"/>
          <w:sz w:val="20"/>
          <w:szCs w:val="20"/>
        </w:rPr>
        <w:t xml:space="preserve"> </w:t>
      </w:r>
      <w:r w:rsidRPr="0061523C">
        <w:rPr>
          <w:rFonts w:eastAsia="Calibri" w:cs="Arial"/>
          <w:sz w:val="20"/>
          <w:szCs w:val="20"/>
        </w:rPr>
        <w:t>Chương IV của Luật này.</w:t>
      </w:r>
      <w:bookmarkEnd w:id="26"/>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 xml:space="preserve">2. Tổ chức hành nghề đấu giá tài sản, Hội đồng đấu giá tài sản, tổ chức mà </w:t>
      </w:r>
      <w:r w:rsidR="008D0AD6" w:rsidRPr="0061523C">
        <w:rPr>
          <w:rFonts w:eastAsia="Calibri" w:cs="Arial"/>
          <w:sz w:val="20"/>
          <w:szCs w:val="20"/>
          <w:lang w:val="en-GB"/>
        </w:rPr>
        <w:t>N</w:t>
      </w:r>
      <w:r w:rsidRPr="0061523C">
        <w:rPr>
          <w:rFonts w:eastAsia="Calibri" w:cs="Arial"/>
          <w:sz w:val="20"/>
          <w:szCs w:val="20"/>
        </w:rPr>
        <w:t xml:space="preserve">hà nước sở hữu 100% vốn điều lệ do </w:t>
      </w:r>
      <w:r w:rsidR="0042063E" w:rsidRPr="0061523C">
        <w:rPr>
          <w:rFonts w:eastAsia="Calibri" w:cs="Arial"/>
          <w:sz w:val="20"/>
          <w:szCs w:val="20"/>
          <w:lang w:val="en-US"/>
        </w:rPr>
        <w:t xml:space="preserve">Ngân hàng </w:t>
      </w:r>
      <w:r w:rsidR="00380075" w:rsidRPr="0061523C">
        <w:rPr>
          <w:rFonts w:eastAsia="Calibri" w:cs="Arial"/>
          <w:sz w:val="20"/>
          <w:szCs w:val="20"/>
          <w:lang w:val="en-US"/>
        </w:rPr>
        <w:t>N</w:t>
      </w:r>
      <w:r w:rsidR="0042063E" w:rsidRPr="0061523C">
        <w:rPr>
          <w:rFonts w:eastAsia="Calibri" w:cs="Arial"/>
          <w:sz w:val="20"/>
          <w:szCs w:val="20"/>
          <w:lang w:val="en-US"/>
        </w:rPr>
        <w:t>hà nước</w:t>
      </w:r>
      <w:r w:rsidR="00380075" w:rsidRPr="0061523C">
        <w:rPr>
          <w:rFonts w:eastAsia="Calibri" w:cs="Arial"/>
          <w:sz w:val="20"/>
          <w:szCs w:val="20"/>
          <w:lang w:val="en-US"/>
        </w:rPr>
        <w:t xml:space="preserve"> Việt Nam</w:t>
      </w:r>
      <w:r w:rsidRPr="0061523C">
        <w:rPr>
          <w:rFonts w:eastAsia="Calibri" w:cs="Arial"/>
          <w:sz w:val="20"/>
          <w:szCs w:val="20"/>
        </w:rPr>
        <w:t xml:space="preserve"> thành lập để xử lý nợ xấu của tổ chức tín dụng đăng tải Quy chế cuộc đấu giá, </w:t>
      </w:r>
      <w:r w:rsidR="008D0AD6" w:rsidRPr="0061523C">
        <w:rPr>
          <w:rFonts w:eastAsia="Calibri" w:cs="Arial"/>
          <w:sz w:val="20"/>
          <w:szCs w:val="20"/>
          <w:lang w:val="en-GB"/>
        </w:rPr>
        <w:t>t</w:t>
      </w:r>
      <w:r w:rsidRPr="0061523C">
        <w:rPr>
          <w:rFonts w:eastAsia="Calibri" w:cs="Arial"/>
          <w:sz w:val="20"/>
          <w:szCs w:val="20"/>
        </w:rPr>
        <w:t xml:space="preserve">hông báo công khai việc đấu giá </w:t>
      </w:r>
      <w:r w:rsidR="00425FA8" w:rsidRPr="0061523C">
        <w:rPr>
          <w:rFonts w:eastAsia="Calibri" w:cs="Arial"/>
          <w:sz w:val="20"/>
          <w:szCs w:val="20"/>
          <w:lang w:val="en-US"/>
        </w:rPr>
        <w:t>tr</w:t>
      </w:r>
      <w:r w:rsidR="00425FA8" w:rsidRPr="0061523C">
        <w:rPr>
          <w:rFonts w:eastAsia="Calibri" w:cs="Arial"/>
          <w:sz w:val="20"/>
          <w:szCs w:val="20"/>
        </w:rPr>
        <w:t xml:space="preserve">ên </w:t>
      </w:r>
      <w:r w:rsidRPr="0061523C">
        <w:rPr>
          <w:rFonts w:eastAsia="Calibri" w:cs="Arial"/>
          <w:sz w:val="20"/>
          <w:szCs w:val="20"/>
        </w:rPr>
        <w:t>Cổng Đấu giá tài sản quốc gia hoặc trang thông tin đấu giá trực tuyến.</w:t>
      </w:r>
    </w:p>
    <w:p w:rsidR="00443C06" w:rsidRPr="0061523C" w:rsidRDefault="00443C06" w:rsidP="0061523C">
      <w:pPr>
        <w:shd w:val="clear" w:color="auto" w:fill="FFFFFF"/>
        <w:spacing w:after="120" w:line="240" w:lineRule="auto"/>
        <w:ind w:firstLine="720"/>
        <w:jc w:val="both"/>
        <w:rPr>
          <w:rFonts w:eastAsia="Calibri" w:cs="Arial"/>
          <w:spacing w:val="-2"/>
          <w:sz w:val="20"/>
          <w:szCs w:val="20"/>
        </w:rPr>
      </w:pPr>
      <w:r w:rsidRPr="0061523C">
        <w:rPr>
          <w:rFonts w:eastAsia="Calibri" w:cs="Arial"/>
          <w:spacing w:val="-2"/>
          <w:sz w:val="20"/>
          <w:szCs w:val="20"/>
        </w:rPr>
        <w:t>3. Người tham gia đấu giá đăng ký tham gia đấu giá, nộp hồ sơ tham gia đấu giá, trả giá trên Cổng Đấu giá tài sản quốc gia hoặc trang thông tin đấu giá trực tuyến; nộp tiền đặt trước</w:t>
      </w:r>
      <w:r w:rsidR="00AF131F" w:rsidRPr="0061523C">
        <w:rPr>
          <w:rFonts w:eastAsia="Calibri" w:cs="Arial"/>
          <w:spacing w:val="-2"/>
          <w:sz w:val="20"/>
          <w:szCs w:val="20"/>
          <w:lang w:val="en-US"/>
        </w:rPr>
        <w:t xml:space="preserve"> theo quy định</w:t>
      </w:r>
      <w:r w:rsidRPr="0061523C">
        <w:rPr>
          <w:rFonts w:eastAsia="Calibri" w:cs="Arial"/>
          <w:spacing w:val="-2"/>
          <w:sz w:val="20"/>
          <w:szCs w:val="20"/>
        </w:rPr>
        <w:t>; xem tài sản đấu giá trực tuyến hoặc xem tài sản đấu giá trực tiếp theo Quy chế cuộc đấu giá.</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4. Tổ chức hành nghề đấu giá tài sản phân công đấu giá viên</w:t>
      </w:r>
      <w:r w:rsidR="006C369A" w:rsidRPr="0061523C">
        <w:rPr>
          <w:rFonts w:eastAsia="Calibri" w:cs="Arial"/>
          <w:sz w:val="20"/>
          <w:szCs w:val="20"/>
          <w:lang w:val="en-US"/>
        </w:rPr>
        <w:t xml:space="preserve"> </w:t>
      </w:r>
      <w:r w:rsidR="006C369A" w:rsidRPr="0061523C">
        <w:rPr>
          <w:rFonts w:eastAsia="Calibri" w:cs="Arial"/>
          <w:sz w:val="20"/>
          <w:szCs w:val="20"/>
        </w:rPr>
        <w:t xml:space="preserve">điều hành </w:t>
      </w:r>
      <w:r w:rsidR="006C369A" w:rsidRPr="0061523C">
        <w:rPr>
          <w:rFonts w:cs="Arial"/>
          <w:sz w:val="20"/>
          <w:szCs w:val="20"/>
          <w:shd w:val="clear" w:color="auto" w:fill="FFFFFF"/>
          <w:lang w:val="en-US"/>
        </w:rPr>
        <w:t>phiên</w:t>
      </w:r>
      <w:r w:rsidR="006C369A" w:rsidRPr="0061523C">
        <w:rPr>
          <w:rFonts w:eastAsia="Calibri" w:cs="Arial"/>
          <w:sz w:val="20"/>
          <w:szCs w:val="20"/>
        </w:rPr>
        <w:t xml:space="preserve"> đấu giá trực tuyến</w:t>
      </w:r>
      <w:r w:rsidR="006C369A" w:rsidRPr="0061523C">
        <w:rPr>
          <w:rFonts w:eastAsia="Calibri" w:cs="Arial"/>
          <w:sz w:val="20"/>
          <w:szCs w:val="20"/>
          <w:lang w:val="en-US"/>
        </w:rPr>
        <w:t>.</w:t>
      </w:r>
      <w:r w:rsidRPr="0061523C">
        <w:rPr>
          <w:rFonts w:eastAsia="Calibri" w:cs="Arial"/>
          <w:sz w:val="20"/>
          <w:szCs w:val="20"/>
        </w:rPr>
        <w:t xml:space="preserve"> Hội đồng đấu giá tài sản, tổ chức mà </w:t>
      </w:r>
      <w:r w:rsidR="00425A2F" w:rsidRPr="0061523C">
        <w:rPr>
          <w:rFonts w:eastAsia="Calibri" w:cs="Arial"/>
          <w:sz w:val="20"/>
          <w:szCs w:val="20"/>
          <w:lang w:val="en-US"/>
        </w:rPr>
        <w:t>N</w:t>
      </w:r>
      <w:r w:rsidRPr="0061523C">
        <w:rPr>
          <w:rFonts w:eastAsia="Calibri" w:cs="Arial"/>
          <w:sz w:val="20"/>
          <w:szCs w:val="20"/>
        </w:rPr>
        <w:t xml:space="preserve">hà nước sở hữu 100% vốn điều lệ do </w:t>
      </w:r>
      <w:r w:rsidR="0042063E" w:rsidRPr="0061523C">
        <w:rPr>
          <w:rFonts w:eastAsia="Calibri" w:cs="Arial"/>
          <w:sz w:val="20"/>
          <w:szCs w:val="20"/>
          <w:lang w:val="en-US"/>
        </w:rPr>
        <w:t>Ngân hàng Nhà nước</w:t>
      </w:r>
      <w:r w:rsidRPr="0061523C">
        <w:rPr>
          <w:rFonts w:eastAsia="Calibri" w:cs="Arial"/>
          <w:sz w:val="20"/>
          <w:szCs w:val="20"/>
        </w:rPr>
        <w:t xml:space="preserve"> </w:t>
      </w:r>
      <w:r w:rsidR="00380075" w:rsidRPr="0061523C">
        <w:rPr>
          <w:rFonts w:eastAsia="Calibri" w:cs="Arial"/>
          <w:sz w:val="20"/>
          <w:szCs w:val="20"/>
          <w:lang w:val="en-GB"/>
        </w:rPr>
        <w:t xml:space="preserve">Việt Nam </w:t>
      </w:r>
      <w:r w:rsidRPr="0061523C">
        <w:rPr>
          <w:rFonts w:eastAsia="Calibri" w:cs="Arial"/>
          <w:sz w:val="20"/>
          <w:szCs w:val="20"/>
        </w:rPr>
        <w:t xml:space="preserve">thành lập để xử lý nợ xấu của tổ chức tín dụng phân công thành viên điều hành </w:t>
      </w:r>
      <w:r w:rsidR="00333FFD" w:rsidRPr="0061523C">
        <w:rPr>
          <w:rFonts w:cs="Arial"/>
          <w:sz w:val="20"/>
          <w:szCs w:val="20"/>
          <w:shd w:val="clear" w:color="auto" w:fill="FFFFFF"/>
          <w:lang w:val="en-US"/>
        </w:rPr>
        <w:t>phiên</w:t>
      </w:r>
      <w:r w:rsidRPr="0061523C">
        <w:rPr>
          <w:rFonts w:eastAsia="Calibri" w:cs="Arial"/>
          <w:sz w:val="20"/>
          <w:szCs w:val="20"/>
        </w:rPr>
        <w:t xml:space="preserve"> đấu giá trực tuyến.</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5. Kết quả cuộc đấu giá trực tuyến được đăng công khai trên Cổng Đấu giá tài sản quốc gia hoặc trang thông tin đấu giá trực tuyến và được gửi vào địa chỉ thư điện tử của người tham gia đấu giá.</w:t>
      </w:r>
    </w:p>
    <w:p w:rsidR="00443C06" w:rsidRPr="0061523C" w:rsidRDefault="00443C06" w:rsidP="0061523C">
      <w:pPr>
        <w:shd w:val="clear" w:color="auto" w:fill="FFFFFF"/>
        <w:spacing w:after="120" w:line="240" w:lineRule="auto"/>
        <w:ind w:firstLine="720"/>
        <w:jc w:val="both"/>
        <w:rPr>
          <w:rFonts w:eastAsia="Calibri" w:cs="Arial"/>
          <w:sz w:val="20"/>
          <w:szCs w:val="20"/>
        </w:rPr>
      </w:pPr>
      <w:r w:rsidRPr="0061523C">
        <w:rPr>
          <w:rFonts w:eastAsia="Calibri" w:cs="Arial"/>
          <w:sz w:val="20"/>
          <w:szCs w:val="20"/>
        </w:rPr>
        <w:t>6. Chính phủ quy định chi tiết Điều này.”.</w:t>
      </w:r>
    </w:p>
    <w:p w:rsidR="00920647" w:rsidRPr="0061523C" w:rsidRDefault="006C369A" w:rsidP="0061523C">
      <w:pPr>
        <w:shd w:val="clear" w:color="auto" w:fill="FFFFFF"/>
        <w:spacing w:after="120" w:line="240" w:lineRule="auto"/>
        <w:ind w:firstLine="720"/>
        <w:jc w:val="both"/>
        <w:rPr>
          <w:rFonts w:cs="Arial"/>
          <w:sz w:val="20"/>
          <w:szCs w:val="20"/>
          <w:lang w:val="en-US"/>
        </w:rPr>
      </w:pPr>
      <w:r w:rsidRPr="0061523C">
        <w:rPr>
          <w:rFonts w:cs="Arial"/>
          <w:sz w:val="20"/>
          <w:szCs w:val="20"/>
          <w:lang w:val="en-US"/>
        </w:rPr>
        <w:t>29</w:t>
      </w:r>
      <w:r w:rsidR="00C95247" w:rsidRPr="0061523C">
        <w:rPr>
          <w:rFonts w:cs="Arial"/>
          <w:sz w:val="20"/>
          <w:szCs w:val="20"/>
          <w:lang w:val="en-US"/>
        </w:rPr>
        <w:t xml:space="preserve">. </w:t>
      </w:r>
      <w:r w:rsidR="009D5142" w:rsidRPr="0061523C">
        <w:rPr>
          <w:rFonts w:cs="Arial"/>
          <w:sz w:val="20"/>
          <w:szCs w:val="20"/>
          <w:lang w:val="en-US"/>
        </w:rPr>
        <w:t>B</w:t>
      </w:r>
      <w:r w:rsidR="00C95247" w:rsidRPr="0061523C">
        <w:rPr>
          <w:rFonts w:cs="Arial"/>
          <w:sz w:val="20"/>
          <w:szCs w:val="20"/>
          <w:lang w:val="en-US"/>
        </w:rPr>
        <w:t xml:space="preserve">ổ sung khoản </w:t>
      </w:r>
      <w:r w:rsidR="003B7598" w:rsidRPr="0061523C">
        <w:rPr>
          <w:rFonts w:cs="Arial"/>
          <w:sz w:val="20"/>
          <w:szCs w:val="20"/>
          <w:lang w:val="en-US"/>
        </w:rPr>
        <w:t>2a</w:t>
      </w:r>
      <w:r w:rsidR="004E79E1" w:rsidRPr="0061523C">
        <w:rPr>
          <w:rFonts w:cs="Arial"/>
          <w:sz w:val="20"/>
          <w:szCs w:val="20"/>
          <w:lang w:val="en-US"/>
        </w:rPr>
        <w:t xml:space="preserve"> </w:t>
      </w:r>
      <w:r w:rsidR="00687B5A" w:rsidRPr="0061523C">
        <w:rPr>
          <w:rFonts w:cs="Arial"/>
          <w:sz w:val="20"/>
          <w:szCs w:val="20"/>
          <w:lang w:val="en-US"/>
        </w:rPr>
        <w:t xml:space="preserve">vào </w:t>
      </w:r>
      <w:r w:rsidR="003B7598" w:rsidRPr="0061523C">
        <w:rPr>
          <w:rFonts w:cs="Arial"/>
          <w:sz w:val="20"/>
          <w:szCs w:val="20"/>
          <w:lang w:val="en-US"/>
        </w:rPr>
        <w:t xml:space="preserve">sau khoản 2 </w:t>
      </w:r>
      <w:r w:rsidR="00C95247" w:rsidRPr="0061523C">
        <w:rPr>
          <w:rFonts w:cs="Arial"/>
          <w:sz w:val="20"/>
          <w:szCs w:val="20"/>
          <w:lang w:val="en-US"/>
        </w:rPr>
        <w:t xml:space="preserve">Điều 46 như </w:t>
      </w:r>
      <w:r w:rsidR="004E79E1" w:rsidRPr="0061523C">
        <w:rPr>
          <w:rFonts w:cs="Arial"/>
          <w:sz w:val="20"/>
          <w:szCs w:val="20"/>
          <w:lang w:val="en-US"/>
        </w:rPr>
        <w:t>sau:</w:t>
      </w:r>
    </w:p>
    <w:p w:rsidR="00C95247" w:rsidRPr="0061523C" w:rsidRDefault="004E79E1" w:rsidP="0061523C">
      <w:pPr>
        <w:shd w:val="clear" w:color="auto" w:fill="FFFFFF"/>
        <w:spacing w:after="120" w:line="240" w:lineRule="auto"/>
        <w:ind w:firstLine="720"/>
        <w:jc w:val="both"/>
        <w:rPr>
          <w:rFonts w:cs="Arial"/>
          <w:bCs/>
          <w:iCs/>
          <w:sz w:val="20"/>
          <w:szCs w:val="20"/>
          <w:lang w:val="eu-ES"/>
        </w:rPr>
      </w:pPr>
      <w:r w:rsidRPr="0061523C">
        <w:rPr>
          <w:rFonts w:cs="Arial"/>
          <w:sz w:val="20"/>
          <w:szCs w:val="20"/>
          <w:lang w:val="en-US"/>
        </w:rPr>
        <w:t>“</w:t>
      </w:r>
      <w:r w:rsidR="00A10E62" w:rsidRPr="0061523C">
        <w:rPr>
          <w:rFonts w:cs="Arial"/>
          <w:bCs/>
          <w:iCs/>
          <w:sz w:val="20"/>
          <w:szCs w:val="20"/>
          <w:lang w:val="eu-ES"/>
        </w:rPr>
        <w:t>2a.</w:t>
      </w:r>
      <w:r w:rsidR="00BA0AE1" w:rsidRPr="0061523C">
        <w:rPr>
          <w:rFonts w:cs="Arial"/>
          <w:bCs/>
          <w:iCs/>
          <w:sz w:val="20"/>
          <w:szCs w:val="20"/>
          <w:lang w:val="eu-ES"/>
        </w:rPr>
        <w:t xml:space="preserve"> </w:t>
      </w:r>
      <w:r w:rsidR="00F71BE9" w:rsidRPr="0061523C">
        <w:rPr>
          <w:rFonts w:cs="Arial"/>
          <w:bCs/>
          <w:iCs/>
          <w:sz w:val="20"/>
          <w:szCs w:val="20"/>
          <w:lang w:val="eu-ES"/>
        </w:rPr>
        <w:t xml:space="preserve">Trong </w:t>
      </w:r>
      <w:r w:rsidR="00C95247" w:rsidRPr="0061523C">
        <w:rPr>
          <w:rFonts w:cs="Arial"/>
          <w:bCs/>
          <w:iCs/>
          <w:sz w:val="20"/>
          <w:szCs w:val="20"/>
          <w:lang w:val="eu-ES"/>
        </w:rPr>
        <w:t>thời hạn 0</w:t>
      </w:r>
      <w:r w:rsidR="001D709C" w:rsidRPr="0061523C">
        <w:rPr>
          <w:rFonts w:cs="Arial"/>
          <w:bCs/>
          <w:iCs/>
          <w:sz w:val="20"/>
          <w:szCs w:val="20"/>
          <w:lang w:val="eu-ES"/>
        </w:rPr>
        <w:t>7</w:t>
      </w:r>
      <w:r w:rsidR="00C95247" w:rsidRPr="0061523C">
        <w:rPr>
          <w:rFonts w:cs="Arial"/>
          <w:bCs/>
          <w:iCs/>
          <w:sz w:val="20"/>
          <w:szCs w:val="20"/>
          <w:lang w:val="eu-ES"/>
        </w:rPr>
        <w:t xml:space="preserve"> ngày làm việc kể từ ngày</w:t>
      </w:r>
      <w:r w:rsidR="00CA5901" w:rsidRPr="0061523C">
        <w:rPr>
          <w:rFonts w:cs="Arial"/>
          <w:bCs/>
          <w:iCs/>
          <w:sz w:val="20"/>
          <w:szCs w:val="20"/>
          <w:lang w:val="eu-ES"/>
        </w:rPr>
        <w:t xml:space="preserve"> nhận được hồ sơ cuộc đấu giá theo quy định tại khoản 2 Điều 45 của Luật này thì người có tài sản</w:t>
      </w:r>
      <w:r w:rsidR="00BE2883" w:rsidRPr="0061523C">
        <w:rPr>
          <w:rFonts w:cs="Arial"/>
          <w:bCs/>
          <w:iCs/>
          <w:sz w:val="20"/>
          <w:szCs w:val="20"/>
          <w:lang w:val="eu-ES"/>
        </w:rPr>
        <w:t xml:space="preserve"> </w:t>
      </w:r>
      <w:r w:rsidR="00BE2883" w:rsidRPr="0061523C">
        <w:rPr>
          <w:rFonts w:cs="Arial"/>
          <w:bCs/>
          <w:iCs/>
          <w:sz w:val="20"/>
          <w:szCs w:val="20"/>
          <w:lang w:val="en-US"/>
        </w:rPr>
        <w:t>đấu giá</w:t>
      </w:r>
      <w:r w:rsidR="00CA5901" w:rsidRPr="0061523C">
        <w:rPr>
          <w:rFonts w:cs="Arial"/>
          <w:bCs/>
          <w:iCs/>
          <w:sz w:val="20"/>
          <w:szCs w:val="20"/>
          <w:lang w:val="eu-ES"/>
        </w:rPr>
        <w:t xml:space="preserve"> và người trúng đấu giá </w:t>
      </w:r>
      <w:r w:rsidR="00E77C63" w:rsidRPr="0061523C">
        <w:rPr>
          <w:rFonts w:cs="Arial"/>
          <w:bCs/>
          <w:iCs/>
          <w:sz w:val="20"/>
          <w:szCs w:val="20"/>
          <w:lang w:val="eu-ES"/>
        </w:rPr>
        <w:t>ký kết hợp đồng mua bán tài sản đấu giá</w:t>
      </w:r>
      <w:r w:rsidR="00C95247" w:rsidRPr="0061523C">
        <w:rPr>
          <w:rFonts w:cs="Arial"/>
          <w:bCs/>
          <w:iCs/>
          <w:sz w:val="20"/>
          <w:szCs w:val="20"/>
          <w:lang w:val="eu-ES"/>
        </w:rPr>
        <w:t xml:space="preserve">, trừ trường hợp pháp luật có quy định </w:t>
      </w:r>
      <w:r w:rsidR="00AC5B34" w:rsidRPr="0061523C">
        <w:rPr>
          <w:rFonts w:cs="Arial"/>
          <w:bCs/>
          <w:iCs/>
          <w:sz w:val="20"/>
          <w:szCs w:val="20"/>
          <w:lang w:val="eu-ES"/>
        </w:rPr>
        <w:t>khác.”.</w:t>
      </w:r>
    </w:p>
    <w:p w:rsidR="00302CC9" w:rsidRPr="0061523C" w:rsidRDefault="006C369A" w:rsidP="0061523C">
      <w:pPr>
        <w:spacing w:after="120" w:line="240" w:lineRule="auto"/>
        <w:ind w:firstLine="720"/>
        <w:jc w:val="both"/>
        <w:rPr>
          <w:rFonts w:cs="Arial"/>
          <w:sz w:val="20"/>
          <w:szCs w:val="20"/>
          <w:lang w:val="eu-ES"/>
        </w:rPr>
      </w:pPr>
      <w:r w:rsidRPr="0061523C">
        <w:rPr>
          <w:rFonts w:cs="Arial"/>
          <w:bCs/>
          <w:iCs/>
          <w:sz w:val="20"/>
          <w:szCs w:val="20"/>
          <w:lang w:val="eu-ES"/>
        </w:rPr>
        <w:t>30</w:t>
      </w:r>
      <w:r w:rsidR="00302CC9" w:rsidRPr="0061523C">
        <w:rPr>
          <w:rFonts w:cs="Arial"/>
          <w:sz w:val="20"/>
          <w:szCs w:val="20"/>
        </w:rPr>
        <w:t>.</w:t>
      </w:r>
      <w:r w:rsidR="00302CC9" w:rsidRPr="0061523C">
        <w:rPr>
          <w:rFonts w:cs="Arial"/>
          <w:bCs/>
          <w:iCs/>
          <w:sz w:val="20"/>
          <w:szCs w:val="20"/>
        </w:rPr>
        <w:t xml:space="preserve"> </w:t>
      </w:r>
      <w:r w:rsidR="00302CC9" w:rsidRPr="0061523C">
        <w:rPr>
          <w:rFonts w:cs="Arial"/>
          <w:sz w:val="20"/>
          <w:szCs w:val="20"/>
          <w:lang w:val="eu-ES"/>
        </w:rPr>
        <w:t xml:space="preserve">Sửa đổi, bổ sung </w:t>
      </w:r>
      <w:r w:rsidR="00F82431" w:rsidRPr="0061523C">
        <w:rPr>
          <w:rFonts w:cs="Arial"/>
          <w:sz w:val="20"/>
          <w:szCs w:val="20"/>
          <w:lang w:val="eu-ES"/>
        </w:rPr>
        <w:t xml:space="preserve">một số </w:t>
      </w:r>
      <w:r w:rsidR="009F6089" w:rsidRPr="0061523C">
        <w:rPr>
          <w:rFonts w:cs="Arial"/>
          <w:sz w:val="20"/>
          <w:szCs w:val="20"/>
          <w:lang w:val="eu-ES"/>
        </w:rPr>
        <w:t xml:space="preserve">điểm, </w:t>
      </w:r>
      <w:r w:rsidR="00F82431" w:rsidRPr="0061523C">
        <w:rPr>
          <w:rFonts w:cs="Arial"/>
          <w:sz w:val="20"/>
          <w:szCs w:val="20"/>
          <w:lang w:val="eu-ES"/>
        </w:rPr>
        <w:t xml:space="preserve">khoản của </w:t>
      </w:r>
      <w:r w:rsidR="00302CC9" w:rsidRPr="0061523C">
        <w:rPr>
          <w:rFonts w:cs="Arial"/>
          <w:sz w:val="20"/>
          <w:szCs w:val="20"/>
          <w:lang w:val="eu-ES"/>
        </w:rPr>
        <w:t>Điều 47 như sau:</w:t>
      </w:r>
    </w:p>
    <w:p w:rsidR="00302CC9" w:rsidRPr="0061523C" w:rsidRDefault="00F82431" w:rsidP="0061523C">
      <w:pPr>
        <w:shd w:val="clear" w:color="auto" w:fill="FFFFFF"/>
        <w:spacing w:after="120" w:line="240" w:lineRule="auto"/>
        <w:ind w:firstLine="720"/>
        <w:jc w:val="both"/>
        <w:rPr>
          <w:rFonts w:eastAsia="Times New Roman" w:cs="Arial"/>
          <w:spacing w:val="-2"/>
          <w:sz w:val="20"/>
          <w:szCs w:val="20"/>
          <w:lang w:val="eu-ES"/>
        </w:rPr>
      </w:pPr>
      <w:r w:rsidRPr="0061523C">
        <w:rPr>
          <w:rFonts w:eastAsia="Times New Roman" w:cs="Arial"/>
          <w:spacing w:val="-2"/>
          <w:sz w:val="20"/>
          <w:szCs w:val="20"/>
          <w:lang w:val="eu-ES"/>
        </w:rPr>
        <w:t>a)</w:t>
      </w:r>
      <w:r w:rsidR="00960BF0" w:rsidRPr="0061523C">
        <w:rPr>
          <w:rFonts w:eastAsia="Times New Roman" w:cs="Arial"/>
          <w:spacing w:val="-2"/>
          <w:sz w:val="20"/>
          <w:szCs w:val="20"/>
          <w:lang w:val="eu-ES"/>
        </w:rPr>
        <w:t xml:space="preserve"> </w:t>
      </w:r>
      <w:r w:rsidR="00302CC9" w:rsidRPr="0061523C">
        <w:rPr>
          <w:rFonts w:eastAsia="Times New Roman" w:cs="Arial"/>
          <w:spacing w:val="-2"/>
          <w:sz w:val="20"/>
          <w:szCs w:val="20"/>
          <w:lang w:val="eu-ES"/>
        </w:rPr>
        <w:t>Bổ sung</w:t>
      </w:r>
      <w:r w:rsidR="00482FD8" w:rsidRPr="0061523C">
        <w:rPr>
          <w:rFonts w:eastAsia="Times New Roman" w:cs="Arial"/>
          <w:spacing w:val="-2"/>
          <w:sz w:val="20"/>
          <w:szCs w:val="20"/>
          <w:lang w:val="eu-ES"/>
        </w:rPr>
        <w:t xml:space="preserve"> các</w:t>
      </w:r>
      <w:r w:rsidR="00302CC9" w:rsidRPr="0061523C">
        <w:rPr>
          <w:rFonts w:eastAsia="Times New Roman" w:cs="Arial"/>
          <w:spacing w:val="-2"/>
          <w:sz w:val="20"/>
          <w:szCs w:val="20"/>
          <w:lang w:val="eu-ES"/>
        </w:rPr>
        <w:t xml:space="preserve"> điểm </w:t>
      </w:r>
      <w:r w:rsidR="003C17EE" w:rsidRPr="0061523C">
        <w:rPr>
          <w:rFonts w:eastAsia="Times New Roman" w:cs="Arial"/>
          <w:spacing w:val="-2"/>
          <w:sz w:val="20"/>
          <w:szCs w:val="20"/>
          <w:lang w:val="eu-ES"/>
        </w:rPr>
        <w:t>đ1</w:t>
      </w:r>
      <w:r w:rsidR="003E2F7C" w:rsidRPr="0061523C">
        <w:rPr>
          <w:rFonts w:eastAsia="Times New Roman" w:cs="Arial"/>
          <w:spacing w:val="-2"/>
          <w:sz w:val="20"/>
          <w:szCs w:val="20"/>
          <w:lang w:val="eu-ES"/>
        </w:rPr>
        <w:t>,</w:t>
      </w:r>
      <w:r w:rsidR="008B4DDE" w:rsidRPr="0061523C">
        <w:rPr>
          <w:rFonts w:eastAsia="Times New Roman" w:cs="Arial"/>
          <w:spacing w:val="-2"/>
          <w:sz w:val="20"/>
          <w:szCs w:val="20"/>
          <w:lang w:val="eu-ES"/>
        </w:rPr>
        <w:t xml:space="preserve"> </w:t>
      </w:r>
      <w:r w:rsidR="003C17EE" w:rsidRPr="0061523C">
        <w:rPr>
          <w:rFonts w:eastAsia="Times New Roman" w:cs="Arial"/>
          <w:spacing w:val="-2"/>
          <w:sz w:val="20"/>
          <w:szCs w:val="20"/>
          <w:lang w:val="eu-ES"/>
        </w:rPr>
        <w:t>đ2</w:t>
      </w:r>
      <w:r w:rsidR="002F17D8" w:rsidRPr="0061523C">
        <w:rPr>
          <w:rFonts w:eastAsia="Times New Roman" w:cs="Arial"/>
          <w:spacing w:val="-2"/>
          <w:sz w:val="20"/>
          <w:szCs w:val="20"/>
          <w:lang w:val="eu-ES"/>
        </w:rPr>
        <w:t xml:space="preserve"> </w:t>
      </w:r>
      <w:r w:rsidR="009B56CB" w:rsidRPr="0061523C">
        <w:rPr>
          <w:rFonts w:eastAsia="Times New Roman" w:cs="Arial"/>
          <w:spacing w:val="-2"/>
          <w:sz w:val="20"/>
          <w:szCs w:val="20"/>
          <w:lang w:val="eu-ES"/>
        </w:rPr>
        <w:t>và</w:t>
      </w:r>
      <w:r w:rsidR="003E2F7C" w:rsidRPr="0061523C">
        <w:rPr>
          <w:rFonts w:eastAsia="Times New Roman" w:cs="Arial"/>
          <w:spacing w:val="-2"/>
          <w:sz w:val="20"/>
          <w:szCs w:val="20"/>
          <w:lang w:val="eu-ES"/>
        </w:rPr>
        <w:t xml:space="preserve"> </w:t>
      </w:r>
      <w:r w:rsidR="003C17EE" w:rsidRPr="0061523C">
        <w:rPr>
          <w:rFonts w:eastAsia="Times New Roman" w:cs="Arial"/>
          <w:spacing w:val="-2"/>
          <w:sz w:val="20"/>
          <w:szCs w:val="20"/>
          <w:lang w:val="eu-ES"/>
        </w:rPr>
        <w:t>đ3</w:t>
      </w:r>
      <w:r w:rsidR="008B5DA0" w:rsidRPr="0061523C">
        <w:rPr>
          <w:rFonts w:eastAsia="Times New Roman" w:cs="Arial"/>
          <w:spacing w:val="-2"/>
          <w:sz w:val="20"/>
          <w:szCs w:val="20"/>
          <w:lang w:val="eu-ES"/>
        </w:rPr>
        <w:t xml:space="preserve"> </w:t>
      </w:r>
      <w:r w:rsidRPr="0061523C">
        <w:rPr>
          <w:rFonts w:eastAsia="Times New Roman" w:cs="Arial"/>
          <w:spacing w:val="-2"/>
          <w:sz w:val="20"/>
          <w:szCs w:val="20"/>
          <w:lang w:val="eu-ES"/>
        </w:rPr>
        <w:t xml:space="preserve">vào </w:t>
      </w:r>
      <w:r w:rsidR="003C17EE" w:rsidRPr="0061523C">
        <w:rPr>
          <w:rFonts w:eastAsia="Times New Roman" w:cs="Arial"/>
          <w:spacing w:val="-2"/>
          <w:sz w:val="20"/>
          <w:szCs w:val="20"/>
          <w:lang w:val="eu-ES"/>
        </w:rPr>
        <w:t xml:space="preserve">sau điểm đ </w:t>
      </w:r>
      <w:r w:rsidR="00302CC9" w:rsidRPr="0061523C">
        <w:rPr>
          <w:rFonts w:eastAsia="Times New Roman" w:cs="Arial"/>
          <w:spacing w:val="-2"/>
          <w:sz w:val="20"/>
          <w:szCs w:val="20"/>
          <w:lang w:val="eu-ES"/>
        </w:rPr>
        <w:t>khoản 1 như sau:</w:t>
      </w:r>
    </w:p>
    <w:p w:rsidR="003E2F7C" w:rsidRPr="0061523C" w:rsidRDefault="00302CC9" w:rsidP="0061523C">
      <w:pPr>
        <w:shd w:val="clear" w:color="auto" w:fill="FFFFFF"/>
        <w:spacing w:after="120" w:line="240" w:lineRule="auto"/>
        <w:ind w:firstLine="720"/>
        <w:jc w:val="both"/>
        <w:rPr>
          <w:rFonts w:cs="Arial"/>
          <w:sz w:val="20"/>
          <w:szCs w:val="20"/>
          <w:lang w:val="nl-NL"/>
        </w:rPr>
      </w:pPr>
      <w:r w:rsidRPr="0061523C">
        <w:rPr>
          <w:rFonts w:cs="Arial"/>
          <w:sz w:val="20"/>
          <w:szCs w:val="20"/>
          <w:lang w:val="nl-NL"/>
        </w:rPr>
        <w:t>“</w:t>
      </w:r>
      <w:r w:rsidR="001A162A" w:rsidRPr="0061523C">
        <w:rPr>
          <w:rFonts w:cs="Arial"/>
          <w:sz w:val="20"/>
          <w:szCs w:val="20"/>
          <w:lang w:val="nl-NL"/>
        </w:rPr>
        <w:t>đ1</w:t>
      </w:r>
      <w:r w:rsidR="003E2F7C" w:rsidRPr="0061523C">
        <w:rPr>
          <w:rFonts w:cs="Arial"/>
          <w:sz w:val="20"/>
          <w:szCs w:val="20"/>
          <w:lang w:val="nl-NL"/>
        </w:rPr>
        <w:t>) Quyết đị</w:t>
      </w:r>
      <w:r w:rsidR="0063754F" w:rsidRPr="0061523C">
        <w:rPr>
          <w:rFonts w:cs="Arial"/>
          <w:sz w:val="20"/>
          <w:szCs w:val="20"/>
          <w:lang w:val="nl-NL"/>
        </w:rPr>
        <w:t xml:space="preserve">nh </w:t>
      </w:r>
      <w:r w:rsidR="003E2F7C" w:rsidRPr="0061523C">
        <w:rPr>
          <w:rFonts w:cs="Arial"/>
          <w:sz w:val="20"/>
          <w:szCs w:val="20"/>
          <w:lang w:val="nl-NL"/>
        </w:rPr>
        <w:t>áp dụng bước giá hoặc không áp dụng bước giá đối với cuộc đấu giá</w:t>
      </w:r>
      <w:r w:rsidR="008C2E16" w:rsidRPr="0061523C">
        <w:rPr>
          <w:rFonts w:cs="Arial"/>
          <w:sz w:val="20"/>
          <w:szCs w:val="20"/>
          <w:lang w:val="nl-NL"/>
        </w:rPr>
        <w:t>.</w:t>
      </w:r>
      <w:r w:rsidR="00E25F29" w:rsidRPr="0061523C">
        <w:rPr>
          <w:rFonts w:cs="Arial"/>
          <w:sz w:val="20"/>
          <w:szCs w:val="20"/>
          <w:lang w:val="nl-NL"/>
        </w:rPr>
        <w:t xml:space="preserve"> </w:t>
      </w:r>
      <w:r w:rsidR="008C2E16" w:rsidRPr="0061523C">
        <w:rPr>
          <w:rFonts w:cs="Arial"/>
          <w:sz w:val="20"/>
          <w:szCs w:val="20"/>
          <w:lang w:val="nl-NL"/>
        </w:rPr>
        <w:t>T</w:t>
      </w:r>
      <w:r w:rsidR="00F43C8C" w:rsidRPr="0061523C">
        <w:rPr>
          <w:rFonts w:cs="Arial"/>
          <w:sz w:val="20"/>
          <w:szCs w:val="20"/>
          <w:lang w:val="nl-NL"/>
        </w:rPr>
        <w:t xml:space="preserve">rong trường hợp quyết định áp dụng bước giá thì </w:t>
      </w:r>
      <w:r w:rsidR="001024E5" w:rsidRPr="0061523C">
        <w:rPr>
          <w:rFonts w:cs="Arial"/>
          <w:sz w:val="20"/>
          <w:szCs w:val="20"/>
          <w:lang w:val="nl-NL"/>
        </w:rPr>
        <w:t>bước giá</w:t>
      </w:r>
      <w:r w:rsidR="001A1D55" w:rsidRPr="0061523C">
        <w:rPr>
          <w:rFonts w:cs="Arial"/>
          <w:sz w:val="20"/>
          <w:szCs w:val="20"/>
          <w:lang w:val="nl-NL"/>
        </w:rPr>
        <w:t xml:space="preserve"> được xác định</w:t>
      </w:r>
      <w:r w:rsidR="008C2E16" w:rsidRPr="0061523C">
        <w:rPr>
          <w:rFonts w:cs="Arial"/>
          <w:sz w:val="20"/>
          <w:szCs w:val="20"/>
          <w:lang w:val="nl-NL"/>
        </w:rPr>
        <w:t xml:space="preserve"> là</w:t>
      </w:r>
      <w:r w:rsidR="001024E5" w:rsidRPr="0061523C">
        <w:rPr>
          <w:rFonts w:cs="Arial"/>
          <w:sz w:val="20"/>
          <w:szCs w:val="20"/>
          <w:lang w:val="nl-NL"/>
        </w:rPr>
        <w:t xml:space="preserve"> </w:t>
      </w:r>
      <w:r w:rsidR="000A77F9" w:rsidRPr="0061523C">
        <w:rPr>
          <w:rFonts w:cs="Arial"/>
          <w:sz w:val="20"/>
          <w:szCs w:val="20"/>
          <w:lang w:val="nl-NL"/>
        </w:rPr>
        <w:t>mức chênh lệch</w:t>
      </w:r>
      <w:r w:rsidR="001024E5" w:rsidRPr="0061523C">
        <w:rPr>
          <w:rFonts w:cs="Arial"/>
          <w:sz w:val="20"/>
          <w:szCs w:val="20"/>
          <w:lang w:val="nl-NL"/>
        </w:rPr>
        <w:t xml:space="preserve"> cố định hoặc</w:t>
      </w:r>
      <w:r w:rsidR="00A53B4C" w:rsidRPr="0061523C">
        <w:rPr>
          <w:rFonts w:cs="Arial"/>
          <w:sz w:val="20"/>
          <w:szCs w:val="20"/>
          <w:lang w:val="nl-NL"/>
        </w:rPr>
        <w:t xml:space="preserve"> mức chênh lệch có </w:t>
      </w:r>
      <w:r w:rsidR="000A77F9" w:rsidRPr="0061523C">
        <w:rPr>
          <w:rFonts w:cs="Arial"/>
          <w:sz w:val="20"/>
          <w:szCs w:val="20"/>
          <w:lang w:val="nl-NL"/>
        </w:rPr>
        <w:t>tối thiểu và có tối đa hoặc</w:t>
      </w:r>
      <w:r w:rsidR="00A53B4C" w:rsidRPr="0061523C">
        <w:rPr>
          <w:rFonts w:cs="Arial"/>
          <w:sz w:val="20"/>
          <w:szCs w:val="20"/>
          <w:lang w:val="nl-NL"/>
        </w:rPr>
        <w:t xml:space="preserve"> mức chênh lệch</w:t>
      </w:r>
      <w:r w:rsidR="000A77F9" w:rsidRPr="0061523C">
        <w:rPr>
          <w:rFonts w:cs="Arial"/>
          <w:sz w:val="20"/>
          <w:szCs w:val="20"/>
          <w:lang w:val="nl-NL"/>
        </w:rPr>
        <w:t xml:space="preserve"> </w:t>
      </w:r>
      <w:r w:rsidR="00395169" w:rsidRPr="0061523C">
        <w:rPr>
          <w:rFonts w:cs="Arial"/>
          <w:sz w:val="20"/>
          <w:szCs w:val="20"/>
          <w:lang w:val="nl-NL"/>
        </w:rPr>
        <w:t>tối thiểu</w:t>
      </w:r>
      <w:r w:rsidR="002F66E1" w:rsidRPr="0061523C">
        <w:rPr>
          <w:rFonts w:cs="Arial"/>
          <w:sz w:val="20"/>
          <w:szCs w:val="20"/>
          <w:lang w:val="nl-NL"/>
        </w:rPr>
        <w:t>;</w:t>
      </w:r>
      <w:r w:rsidR="00AF3310" w:rsidRPr="0061523C">
        <w:rPr>
          <w:rFonts w:cs="Arial"/>
          <w:sz w:val="20"/>
          <w:szCs w:val="20"/>
          <w:lang w:val="nl-NL"/>
        </w:rPr>
        <w:t xml:space="preserve"> </w:t>
      </w:r>
    </w:p>
    <w:p w:rsidR="006A7D41" w:rsidRPr="0061523C" w:rsidRDefault="001A162A" w:rsidP="0061523C">
      <w:pPr>
        <w:shd w:val="clear" w:color="auto" w:fill="FFFFFF"/>
        <w:spacing w:after="120" w:line="240" w:lineRule="auto"/>
        <w:ind w:firstLine="720"/>
        <w:jc w:val="both"/>
        <w:rPr>
          <w:rFonts w:cs="Arial"/>
          <w:sz w:val="20"/>
          <w:szCs w:val="20"/>
          <w:lang w:val="nl-NL"/>
        </w:rPr>
      </w:pPr>
      <w:r w:rsidRPr="0061523C">
        <w:rPr>
          <w:rFonts w:cs="Arial"/>
          <w:sz w:val="20"/>
          <w:szCs w:val="20"/>
          <w:lang w:val="nl-NL"/>
        </w:rPr>
        <w:t>đ2</w:t>
      </w:r>
      <w:r w:rsidR="00A44AB3" w:rsidRPr="0061523C">
        <w:rPr>
          <w:rFonts w:cs="Arial"/>
          <w:sz w:val="20"/>
          <w:szCs w:val="20"/>
        </w:rPr>
        <w:t xml:space="preserve">) </w:t>
      </w:r>
      <w:r w:rsidR="00302CC9" w:rsidRPr="0061523C">
        <w:rPr>
          <w:rFonts w:cs="Arial"/>
          <w:sz w:val="20"/>
          <w:szCs w:val="20"/>
          <w:lang w:val="nl-NL"/>
        </w:rPr>
        <w:t xml:space="preserve">Yêu cầu tổ chức </w:t>
      </w:r>
      <w:r w:rsidR="009F767C" w:rsidRPr="0061523C">
        <w:rPr>
          <w:rFonts w:cs="Arial"/>
          <w:sz w:val="20"/>
          <w:szCs w:val="20"/>
          <w:shd w:val="clear" w:color="auto" w:fill="FFFFFF"/>
          <w:lang w:val="nl-NL"/>
        </w:rPr>
        <w:t>hành nghề</w:t>
      </w:r>
      <w:r w:rsidR="009F767C" w:rsidRPr="0061523C">
        <w:rPr>
          <w:rFonts w:cs="Arial"/>
          <w:sz w:val="20"/>
          <w:szCs w:val="20"/>
          <w:lang w:val="nl-NL"/>
        </w:rPr>
        <w:t xml:space="preserve"> </w:t>
      </w:r>
      <w:r w:rsidR="00302CC9" w:rsidRPr="0061523C">
        <w:rPr>
          <w:rFonts w:cs="Arial"/>
          <w:sz w:val="20"/>
          <w:szCs w:val="20"/>
          <w:lang w:val="nl-NL"/>
        </w:rPr>
        <w:t>đấu giá tài sản</w:t>
      </w:r>
      <w:r w:rsidR="00B322B8" w:rsidRPr="0061523C">
        <w:rPr>
          <w:rFonts w:cs="Arial"/>
          <w:sz w:val="20"/>
          <w:szCs w:val="20"/>
          <w:lang w:val="nl-NL"/>
        </w:rPr>
        <w:t xml:space="preserve">, đấu giá viên </w:t>
      </w:r>
      <w:r w:rsidR="008B4DDE" w:rsidRPr="0061523C">
        <w:rPr>
          <w:rFonts w:cs="Arial"/>
          <w:sz w:val="20"/>
          <w:szCs w:val="20"/>
          <w:lang w:val="nl-NL"/>
        </w:rPr>
        <w:t xml:space="preserve">tạm </w:t>
      </w:r>
      <w:r w:rsidR="00302CC9" w:rsidRPr="0061523C">
        <w:rPr>
          <w:rFonts w:cs="Arial"/>
          <w:sz w:val="20"/>
          <w:szCs w:val="20"/>
          <w:lang w:val="nl-NL"/>
        </w:rPr>
        <w:t>dừng</w:t>
      </w:r>
      <w:r w:rsidR="005870ED" w:rsidRPr="0061523C">
        <w:rPr>
          <w:rFonts w:cs="Arial"/>
          <w:sz w:val="20"/>
          <w:szCs w:val="20"/>
          <w:lang w:val="nl-NL"/>
        </w:rPr>
        <w:t>, dừng, hủy bỏ</w:t>
      </w:r>
      <w:r w:rsidR="00302CC9" w:rsidRPr="0061523C">
        <w:rPr>
          <w:rFonts w:cs="Arial"/>
          <w:sz w:val="20"/>
          <w:szCs w:val="20"/>
          <w:lang w:val="nl-NL"/>
        </w:rPr>
        <w:t xml:space="preserve"> </w:t>
      </w:r>
      <w:r w:rsidR="00340E55" w:rsidRPr="0061523C">
        <w:rPr>
          <w:rFonts w:cs="Arial"/>
          <w:sz w:val="20"/>
          <w:szCs w:val="20"/>
          <w:lang w:val="nl-NL"/>
        </w:rPr>
        <w:t>cuộc</w:t>
      </w:r>
      <w:r w:rsidR="00302CC9" w:rsidRPr="0061523C">
        <w:rPr>
          <w:rFonts w:cs="Arial"/>
          <w:sz w:val="20"/>
          <w:szCs w:val="20"/>
          <w:lang w:val="nl-NL"/>
        </w:rPr>
        <w:t xml:space="preserve"> đấ</w:t>
      </w:r>
      <w:r w:rsidR="00170F50" w:rsidRPr="0061523C">
        <w:rPr>
          <w:rFonts w:cs="Arial"/>
          <w:sz w:val="20"/>
          <w:szCs w:val="20"/>
          <w:lang w:val="nl-NL"/>
        </w:rPr>
        <w:t xml:space="preserve">u </w:t>
      </w:r>
      <w:r w:rsidR="004B4485" w:rsidRPr="0061523C">
        <w:rPr>
          <w:rFonts w:cs="Arial"/>
          <w:sz w:val="20"/>
          <w:szCs w:val="20"/>
          <w:lang w:val="nl-NL"/>
        </w:rPr>
        <w:t>giá</w:t>
      </w:r>
      <w:r w:rsidR="00B322B8" w:rsidRPr="0061523C">
        <w:rPr>
          <w:rFonts w:cs="Arial"/>
          <w:sz w:val="20"/>
          <w:szCs w:val="20"/>
          <w:lang w:val="nl-NL"/>
        </w:rPr>
        <w:t xml:space="preserve">, </w:t>
      </w:r>
      <w:r w:rsidR="00340E55" w:rsidRPr="0061523C">
        <w:rPr>
          <w:rFonts w:cs="Arial"/>
          <w:sz w:val="20"/>
          <w:szCs w:val="20"/>
          <w:lang w:val="nl-NL"/>
        </w:rPr>
        <w:t xml:space="preserve">phiên </w:t>
      </w:r>
      <w:r w:rsidR="00302CC9" w:rsidRPr="0061523C">
        <w:rPr>
          <w:rFonts w:cs="Arial"/>
          <w:sz w:val="20"/>
          <w:szCs w:val="20"/>
          <w:lang w:val="nl-NL"/>
        </w:rPr>
        <w:t xml:space="preserve">đấu giá </w:t>
      </w:r>
      <w:r w:rsidR="00B322B8" w:rsidRPr="0061523C">
        <w:rPr>
          <w:rFonts w:cs="Arial"/>
          <w:sz w:val="20"/>
          <w:szCs w:val="20"/>
          <w:lang w:val="nl-NL"/>
        </w:rPr>
        <w:t>theo quy định của pháp luật về thi hành án dân sự</w:t>
      </w:r>
      <w:r w:rsidR="00170F50" w:rsidRPr="0061523C">
        <w:rPr>
          <w:rFonts w:cs="Arial"/>
          <w:sz w:val="20"/>
          <w:szCs w:val="20"/>
          <w:lang w:val="nl-NL"/>
        </w:rPr>
        <w:t xml:space="preserve"> trong trường hợp đấu giá tài sản thi hành án</w:t>
      </w:r>
      <w:r w:rsidR="008B4DDE" w:rsidRPr="0061523C">
        <w:rPr>
          <w:rFonts w:cs="Arial"/>
          <w:sz w:val="20"/>
          <w:szCs w:val="20"/>
          <w:lang w:val="nl-NL"/>
        </w:rPr>
        <w:t>;</w:t>
      </w:r>
    </w:p>
    <w:p w:rsidR="00D119CB" w:rsidRPr="0061523C" w:rsidRDefault="002F13CE" w:rsidP="0061523C">
      <w:pPr>
        <w:shd w:val="clear" w:color="auto" w:fill="FFFFFF"/>
        <w:spacing w:after="120" w:line="240" w:lineRule="auto"/>
        <w:ind w:firstLine="720"/>
        <w:jc w:val="both"/>
        <w:rPr>
          <w:rFonts w:cs="Arial"/>
          <w:sz w:val="20"/>
          <w:szCs w:val="20"/>
          <w:lang w:val="nl-NL"/>
        </w:rPr>
      </w:pPr>
      <w:r w:rsidRPr="0061523C">
        <w:rPr>
          <w:rFonts w:cs="Arial"/>
          <w:sz w:val="20"/>
          <w:szCs w:val="20"/>
          <w:lang w:val="nl-NL"/>
        </w:rPr>
        <w:t>đ</w:t>
      </w:r>
      <w:r w:rsidR="00561F2D" w:rsidRPr="0061523C">
        <w:rPr>
          <w:rFonts w:cs="Arial"/>
          <w:sz w:val="20"/>
          <w:szCs w:val="20"/>
          <w:lang w:val="nl-NL"/>
        </w:rPr>
        <w:t>3</w:t>
      </w:r>
      <w:r w:rsidR="00ED3526" w:rsidRPr="0061523C">
        <w:rPr>
          <w:rFonts w:cs="Arial"/>
          <w:sz w:val="20"/>
          <w:szCs w:val="20"/>
          <w:lang w:val="nl-NL"/>
        </w:rPr>
        <w:t>) Thỏa thuận với tổ chức hành nghề đấu giá tài sản về việc áp dụng</w:t>
      </w:r>
      <w:r w:rsidR="008D5DFF" w:rsidRPr="0061523C">
        <w:rPr>
          <w:rFonts w:cs="Arial"/>
          <w:sz w:val="20"/>
          <w:szCs w:val="20"/>
          <w:lang w:val="nl-NL"/>
        </w:rPr>
        <w:t xml:space="preserve"> một, một số hoặc</w:t>
      </w:r>
      <w:r w:rsidR="00ED3526" w:rsidRPr="0061523C">
        <w:rPr>
          <w:rFonts w:cs="Arial"/>
          <w:sz w:val="20"/>
          <w:szCs w:val="20"/>
          <w:lang w:val="nl-NL"/>
        </w:rPr>
        <w:t xml:space="preserve"> toàn bộ </w:t>
      </w:r>
      <w:r w:rsidR="008D5DFF" w:rsidRPr="0061523C">
        <w:rPr>
          <w:rFonts w:cs="Arial"/>
          <w:sz w:val="20"/>
          <w:szCs w:val="20"/>
          <w:lang w:val="nl-NL"/>
        </w:rPr>
        <w:t>quy định</w:t>
      </w:r>
      <w:r w:rsidR="00ED3526" w:rsidRPr="0061523C">
        <w:rPr>
          <w:rFonts w:cs="Arial"/>
          <w:sz w:val="20"/>
          <w:szCs w:val="20"/>
          <w:lang w:val="nl-NL"/>
        </w:rPr>
        <w:t xml:space="preserve"> về trình tự, thủ tục đấu giá của Luật này đối với tài sản đấu giá quy định tại khoản 2 Điều 4 của Luật này</w:t>
      </w:r>
      <w:r w:rsidR="00974607" w:rsidRPr="0061523C">
        <w:rPr>
          <w:rFonts w:cs="Arial"/>
          <w:sz w:val="20"/>
          <w:szCs w:val="20"/>
          <w:lang w:val="nl-NL"/>
        </w:rPr>
        <w:t>;</w:t>
      </w:r>
      <w:r w:rsidR="00960222" w:rsidRPr="0061523C">
        <w:rPr>
          <w:rFonts w:cs="Arial"/>
          <w:sz w:val="20"/>
          <w:szCs w:val="20"/>
          <w:lang w:val="nl-NL"/>
        </w:rPr>
        <w:t>”</w:t>
      </w:r>
      <w:r w:rsidR="00632982" w:rsidRPr="0061523C">
        <w:rPr>
          <w:rFonts w:cs="Arial"/>
          <w:sz w:val="20"/>
          <w:szCs w:val="20"/>
          <w:lang w:val="nl-NL"/>
        </w:rPr>
        <w:t>;</w:t>
      </w:r>
    </w:p>
    <w:p w:rsidR="000E29F6" w:rsidRPr="0061523C" w:rsidRDefault="00086A38" w:rsidP="0061523C">
      <w:pPr>
        <w:shd w:val="clear" w:color="auto" w:fill="FFFFFF"/>
        <w:spacing w:after="120" w:line="240" w:lineRule="auto"/>
        <w:ind w:firstLine="720"/>
        <w:jc w:val="both"/>
        <w:rPr>
          <w:rFonts w:cs="Arial"/>
          <w:sz w:val="20"/>
          <w:szCs w:val="20"/>
          <w:lang w:val="nl-NL"/>
        </w:rPr>
      </w:pPr>
      <w:bookmarkStart w:id="27" w:name="_Hlk170913633"/>
      <w:r w:rsidRPr="0061523C">
        <w:rPr>
          <w:rFonts w:cs="Arial"/>
          <w:sz w:val="20"/>
          <w:szCs w:val="20"/>
          <w:lang w:val="nl-NL"/>
        </w:rPr>
        <w:t>b</w:t>
      </w:r>
      <w:r w:rsidR="0010200E" w:rsidRPr="0061523C">
        <w:rPr>
          <w:rFonts w:cs="Arial"/>
          <w:sz w:val="20"/>
          <w:szCs w:val="20"/>
          <w:lang w:val="nl-NL"/>
        </w:rPr>
        <w:t xml:space="preserve">) Sửa đổi, bổ sung </w:t>
      </w:r>
      <w:r w:rsidR="000E29F6" w:rsidRPr="0061523C">
        <w:rPr>
          <w:rFonts w:cs="Arial"/>
          <w:sz w:val="20"/>
          <w:szCs w:val="20"/>
          <w:lang w:val="nl-NL"/>
        </w:rPr>
        <w:t>điểm d</w:t>
      </w:r>
      <w:r w:rsidR="00C20CAC" w:rsidRPr="0061523C">
        <w:rPr>
          <w:rFonts w:cs="Arial"/>
          <w:sz w:val="20"/>
          <w:szCs w:val="20"/>
          <w:lang w:val="nl-NL"/>
        </w:rPr>
        <w:t>;</w:t>
      </w:r>
      <w:r w:rsidR="000E29F6" w:rsidRPr="0061523C">
        <w:rPr>
          <w:rFonts w:cs="Arial"/>
          <w:sz w:val="20"/>
          <w:szCs w:val="20"/>
          <w:lang w:val="nl-NL"/>
        </w:rPr>
        <w:t xml:space="preserve"> </w:t>
      </w:r>
      <w:r w:rsidR="007D7A38" w:rsidRPr="0061523C">
        <w:rPr>
          <w:rFonts w:cs="Arial"/>
          <w:sz w:val="20"/>
          <w:szCs w:val="20"/>
          <w:lang w:val="nl-NL"/>
        </w:rPr>
        <w:t>bổ sung điể</w:t>
      </w:r>
      <w:r w:rsidR="00AE1213" w:rsidRPr="0061523C">
        <w:rPr>
          <w:rFonts w:cs="Arial"/>
          <w:sz w:val="20"/>
          <w:szCs w:val="20"/>
          <w:lang w:val="nl-NL"/>
        </w:rPr>
        <w:t>m d1, d2, d3</w:t>
      </w:r>
      <w:r w:rsidR="005719BE" w:rsidRPr="0061523C">
        <w:rPr>
          <w:rFonts w:cs="Arial"/>
          <w:sz w:val="20"/>
          <w:szCs w:val="20"/>
          <w:lang w:val="nl-NL"/>
        </w:rPr>
        <w:t>, d4</w:t>
      </w:r>
      <w:r w:rsidR="00AE1213" w:rsidRPr="0061523C">
        <w:rPr>
          <w:rFonts w:cs="Arial"/>
          <w:sz w:val="20"/>
          <w:szCs w:val="20"/>
          <w:lang w:val="nl-NL"/>
        </w:rPr>
        <w:t xml:space="preserve"> và </w:t>
      </w:r>
      <w:r w:rsidR="007D7A38" w:rsidRPr="0061523C">
        <w:rPr>
          <w:rFonts w:cs="Arial"/>
          <w:sz w:val="20"/>
          <w:szCs w:val="20"/>
          <w:lang w:val="nl-NL"/>
        </w:rPr>
        <w:t>d</w:t>
      </w:r>
      <w:r w:rsidR="005719BE" w:rsidRPr="0061523C">
        <w:rPr>
          <w:rFonts w:cs="Arial"/>
          <w:sz w:val="20"/>
          <w:szCs w:val="20"/>
          <w:lang w:val="nl-NL"/>
        </w:rPr>
        <w:t>5</w:t>
      </w:r>
      <w:r w:rsidR="007D7A38" w:rsidRPr="0061523C">
        <w:rPr>
          <w:rFonts w:cs="Arial"/>
          <w:sz w:val="20"/>
          <w:szCs w:val="20"/>
          <w:lang w:val="nl-NL"/>
        </w:rPr>
        <w:t xml:space="preserve"> vào sau điểm d </w:t>
      </w:r>
      <w:r w:rsidR="000E29F6" w:rsidRPr="0061523C">
        <w:rPr>
          <w:rFonts w:cs="Arial"/>
          <w:sz w:val="20"/>
          <w:szCs w:val="20"/>
          <w:lang w:val="nl-NL"/>
        </w:rPr>
        <w:t>khoản 2 như sau:</w:t>
      </w:r>
      <w:bookmarkEnd w:id="27"/>
    </w:p>
    <w:p w:rsidR="000E29F6" w:rsidRPr="0061523C" w:rsidRDefault="000E29F6" w:rsidP="0061523C">
      <w:pPr>
        <w:shd w:val="clear" w:color="auto" w:fill="FFFFFF"/>
        <w:spacing w:after="120" w:line="240" w:lineRule="auto"/>
        <w:ind w:firstLine="720"/>
        <w:jc w:val="both"/>
        <w:rPr>
          <w:rFonts w:cs="Arial"/>
          <w:sz w:val="20"/>
          <w:szCs w:val="20"/>
          <w:lang w:val="nl-NL"/>
        </w:rPr>
      </w:pPr>
      <w:r w:rsidRPr="0061523C">
        <w:rPr>
          <w:rFonts w:cs="Arial"/>
          <w:sz w:val="20"/>
          <w:szCs w:val="20"/>
          <w:lang w:val="nl-NL"/>
        </w:rPr>
        <w:t>“</w:t>
      </w:r>
      <w:r w:rsidRPr="0061523C">
        <w:rPr>
          <w:rFonts w:cs="Arial"/>
          <w:sz w:val="20"/>
          <w:szCs w:val="20"/>
          <w:shd w:val="clear" w:color="auto" w:fill="FFFFFF"/>
        </w:rPr>
        <w:t xml:space="preserve">d) Báo cáo cơ quan có thẩm quyền về việc lựa chọn tổ chức </w:t>
      </w:r>
      <w:r w:rsidR="009F767C" w:rsidRPr="0061523C">
        <w:rPr>
          <w:rFonts w:cs="Arial"/>
          <w:sz w:val="20"/>
          <w:szCs w:val="20"/>
          <w:shd w:val="clear" w:color="auto" w:fill="FFFFFF"/>
          <w:lang w:val="nl-NL"/>
        </w:rPr>
        <w:t>hành nghề</w:t>
      </w:r>
      <w:r w:rsidR="009F767C" w:rsidRPr="0061523C">
        <w:rPr>
          <w:rFonts w:cs="Arial"/>
          <w:sz w:val="20"/>
          <w:szCs w:val="20"/>
          <w:shd w:val="clear" w:color="auto" w:fill="FFFFFF"/>
        </w:rPr>
        <w:t xml:space="preserve"> </w:t>
      </w:r>
      <w:r w:rsidRPr="0061523C">
        <w:rPr>
          <w:rFonts w:cs="Arial"/>
          <w:sz w:val="20"/>
          <w:szCs w:val="20"/>
          <w:shd w:val="clear" w:color="auto" w:fill="FFFFFF"/>
        </w:rPr>
        <w:t>đấu giá tài sản</w:t>
      </w:r>
      <w:r w:rsidR="00B53BF3" w:rsidRPr="0061523C">
        <w:rPr>
          <w:rFonts w:cs="Arial"/>
          <w:sz w:val="20"/>
          <w:szCs w:val="20"/>
          <w:shd w:val="clear" w:color="auto" w:fill="FFFFFF"/>
          <w:lang w:val="nl-NL"/>
        </w:rPr>
        <w:t xml:space="preserve"> và việc giám sát quá trình tổ chức thực hiện đấu giá</w:t>
      </w:r>
      <w:r w:rsidR="00993A1E" w:rsidRPr="0061523C">
        <w:rPr>
          <w:rFonts w:cs="Arial"/>
          <w:sz w:val="20"/>
          <w:szCs w:val="20"/>
          <w:shd w:val="clear" w:color="auto" w:fill="FFFFFF"/>
          <w:lang w:val="nl-NL"/>
        </w:rPr>
        <w:t xml:space="preserve"> </w:t>
      </w:r>
      <w:r w:rsidR="00AA62E8" w:rsidRPr="0061523C">
        <w:rPr>
          <w:rFonts w:cs="Arial"/>
          <w:sz w:val="20"/>
          <w:szCs w:val="20"/>
          <w:shd w:val="clear" w:color="auto" w:fill="FFFFFF"/>
          <w:lang w:val="nl-NL"/>
        </w:rPr>
        <w:t>trong trường hợp đấu giá tài sản quy định tại khoản 1 Điều 4 của Luật này</w:t>
      </w:r>
      <w:r w:rsidRPr="0061523C">
        <w:rPr>
          <w:rFonts w:cs="Arial"/>
          <w:sz w:val="20"/>
          <w:szCs w:val="20"/>
          <w:shd w:val="clear" w:color="auto" w:fill="FFFFFF"/>
        </w:rPr>
        <w:t>;</w:t>
      </w:r>
    </w:p>
    <w:p w:rsidR="00B268EC" w:rsidRPr="0061523C" w:rsidRDefault="008B5059" w:rsidP="0061523C">
      <w:pPr>
        <w:spacing w:after="120" w:line="240" w:lineRule="auto"/>
        <w:ind w:firstLine="720"/>
        <w:jc w:val="both"/>
        <w:rPr>
          <w:rFonts w:cs="Arial"/>
          <w:bCs/>
          <w:iCs/>
          <w:sz w:val="20"/>
          <w:szCs w:val="20"/>
          <w:lang w:val="nl-NL"/>
        </w:rPr>
      </w:pPr>
      <w:r w:rsidRPr="0061523C">
        <w:rPr>
          <w:rFonts w:cs="Arial"/>
          <w:sz w:val="20"/>
          <w:szCs w:val="20"/>
          <w:lang w:val="nl-NL"/>
        </w:rPr>
        <w:t>d1</w:t>
      </w:r>
      <w:r w:rsidR="00960BF0" w:rsidRPr="0061523C">
        <w:rPr>
          <w:rFonts w:cs="Arial"/>
          <w:sz w:val="20"/>
          <w:szCs w:val="20"/>
          <w:lang w:val="nl-NL"/>
        </w:rPr>
        <w:t xml:space="preserve">) </w:t>
      </w:r>
      <w:r w:rsidR="002204D3" w:rsidRPr="0061523C">
        <w:rPr>
          <w:rFonts w:cs="Arial"/>
          <w:bCs/>
          <w:iCs/>
          <w:sz w:val="20"/>
          <w:szCs w:val="20"/>
          <w:lang w:val="nl-NL"/>
        </w:rPr>
        <w:t>X</w:t>
      </w:r>
      <w:r w:rsidR="00EE1982" w:rsidRPr="0061523C">
        <w:rPr>
          <w:rFonts w:cs="Arial"/>
          <w:bCs/>
          <w:iCs/>
          <w:sz w:val="20"/>
          <w:szCs w:val="20"/>
          <w:lang w:val="nl-NL"/>
        </w:rPr>
        <w:t>ác định</w:t>
      </w:r>
      <w:r w:rsidR="00B268EC" w:rsidRPr="0061523C">
        <w:rPr>
          <w:rFonts w:cs="Arial"/>
          <w:bCs/>
          <w:iCs/>
          <w:sz w:val="20"/>
          <w:szCs w:val="20"/>
          <w:lang w:val="nl-NL"/>
        </w:rPr>
        <w:t xml:space="preserve"> giá khởi điểm</w:t>
      </w:r>
      <w:r w:rsidR="00D33BB6" w:rsidRPr="0061523C">
        <w:rPr>
          <w:rFonts w:cs="Arial"/>
          <w:bCs/>
          <w:iCs/>
          <w:sz w:val="20"/>
          <w:szCs w:val="20"/>
        </w:rPr>
        <w:t>, mức giảm giá</w:t>
      </w:r>
      <w:r w:rsidR="00B268EC" w:rsidRPr="0061523C">
        <w:rPr>
          <w:rFonts w:cs="Arial"/>
          <w:bCs/>
          <w:iCs/>
          <w:sz w:val="20"/>
          <w:szCs w:val="20"/>
          <w:lang w:val="nl-NL"/>
        </w:rPr>
        <w:t xml:space="preserve"> của tài sản đấu giá theo quy định </w:t>
      </w:r>
      <w:r w:rsidR="0080728F" w:rsidRPr="0061523C">
        <w:rPr>
          <w:rFonts w:cs="Arial"/>
          <w:bCs/>
          <w:iCs/>
          <w:sz w:val="20"/>
          <w:szCs w:val="20"/>
          <w:lang w:val="nl-NL"/>
        </w:rPr>
        <w:t xml:space="preserve">của </w:t>
      </w:r>
      <w:r w:rsidR="00B268EC" w:rsidRPr="0061523C">
        <w:rPr>
          <w:rFonts w:cs="Arial"/>
          <w:bCs/>
          <w:iCs/>
          <w:sz w:val="20"/>
          <w:szCs w:val="20"/>
          <w:lang w:val="nl-NL"/>
        </w:rPr>
        <w:t>pháp luật áp dụng đối với</w:t>
      </w:r>
      <w:r w:rsidR="00EE1982" w:rsidRPr="0061523C">
        <w:rPr>
          <w:rFonts w:cs="Arial"/>
          <w:bCs/>
          <w:iCs/>
          <w:sz w:val="20"/>
          <w:szCs w:val="20"/>
          <w:lang w:val="nl-NL"/>
        </w:rPr>
        <w:t xml:space="preserve"> loại</w:t>
      </w:r>
      <w:r w:rsidR="00B268EC" w:rsidRPr="0061523C">
        <w:rPr>
          <w:rFonts w:cs="Arial"/>
          <w:bCs/>
          <w:iCs/>
          <w:sz w:val="20"/>
          <w:szCs w:val="20"/>
          <w:lang w:val="nl-NL"/>
        </w:rPr>
        <w:t xml:space="preserve"> tài sản đấu giá</w:t>
      </w:r>
      <w:r w:rsidR="00EE1982" w:rsidRPr="0061523C">
        <w:rPr>
          <w:rFonts w:cs="Arial"/>
          <w:bCs/>
          <w:iCs/>
          <w:sz w:val="20"/>
          <w:szCs w:val="20"/>
          <w:lang w:val="nl-NL"/>
        </w:rPr>
        <w:t xml:space="preserve"> đó</w:t>
      </w:r>
      <w:r w:rsidR="00F73252" w:rsidRPr="0061523C">
        <w:rPr>
          <w:rFonts w:cs="Arial"/>
          <w:bCs/>
          <w:iCs/>
          <w:sz w:val="20"/>
          <w:szCs w:val="20"/>
          <w:lang w:val="nl-NL"/>
        </w:rPr>
        <w:t xml:space="preserve">; </w:t>
      </w:r>
    </w:p>
    <w:p w:rsidR="00960BF0" w:rsidRPr="0061523C" w:rsidRDefault="008B5059" w:rsidP="0061523C">
      <w:pPr>
        <w:shd w:val="clear" w:color="auto" w:fill="FFFFFF"/>
        <w:spacing w:after="120" w:line="240" w:lineRule="auto"/>
        <w:ind w:firstLine="720"/>
        <w:jc w:val="both"/>
        <w:rPr>
          <w:rFonts w:eastAsia="Times New Roman" w:cs="Arial"/>
          <w:sz w:val="20"/>
          <w:szCs w:val="20"/>
          <w:lang w:val="nl-NL"/>
        </w:rPr>
      </w:pPr>
      <w:r w:rsidRPr="0061523C">
        <w:rPr>
          <w:rFonts w:eastAsia="Times New Roman" w:cs="Arial"/>
          <w:sz w:val="20"/>
          <w:szCs w:val="20"/>
          <w:lang w:val="nl-NL"/>
        </w:rPr>
        <w:t>d2</w:t>
      </w:r>
      <w:r w:rsidR="00B268EC" w:rsidRPr="0061523C">
        <w:rPr>
          <w:rFonts w:eastAsia="Times New Roman" w:cs="Arial"/>
          <w:sz w:val="20"/>
          <w:szCs w:val="20"/>
          <w:lang w:val="nl-NL"/>
        </w:rPr>
        <w:t xml:space="preserve">) </w:t>
      </w:r>
      <w:r w:rsidR="00497BB3" w:rsidRPr="0061523C">
        <w:rPr>
          <w:rFonts w:eastAsia="Times New Roman" w:cs="Arial"/>
          <w:sz w:val="20"/>
          <w:szCs w:val="20"/>
          <w:lang w:val="nl-NL"/>
        </w:rPr>
        <w:t>K</w:t>
      </w:r>
      <w:r w:rsidR="001F1CAF" w:rsidRPr="0061523C">
        <w:rPr>
          <w:rFonts w:eastAsia="Times New Roman" w:cs="Arial"/>
          <w:sz w:val="20"/>
          <w:szCs w:val="20"/>
          <w:lang w:val="nl-NL"/>
        </w:rPr>
        <w:t xml:space="preserve">hông được </w:t>
      </w:r>
      <w:r w:rsidR="00333678" w:rsidRPr="0061523C">
        <w:rPr>
          <w:rFonts w:eastAsia="Times New Roman" w:cs="Arial"/>
          <w:sz w:val="20"/>
          <w:szCs w:val="20"/>
          <w:lang w:val="nl-NL"/>
        </w:rPr>
        <w:t xml:space="preserve">cung cấp </w:t>
      </w:r>
      <w:r w:rsidR="00B80F69" w:rsidRPr="0061523C">
        <w:rPr>
          <w:rFonts w:eastAsia="Times New Roman" w:cs="Arial"/>
          <w:sz w:val="20"/>
          <w:szCs w:val="20"/>
          <w:lang w:val="nl-NL"/>
        </w:rPr>
        <w:t xml:space="preserve">thông tin của người tham gia đấu giá </w:t>
      </w:r>
      <w:r w:rsidR="00F82C35" w:rsidRPr="0061523C">
        <w:rPr>
          <w:rFonts w:eastAsia="Times New Roman" w:cs="Arial"/>
          <w:sz w:val="20"/>
          <w:szCs w:val="20"/>
          <w:lang w:val="nl-NL"/>
        </w:rPr>
        <w:t xml:space="preserve">cho người tham gia đấu giá khác </w:t>
      </w:r>
      <w:r w:rsidR="00B80F69" w:rsidRPr="0061523C">
        <w:rPr>
          <w:rFonts w:eastAsia="Times New Roman" w:cs="Arial"/>
          <w:sz w:val="20"/>
          <w:szCs w:val="20"/>
          <w:lang w:val="nl-NL"/>
        </w:rPr>
        <w:t xml:space="preserve">trong quá trình </w:t>
      </w:r>
      <w:r w:rsidR="00BD0D78" w:rsidRPr="0061523C">
        <w:rPr>
          <w:rFonts w:eastAsia="Times New Roman" w:cs="Arial"/>
          <w:sz w:val="20"/>
          <w:szCs w:val="20"/>
          <w:lang w:val="nl-NL"/>
        </w:rPr>
        <w:t xml:space="preserve">thẩm tra, </w:t>
      </w:r>
      <w:r w:rsidR="00960BF0" w:rsidRPr="0061523C">
        <w:rPr>
          <w:rFonts w:eastAsia="Times New Roman" w:cs="Arial"/>
          <w:sz w:val="20"/>
          <w:szCs w:val="20"/>
          <w:lang w:val="nl-NL"/>
        </w:rPr>
        <w:t>xét duyệt đ</w:t>
      </w:r>
      <w:r w:rsidR="00BD0D78" w:rsidRPr="0061523C">
        <w:rPr>
          <w:rFonts w:eastAsia="Times New Roman" w:cs="Arial"/>
          <w:sz w:val="20"/>
          <w:szCs w:val="20"/>
          <w:lang w:val="nl-NL"/>
        </w:rPr>
        <w:t xml:space="preserve">iều kiện tham gia đấu giá </w:t>
      </w:r>
      <w:r w:rsidR="00B80F69" w:rsidRPr="0061523C">
        <w:rPr>
          <w:rFonts w:eastAsia="Times New Roman" w:cs="Arial"/>
          <w:sz w:val="20"/>
          <w:szCs w:val="20"/>
          <w:lang w:val="nl-NL"/>
        </w:rPr>
        <w:t xml:space="preserve">cho đến khi </w:t>
      </w:r>
      <w:r w:rsidR="00D21CD8" w:rsidRPr="0061523C">
        <w:rPr>
          <w:rFonts w:eastAsia="Times New Roman" w:cs="Arial"/>
          <w:sz w:val="20"/>
          <w:szCs w:val="20"/>
          <w:lang w:val="nl-NL"/>
        </w:rPr>
        <w:t xml:space="preserve">kết thúc </w:t>
      </w:r>
      <w:r w:rsidR="00B80F69" w:rsidRPr="0061523C">
        <w:rPr>
          <w:rFonts w:eastAsia="Times New Roman" w:cs="Arial"/>
          <w:sz w:val="20"/>
          <w:szCs w:val="20"/>
          <w:lang w:val="nl-NL"/>
        </w:rPr>
        <w:t>cuộc đấu giá</w:t>
      </w:r>
      <w:r w:rsidR="00BD0D78" w:rsidRPr="0061523C">
        <w:rPr>
          <w:rFonts w:eastAsia="Times New Roman" w:cs="Arial"/>
          <w:sz w:val="20"/>
          <w:szCs w:val="20"/>
          <w:lang w:val="nl-NL"/>
        </w:rPr>
        <w:t>;</w:t>
      </w:r>
    </w:p>
    <w:p w:rsidR="006C6FAB" w:rsidRPr="0061523C" w:rsidRDefault="002C6F24" w:rsidP="0061523C">
      <w:pPr>
        <w:spacing w:after="120" w:line="240" w:lineRule="auto"/>
        <w:ind w:firstLine="720"/>
        <w:jc w:val="both"/>
        <w:rPr>
          <w:rFonts w:cs="Arial"/>
          <w:sz w:val="20"/>
          <w:szCs w:val="20"/>
          <w:shd w:val="clear" w:color="auto" w:fill="FFFFFF"/>
          <w:lang w:val="nl-NL"/>
        </w:rPr>
      </w:pPr>
      <w:r w:rsidRPr="0061523C">
        <w:rPr>
          <w:rFonts w:cs="Arial"/>
          <w:sz w:val="20"/>
          <w:szCs w:val="20"/>
          <w:shd w:val="clear" w:color="auto" w:fill="FFFFFF"/>
          <w:lang w:val="nl-NL"/>
        </w:rPr>
        <w:t>d3</w:t>
      </w:r>
      <w:r w:rsidR="008333DF" w:rsidRPr="0061523C">
        <w:rPr>
          <w:rFonts w:cs="Arial"/>
          <w:sz w:val="20"/>
          <w:szCs w:val="20"/>
          <w:shd w:val="clear" w:color="auto" w:fill="FFFFFF"/>
        </w:rPr>
        <w:t xml:space="preserve">) </w:t>
      </w:r>
      <w:r w:rsidR="00463F41" w:rsidRPr="0061523C">
        <w:rPr>
          <w:rFonts w:cs="Arial"/>
          <w:sz w:val="20"/>
          <w:szCs w:val="20"/>
          <w:shd w:val="clear" w:color="auto" w:fill="FFFFFF"/>
          <w:lang w:val="nl-NL"/>
        </w:rPr>
        <w:t>Thanh toán chi phí đấu giá tài sản</w:t>
      </w:r>
      <w:r w:rsidR="00A9770C" w:rsidRPr="0061523C">
        <w:rPr>
          <w:rFonts w:cs="Arial"/>
          <w:sz w:val="20"/>
          <w:szCs w:val="20"/>
          <w:shd w:val="clear" w:color="auto" w:fill="FFFFFF"/>
          <w:lang w:val="nl-NL"/>
        </w:rPr>
        <w:t>, giá dịch vụ đấu giá</w:t>
      </w:r>
      <w:r w:rsidR="00463F41" w:rsidRPr="0061523C">
        <w:rPr>
          <w:rFonts w:cs="Arial"/>
          <w:sz w:val="20"/>
          <w:szCs w:val="20"/>
          <w:shd w:val="clear" w:color="auto" w:fill="FFFFFF"/>
          <w:lang w:val="nl-NL"/>
        </w:rPr>
        <w:t xml:space="preserve"> cho tổ chức </w:t>
      </w:r>
      <w:r w:rsidR="009F767C" w:rsidRPr="0061523C">
        <w:rPr>
          <w:rFonts w:cs="Arial"/>
          <w:sz w:val="20"/>
          <w:szCs w:val="20"/>
          <w:shd w:val="clear" w:color="auto" w:fill="FFFFFF"/>
          <w:lang w:val="nl-NL"/>
        </w:rPr>
        <w:t xml:space="preserve">hành nghề </w:t>
      </w:r>
      <w:r w:rsidR="00463F41" w:rsidRPr="0061523C">
        <w:rPr>
          <w:rFonts w:cs="Arial"/>
          <w:sz w:val="20"/>
          <w:szCs w:val="20"/>
          <w:shd w:val="clear" w:color="auto" w:fill="FFFFFF"/>
          <w:lang w:val="nl-NL"/>
        </w:rPr>
        <w:t>đấu giá tài sản</w:t>
      </w:r>
      <w:r w:rsidR="0017055A" w:rsidRPr="0061523C">
        <w:rPr>
          <w:rFonts w:cs="Arial"/>
          <w:sz w:val="20"/>
          <w:szCs w:val="20"/>
          <w:shd w:val="clear" w:color="auto" w:fill="FFFFFF"/>
          <w:lang w:val="nl-NL"/>
        </w:rPr>
        <w:t xml:space="preserve"> theo hợp đồng dịch vụ đấu giá</w:t>
      </w:r>
      <w:r w:rsidR="00B00D31" w:rsidRPr="0061523C">
        <w:rPr>
          <w:rFonts w:cs="Arial"/>
          <w:sz w:val="20"/>
          <w:szCs w:val="20"/>
          <w:shd w:val="clear" w:color="auto" w:fill="FFFFFF"/>
          <w:lang w:val="nl-NL"/>
        </w:rPr>
        <w:t xml:space="preserve"> tài sản</w:t>
      </w:r>
      <w:r w:rsidR="008A394A" w:rsidRPr="0061523C">
        <w:rPr>
          <w:rFonts w:cs="Arial"/>
          <w:sz w:val="20"/>
          <w:szCs w:val="20"/>
          <w:shd w:val="clear" w:color="auto" w:fill="FFFFFF"/>
          <w:lang w:val="nl-NL"/>
        </w:rPr>
        <w:t>;</w:t>
      </w:r>
    </w:p>
    <w:p w:rsidR="00D71842" w:rsidRPr="0061523C" w:rsidRDefault="00653D3F" w:rsidP="0061523C">
      <w:pPr>
        <w:spacing w:after="120" w:line="240" w:lineRule="auto"/>
        <w:ind w:firstLine="720"/>
        <w:jc w:val="both"/>
        <w:rPr>
          <w:rFonts w:cs="Arial"/>
          <w:sz w:val="20"/>
          <w:szCs w:val="20"/>
          <w:shd w:val="clear" w:color="auto" w:fill="FFFFFF"/>
          <w:lang w:val="nl-NL"/>
        </w:rPr>
      </w:pPr>
      <w:r w:rsidRPr="0061523C">
        <w:rPr>
          <w:rFonts w:cs="Arial"/>
          <w:sz w:val="20"/>
          <w:szCs w:val="20"/>
          <w:shd w:val="clear" w:color="auto" w:fill="FFFFFF"/>
          <w:lang w:val="nl-NL"/>
        </w:rPr>
        <w:t xml:space="preserve">d4) </w:t>
      </w:r>
      <w:r w:rsidR="00305CC6" w:rsidRPr="0061523C">
        <w:rPr>
          <w:rFonts w:cs="Arial"/>
          <w:sz w:val="20"/>
          <w:szCs w:val="20"/>
          <w:shd w:val="clear" w:color="auto" w:fill="FFFFFF"/>
          <w:lang w:val="nl-NL"/>
        </w:rPr>
        <w:t>Phối hợp với tổ chức hành nghề đấu giá tài sản tổ chức cho người tham gia đấu giá xem tài sản</w:t>
      </w:r>
      <w:r w:rsidR="008E00E3" w:rsidRPr="0061523C">
        <w:rPr>
          <w:rFonts w:cs="Arial"/>
          <w:sz w:val="20"/>
          <w:szCs w:val="20"/>
          <w:shd w:val="clear" w:color="auto" w:fill="FFFFFF"/>
          <w:lang w:val="nl-NL"/>
        </w:rPr>
        <w:t xml:space="preserve"> đấu giá theo quy định tại Điều 36 của Luật này</w:t>
      </w:r>
      <w:r w:rsidR="00D71842" w:rsidRPr="0061523C">
        <w:rPr>
          <w:rFonts w:cs="Arial"/>
          <w:sz w:val="20"/>
          <w:szCs w:val="20"/>
          <w:shd w:val="clear" w:color="auto" w:fill="FFFFFF"/>
          <w:lang w:val="nl-NL"/>
        </w:rPr>
        <w:t>;</w:t>
      </w:r>
    </w:p>
    <w:p w:rsidR="008333DF" w:rsidRPr="0061523C" w:rsidRDefault="00D71842" w:rsidP="0061523C">
      <w:pPr>
        <w:shd w:val="clear" w:color="auto" w:fill="FFFFFF"/>
        <w:spacing w:after="120" w:line="240" w:lineRule="auto"/>
        <w:ind w:firstLine="720"/>
        <w:jc w:val="both"/>
        <w:rPr>
          <w:rFonts w:cs="Arial"/>
          <w:sz w:val="20"/>
          <w:szCs w:val="20"/>
          <w:lang w:val="nl-NL"/>
        </w:rPr>
      </w:pPr>
      <w:r w:rsidRPr="0061523C">
        <w:rPr>
          <w:rFonts w:cs="Arial"/>
          <w:sz w:val="20"/>
          <w:szCs w:val="20"/>
          <w:shd w:val="clear" w:color="auto" w:fill="FFFFFF"/>
          <w:lang w:val="nl-NL"/>
        </w:rPr>
        <w:t>d5) T</w:t>
      </w:r>
      <w:r w:rsidRPr="0061523C">
        <w:rPr>
          <w:rFonts w:cs="Arial"/>
          <w:sz w:val="20"/>
          <w:szCs w:val="20"/>
          <w:shd w:val="clear" w:color="auto" w:fill="FFFFFF"/>
        </w:rPr>
        <w:t xml:space="preserve">hông báo bằng văn bản </w:t>
      </w:r>
      <w:r w:rsidR="008D0AD6" w:rsidRPr="0061523C">
        <w:rPr>
          <w:rFonts w:cs="Arial"/>
          <w:sz w:val="20"/>
          <w:szCs w:val="20"/>
          <w:shd w:val="clear" w:color="auto" w:fill="FFFFFF"/>
          <w:lang w:val="en-GB"/>
        </w:rPr>
        <w:t xml:space="preserve">về </w:t>
      </w:r>
      <w:r w:rsidRPr="0061523C">
        <w:rPr>
          <w:rFonts w:cs="Arial"/>
          <w:sz w:val="20"/>
          <w:szCs w:val="20"/>
          <w:shd w:val="clear" w:color="auto" w:fill="FFFFFF"/>
        </w:rPr>
        <w:t>việc áp dụng bước giá tại các vòng đấu giá cho tổ chức hành nghề đấu giá tài sản</w:t>
      </w:r>
      <w:r w:rsidRPr="0061523C">
        <w:rPr>
          <w:rFonts w:cs="Arial"/>
          <w:sz w:val="20"/>
          <w:szCs w:val="20"/>
          <w:shd w:val="clear" w:color="auto" w:fill="FFFFFF"/>
          <w:lang w:val="en-US"/>
        </w:rPr>
        <w:t xml:space="preserve"> và quy định trong </w:t>
      </w:r>
      <w:r w:rsidRPr="0061523C">
        <w:rPr>
          <w:rFonts w:cs="Arial"/>
          <w:sz w:val="20"/>
          <w:szCs w:val="20"/>
          <w:shd w:val="clear" w:color="auto" w:fill="FFFFFF"/>
          <w:lang w:val="eu-ES"/>
        </w:rPr>
        <w:t>hợp đồng dịch vụ đấu giá tài sản</w:t>
      </w:r>
      <w:r w:rsidR="005719BE" w:rsidRPr="0061523C">
        <w:rPr>
          <w:rFonts w:cs="Arial"/>
          <w:sz w:val="20"/>
          <w:szCs w:val="20"/>
          <w:shd w:val="clear" w:color="auto" w:fill="FFFFFF"/>
          <w:lang w:val="eu-ES"/>
        </w:rPr>
        <w:t xml:space="preserve"> trong trường hợp quyết định áp dụng bước giá</w:t>
      </w:r>
      <w:r w:rsidR="00F812C5" w:rsidRPr="0061523C">
        <w:rPr>
          <w:rFonts w:cs="Arial"/>
          <w:sz w:val="20"/>
          <w:szCs w:val="20"/>
          <w:shd w:val="clear" w:color="auto" w:fill="FFFFFF"/>
          <w:lang w:val="nl-NL"/>
        </w:rPr>
        <w:t>;</w:t>
      </w:r>
      <w:r w:rsidR="008333DF" w:rsidRPr="0061523C">
        <w:rPr>
          <w:rFonts w:cs="Arial"/>
          <w:sz w:val="20"/>
          <w:szCs w:val="20"/>
          <w:shd w:val="clear" w:color="auto" w:fill="FFFFFF"/>
        </w:rPr>
        <w:t>”.</w:t>
      </w:r>
    </w:p>
    <w:p w:rsidR="002C1A4E" w:rsidRPr="0061523C" w:rsidRDefault="006C369A"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lang w:val="en-GB"/>
        </w:rPr>
        <w:t>31</w:t>
      </w:r>
      <w:r w:rsidR="003C522B" w:rsidRPr="0061523C">
        <w:rPr>
          <w:rFonts w:cs="Arial"/>
          <w:sz w:val="20"/>
          <w:szCs w:val="20"/>
          <w:shd w:val="clear" w:color="auto" w:fill="FFFFFF"/>
        </w:rPr>
        <w:t xml:space="preserve">. Sửa đổi, bổ sung </w:t>
      </w:r>
      <w:r w:rsidR="003E3867" w:rsidRPr="0061523C">
        <w:rPr>
          <w:rFonts w:cs="Arial"/>
          <w:sz w:val="20"/>
          <w:szCs w:val="20"/>
          <w:shd w:val="clear" w:color="auto" w:fill="FFFFFF"/>
        </w:rPr>
        <w:t xml:space="preserve">một số khoản </w:t>
      </w:r>
      <w:r w:rsidR="00FB18AE" w:rsidRPr="0061523C">
        <w:rPr>
          <w:rFonts w:cs="Arial"/>
          <w:sz w:val="20"/>
          <w:szCs w:val="20"/>
          <w:shd w:val="clear" w:color="auto" w:fill="FFFFFF"/>
        </w:rPr>
        <w:t xml:space="preserve">của </w:t>
      </w:r>
      <w:r w:rsidR="003C522B" w:rsidRPr="0061523C">
        <w:rPr>
          <w:rFonts w:cs="Arial"/>
          <w:sz w:val="20"/>
          <w:szCs w:val="20"/>
          <w:shd w:val="clear" w:color="auto" w:fill="FFFFFF"/>
        </w:rPr>
        <w:t>Điều 49 như sau:</w:t>
      </w:r>
    </w:p>
    <w:p w:rsidR="00AC280D" w:rsidRPr="0061523C" w:rsidRDefault="00AC280D" w:rsidP="0061523C">
      <w:pPr>
        <w:spacing w:after="120" w:line="240" w:lineRule="auto"/>
        <w:ind w:firstLine="720"/>
        <w:jc w:val="both"/>
        <w:rPr>
          <w:rFonts w:cs="Arial"/>
          <w:sz w:val="20"/>
          <w:szCs w:val="20"/>
          <w:shd w:val="clear" w:color="auto" w:fill="FFFFFF"/>
          <w:lang w:val="en-GB"/>
        </w:rPr>
      </w:pPr>
      <w:r w:rsidRPr="0061523C">
        <w:rPr>
          <w:rFonts w:cs="Arial"/>
          <w:sz w:val="20"/>
          <w:szCs w:val="20"/>
          <w:shd w:val="clear" w:color="auto" w:fill="FFFFFF"/>
          <w:lang w:val="en-GB"/>
        </w:rPr>
        <w:t>a) Sửa đổi, bổ sung khoản 1 như sau:</w:t>
      </w:r>
    </w:p>
    <w:p w:rsidR="00FB1A91" w:rsidRPr="0061523C" w:rsidRDefault="00CE16CA" w:rsidP="0061523C">
      <w:pPr>
        <w:spacing w:after="120" w:line="240" w:lineRule="auto"/>
        <w:ind w:firstLine="720"/>
        <w:jc w:val="both"/>
        <w:rPr>
          <w:rFonts w:cs="Arial"/>
          <w:sz w:val="20"/>
          <w:szCs w:val="20"/>
          <w:shd w:val="clear" w:color="auto" w:fill="FFFFFF"/>
          <w:lang w:val="en-GB"/>
        </w:rPr>
      </w:pPr>
      <w:r w:rsidRPr="0061523C">
        <w:rPr>
          <w:rFonts w:cs="Arial"/>
          <w:sz w:val="20"/>
          <w:szCs w:val="20"/>
          <w:shd w:val="clear" w:color="auto" w:fill="FFFFFF"/>
          <w:lang w:val="en-GB"/>
        </w:rPr>
        <w:t>“</w:t>
      </w:r>
      <w:r w:rsidR="00FB1A91" w:rsidRPr="0061523C">
        <w:rPr>
          <w:rFonts w:cs="Arial"/>
          <w:sz w:val="20"/>
          <w:szCs w:val="20"/>
          <w:shd w:val="clear" w:color="auto" w:fill="FFFFFF"/>
          <w:lang w:val="en-GB"/>
        </w:rPr>
        <w:t>1. Việc đấu giá tài sản trong trường hợp chỉ có một người đăng ký tham gia đấu giá, một người tham gia đấu giá, một người trả giá, một người chấp nhận giá được thực hiện như sau:</w:t>
      </w:r>
    </w:p>
    <w:p w:rsidR="00FB1A91" w:rsidRPr="0061523C" w:rsidRDefault="00FB1A91" w:rsidP="0061523C">
      <w:pPr>
        <w:spacing w:after="120" w:line="240" w:lineRule="auto"/>
        <w:ind w:firstLine="720"/>
        <w:jc w:val="both"/>
        <w:rPr>
          <w:rFonts w:cs="Arial"/>
          <w:sz w:val="20"/>
          <w:szCs w:val="20"/>
          <w:shd w:val="clear" w:color="auto" w:fill="FFFFFF"/>
          <w:lang w:val="en-GB"/>
        </w:rPr>
      </w:pPr>
      <w:r w:rsidRPr="0061523C">
        <w:rPr>
          <w:rFonts w:cs="Arial"/>
          <w:sz w:val="20"/>
          <w:szCs w:val="20"/>
          <w:shd w:val="clear" w:color="auto" w:fill="FFFFFF"/>
          <w:lang w:val="en-GB"/>
        </w:rPr>
        <w:t xml:space="preserve">a) 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w:t>
      </w:r>
      <w:r w:rsidR="0066275A" w:rsidRPr="0061523C">
        <w:rPr>
          <w:rFonts w:cs="Arial"/>
          <w:sz w:val="20"/>
          <w:szCs w:val="20"/>
          <w:shd w:val="clear" w:color="auto" w:fill="FFFFFF"/>
          <w:lang w:val="en-GB"/>
        </w:rPr>
        <w:t xml:space="preserve">dự </w:t>
      </w:r>
      <w:r w:rsidR="00340E55" w:rsidRPr="0061523C">
        <w:rPr>
          <w:rFonts w:cs="Arial"/>
          <w:sz w:val="20"/>
          <w:szCs w:val="20"/>
          <w:shd w:val="clear" w:color="auto" w:fill="FFFFFF"/>
          <w:lang w:val="en-US"/>
        </w:rPr>
        <w:t>phiên</w:t>
      </w:r>
      <w:r w:rsidRPr="0061523C">
        <w:rPr>
          <w:rFonts w:cs="Arial"/>
          <w:sz w:val="20"/>
          <w:szCs w:val="20"/>
          <w:shd w:val="clear" w:color="auto" w:fill="FFFFFF"/>
          <w:lang w:val="en-GB"/>
        </w:rPr>
        <w:t xml:space="preserve"> đấu giá hoặc có nhiều người tham </w:t>
      </w:r>
      <w:r w:rsidR="0066275A" w:rsidRPr="0061523C">
        <w:rPr>
          <w:rFonts w:cs="Arial"/>
          <w:sz w:val="20"/>
          <w:szCs w:val="20"/>
          <w:shd w:val="clear" w:color="auto" w:fill="FFFFFF"/>
          <w:lang w:val="en-GB"/>
        </w:rPr>
        <w:t xml:space="preserve">dự </w:t>
      </w:r>
      <w:r w:rsidR="00340E55" w:rsidRPr="0061523C">
        <w:rPr>
          <w:rFonts w:cs="Arial"/>
          <w:sz w:val="20"/>
          <w:szCs w:val="20"/>
          <w:shd w:val="clear" w:color="auto" w:fill="FFFFFF"/>
          <w:lang w:val="en-US"/>
        </w:rPr>
        <w:t>phiên</w:t>
      </w:r>
      <w:r w:rsidRPr="0061523C">
        <w:rPr>
          <w:rFonts w:cs="Arial"/>
          <w:sz w:val="20"/>
          <w:szCs w:val="20"/>
          <w:shd w:val="clear" w:color="auto" w:fill="FFFFFF"/>
          <w:lang w:val="en-GB"/>
        </w:rPr>
        <w:t xml:space="preserve"> đấu giá nhưng chỉ có một người trả giá</w:t>
      </w:r>
      <w:r w:rsidR="00DB79FA" w:rsidRPr="0061523C">
        <w:rPr>
          <w:rFonts w:cs="Arial"/>
          <w:sz w:val="20"/>
          <w:szCs w:val="20"/>
          <w:shd w:val="clear" w:color="auto" w:fill="FFFFFF"/>
          <w:lang w:val="en-GB"/>
        </w:rPr>
        <w:t xml:space="preserve"> hợp lệ</w:t>
      </w:r>
      <w:r w:rsidRPr="0061523C">
        <w:rPr>
          <w:rFonts w:cs="Arial"/>
          <w:sz w:val="20"/>
          <w:szCs w:val="20"/>
          <w:shd w:val="clear" w:color="auto" w:fill="FFFFFF"/>
          <w:lang w:val="en-GB"/>
        </w:rPr>
        <w:t xml:space="preserve"> hoặc có nhiều người trả giá nhưng chỉ có một người trả giá cao nhất và ít nhất bằng giá khởi điểm thì tài sản được bán cho người đó;</w:t>
      </w:r>
    </w:p>
    <w:p w:rsidR="008B510C" w:rsidRPr="0061523C" w:rsidRDefault="00FB1A91" w:rsidP="0061523C">
      <w:pPr>
        <w:spacing w:after="120" w:line="240" w:lineRule="auto"/>
        <w:ind w:firstLine="720"/>
        <w:jc w:val="both"/>
        <w:rPr>
          <w:rFonts w:cs="Arial"/>
          <w:sz w:val="20"/>
          <w:szCs w:val="20"/>
          <w:shd w:val="clear" w:color="auto" w:fill="FFFFFF"/>
          <w:lang w:val="en-GB"/>
        </w:rPr>
      </w:pPr>
      <w:r w:rsidRPr="0061523C">
        <w:rPr>
          <w:rFonts w:cs="Arial"/>
          <w:sz w:val="20"/>
          <w:szCs w:val="20"/>
          <w:shd w:val="clear" w:color="auto" w:fill="FFFFFF"/>
          <w:lang w:val="en-GB"/>
        </w:rPr>
        <w:t xml:space="preserve">b) Trường hợp đấu giá theo phương thức đặt giá xuống mà chỉ có một người đăng ký tham gia đấu giá hoặc có nhiều người đăng ký tham gia đấu giá nhưng chỉ có một người tham </w:t>
      </w:r>
      <w:r w:rsidR="008274F6" w:rsidRPr="0061523C">
        <w:rPr>
          <w:rFonts w:cs="Arial"/>
          <w:sz w:val="20"/>
          <w:szCs w:val="20"/>
          <w:shd w:val="clear" w:color="auto" w:fill="FFFFFF"/>
          <w:lang w:val="en-GB"/>
        </w:rPr>
        <w:t xml:space="preserve">dự </w:t>
      </w:r>
      <w:r w:rsidR="002344C6" w:rsidRPr="0061523C">
        <w:rPr>
          <w:rFonts w:cs="Arial"/>
          <w:sz w:val="20"/>
          <w:szCs w:val="20"/>
          <w:shd w:val="clear" w:color="auto" w:fill="FFFFFF"/>
          <w:lang w:val="en-US"/>
        </w:rPr>
        <w:t>phiên</w:t>
      </w:r>
      <w:r w:rsidRPr="0061523C">
        <w:rPr>
          <w:rFonts w:cs="Arial"/>
          <w:sz w:val="20"/>
          <w:szCs w:val="20"/>
          <w:shd w:val="clear" w:color="auto" w:fill="FFFFFF"/>
          <w:lang w:val="en-GB"/>
        </w:rPr>
        <w:t xml:space="preserve"> đấu giá và chấp nhận giá khởi điểm hoặc chấp nhận mức giá sau khi đã giảm thì tài sản được bán cho người đó.</w:t>
      </w:r>
      <w:r w:rsidR="00CE16CA" w:rsidRPr="0061523C">
        <w:rPr>
          <w:rFonts w:cs="Arial"/>
          <w:sz w:val="20"/>
          <w:szCs w:val="20"/>
          <w:shd w:val="clear" w:color="auto" w:fill="FFFFFF"/>
          <w:lang w:val="en-GB"/>
        </w:rPr>
        <w:t>”</w:t>
      </w:r>
      <w:r w:rsidR="00F812C5" w:rsidRPr="0061523C">
        <w:rPr>
          <w:rFonts w:cs="Arial"/>
          <w:sz w:val="20"/>
          <w:szCs w:val="20"/>
          <w:shd w:val="clear" w:color="auto" w:fill="FFFFFF"/>
          <w:lang w:val="en-GB"/>
        </w:rPr>
        <w:t>;</w:t>
      </w:r>
    </w:p>
    <w:p w:rsidR="00AC280D" w:rsidRPr="0061523C" w:rsidRDefault="00AC280D" w:rsidP="0061523C">
      <w:pPr>
        <w:spacing w:after="120" w:line="240" w:lineRule="auto"/>
        <w:ind w:firstLine="720"/>
        <w:jc w:val="both"/>
        <w:rPr>
          <w:rFonts w:cs="Arial"/>
          <w:sz w:val="20"/>
          <w:szCs w:val="20"/>
          <w:shd w:val="clear" w:color="auto" w:fill="FFFFFF"/>
          <w:lang w:val="en-GB"/>
        </w:rPr>
      </w:pPr>
      <w:r w:rsidRPr="0061523C">
        <w:rPr>
          <w:rFonts w:cs="Arial"/>
          <w:sz w:val="20"/>
          <w:szCs w:val="20"/>
          <w:shd w:val="clear" w:color="auto" w:fill="FFFFFF"/>
          <w:lang w:val="en-GB"/>
        </w:rPr>
        <w:t>b) Bổ sung khoản 2a vào sau khoản 2 như sau:</w:t>
      </w:r>
    </w:p>
    <w:p w:rsidR="00AC280D" w:rsidRPr="0061523C" w:rsidRDefault="00AC280D" w:rsidP="0061523C">
      <w:pPr>
        <w:spacing w:after="120" w:line="240" w:lineRule="auto"/>
        <w:ind w:firstLine="720"/>
        <w:jc w:val="both"/>
        <w:rPr>
          <w:rFonts w:cs="Arial"/>
          <w:sz w:val="20"/>
          <w:szCs w:val="20"/>
          <w:shd w:val="clear" w:color="auto" w:fill="FFFFFF"/>
          <w:lang w:val="en-GB"/>
        </w:rPr>
      </w:pPr>
      <w:r w:rsidRPr="0061523C">
        <w:rPr>
          <w:rFonts w:cs="Arial"/>
          <w:sz w:val="20"/>
          <w:szCs w:val="20"/>
          <w:shd w:val="clear" w:color="auto" w:fill="FFFFFF"/>
          <w:lang w:val="en-GB"/>
        </w:rPr>
        <w:t xml:space="preserve">“2a. </w:t>
      </w:r>
      <w:bookmarkStart w:id="28" w:name="_Hlk160195413"/>
      <w:r w:rsidRPr="0061523C">
        <w:rPr>
          <w:rFonts w:cs="Arial"/>
          <w:sz w:val="20"/>
          <w:szCs w:val="20"/>
          <w:shd w:val="clear" w:color="auto" w:fill="FFFFFF"/>
          <w:lang w:val="en-GB"/>
        </w:rPr>
        <w:t xml:space="preserve">Việc đấu giá tài sản </w:t>
      </w:r>
      <w:r w:rsidR="00BD059C" w:rsidRPr="0061523C">
        <w:rPr>
          <w:rFonts w:cs="Arial"/>
          <w:sz w:val="20"/>
          <w:szCs w:val="20"/>
          <w:shd w:val="clear" w:color="auto" w:fill="FFFFFF"/>
          <w:lang w:val="en-GB"/>
        </w:rPr>
        <w:t xml:space="preserve">theo quy định tại khoản 1 </w:t>
      </w:r>
      <w:r w:rsidRPr="0061523C">
        <w:rPr>
          <w:rFonts w:cs="Arial"/>
          <w:sz w:val="20"/>
          <w:szCs w:val="20"/>
          <w:shd w:val="clear" w:color="auto" w:fill="FFFFFF"/>
          <w:lang w:val="en-GB"/>
        </w:rPr>
        <w:t>Điều này không áp dụng đối với tài sản mà pháp luật áp dụng đối với tài sản đó quy định không đấu giá trong trường hợp chỉ có một người đăng ký tham gia đấu giá, một người tham gia đấu giá, một người trả giá.</w:t>
      </w:r>
      <w:bookmarkEnd w:id="28"/>
      <w:r w:rsidRPr="0061523C">
        <w:rPr>
          <w:rFonts w:cs="Arial"/>
          <w:sz w:val="20"/>
          <w:szCs w:val="20"/>
          <w:shd w:val="clear" w:color="auto" w:fill="FFFFFF"/>
          <w:lang w:val="en-GB"/>
        </w:rPr>
        <w:t>”.</w:t>
      </w:r>
    </w:p>
    <w:p w:rsidR="001A1137" w:rsidRPr="0061523C" w:rsidRDefault="00505FF1" w:rsidP="0061523C">
      <w:pPr>
        <w:spacing w:after="120" w:line="240" w:lineRule="auto"/>
        <w:ind w:firstLine="720"/>
        <w:jc w:val="both"/>
        <w:rPr>
          <w:rFonts w:cs="Arial"/>
          <w:sz w:val="20"/>
          <w:szCs w:val="20"/>
          <w:shd w:val="clear" w:color="auto" w:fill="FFFFFF"/>
          <w:lang w:val="en-GB"/>
        </w:rPr>
      </w:pPr>
      <w:r w:rsidRPr="0061523C">
        <w:rPr>
          <w:rFonts w:cs="Arial"/>
          <w:sz w:val="20"/>
          <w:szCs w:val="20"/>
          <w:shd w:val="clear" w:color="auto" w:fill="FFFFFF"/>
          <w:lang w:val="en-GB"/>
        </w:rPr>
        <w:t>32</w:t>
      </w:r>
      <w:r w:rsidR="001A1137" w:rsidRPr="0061523C">
        <w:rPr>
          <w:rFonts w:cs="Arial"/>
          <w:sz w:val="20"/>
          <w:szCs w:val="20"/>
          <w:shd w:val="clear" w:color="auto" w:fill="FFFFFF"/>
          <w:lang w:val="en-GB"/>
        </w:rPr>
        <w:t>. Sửa đổi, bổ sung khoản 1 Điều 50 như sau:</w:t>
      </w:r>
    </w:p>
    <w:p w:rsidR="001A1137" w:rsidRPr="0061523C" w:rsidRDefault="001A1137" w:rsidP="0061523C">
      <w:pPr>
        <w:spacing w:after="120" w:line="240" w:lineRule="auto"/>
        <w:ind w:firstLine="720"/>
        <w:jc w:val="both"/>
        <w:rPr>
          <w:rFonts w:cs="Arial"/>
          <w:sz w:val="20"/>
          <w:szCs w:val="20"/>
          <w:shd w:val="clear" w:color="auto" w:fill="FFFFFF"/>
          <w:lang w:val="en-GB"/>
        </w:rPr>
      </w:pPr>
      <w:r w:rsidRPr="0061523C">
        <w:rPr>
          <w:rFonts w:cs="Arial"/>
          <w:sz w:val="20"/>
          <w:szCs w:val="20"/>
          <w:shd w:val="clear" w:color="auto" w:fill="FFFFFF"/>
          <w:lang w:val="en-GB"/>
        </w:rPr>
        <w:t xml:space="preserve">“1. Tại </w:t>
      </w:r>
      <w:r w:rsidR="008C7E51" w:rsidRPr="0061523C">
        <w:rPr>
          <w:rFonts w:cs="Arial"/>
          <w:sz w:val="20"/>
          <w:szCs w:val="20"/>
          <w:shd w:val="clear" w:color="auto" w:fill="FFFFFF"/>
          <w:lang w:val="en-US"/>
        </w:rPr>
        <w:t>phiên</w:t>
      </w:r>
      <w:r w:rsidRPr="0061523C">
        <w:rPr>
          <w:rFonts w:cs="Arial"/>
          <w:sz w:val="20"/>
          <w:szCs w:val="20"/>
          <w:shd w:val="clear" w:color="auto" w:fill="FFFFFF"/>
          <w:lang w:val="en-GB"/>
        </w:rPr>
        <w:t xml:space="preserve"> đấu giá thực hiện bằng phương thức trả giá lên theo hình thức đấu giá trực tiếp bằng lời nói hoặc đấu giá bằng bỏ phiếu trực tiếp tại </w:t>
      </w:r>
      <w:r w:rsidR="008C7E51" w:rsidRPr="0061523C">
        <w:rPr>
          <w:rFonts w:cs="Arial"/>
          <w:sz w:val="20"/>
          <w:szCs w:val="20"/>
          <w:shd w:val="clear" w:color="auto" w:fill="FFFFFF"/>
          <w:lang w:val="en-US"/>
        </w:rPr>
        <w:t>phiên</w:t>
      </w:r>
      <w:r w:rsidRPr="0061523C">
        <w:rPr>
          <w:rFonts w:cs="Arial"/>
          <w:sz w:val="20"/>
          <w:szCs w:val="20"/>
          <w:shd w:val="clear" w:color="auto" w:fill="FFFFFF"/>
          <w:lang w:val="en-GB"/>
        </w:rPr>
        <w:t xml:space="preserve"> đấu giá hoặc hình thức đấu giá trực tuyến, nếu người đã trả giá cao nhất rút lại giá đã trả trước khi đấu giá viên công bố người trúng đấu giá thì </w:t>
      </w:r>
      <w:r w:rsidR="008C7E51" w:rsidRPr="0061523C">
        <w:rPr>
          <w:rFonts w:cs="Arial"/>
          <w:sz w:val="20"/>
          <w:szCs w:val="20"/>
          <w:shd w:val="clear" w:color="auto" w:fill="FFFFFF"/>
          <w:lang w:val="en-US"/>
        </w:rPr>
        <w:t>phiên</w:t>
      </w:r>
      <w:r w:rsidRPr="0061523C">
        <w:rPr>
          <w:rFonts w:cs="Arial"/>
          <w:sz w:val="20"/>
          <w:szCs w:val="20"/>
          <w:shd w:val="clear" w:color="auto" w:fill="FFFFFF"/>
          <w:lang w:val="en-GB"/>
        </w:rPr>
        <w:t xml:space="preserve"> đấu giá vẫn tiếp tục </w:t>
      </w:r>
      <w:r w:rsidR="00700E71" w:rsidRPr="0061523C">
        <w:rPr>
          <w:rFonts w:cs="Arial"/>
          <w:sz w:val="20"/>
          <w:szCs w:val="20"/>
          <w:shd w:val="clear" w:color="auto" w:fill="FFFFFF"/>
          <w:lang w:val="en-GB"/>
        </w:rPr>
        <w:t xml:space="preserve">và bắt đầu từ </w:t>
      </w:r>
      <w:r w:rsidR="00E06E74" w:rsidRPr="0061523C">
        <w:rPr>
          <w:rFonts w:cs="Arial"/>
          <w:sz w:val="20"/>
          <w:szCs w:val="20"/>
          <w:shd w:val="clear" w:color="auto" w:fill="FFFFFF"/>
          <w:lang w:val="en-GB"/>
        </w:rPr>
        <w:t xml:space="preserve">mức </w:t>
      </w:r>
      <w:r w:rsidR="00700E71" w:rsidRPr="0061523C">
        <w:rPr>
          <w:rFonts w:cs="Arial"/>
          <w:sz w:val="20"/>
          <w:szCs w:val="20"/>
          <w:shd w:val="clear" w:color="auto" w:fill="FFFFFF"/>
          <w:lang w:val="en-GB"/>
        </w:rPr>
        <w:t>giá của người trả giá liền kề trước đó.”.</w:t>
      </w:r>
    </w:p>
    <w:p w:rsidR="00261831" w:rsidRPr="0061523C" w:rsidRDefault="00CD740F" w:rsidP="0061523C">
      <w:pPr>
        <w:spacing w:after="120" w:line="240" w:lineRule="auto"/>
        <w:ind w:firstLine="720"/>
        <w:jc w:val="both"/>
        <w:rPr>
          <w:rFonts w:cs="Arial"/>
          <w:sz w:val="20"/>
          <w:szCs w:val="20"/>
          <w:lang w:val="eu-ES"/>
        </w:rPr>
      </w:pPr>
      <w:r w:rsidRPr="0061523C">
        <w:rPr>
          <w:rFonts w:cs="Arial"/>
          <w:bCs/>
          <w:iCs/>
          <w:sz w:val="20"/>
          <w:szCs w:val="20"/>
          <w:lang w:val="eu-ES"/>
        </w:rPr>
        <w:t>33</w:t>
      </w:r>
      <w:r w:rsidR="001F1647" w:rsidRPr="0061523C">
        <w:rPr>
          <w:rFonts w:cs="Arial"/>
          <w:bCs/>
          <w:iCs/>
          <w:sz w:val="20"/>
          <w:szCs w:val="20"/>
          <w:lang w:val="eu-ES"/>
        </w:rPr>
        <w:t>.</w:t>
      </w:r>
      <w:r w:rsidR="007E0999" w:rsidRPr="0061523C">
        <w:rPr>
          <w:rFonts w:cs="Arial"/>
          <w:bCs/>
          <w:iCs/>
          <w:sz w:val="20"/>
          <w:szCs w:val="20"/>
          <w:lang w:val="eu-ES"/>
        </w:rPr>
        <w:t xml:space="preserve"> Sửa đổi, bổ sung </w:t>
      </w:r>
      <w:r w:rsidR="00C608C3" w:rsidRPr="0061523C">
        <w:rPr>
          <w:rFonts w:cs="Arial"/>
          <w:bCs/>
          <w:iCs/>
          <w:sz w:val="20"/>
          <w:szCs w:val="20"/>
          <w:lang w:val="eu-ES"/>
        </w:rPr>
        <w:t xml:space="preserve">một số điểm </w:t>
      </w:r>
      <w:r w:rsidR="00C608C3" w:rsidRPr="0061523C">
        <w:rPr>
          <w:rFonts w:cs="Arial"/>
          <w:sz w:val="20"/>
          <w:szCs w:val="20"/>
          <w:lang w:val="eu-ES"/>
        </w:rPr>
        <w:t xml:space="preserve">của </w:t>
      </w:r>
      <w:r w:rsidR="008333DF" w:rsidRPr="0061523C">
        <w:rPr>
          <w:rFonts w:cs="Arial"/>
          <w:bCs/>
          <w:iCs/>
          <w:sz w:val="20"/>
          <w:szCs w:val="20"/>
        </w:rPr>
        <w:t xml:space="preserve">khoản 1 </w:t>
      </w:r>
      <w:r w:rsidR="007E0999" w:rsidRPr="0061523C">
        <w:rPr>
          <w:rFonts w:cs="Arial"/>
          <w:bCs/>
          <w:iCs/>
          <w:sz w:val="20"/>
          <w:szCs w:val="20"/>
          <w:lang w:val="eu-ES"/>
        </w:rPr>
        <w:t xml:space="preserve">Điều </w:t>
      </w:r>
      <w:r w:rsidR="00D56B73" w:rsidRPr="0061523C">
        <w:rPr>
          <w:rFonts w:cs="Arial"/>
          <w:bCs/>
          <w:iCs/>
          <w:sz w:val="20"/>
          <w:szCs w:val="20"/>
          <w:lang w:val="eu-ES"/>
        </w:rPr>
        <w:t>5</w:t>
      </w:r>
      <w:r w:rsidR="007E0999" w:rsidRPr="0061523C">
        <w:rPr>
          <w:rFonts w:cs="Arial"/>
          <w:bCs/>
          <w:iCs/>
          <w:sz w:val="20"/>
          <w:szCs w:val="20"/>
          <w:lang w:val="eu-ES"/>
        </w:rPr>
        <w:t>2 như sau:</w:t>
      </w:r>
    </w:p>
    <w:p w:rsidR="00E741B6" w:rsidRPr="0061523C" w:rsidRDefault="00E741B6" w:rsidP="0061523C">
      <w:pPr>
        <w:spacing w:after="120" w:line="240" w:lineRule="auto"/>
        <w:ind w:firstLine="720"/>
        <w:jc w:val="both"/>
        <w:rPr>
          <w:rFonts w:cs="Arial"/>
          <w:bCs/>
          <w:iCs/>
          <w:sz w:val="20"/>
          <w:szCs w:val="20"/>
          <w:lang w:val="eu-ES"/>
        </w:rPr>
      </w:pPr>
      <w:r w:rsidRPr="0061523C">
        <w:rPr>
          <w:rFonts w:cs="Arial"/>
          <w:bCs/>
          <w:iCs/>
          <w:sz w:val="20"/>
          <w:szCs w:val="20"/>
          <w:lang w:val="eu-ES"/>
        </w:rPr>
        <w:t xml:space="preserve">a) </w:t>
      </w:r>
      <w:r w:rsidR="00DD6B70" w:rsidRPr="0061523C">
        <w:rPr>
          <w:rFonts w:cs="Arial"/>
          <w:bCs/>
          <w:iCs/>
          <w:sz w:val="20"/>
          <w:szCs w:val="20"/>
          <w:lang w:val="eu-ES"/>
        </w:rPr>
        <w:t>B</w:t>
      </w:r>
      <w:r w:rsidRPr="0061523C">
        <w:rPr>
          <w:rFonts w:cs="Arial"/>
          <w:bCs/>
          <w:iCs/>
          <w:sz w:val="20"/>
          <w:szCs w:val="20"/>
          <w:lang w:val="eu-ES"/>
        </w:rPr>
        <w:t>ổ sung điểm</w:t>
      </w:r>
      <w:r w:rsidR="00DD6B70" w:rsidRPr="0061523C">
        <w:rPr>
          <w:rFonts w:cs="Arial"/>
          <w:bCs/>
          <w:iCs/>
          <w:sz w:val="20"/>
          <w:szCs w:val="20"/>
          <w:lang w:val="eu-ES"/>
        </w:rPr>
        <w:t xml:space="preserve"> a1 </w:t>
      </w:r>
      <w:r w:rsidR="00487959" w:rsidRPr="0061523C">
        <w:rPr>
          <w:rFonts w:cs="Arial"/>
          <w:bCs/>
          <w:iCs/>
          <w:sz w:val="20"/>
          <w:szCs w:val="20"/>
          <w:lang w:val="eu-ES"/>
        </w:rPr>
        <w:t xml:space="preserve">vào </w:t>
      </w:r>
      <w:r w:rsidR="00DD6B70" w:rsidRPr="0061523C">
        <w:rPr>
          <w:rFonts w:cs="Arial"/>
          <w:bCs/>
          <w:iCs/>
          <w:sz w:val="20"/>
          <w:szCs w:val="20"/>
          <w:lang w:val="eu-ES"/>
        </w:rPr>
        <w:t>sau điểm a</w:t>
      </w:r>
      <w:r w:rsidRPr="0061523C">
        <w:rPr>
          <w:rFonts w:cs="Arial"/>
          <w:bCs/>
          <w:iCs/>
          <w:sz w:val="20"/>
          <w:szCs w:val="20"/>
          <w:lang w:val="eu-ES"/>
        </w:rPr>
        <w:t xml:space="preserve"> như sau:</w:t>
      </w:r>
    </w:p>
    <w:p w:rsidR="00DD2ABC" w:rsidRPr="0061523C" w:rsidRDefault="000A2DB1" w:rsidP="0061523C">
      <w:pPr>
        <w:spacing w:after="120" w:line="240" w:lineRule="auto"/>
        <w:ind w:firstLine="720"/>
        <w:jc w:val="both"/>
        <w:rPr>
          <w:rFonts w:cs="Arial"/>
          <w:bCs/>
          <w:iCs/>
          <w:sz w:val="20"/>
          <w:szCs w:val="20"/>
          <w:lang w:val="eu-ES"/>
        </w:rPr>
      </w:pPr>
      <w:r w:rsidRPr="0061523C">
        <w:rPr>
          <w:rFonts w:cs="Arial"/>
          <w:bCs/>
          <w:iCs/>
          <w:sz w:val="20"/>
          <w:szCs w:val="20"/>
          <w:lang w:val="eu-ES"/>
        </w:rPr>
        <w:t>“</w:t>
      </w:r>
      <w:r w:rsidR="005B18CD" w:rsidRPr="0061523C">
        <w:rPr>
          <w:rFonts w:cs="Arial"/>
          <w:bCs/>
          <w:iCs/>
          <w:sz w:val="20"/>
          <w:szCs w:val="20"/>
          <w:lang w:val="eu-ES"/>
        </w:rPr>
        <w:t>a1</w:t>
      </w:r>
      <w:r w:rsidR="00DD2ABC" w:rsidRPr="0061523C">
        <w:rPr>
          <w:rFonts w:cs="Arial"/>
          <w:bCs/>
          <w:iCs/>
          <w:sz w:val="20"/>
          <w:szCs w:val="20"/>
          <w:lang w:val="eu-ES"/>
        </w:rPr>
        <w:t xml:space="preserve">) </w:t>
      </w:r>
      <w:r w:rsidR="00283174" w:rsidRPr="0061523C">
        <w:rPr>
          <w:rFonts w:cs="Arial"/>
          <w:bCs/>
          <w:iCs/>
          <w:sz w:val="20"/>
          <w:szCs w:val="20"/>
          <w:lang w:val="eu-ES"/>
        </w:rPr>
        <w:t>T</w:t>
      </w:r>
      <w:r w:rsidR="00543F33" w:rsidRPr="0061523C">
        <w:rPr>
          <w:rFonts w:cs="Arial"/>
          <w:bCs/>
          <w:iCs/>
          <w:sz w:val="20"/>
          <w:szCs w:val="20"/>
          <w:lang w:val="eu-ES"/>
        </w:rPr>
        <w:t xml:space="preserve">ất cả </w:t>
      </w:r>
      <w:r w:rsidR="00283174" w:rsidRPr="0061523C">
        <w:rPr>
          <w:rFonts w:cs="Arial"/>
          <w:bCs/>
          <w:iCs/>
          <w:sz w:val="20"/>
          <w:szCs w:val="20"/>
          <w:lang w:val="eu-ES"/>
        </w:rPr>
        <w:t xml:space="preserve">những </w:t>
      </w:r>
      <w:r w:rsidR="00543F33" w:rsidRPr="0061523C">
        <w:rPr>
          <w:rFonts w:cs="Arial"/>
          <w:bCs/>
          <w:iCs/>
          <w:sz w:val="20"/>
          <w:szCs w:val="20"/>
          <w:lang w:val="eu-ES"/>
        </w:rPr>
        <w:t>người</w:t>
      </w:r>
      <w:r w:rsidR="005B18CD" w:rsidRPr="0061523C">
        <w:rPr>
          <w:rFonts w:cs="Arial"/>
          <w:bCs/>
          <w:iCs/>
          <w:sz w:val="20"/>
          <w:szCs w:val="20"/>
          <w:lang w:val="eu-ES"/>
        </w:rPr>
        <w:t xml:space="preserve"> đã đăng ký tham gia đấu giá </w:t>
      </w:r>
      <w:r w:rsidR="00283174" w:rsidRPr="0061523C">
        <w:rPr>
          <w:rFonts w:cs="Arial"/>
          <w:bCs/>
          <w:iCs/>
          <w:sz w:val="20"/>
          <w:szCs w:val="20"/>
          <w:lang w:val="eu-ES"/>
        </w:rPr>
        <w:t xml:space="preserve">hợp lệ </w:t>
      </w:r>
      <w:r w:rsidR="005B18CD" w:rsidRPr="0061523C">
        <w:rPr>
          <w:rFonts w:cs="Arial"/>
          <w:bCs/>
          <w:iCs/>
          <w:sz w:val="20"/>
          <w:szCs w:val="20"/>
          <w:lang w:val="eu-ES"/>
        </w:rPr>
        <w:t xml:space="preserve">nhưng không tham </w:t>
      </w:r>
      <w:r w:rsidR="00DC349E" w:rsidRPr="0061523C">
        <w:rPr>
          <w:rFonts w:cs="Arial"/>
          <w:bCs/>
          <w:iCs/>
          <w:sz w:val="20"/>
          <w:szCs w:val="20"/>
          <w:lang w:val="eu-ES"/>
        </w:rPr>
        <w:t xml:space="preserve">dự </w:t>
      </w:r>
      <w:r w:rsidR="0026192D" w:rsidRPr="0061523C">
        <w:rPr>
          <w:rFonts w:cs="Arial"/>
          <w:sz w:val="20"/>
          <w:szCs w:val="20"/>
          <w:shd w:val="clear" w:color="auto" w:fill="FFFFFF"/>
          <w:lang w:val="en-US"/>
        </w:rPr>
        <w:t>phiên</w:t>
      </w:r>
      <w:r w:rsidR="005B18CD" w:rsidRPr="0061523C">
        <w:rPr>
          <w:rFonts w:cs="Arial"/>
          <w:bCs/>
          <w:iCs/>
          <w:sz w:val="20"/>
          <w:szCs w:val="20"/>
          <w:lang w:val="eu-ES"/>
        </w:rPr>
        <w:t xml:space="preserve"> đấu giá</w:t>
      </w:r>
      <w:r w:rsidR="001461B8" w:rsidRPr="0061523C">
        <w:rPr>
          <w:rFonts w:cs="Arial"/>
          <w:bCs/>
          <w:iCs/>
          <w:sz w:val="20"/>
          <w:szCs w:val="20"/>
          <w:lang w:val="eu-ES"/>
        </w:rPr>
        <w:t>;</w:t>
      </w:r>
      <w:r w:rsidR="00E741B6" w:rsidRPr="0061523C">
        <w:rPr>
          <w:rFonts w:cs="Arial"/>
          <w:bCs/>
          <w:iCs/>
          <w:sz w:val="20"/>
          <w:szCs w:val="20"/>
          <w:lang w:val="eu-ES"/>
        </w:rPr>
        <w:t>”;</w:t>
      </w:r>
    </w:p>
    <w:p w:rsidR="00E741B6" w:rsidRPr="0061523C" w:rsidRDefault="00E741B6" w:rsidP="0061523C">
      <w:pPr>
        <w:spacing w:after="120" w:line="240" w:lineRule="auto"/>
        <w:ind w:firstLine="720"/>
        <w:jc w:val="both"/>
        <w:rPr>
          <w:rFonts w:cs="Arial"/>
          <w:bCs/>
          <w:iCs/>
          <w:sz w:val="20"/>
          <w:szCs w:val="20"/>
          <w:lang w:val="eu-ES"/>
        </w:rPr>
      </w:pPr>
      <w:r w:rsidRPr="0061523C">
        <w:rPr>
          <w:rFonts w:cs="Arial"/>
          <w:bCs/>
          <w:iCs/>
          <w:sz w:val="20"/>
          <w:szCs w:val="20"/>
          <w:lang w:val="eu-ES"/>
        </w:rPr>
        <w:t xml:space="preserve">b) Sửa đổi, bổ sung </w:t>
      </w:r>
      <w:r w:rsidRPr="0061523C">
        <w:rPr>
          <w:rFonts w:cs="Arial"/>
          <w:sz w:val="20"/>
          <w:szCs w:val="20"/>
          <w:lang w:val="eu-ES"/>
        </w:rPr>
        <w:t xml:space="preserve">điểm g </w:t>
      </w:r>
      <w:r w:rsidRPr="0061523C">
        <w:rPr>
          <w:rFonts w:cs="Arial"/>
          <w:bCs/>
          <w:iCs/>
          <w:sz w:val="20"/>
          <w:szCs w:val="20"/>
          <w:lang w:val="eu-ES"/>
        </w:rPr>
        <w:t>như sau:</w:t>
      </w:r>
    </w:p>
    <w:p w:rsidR="000A2DB1" w:rsidRPr="0061523C" w:rsidRDefault="00E741B6" w:rsidP="0061523C">
      <w:pPr>
        <w:spacing w:after="120" w:line="240" w:lineRule="auto"/>
        <w:ind w:firstLine="720"/>
        <w:jc w:val="both"/>
        <w:rPr>
          <w:rFonts w:cs="Arial"/>
          <w:sz w:val="20"/>
          <w:szCs w:val="20"/>
          <w:shd w:val="clear" w:color="auto" w:fill="FFFFFF"/>
          <w:lang w:val="eu-ES"/>
        </w:rPr>
      </w:pPr>
      <w:r w:rsidRPr="0061523C">
        <w:rPr>
          <w:rFonts w:cs="Arial"/>
          <w:bCs/>
          <w:iCs/>
          <w:sz w:val="20"/>
          <w:szCs w:val="20"/>
          <w:lang w:val="eu-ES"/>
        </w:rPr>
        <w:t>“</w:t>
      </w:r>
      <w:r w:rsidR="000A2DB1" w:rsidRPr="0061523C">
        <w:rPr>
          <w:rFonts w:cs="Arial"/>
          <w:bCs/>
          <w:iCs/>
          <w:sz w:val="20"/>
          <w:szCs w:val="20"/>
          <w:lang w:val="eu-ES"/>
        </w:rPr>
        <w:t xml:space="preserve">g) Đã hết thời hạn đăng ký mà chỉ có một người đăng ký tham gia đấu giá hoặc </w:t>
      </w:r>
      <w:r w:rsidR="000A2DB1" w:rsidRPr="0061523C">
        <w:rPr>
          <w:rFonts w:cs="Arial"/>
          <w:sz w:val="20"/>
          <w:szCs w:val="20"/>
          <w:shd w:val="clear" w:color="auto" w:fill="FFFFFF"/>
        </w:rPr>
        <w:t xml:space="preserve">có nhiều người đăng ký tham gia đấu giá nhưng chỉ có một người tham </w:t>
      </w:r>
      <w:r w:rsidR="004434EA" w:rsidRPr="0061523C">
        <w:rPr>
          <w:rFonts w:cs="Arial"/>
          <w:sz w:val="20"/>
          <w:szCs w:val="20"/>
          <w:shd w:val="clear" w:color="auto" w:fill="FFFFFF"/>
          <w:lang w:val="en-US"/>
        </w:rPr>
        <w:t>dự</w:t>
      </w:r>
      <w:r w:rsidR="004434EA" w:rsidRPr="0061523C">
        <w:rPr>
          <w:rFonts w:cs="Arial"/>
          <w:sz w:val="20"/>
          <w:szCs w:val="20"/>
          <w:shd w:val="clear" w:color="auto" w:fill="FFFFFF"/>
        </w:rPr>
        <w:t xml:space="preserve"> </w:t>
      </w:r>
      <w:r w:rsidR="0026192D" w:rsidRPr="0061523C">
        <w:rPr>
          <w:rFonts w:cs="Arial"/>
          <w:sz w:val="20"/>
          <w:szCs w:val="20"/>
          <w:shd w:val="clear" w:color="auto" w:fill="FFFFFF"/>
          <w:lang w:val="en-US"/>
        </w:rPr>
        <w:t>phiên</w:t>
      </w:r>
      <w:r w:rsidR="000A2DB1" w:rsidRPr="0061523C">
        <w:rPr>
          <w:rFonts w:cs="Arial"/>
          <w:sz w:val="20"/>
          <w:szCs w:val="20"/>
          <w:shd w:val="clear" w:color="auto" w:fill="FFFFFF"/>
        </w:rPr>
        <w:t xml:space="preserve"> đấu giá hoặc có nhiều người tham </w:t>
      </w:r>
      <w:r w:rsidR="004434EA" w:rsidRPr="0061523C">
        <w:rPr>
          <w:rFonts w:cs="Arial"/>
          <w:sz w:val="20"/>
          <w:szCs w:val="20"/>
          <w:shd w:val="clear" w:color="auto" w:fill="FFFFFF"/>
          <w:lang w:val="en-US"/>
        </w:rPr>
        <w:t>dự</w:t>
      </w:r>
      <w:r w:rsidR="004434EA" w:rsidRPr="0061523C">
        <w:rPr>
          <w:rFonts w:cs="Arial"/>
          <w:sz w:val="20"/>
          <w:szCs w:val="20"/>
          <w:shd w:val="clear" w:color="auto" w:fill="FFFFFF"/>
        </w:rPr>
        <w:t xml:space="preserve"> </w:t>
      </w:r>
      <w:r w:rsidR="0026192D" w:rsidRPr="0061523C">
        <w:rPr>
          <w:rFonts w:cs="Arial"/>
          <w:sz w:val="20"/>
          <w:szCs w:val="20"/>
          <w:shd w:val="clear" w:color="auto" w:fill="FFFFFF"/>
          <w:lang w:val="en-US"/>
        </w:rPr>
        <w:t>phiên</w:t>
      </w:r>
      <w:r w:rsidR="000A2DB1" w:rsidRPr="0061523C">
        <w:rPr>
          <w:rFonts w:cs="Arial"/>
          <w:sz w:val="20"/>
          <w:szCs w:val="20"/>
          <w:shd w:val="clear" w:color="auto" w:fill="FFFFFF"/>
        </w:rPr>
        <w:t xml:space="preserve"> đấu giá nhưng chỉ có một người trả giá hoặc có nhiều người trả giá nhưng chỉ có một người trả giá </w:t>
      </w:r>
      <w:r w:rsidR="0026214D" w:rsidRPr="0061523C">
        <w:rPr>
          <w:rFonts w:cs="Arial"/>
          <w:sz w:val="20"/>
          <w:szCs w:val="20"/>
          <w:shd w:val="clear" w:color="auto" w:fill="FFFFFF"/>
          <w:lang w:val="eu-ES"/>
        </w:rPr>
        <w:t xml:space="preserve">hợp lệ </w:t>
      </w:r>
      <w:r w:rsidR="000A2DB1" w:rsidRPr="0061523C">
        <w:rPr>
          <w:rFonts w:cs="Arial"/>
          <w:sz w:val="20"/>
          <w:szCs w:val="20"/>
          <w:shd w:val="clear" w:color="auto" w:fill="FFFFFF"/>
          <w:lang w:val="eu-ES"/>
        </w:rPr>
        <w:t xml:space="preserve">trong trường hợp đấu giá tài sản </w:t>
      </w:r>
      <w:r w:rsidR="007E542F" w:rsidRPr="0061523C">
        <w:rPr>
          <w:rFonts w:cs="Arial"/>
          <w:sz w:val="20"/>
          <w:szCs w:val="20"/>
          <w:shd w:val="clear" w:color="auto" w:fill="FFFFFF"/>
          <w:lang w:val="eu-ES"/>
        </w:rPr>
        <w:t xml:space="preserve">quy định tại </w:t>
      </w:r>
      <w:r w:rsidR="006864A8" w:rsidRPr="0061523C">
        <w:rPr>
          <w:rFonts w:cs="Arial"/>
          <w:sz w:val="20"/>
          <w:szCs w:val="20"/>
          <w:shd w:val="clear" w:color="auto" w:fill="FFFFFF"/>
          <w:lang w:val="eu-ES"/>
        </w:rPr>
        <w:t xml:space="preserve">khoản 2a </w:t>
      </w:r>
      <w:r w:rsidR="007E542F" w:rsidRPr="0061523C">
        <w:rPr>
          <w:rFonts w:cs="Arial"/>
          <w:sz w:val="20"/>
          <w:szCs w:val="20"/>
          <w:shd w:val="clear" w:color="auto" w:fill="FFFFFF"/>
          <w:lang w:val="eu-ES"/>
        </w:rPr>
        <w:t xml:space="preserve">Điều </w:t>
      </w:r>
      <w:r w:rsidR="006864A8" w:rsidRPr="0061523C">
        <w:rPr>
          <w:rFonts w:cs="Arial"/>
          <w:sz w:val="20"/>
          <w:szCs w:val="20"/>
          <w:shd w:val="clear" w:color="auto" w:fill="FFFFFF"/>
          <w:lang w:val="eu-ES"/>
        </w:rPr>
        <w:t>4</w:t>
      </w:r>
      <w:r w:rsidR="007E542F" w:rsidRPr="0061523C">
        <w:rPr>
          <w:rFonts w:cs="Arial"/>
          <w:sz w:val="20"/>
          <w:szCs w:val="20"/>
          <w:shd w:val="clear" w:color="auto" w:fill="FFFFFF"/>
          <w:lang w:val="eu-ES"/>
        </w:rPr>
        <w:t xml:space="preserve">9 </w:t>
      </w:r>
      <w:r w:rsidR="004F665E" w:rsidRPr="0061523C">
        <w:rPr>
          <w:rFonts w:cs="Arial"/>
          <w:sz w:val="20"/>
          <w:szCs w:val="20"/>
          <w:shd w:val="clear" w:color="auto" w:fill="FFFFFF"/>
          <w:lang w:val="eu-ES"/>
        </w:rPr>
        <w:t xml:space="preserve">của </w:t>
      </w:r>
      <w:r w:rsidR="007E542F" w:rsidRPr="0061523C">
        <w:rPr>
          <w:rFonts w:cs="Arial"/>
          <w:sz w:val="20"/>
          <w:szCs w:val="20"/>
          <w:shd w:val="clear" w:color="auto" w:fill="FFFFFF"/>
          <w:lang w:val="eu-ES"/>
        </w:rPr>
        <w:t>Luật này</w:t>
      </w:r>
      <w:r w:rsidR="000A2DB1" w:rsidRPr="0061523C">
        <w:rPr>
          <w:rFonts w:cs="Arial"/>
          <w:sz w:val="20"/>
          <w:szCs w:val="20"/>
          <w:shd w:val="clear" w:color="auto" w:fill="FFFFFF"/>
          <w:lang w:val="eu-ES"/>
        </w:rPr>
        <w:t>.</w:t>
      </w:r>
      <w:bookmarkStart w:id="29" w:name="_Hlk159917187"/>
      <w:r w:rsidR="000A2DB1" w:rsidRPr="0061523C">
        <w:rPr>
          <w:rFonts w:cs="Arial"/>
          <w:sz w:val="20"/>
          <w:szCs w:val="20"/>
          <w:shd w:val="clear" w:color="auto" w:fill="FFFFFF"/>
          <w:lang w:val="eu-ES"/>
        </w:rPr>
        <w:t>”</w:t>
      </w:r>
      <w:r w:rsidR="00033728" w:rsidRPr="0061523C">
        <w:rPr>
          <w:rFonts w:cs="Arial"/>
          <w:sz w:val="20"/>
          <w:szCs w:val="20"/>
          <w:shd w:val="clear" w:color="auto" w:fill="FFFFFF"/>
          <w:lang w:val="eu-ES"/>
        </w:rPr>
        <w:t>.</w:t>
      </w:r>
      <w:bookmarkEnd w:id="29"/>
    </w:p>
    <w:p w:rsidR="00700AD6" w:rsidRPr="0061523C" w:rsidRDefault="00CD740F" w:rsidP="0061523C">
      <w:pPr>
        <w:spacing w:after="120" w:line="240" w:lineRule="auto"/>
        <w:ind w:firstLine="720"/>
        <w:jc w:val="both"/>
        <w:rPr>
          <w:rFonts w:cs="Arial"/>
          <w:sz w:val="20"/>
          <w:szCs w:val="20"/>
          <w:shd w:val="clear" w:color="auto" w:fill="FFFFFF"/>
          <w:lang w:val="eu-ES"/>
        </w:rPr>
      </w:pPr>
      <w:r w:rsidRPr="0061523C">
        <w:rPr>
          <w:rFonts w:cs="Arial"/>
          <w:sz w:val="20"/>
          <w:szCs w:val="20"/>
          <w:shd w:val="clear" w:color="auto" w:fill="FFFFFF"/>
          <w:lang w:val="eu-ES"/>
        </w:rPr>
        <w:t>34</w:t>
      </w:r>
      <w:r w:rsidR="00700AD6" w:rsidRPr="0061523C">
        <w:rPr>
          <w:rFonts w:cs="Arial"/>
          <w:sz w:val="20"/>
          <w:szCs w:val="20"/>
          <w:shd w:val="clear" w:color="auto" w:fill="FFFFFF"/>
          <w:lang w:val="eu-ES"/>
        </w:rPr>
        <w:t xml:space="preserve">. </w:t>
      </w:r>
      <w:r w:rsidR="00B80F69" w:rsidRPr="0061523C">
        <w:rPr>
          <w:rFonts w:cs="Arial"/>
          <w:sz w:val="20"/>
          <w:szCs w:val="20"/>
          <w:shd w:val="clear" w:color="auto" w:fill="FFFFFF"/>
          <w:lang w:val="eu-ES"/>
        </w:rPr>
        <w:t>Sửa đổi, b</w:t>
      </w:r>
      <w:r w:rsidR="00700AD6" w:rsidRPr="0061523C">
        <w:rPr>
          <w:rFonts w:cs="Arial"/>
          <w:sz w:val="20"/>
          <w:szCs w:val="20"/>
          <w:shd w:val="clear" w:color="auto" w:fill="FFFFFF"/>
          <w:lang w:val="eu-ES"/>
        </w:rPr>
        <w:t>ổ sung khoả</w:t>
      </w:r>
      <w:r w:rsidR="008C0409" w:rsidRPr="0061523C">
        <w:rPr>
          <w:rFonts w:cs="Arial"/>
          <w:sz w:val="20"/>
          <w:szCs w:val="20"/>
          <w:shd w:val="clear" w:color="auto" w:fill="FFFFFF"/>
          <w:lang w:val="eu-ES"/>
        </w:rPr>
        <w:t>n 2 Điều 53 như sau:</w:t>
      </w:r>
    </w:p>
    <w:p w:rsidR="00345EEA" w:rsidRPr="0061523C" w:rsidRDefault="00697467" w:rsidP="0061523C">
      <w:pPr>
        <w:spacing w:after="120" w:line="240" w:lineRule="auto"/>
        <w:ind w:firstLine="720"/>
        <w:jc w:val="both"/>
        <w:rPr>
          <w:rFonts w:cs="Arial"/>
          <w:sz w:val="20"/>
          <w:szCs w:val="20"/>
          <w:shd w:val="clear" w:color="auto" w:fill="FFFFFF"/>
          <w:lang w:val="eu-ES"/>
        </w:rPr>
      </w:pPr>
      <w:r w:rsidRPr="0061523C">
        <w:rPr>
          <w:rFonts w:cs="Arial"/>
          <w:sz w:val="20"/>
          <w:szCs w:val="20"/>
          <w:shd w:val="clear" w:color="auto" w:fill="FFFFFF"/>
          <w:lang w:val="eu-ES"/>
        </w:rPr>
        <w:t>“</w:t>
      </w:r>
      <w:r w:rsidR="00B80F69" w:rsidRPr="0061523C">
        <w:rPr>
          <w:rFonts w:cs="Arial"/>
          <w:sz w:val="20"/>
          <w:szCs w:val="20"/>
          <w:shd w:val="clear" w:color="auto" w:fill="FFFFFF"/>
          <w:lang w:val="eu-ES"/>
        </w:rPr>
        <w:t xml:space="preserve">2. </w:t>
      </w:r>
      <w:r w:rsidR="00345EEA" w:rsidRPr="0061523C">
        <w:rPr>
          <w:rFonts w:cs="Arial"/>
          <w:sz w:val="20"/>
          <w:szCs w:val="20"/>
          <w:shd w:val="clear" w:color="auto" w:fill="FFFFFF"/>
          <w:lang w:val="eu-ES"/>
        </w:rPr>
        <w:t xml:space="preserve">Việc đấu giá </w:t>
      </w:r>
      <w:r w:rsidRPr="0061523C">
        <w:rPr>
          <w:rFonts w:cs="Arial"/>
          <w:sz w:val="20"/>
          <w:szCs w:val="20"/>
          <w:shd w:val="clear" w:color="auto" w:fill="FFFFFF"/>
          <w:lang w:val="eu-ES"/>
        </w:rPr>
        <w:t xml:space="preserve">theo thủ tục rút gọn quy định tại </w:t>
      </w:r>
      <w:r w:rsidR="005416E3" w:rsidRPr="0061523C">
        <w:rPr>
          <w:rFonts w:cs="Arial"/>
          <w:sz w:val="20"/>
          <w:szCs w:val="20"/>
          <w:shd w:val="clear" w:color="auto" w:fill="FFFFFF"/>
          <w:lang w:val="eu-ES"/>
        </w:rPr>
        <w:t xml:space="preserve">khoản 1 </w:t>
      </w:r>
      <w:r w:rsidRPr="0061523C">
        <w:rPr>
          <w:rFonts w:cs="Arial"/>
          <w:sz w:val="20"/>
          <w:szCs w:val="20"/>
          <w:shd w:val="clear" w:color="auto" w:fill="FFFFFF"/>
          <w:lang w:val="eu-ES"/>
        </w:rPr>
        <w:t>Điều này không áp dụng đối với tài sản là quyền sử dụng đất đối với trường hợp giao đất, cho thuê đất để thực hiện dự án đầu tư, quyền khai thác khoáng sản</w:t>
      </w:r>
      <w:r w:rsidR="00AA62E8" w:rsidRPr="0061523C">
        <w:rPr>
          <w:rFonts w:cs="Arial"/>
          <w:sz w:val="20"/>
          <w:szCs w:val="20"/>
          <w:shd w:val="clear" w:color="auto" w:fill="FFFFFF"/>
          <w:lang w:val="eu-ES"/>
        </w:rPr>
        <w:t>,</w:t>
      </w:r>
      <w:r w:rsidRPr="0061523C">
        <w:rPr>
          <w:rFonts w:cs="Arial"/>
          <w:sz w:val="20"/>
          <w:szCs w:val="20"/>
          <w:shd w:val="clear" w:color="auto" w:fill="FFFFFF"/>
          <w:lang w:val="eu-ES"/>
        </w:rPr>
        <w:t xml:space="preserve"> quyền sử dụng tần số vô tuyến điện</w:t>
      </w:r>
      <w:r w:rsidR="00AA62E8" w:rsidRPr="0061523C">
        <w:rPr>
          <w:rFonts w:cs="Arial"/>
          <w:sz w:val="20"/>
          <w:szCs w:val="20"/>
          <w:shd w:val="clear" w:color="auto" w:fill="FFFFFF"/>
          <w:lang w:val="eu-ES"/>
        </w:rPr>
        <w:t xml:space="preserve"> và tài sản khác </w:t>
      </w:r>
      <w:r w:rsidR="0066785E" w:rsidRPr="0061523C">
        <w:rPr>
          <w:rFonts w:cs="Arial"/>
          <w:sz w:val="20"/>
          <w:szCs w:val="20"/>
          <w:shd w:val="clear" w:color="auto" w:fill="FFFFFF"/>
          <w:lang w:val="eu-ES"/>
        </w:rPr>
        <w:t xml:space="preserve">theo quy định của </w:t>
      </w:r>
      <w:r w:rsidR="00CD740F" w:rsidRPr="0061523C">
        <w:rPr>
          <w:rFonts w:cs="Arial"/>
          <w:sz w:val="20"/>
          <w:szCs w:val="20"/>
          <w:shd w:val="clear" w:color="auto" w:fill="FFFFFF"/>
          <w:lang w:val="eu-ES"/>
        </w:rPr>
        <w:t>l</w:t>
      </w:r>
      <w:r w:rsidR="00AA62E8" w:rsidRPr="0061523C">
        <w:rPr>
          <w:rFonts w:cs="Arial"/>
          <w:sz w:val="20"/>
          <w:szCs w:val="20"/>
          <w:shd w:val="clear" w:color="auto" w:fill="FFFFFF"/>
          <w:lang w:val="eu-ES"/>
        </w:rPr>
        <w:t>uật có liên quan</w:t>
      </w:r>
      <w:r w:rsidRPr="0061523C">
        <w:rPr>
          <w:rFonts w:cs="Arial"/>
          <w:sz w:val="20"/>
          <w:szCs w:val="20"/>
          <w:shd w:val="clear" w:color="auto" w:fill="FFFFFF"/>
          <w:lang w:val="eu-ES"/>
        </w:rPr>
        <w:t>.”</w:t>
      </w:r>
      <w:r w:rsidR="00741CC7" w:rsidRPr="0061523C">
        <w:rPr>
          <w:rFonts w:cs="Arial"/>
          <w:sz w:val="20"/>
          <w:szCs w:val="20"/>
          <w:shd w:val="clear" w:color="auto" w:fill="FFFFFF"/>
          <w:lang w:val="eu-ES"/>
        </w:rPr>
        <w:t>.</w:t>
      </w:r>
    </w:p>
    <w:p w:rsidR="00402C0D" w:rsidRPr="0061523C" w:rsidRDefault="00CD740F" w:rsidP="0061523C">
      <w:pPr>
        <w:spacing w:after="120" w:line="240" w:lineRule="auto"/>
        <w:ind w:firstLine="720"/>
        <w:jc w:val="both"/>
        <w:rPr>
          <w:rFonts w:cs="Arial"/>
          <w:sz w:val="20"/>
          <w:szCs w:val="20"/>
          <w:shd w:val="clear" w:color="auto" w:fill="FFFFFF"/>
          <w:lang w:val="eu-ES"/>
        </w:rPr>
      </w:pPr>
      <w:r w:rsidRPr="0061523C">
        <w:rPr>
          <w:rFonts w:cs="Arial"/>
          <w:sz w:val="20"/>
          <w:szCs w:val="20"/>
          <w:shd w:val="clear" w:color="auto" w:fill="FFFFFF"/>
          <w:lang w:val="eu-ES"/>
        </w:rPr>
        <w:t>35</w:t>
      </w:r>
      <w:r w:rsidR="00402C0D" w:rsidRPr="0061523C">
        <w:rPr>
          <w:rFonts w:cs="Arial"/>
          <w:sz w:val="20"/>
          <w:szCs w:val="20"/>
          <w:shd w:val="clear" w:color="auto" w:fill="FFFFFF"/>
          <w:lang w:val="eu-ES"/>
        </w:rPr>
        <w:t>. Sửa đổi, bổ sung Điều 54 như sau:</w:t>
      </w:r>
    </w:p>
    <w:p w:rsidR="00761BDD" w:rsidRPr="0061523C" w:rsidRDefault="00AF6D37" w:rsidP="0061523C">
      <w:pPr>
        <w:spacing w:after="120" w:line="240" w:lineRule="auto"/>
        <w:ind w:firstLine="720"/>
        <w:jc w:val="both"/>
        <w:rPr>
          <w:rFonts w:cs="Arial"/>
          <w:bCs/>
          <w:sz w:val="20"/>
          <w:szCs w:val="20"/>
          <w:shd w:val="clear" w:color="auto" w:fill="FFFFFF"/>
          <w:lang w:val="eu-ES"/>
        </w:rPr>
      </w:pPr>
      <w:r w:rsidRPr="0061523C">
        <w:rPr>
          <w:rFonts w:cs="Arial"/>
          <w:spacing w:val="-2"/>
          <w:sz w:val="20"/>
          <w:szCs w:val="20"/>
          <w:lang w:val="it-IT"/>
        </w:rPr>
        <w:t>“</w:t>
      </w:r>
      <w:r w:rsidR="00761BDD" w:rsidRPr="0061523C">
        <w:rPr>
          <w:rFonts w:cs="Arial"/>
          <w:b/>
          <w:bCs/>
          <w:sz w:val="20"/>
          <w:szCs w:val="20"/>
          <w:shd w:val="clear" w:color="auto" w:fill="FFFFFF"/>
          <w:lang w:val="eu-ES"/>
        </w:rPr>
        <w:t>Điều 54. Lưu trữ hồ sơ</w:t>
      </w:r>
    </w:p>
    <w:p w:rsidR="00761BDD" w:rsidRPr="0061523C" w:rsidRDefault="00761BDD" w:rsidP="0061523C">
      <w:pPr>
        <w:spacing w:after="120" w:line="240" w:lineRule="auto"/>
        <w:ind w:firstLine="720"/>
        <w:jc w:val="both"/>
        <w:rPr>
          <w:rFonts w:cs="Arial"/>
          <w:sz w:val="20"/>
          <w:szCs w:val="20"/>
          <w:shd w:val="clear" w:color="auto" w:fill="FFFFFF"/>
          <w:lang w:val="eu-ES"/>
        </w:rPr>
      </w:pPr>
      <w:r w:rsidRPr="0061523C">
        <w:rPr>
          <w:rFonts w:cs="Arial"/>
          <w:sz w:val="20"/>
          <w:szCs w:val="20"/>
          <w:shd w:val="clear" w:color="auto" w:fill="FFFFFF"/>
          <w:lang w:val="eu-ES"/>
        </w:rPr>
        <w:t xml:space="preserve">1. Người có tài sản đấu giá, tổ chức hành nghề đấu giá tài sản, người có thẩm quyền quyết định thành lập Hội đồng đấu giá tài sản thực hiện việc lưu trữ hồ sơ, tài liệu đấu giá </w:t>
      </w:r>
      <w:r w:rsidRPr="0061523C">
        <w:rPr>
          <w:rFonts w:cs="Arial"/>
          <w:sz w:val="20"/>
          <w:szCs w:val="20"/>
          <w:shd w:val="clear" w:color="auto" w:fill="FFFFFF"/>
        </w:rPr>
        <w:t>theo quy định của pháp luật về lưu trữ</w:t>
      </w:r>
      <w:r w:rsidRPr="0061523C">
        <w:rPr>
          <w:rFonts w:cs="Arial"/>
          <w:sz w:val="20"/>
          <w:szCs w:val="20"/>
          <w:shd w:val="clear" w:color="auto" w:fill="FFFFFF"/>
          <w:lang w:val="en-US"/>
        </w:rPr>
        <w:t xml:space="preserve"> </w:t>
      </w:r>
      <w:r w:rsidRPr="0061523C">
        <w:rPr>
          <w:rFonts w:cs="Arial"/>
          <w:sz w:val="20"/>
          <w:szCs w:val="20"/>
          <w:shd w:val="clear" w:color="auto" w:fill="FFFFFF"/>
          <w:lang w:val="eu-ES"/>
        </w:rPr>
        <w:t>trong thời hạn</w:t>
      </w:r>
      <w:r w:rsidRPr="0061523C">
        <w:rPr>
          <w:rFonts w:cs="Arial"/>
          <w:sz w:val="20"/>
          <w:szCs w:val="20"/>
          <w:shd w:val="clear" w:color="auto" w:fill="FFFFFF"/>
        </w:rPr>
        <w:t xml:space="preserve"> tối thiểu là </w:t>
      </w:r>
      <w:r w:rsidRPr="0061523C">
        <w:rPr>
          <w:rFonts w:cs="Arial"/>
          <w:sz w:val="20"/>
          <w:szCs w:val="20"/>
          <w:shd w:val="clear" w:color="auto" w:fill="FFFFFF"/>
          <w:lang w:val="eu-ES"/>
        </w:rPr>
        <w:t>0</w:t>
      </w:r>
      <w:r w:rsidRPr="0061523C">
        <w:rPr>
          <w:rFonts w:cs="Arial"/>
          <w:sz w:val="20"/>
          <w:szCs w:val="20"/>
          <w:shd w:val="clear" w:color="auto" w:fill="FFFFFF"/>
        </w:rPr>
        <w:t>5</w:t>
      </w:r>
      <w:r w:rsidRPr="0061523C">
        <w:rPr>
          <w:rFonts w:cs="Arial"/>
          <w:sz w:val="20"/>
          <w:szCs w:val="20"/>
          <w:shd w:val="clear" w:color="auto" w:fill="FFFFFF"/>
          <w:lang w:val="eu-ES"/>
        </w:rPr>
        <w:t xml:space="preserve"> năm kể từ ngày kết thúc cuộc đấu giá, trừ trường hợp quy định tại khoản 2 Điều này.</w:t>
      </w:r>
    </w:p>
    <w:p w:rsidR="00761BDD" w:rsidRPr="0061523C" w:rsidRDefault="00761BDD" w:rsidP="0061523C">
      <w:pPr>
        <w:spacing w:after="120" w:line="240" w:lineRule="auto"/>
        <w:ind w:firstLine="720"/>
        <w:jc w:val="both"/>
        <w:rPr>
          <w:rFonts w:cs="Arial"/>
          <w:sz w:val="20"/>
          <w:szCs w:val="20"/>
          <w:shd w:val="clear" w:color="auto" w:fill="FFFFFF"/>
          <w:lang w:val="eu-ES"/>
        </w:rPr>
      </w:pPr>
      <w:r w:rsidRPr="0061523C">
        <w:rPr>
          <w:rFonts w:cs="Arial"/>
          <w:sz w:val="20"/>
          <w:szCs w:val="20"/>
          <w:shd w:val="clear" w:color="auto" w:fill="FFFFFF"/>
          <w:lang w:val="eu-ES"/>
        </w:rPr>
        <w:t>2. C</w:t>
      </w:r>
      <w:r w:rsidRPr="0061523C">
        <w:rPr>
          <w:rFonts w:eastAsia="Times New Roman" w:cs="Arial"/>
          <w:sz w:val="20"/>
          <w:szCs w:val="20"/>
        </w:rPr>
        <w:t>á nhân, tổ chức tự nguyện lựa chọn đấu giá theo quy định tại khoản 2 Điều 4 của Luật này quyết định việc lưu trữ hồ sơ, tài liệu đấu giá theo quy định của pháp luật về lưu trữ.</w:t>
      </w:r>
      <w:r w:rsidRPr="0061523C">
        <w:rPr>
          <w:rFonts w:cs="Arial"/>
          <w:sz w:val="20"/>
          <w:szCs w:val="20"/>
          <w:shd w:val="clear" w:color="auto" w:fill="FFFFFF"/>
          <w:lang w:val="eu-ES"/>
        </w:rPr>
        <w:t>”</w:t>
      </w:r>
      <w:r w:rsidRPr="0061523C">
        <w:rPr>
          <w:rFonts w:cs="Arial"/>
          <w:sz w:val="20"/>
          <w:szCs w:val="20"/>
          <w:shd w:val="clear" w:color="auto" w:fill="FFFFFF"/>
        </w:rPr>
        <w:t>.</w:t>
      </w:r>
    </w:p>
    <w:p w:rsidR="00005B7A" w:rsidRPr="0061523C" w:rsidRDefault="00CD740F" w:rsidP="0061523C">
      <w:pPr>
        <w:spacing w:after="120" w:line="240" w:lineRule="auto"/>
        <w:ind w:firstLine="720"/>
        <w:jc w:val="both"/>
        <w:rPr>
          <w:rFonts w:cs="Arial"/>
          <w:sz w:val="20"/>
          <w:szCs w:val="20"/>
          <w:shd w:val="clear" w:color="auto" w:fill="FFFFFF"/>
          <w:lang w:val="eu-ES"/>
        </w:rPr>
      </w:pPr>
      <w:r w:rsidRPr="0061523C">
        <w:rPr>
          <w:rFonts w:cs="Arial"/>
          <w:sz w:val="20"/>
          <w:szCs w:val="20"/>
          <w:shd w:val="clear" w:color="auto" w:fill="FFFFFF"/>
          <w:lang w:val="eu-ES"/>
        </w:rPr>
        <w:t>36</w:t>
      </w:r>
      <w:r w:rsidR="00005B7A" w:rsidRPr="0061523C">
        <w:rPr>
          <w:rFonts w:cs="Arial"/>
          <w:sz w:val="20"/>
          <w:szCs w:val="20"/>
          <w:shd w:val="clear" w:color="auto" w:fill="FFFFFF"/>
          <w:lang w:val="eu-ES"/>
        </w:rPr>
        <w:t>. Bổ sung khoản 6 Điều 56 như sau:</w:t>
      </w:r>
    </w:p>
    <w:p w:rsidR="00005B7A" w:rsidRPr="0061523C" w:rsidRDefault="00005B7A" w:rsidP="0061523C">
      <w:pPr>
        <w:spacing w:after="120" w:line="240" w:lineRule="auto"/>
        <w:ind w:firstLine="720"/>
        <w:jc w:val="both"/>
        <w:rPr>
          <w:rFonts w:cs="Arial"/>
          <w:sz w:val="20"/>
          <w:szCs w:val="20"/>
          <w:shd w:val="clear" w:color="auto" w:fill="FFFFFF"/>
          <w:lang w:val="eu-ES"/>
        </w:rPr>
      </w:pPr>
      <w:r w:rsidRPr="0061523C">
        <w:rPr>
          <w:rFonts w:cs="Arial"/>
          <w:sz w:val="20"/>
          <w:szCs w:val="20"/>
          <w:shd w:val="clear" w:color="auto" w:fill="FFFFFF"/>
          <w:lang w:val="eu-ES"/>
        </w:rPr>
        <w:t xml:space="preserve">“6. Bộ trưởng Bộ Tư pháp quy định chi tiết </w:t>
      </w:r>
      <w:r w:rsidR="007F6108" w:rsidRPr="0061523C">
        <w:rPr>
          <w:rFonts w:cs="Arial"/>
          <w:sz w:val="20"/>
          <w:szCs w:val="20"/>
          <w:shd w:val="clear" w:color="auto" w:fill="FFFFFF"/>
          <w:lang w:val="eu-ES"/>
        </w:rPr>
        <w:t>Điều này.</w:t>
      </w:r>
      <w:r w:rsidRPr="0061523C">
        <w:rPr>
          <w:rFonts w:cs="Arial"/>
          <w:sz w:val="20"/>
          <w:szCs w:val="20"/>
          <w:shd w:val="clear" w:color="auto" w:fill="FFFFFF"/>
          <w:lang w:val="eu-ES"/>
        </w:rPr>
        <w:t>”.</w:t>
      </w:r>
    </w:p>
    <w:p w:rsidR="00261831" w:rsidRPr="0061523C" w:rsidRDefault="00840DF6" w:rsidP="0061523C">
      <w:pPr>
        <w:spacing w:after="120" w:line="240" w:lineRule="auto"/>
        <w:ind w:firstLine="720"/>
        <w:jc w:val="both"/>
        <w:rPr>
          <w:rFonts w:cs="Arial"/>
          <w:bCs/>
          <w:iCs/>
          <w:sz w:val="20"/>
          <w:szCs w:val="20"/>
          <w:lang w:val="eu-ES"/>
        </w:rPr>
      </w:pPr>
      <w:r w:rsidRPr="0061523C">
        <w:rPr>
          <w:rFonts w:cs="Arial"/>
          <w:bCs/>
          <w:iCs/>
          <w:sz w:val="20"/>
          <w:szCs w:val="20"/>
          <w:lang w:val="eu-ES"/>
        </w:rPr>
        <w:t>37</w:t>
      </w:r>
      <w:r w:rsidR="001171B1" w:rsidRPr="0061523C">
        <w:rPr>
          <w:rFonts w:cs="Arial"/>
          <w:sz w:val="20"/>
          <w:szCs w:val="20"/>
        </w:rPr>
        <w:t>.</w:t>
      </w:r>
      <w:r w:rsidR="001171B1" w:rsidRPr="0061523C">
        <w:rPr>
          <w:rFonts w:cs="Arial"/>
          <w:bCs/>
          <w:iCs/>
          <w:sz w:val="20"/>
          <w:szCs w:val="20"/>
        </w:rPr>
        <w:t xml:space="preserve"> </w:t>
      </w:r>
      <w:r w:rsidR="00934ACE" w:rsidRPr="0061523C">
        <w:rPr>
          <w:rFonts w:cs="Arial"/>
          <w:bCs/>
          <w:iCs/>
          <w:sz w:val="20"/>
          <w:szCs w:val="20"/>
        </w:rPr>
        <w:t xml:space="preserve">Sửa đổi, bổ sung </w:t>
      </w:r>
      <w:r w:rsidR="00033728" w:rsidRPr="0061523C">
        <w:rPr>
          <w:rFonts w:cs="Arial"/>
          <w:sz w:val="20"/>
          <w:szCs w:val="20"/>
          <w:lang w:val="eu-ES"/>
        </w:rPr>
        <w:t xml:space="preserve">một số khoản của </w:t>
      </w:r>
      <w:r w:rsidR="00934ACE" w:rsidRPr="0061523C">
        <w:rPr>
          <w:rFonts w:cs="Arial"/>
          <w:bCs/>
          <w:iCs/>
          <w:sz w:val="20"/>
          <w:szCs w:val="20"/>
        </w:rPr>
        <w:t xml:space="preserve">Điều </w:t>
      </w:r>
      <w:r w:rsidR="00465D1F" w:rsidRPr="0061523C">
        <w:rPr>
          <w:rFonts w:cs="Arial"/>
          <w:bCs/>
          <w:iCs/>
          <w:sz w:val="20"/>
          <w:szCs w:val="20"/>
        </w:rPr>
        <w:t>57</w:t>
      </w:r>
      <w:r w:rsidR="00F52C02" w:rsidRPr="0061523C">
        <w:rPr>
          <w:rFonts w:cs="Arial"/>
          <w:bCs/>
          <w:iCs/>
          <w:sz w:val="20"/>
          <w:szCs w:val="20"/>
        </w:rPr>
        <w:t xml:space="preserve"> như sau:</w:t>
      </w:r>
    </w:p>
    <w:p w:rsidR="00960BF0" w:rsidRPr="0061523C" w:rsidRDefault="0078503A" w:rsidP="0061523C">
      <w:pPr>
        <w:spacing w:after="120" w:line="240" w:lineRule="auto"/>
        <w:ind w:firstLine="720"/>
        <w:jc w:val="both"/>
        <w:rPr>
          <w:rFonts w:cs="Arial"/>
          <w:bCs/>
          <w:iCs/>
          <w:spacing w:val="-2"/>
          <w:sz w:val="20"/>
          <w:szCs w:val="20"/>
          <w:lang w:val="eu-ES"/>
        </w:rPr>
      </w:pPr>
      <w:r w:rsidRPr="0061523C">
        <w:rPr>
          <w:rFonts w:cs="Arial"/>
          <w:bCs/>
          <w:iCs/>
          <w:spacing w:val="-2"/>
          <w:sz w:val="20"/>
          <w:szCs w:val="20"/>
          <w:lang w:val="eu-ES"/>
        </w:rPr>
        <w:t>a)</w:t>
      </w:r>
      <w:r w:rsidR="007E0999" w:rsidRPr="0061523C">
        <w:rPr>
          <w:rFonts w:cs="Arial"/>
          <w:bCs/>
          <w:iCs/>
          <w:spacing w:val="-2"/>
          <w:sz w:val="20"/>
          <w:szCs w:val="20"/>
          <w:lang w:val="eu-ES"/>
        </w:rPr>
        <w:t xml:space="preserve"> </w:t>
      </w:r>
      <w:r w:rsidR="00A46D52" w:rsidRPr="0061523C">
        <w:rPr>
          <w:rFonts w:cs="Arial"/>
          <w:bCs/>
          <w:iCs/>
          <w:spacing w:val="-2"/>
          <w:sz w:val="20"/>
          <w:szCs w:val="20"/>
          <w:lang w:val="eu-ES"/>
        </w:rPr>
        <w:t>Sửa đổi</w:t>
      </w:r>
      <w:r w:rsidR="001B1CAF" w:rsidRPr="0061523C">
        <w:rPr>
          <w:rFonts w:cs="Arial"/>
          <w:bCs/>
          <w:iCs/>
          <w:spacing w:val="-2"/>
          <w:sz w:val="20"/>
          <w:szCs w:val="20"/>
          <w:lang w:val="eu-ES"/>
        </w:rPr>
        <w:t>,</w:t>
      </w:r>
      <w:r w:rsidR="00A46D52" w:rsidRPr="0061523C">
        <w:rPr>
          <w:rFonts w:cs="Arial"/>
          <w:bCs/>
          <w:iCs/>
          <w:spacing w:val="-2"/>
          <w:sz w:val="20"/>
          <w:szCs w:val="20"/>
          <w:lang w:val="eu-ES"/>
        </w:rPr>
        <w:t xml:space="preserve"> bổ sung </w:t>
      </w:r>
      <w:r w:rsidR="000A2DB1" w:rsidRPr="0061523C">
        <w:rPr>
          <w:rFonts w:cs="Arial"/>
          <w:bCs/>
          <w:iCs/>
          <w:spacing w:val="-2"/>
          <w:sz w:val="20"/>
          <w:szCs w:val="20"/>
          <w:lang w:val="eu-ES"/>
        </w:rPr>
        <w:t xml:space="preserve">khoản </w:t>
      </w:r>
      <w:r w:rsidR="00465D1F" w:rsidRPr="0061523C">
        <w:rPr>
          <w:rFonts w:cs="Arial"/>
          <w:bCs/>
          <w:iCs/>
          <w:spacing w:val="-2"/>
          <w:sz w:val="20"/>
          <w:szCs w:val="20"/>
          <w:lang w:val="eu-ES"/>
        </w:rPr>
        <w:t>1</w:t>
      </w:r>
      <w:r w:rsidR="00033728" w:rsidRPr="0061523C">
        <w:rPr>
          <w:rFonts w:cs="Arial"/>
          <w:bCs/>
          <w:iCs/>
          <w:spacing w:val="-2"/>
          <w:sz w:val="20"/>
          <w:szCs w:val="20"/>
          <w:lang w:val="eu-ES"/>
        </w:rPr>
        <w:t xml:space="preserve"> </w:t>
      </w:r>
      <w:r w:rsidR="00D5759F" w:rsidRPr="0061523C">
        <w:rPr>
          <w:rFonts w:cs="Arial"/>
          <w:bCs/>
          <w:iCs/>
          <w:spacing w:val="-2"/>
          <w:sz w:val="20"/>
          <w:szCs w:val="20"/>
          <w:lang w:val="eu-ES"/>
        </w:rPr>
        <w:t xml:space="preserve">và bổ sung khoản 1a vào sau khoản 1 </w:t>
      </w:r>
      <w:r w:rsidR="00033728" w:rsidRPr="0061523C">
        <w:rPr>
          <w:rFonts w:cs="Arial"/>
          <w:bCs/>
          <w:iCs/>
          <w:spacing w:val="-2"/>
          <w:sz w:val="20"/>
          <w:szCs w:val="20"/>
          <w:lang w:val="eu-ES"/>
        </w:rPr>
        <w:t>như sau</w:t>
      </w:r>
      <w:r w:rsidR="000A2DB1" w:rsidRPr="0061523C">
        <w:rPr>
          <w:rFonts w:cs="Arial"/>
          <w:bCs/>
          <w:iCs/>
          <w:spacing w:val="-2"/>
          <w:sz w:val="20"/>
          <w:szCs w:val="20"/>
          <w:lang w:val="eu-ES"/>
        </w:rPr>
        <w:t xml:space="preserve">: </w:t>
      </w:r>
    </w:p>
    <w:p w:rsidR="00404F80" w:rsidRPr="0061523C" w:rsidRDefault="00465D1F" w:rsidP="0061523C">
      <w:pPr>
        <w:spacing w:after="120" w:line="240" w:lineRule="auto"/>
        <w:ind w:firstLine="720"/>
        <w:jc w:val="both"/>
        <w:rPr>
          <w:rFonts w:eastAsia="Times New Roman" w:cs="Arial"/>
          <w:sz w:val="20"/>
          <w:szCs w:val="20"/>
        </w:rPr>
      </w:pPr>
      <w:r w:rsidRPr="0061523C">
        <w:rPr>
          <w:rFonts w:cs="Arial"/>
          <w:bCs/>
          <w:iCs/>
          <w:sz w:val="20"/>
          <w:szCs w:val="20"/>
          <w:lang w:val="eu-ES"/>
        </w:rPr>
        <w:t>“</w:t>
      </w:r>
      <w:r w:rsidR="00D24104" w:rsidRPr="0061523C">
        <w:rPr>
          <w:rFonts w:cs="Arial"/>
          <w:bCs/>
          <w:iCs/>
          <w:sz w:val="20"/>
          <w:szCs w:val="20"/>
        </w:rPr>
        <w:t xml:space="preserve">1. </w:t>
      </w:r>
      <w:r w:rsidRPr="0061523C">
        <w:rPr>
          <w:rFonts w:eastAsia="Times New Roman" w:cs="Arial"/>
          <w:sz w:val="20"/>
          <w:szCs w:val="20"/>
        </w:rPr>
        <w:t>Ngoài quy định về niêm yết việc đấu giá tài sản quy định tại khoản 1</w:t>
      </w:r>
      <w:r w:rsidR="00984780" w:rsidRPr="0061523C">
        <w:rPr>
          <w:rFonts w:eastAsia="Times New Roman" w:cs="Arial"/>
          <w:sz w:val="20"/>
          <w:szCs w:val="20"/>
        </w:rPr>
        <w:t xml:space="preserve"> và khoản 2 </w:t>
      </w:r>
      <w:r w:rsidRPr="0061523C">
        <w:rPr>
          <w:rFonts w:eastAsia="Times New Roman" w:cs="Arial"/>
          <w:sz w:val="20"/>
          <w:szCs w:val="20"/>
        </w:rPr>
        <w:t xml:space="preserve">Điều 35 của Luật này, </w:t>
      </w:r>
      <w:r w:rsidR="00434166" w:rsidRPr="0061523C">
        <w:rPr>
          <w:rFonts w:cs="Arial"/>
          <w:sz w:val="20"/>
          <w:szCs w:val="20"/>
          <w:lang w:val="eu-ES"/>
        </w:rPr>
        <w:t xml:space="preserve">đối với tài sản là động sản có giá khởi điểm từ năm mươi triệu đồng trở lên và bất động sản thì </w:t>
      </w:r>
      <w:r w:rsidRPr="0061523C">
        <w:rPr>
          <w:rFonts w:eastAsia="Times New Roman" w:cs="Arial"/>
          <w:sz w:val="20"/>
          <w:szCs w:val="20"/>
        </w:rPr>
        <w:t xml:space="preserve">tổ chức </w:t>
      </w:r>
      <w:r w:rsidR="009F767C" w:rsidRPr="0061523C">
        <w:rPr>
          <w:rFonts w:cs="Arial"/>
          <w:sz w:val="20"/>
          <w:szCs w:val="20"/>
          <w:shd w:val="clear" w:color="auto" w:fill="FFFFFF"/>
          <w:lang w:val="eu-ES"/>
        </w:rPr>
        <w:t>hành nghề</w:t>
      </w:r>
      <w:r w:rsidR="009F767C" w:rsidRPr="0061523C">
        <w:rPr>
          <w:rFonts w:eastAsia="Times New Roman" w:cs="Arial"/>
          <w:sz w:val="20"/>
          <w:szCs w:val="20"/>
        </w:rPr>
        <w:t xml:space="preserve"> </w:t>
      </w:r>
      <w:r w:rsidRPr="0061523C">
        <w:rPr>
          <w:rFonts w:eastAsia="Times New Roman" w:cs="Arial"/>
          <w:sz w:val="20"/>
          <w:szCs w:val="20"/>
        </w:rPr>
        <w:t>đấu giá tài sản phải thông báo công khai</w:t>
      </w:r>
      <w:r w:rsidR="00434166" w:rsidRPr="0061523C">
        <w:rPr>
          <w:rFonts w:cs="Arial"/>
          <w:sz w:val="20"/>
          <w:szCs w:val="20"/>
          <w:lang w:val="eu-ES"/>
        </w:rPr>
        <w:t xml:space="preserve"> </w:t>
      </w:r>
      <w:r w:rsidR="002C6F24" w:rsidRPr="0061523C">
        <w:rPr>
          <w:rFonts w:eastAsia="Times New Roman" w:cs="Arial"/>
          <w:sz w:val="20"/>
          <w:szCs w:val="20"/>
          <w:lang w:val="eu-ES"/>
        </w:rPr>
        <w:t xml:space="preserve">hai </w:t>
      </w:r>
      <w:r w:rsidR="00890605" w:rsidRPr="0061523C">
        <w:rPr>
          <w:rFonts w:eastAsia="Times New Roman" w:cs="Arial"/>
          <w:sz w:val="20"/>
          <w:szCs w:val="20"/>
          <w:lang w:val="eu-ES"/>
        </w:rPr>
        <w:t xml:space="preserve">lần trên </w:t>
      </w:r>
      <w:r w:rsidR="009754AE" w:rsidRPr="0061523C">
        <w:rPr>
          <w:rFonts w:cs="Arial"/>
          <w:iCs/>
          <w:sz w:val="20"/>
          <w:szCs w:val="20"/>
          <w:shd w:val="clear" w:color="auto" w:fill="FFFFFF"/>
          <w:lang w:val="eu-ES"/>
        </w:rPr>
        <w:t xml:space="preserve">Cổng </w:t>
      </w:r>
      <w:r w:rsidR="00A44AB3" w:rsidRPr="0061523C">
        <w:rPr>
          <w:rFonts w:cs="Arial"/>
          <w:iCs/>
          <w:sz w:val="20"/>
          <w:szCs w:val="20"/>
          <w:shd w:val="clear" w:color="auto" w:fill="FFFFFF"/>
        </w:rPr>
        <w:t>Đ</w:t>
      </w:r>
      <w:r w:rsidR="009754AE" w:rsidRPr="0061523C">
        <w:rPr>
          <w:rFonts w:cs="Arial"/>
          <w:iCs/>
          <w:sz w:val="20"/>
          <w:szCs w:val="20"/>
          <w:shd w:val="clear" w:color="auto" w:fill="FFFFFF"/>
        </w:rPr>
        <w:t>ấu</w:t>
      </w:r>
      <w:r w:rsidR="009754AE" w:rsidRPr="0061523C">
        <w:rPr>
          <w:rFonts w:cs="Arial"/>
          <w:iCs/>
          <w:sz w:val="20"/>
          <w:szCs w:val="20"/>
          <w:shd w:val="clear" w:color="auto" w:fill="FFFFFF"/>
          <w:lang w:val="eu-ES"/>
        </w:rPr>
        <w:t xml:space="preserve"> giá tài sản </w:t>
      </w:r>
      <w:r w:rsidR="009754AE" w:rsidRPr="0061523C">
        <w:rPr>
          <w:rFonts w:cs="Arial"/>
          <w:iCs/>
          <w:sz w:val="20"/>
          <w:szCs w:val="20"/>
          <w:shd w:val="clear" w:color="auto" w:fill="FFFFFF"/>
        </w:rPr>
        <w:t>quốc gia</w:t>
      </w:r>
      <w:r w:rsidR="0029634E" w:rsidRPr="0061523C">
        <w:rPr>
          <w:rFonts w:cs="Arial"/>
          <w:iCs/>
          <w:sz w:val="20"/>
          <w:szCs w:val="20"/>
          <w:shd w:val="clear" w:color="auto" w:fill="FFFFFF"/>
          <w:lang w:val="en-US"/>
        </w:rPr>
        <w:t>, mỗi lần cách nhau ít nhất 02 ngày</w:t>
      </w:r>
      <w:r w:rsidR="00371B44" w:rsidRPr="0061523C">
        <w:rPr>
          <w:rFonts w:cs="Arial"/>
          <w:iCs/>
          <w:sz w:val="20"/>
          <w:szCs w:val="20"/>
          <w:shd w:val="clear" w:color="auto" w:fill="FFFFFF"/>
          <w:lang w:val="en-US"/>
        </w:rPr>
        <w:t xml:space="preserve"> và</w:t>
      </w:r>
      <w:r w:rsidR="00371B44" w:rsidRPr="0061523C">
        <w:rPr>
          <w:rFonts w:cs="Arial"/>
          <w:sz w:val="20"/>
          <w:szCs w:val="20"/>
        </w:rPr>
        <w:t xml:space="preserve"> </w:t>
      </w:r>
      <w:r w:rsidR="00371B44" w:rsidRPr="0061523C">
        <w:rPr>
          <w:rFonts w:cs="Arial"/>
          <w:sz w:val="20"/>
          <w:szCs w:val="20"/>
          <w:shd w:val="clear" w:color="auto" w:fill="FFFFFF"/>
        </w:rPr>
        <w:t>ít nhất một lần trên báo in</w:t>
      </w:r>
      <w:r w:rsidR="00BF437A" w:rsidRPr="0061523C">
        <w:rPr>
          <w:rFonts w:cs="Arial"/>
          <w:sz w:val="20"/>
          <w:szCs w:val="20"/>
          <w:shd w:val="clear" w:color="auto" w:fill="FFFFFF"/>
          <w:lang w:val="en-US"/>
        </w:rPr>
        <w:t xml:space="preserve"> hoặc</w:t>
      </w:r>
      <w:r w:rsidR="00371B44" w:rsidRPr="0061523C">
        <w:rPr>
          <w:rFonts w:cs="Arial"/>
          <w:sz w:val="20"/>
          <w:szCs w:val="20"/>
          <w:shd w:val="clear" w:color="auto" w:fill="FFFFFF"/>
        </w:rPr>
        <w:t xml:space="preserve"> báo hình của </w:t>
      </w:r>
      <w:r w:rsidR="00FF3E34" w:rsidRPr="0061523C">
        <w:rPr>
          <w:rFonts w:cs="Arial"/>
          <w:sz w:val="20"/>
          <w:szCs w:val="20"/>
          <w:shd w:val="clear" w:color="auto" w:fill="FFFFFF"/>
          <w:lang w:val="en-GB"/>
        </w:rPr>
        <w:t>t</w:t>
      </w:r>
      <w:r w:rsidR="00371B44" w:rsidRPr="0061523C">
        <w:rPr>
          <w:rFonts w:cs="Arial"/>
          <w:sz w:val="20"/>
          <w:szCs w:val="20"/>
          <w:shd w:val="clear" w:color="auto" w:fill="FFFFFF"/>
        </w:rPr>
        <w:t>rung ương</w:t>
      </w:r>
      <w:r w:rsidR="00371B44" w:rsidRPr="0061523C">
        <w:rPr>
          <w:rFonts w:cs="Arial"/>
          <w:sz w:val="20"/>
          <w:szCs w:val="20"/>
          <w:shd w:val="clear" w:color="auto" w:fill="FFFFFF"/>
          <w:lang w:val="en-US"/>
        </w:rPr>
        <w:t xml:space="preserve"> hoặc </w:t>
      </w:r>
      <w:r w:rsidR="00371B44" w:rsidRPr="0061523C">
        <w:rPr>
          <w:rFonts w:cs="Arial"/>
          <w:sz w:val="20"/>
          <w:szCs w:val="20"/>
          <w:shd w:val="clear" w:color="auto" w:fill="FFFFFF"/>
        </w:rPr>
        <w:t xml:space="preserve">tỉnh, thành phố trực thuộc </w:t>
      </w:r>
      <w:r w:rsidR="00FF3E34" w:rsidRPr="0061523C">
        <w:rPr>
          <w:rFonts w:cs="Arial"/>
          <w:sz w:val="20"/>
          <w:szCs w:val="20"/>
          <w:shd w:val="clear" w:color="auto" w:fill="FFFFFF"/>
          <w:lang w:val="en-GB"/>
        </w:rPr>
        <w:t>t</w:t>
      </w:r>
      <w:r w:rsidR="00371B44" w:rsidRPr="0061523C">
        <w:rPr>
          <w:rFonts w:cs="Arial"/>
          <w:sz w:val="20"/>
          <w:szCs w:val="20"/>
          <w:shd w:val="clear" w:color="auto" w:fill="FFFFFF"/>
        </w:rPr>
        <w:t>rung ương nơi có tài sản đấu giá</w:t>
      </w:r>
      <w:r w:rsidR="00974598" w:rsidRPr="0061523C">
        <w:rPr>
          <w:rFonts w:cs="Arial"/>
          <w:sz w:val="20"/>
          <w:szCs w:val="20"/>
          <w:shd w:val="clear" w:color="auto" w:fill="FFFFFF"/>
          <w:lang w:val="eu-ES"/>
        </w:rPr>
        <w:t xml:space="preserve">, trừ trường hợp thay đổi địa điểm </w:t>
      </w:r>
      <w:r w:rsidR="008306EB" w:rsidRPr="0061523C">
        <w:rPr>
          <w:rFonts w:cs="Arial"/>
          <w:sz w:val="20"/>
          <w:szCs w:val="20"/>
          <w:shd w:val="clear" w:color="auto" w:fill="FFFFFF"/>
          <w:lang w:val="eu-ES"/>
        </w:rPr>
        <w:t xml:space="preserve">tổ chức </w:t>
      </w:r>
      <w:r w:rsidR="0026192D" w:rsidRPr="0061523C">
        <w:rPr>
          <w:rFonts w:cs="Arial"/>
          <w:sz w:val="20"/>
          <w:szCs w:val="20"/>
          <w:shd w:val="clear" w:color="auto" w:fill="FFFFFF"/>
          <w:lang w:val="en-US"/>
        </w:rPr>
        <w:t>phiên</w:t>
      </w:r>
      <w:r w:rsidR="008306EB" w:rsidRPr="0061523C">
        <w:rPr>
          <w:rFonts w:cs="Arial"/>
          <w:sz w:val="20"/>
          <w:szCs w:val="20"/>
          <w:shd w:val="clear" w:color="auto" w:fill="FFFFFF"/>
          <w:lang w:val="eu-ES"/>
        </w:rPr>
        <w:t xml:space="preserve"> </w:t>
      </w:r>
      <w:r w:rsidR="00974598" w:rsidRPr="0061523C">
        <w:rPr>
          <w:rFonts w:cs="Arial"/>
          <w:sz w:val="20"/>
          <w:szCs w:val="20"/>
          <w:shd w:val="clear" w:color="auto" w:fill="FFFFFF"/>
          <w:lang w:val="eu-ES"/>
        </w:rPr>
        <w:t xml:space="preserve">đấu giá sau khi đã hết hạn </w:t>
      </w:r>
      <w:r w:rsidR="008A394A" w:rsidRPr="0061523C">
        <w:rPr>
          <w:rFonts w:cs="Arial"/>
          <w:sz w:val="20"/>
          <w:szCs w:val="20"/>
          <w:shd w:val="clear" w:color="auto" w:fill="FFFFFF"/>
          <w:lang w:val="eu-ES"/>
        </w:rPr>
        <w:t>tiếp nhận</w:t>
      </w:r>
      <w:r w:rsidR="00974598" w:rsidRPr="0061523C">
        <w:rPr>
          <w:rFonts w:cs="Arial"/>
          <w:sz w:val="20"/>
          <w:szCs w:val="20"/>
          <w:shd w:val="clear" w:color="auto" w:fill="FFFFFF"/>
          <w:lang w:val="eu-ES"/>
        </w:rPr>
        <w:t xml:space="preserve"> hồ sơ và nộp tiền đặt trước quy định tại khoản </w:t>
      </w:r>
      <w:r w:rsidR="008306EB" w:rsidRPr="0061523C">
        <w:rPr>
          <w:rFonts w:cs="Arial"/>
          <w:sz w:val="20"/>
          <w:szCs w:val="20"/>
          <w:shd w:val="clear" w:color="auto" w:fill="FFFFFF"/>
          <w:lang w:val="eu-ES"/>
        </w:rPr>
        <w:t>2</w:t>
      </w:r>
      <w:r w:rsidR="00974598" w:rsidRPr="0061523C">
        <w:rPr>
          <w:rFonts w:cs="Arial"/>
          <w:sz w:val="20"/>
          <w:szCs w:val="20"/>
          <w:shd w:val="clear" w:color="auto" w:fill="FFFFFF"/>
          <w:lang w:val="eu-ES"/>
        </w:rPr>
        <w:t xml:space="preserve"> Điều 3</w:t>
      </w:r>
      <w:r w:rsidR="008306EB" w:rsidRPr="0061523C">
        <w:rPr>
          <w:rFonts w:cs="Arial"/>
          <w:sz w:val="20"/>
          <w:szCs w:val="20"/>
          <w:shd w:val="clear" w:color="auto" w:fill="FFFFFF"/>
          <w:lang w:val="eu-ES"/>
        </w:rPr>
        <w:t>7</w:t>
      </w:r>
      <w:r w:rsidR="00974598" w:rsidRPr="0061523C">
        <w:rPr>
          <w:rFonts w:cs="Arial"/>
          <w:sz w:val="20"/>
          <w:szCs w:val="20"/>
          <w:shd w:val="clear" w:color="auto" w:fill="FFFFFF"/>
          <w:lang w:val="eu-ES"/>
        </w:rPr>
        <w:t xml:space="preserve"> của Luậ</w:t>
      </w:r>
      <w:r w:rsidR="00434166" w:rsidRPr="0061523C">
        <w:rPr>
          <w:rFonts w:cs="Arial"/>
          <w:sz w:val="20"/>
          <w:szCs w:val="20"/>
          <w:shd w:val="clear" w:color="auto" w:fill="FFFFFF"/>
          <w:lang w:val="eu-ES"/>
        </w:rPr>
        <w:t>t này</w:t>
      </w:r>
      <w:r w:rsidRPr="0061523C">
        <w:rPr>
          <w:rFonts w:eastAsia="Times New Roman" w:cs="Arial"/>
          <w:sz w:val="20"/>
          <w:szCs w:val="20"/>
        </w:rPr>
        <w:t>.</w:t>
      </w:r>
    </w:p>
    <w:p w:rsidR="00D220DA" w:rsidRPr="0061523C" w:rsidRDefault="00404F80" w:rsidP="0061523C">
      <w:pPr>
        <w:spacing w:after="120" w:line="240" w:lineRule="auto"/>
        <w:ind w:firstLine="720"/>
        <w:jc w:val="both"/>
        <w:rPr>
          <w:rFonts w:cs="Arial"/>
          <w:sz w:val="20"/>
          <w:szCs w:val="20"/>
        </w:rPr>
      </w:pPr>
      <w:r w:rsidRPr="0061523C">
        <w:rPr>
          <w:rFonts w:eastAsia="Times New Roman" w:cs="Arial"/>
          <w:sz w:val="20"/>
          <w:szCs w:val="20"/>
        </w:rPr>
        <w:t xml:space="preserve">Trường hợp thay đổi một trong các nội dung thông báo công khai đấu giá quy định tại khoản 4 Điều này </w:t>
      </w:r>
      <w:r w:rsidR="00D220DA" w:rsidRPr="0061523C">
        <w:rPr>
          <w:rFonts w:eastAsia="Times New Roman" w:cs="Arial"/>
          <w:sz w:val="20"/>
          <w:szCs w:val="20"/>
        </w:rPr>
        <w:t xml:space="preserve">hoặc </w:t>
      </w:r>
      <w:r w:rsidR="00954A0B" w:rsidRPr="0061523C">
        <w:rPr>
          <w:rFonts w:eastAsia="Times New Roman" w:cs="Arial"/>
          <w:sz w:val="20"/>
          <w:szCs w:val="20"/>
        </w:rPr>
        <w:t xml:space="preserve">tạm dừng </w:t>
      </w:r>
      <w:r w:rsidR="00D220DA" w:rsidRPr="0061523C">
        <w:rPr>
          <w:rFonts w:eastAsia="Times New Roman" w:cs="Arial"/>
          <w:sz w:val="20"/>
          <w:szCs w:val="20"/>
        </w:rPr>
        <w:t xml:space="preserve">việc tổ chức đấu giá </w:t>
      </w:r>
      <w:r w:rsidR="0089319D" w:rsidRPr="0061523C">
        <w:rPr>
          <w:rFonts w:eastAsia="Times New Roman" w:cs="Arial"/>
          <w:sz w:val="20"/>
          <w:szCs w:val="20"/>
        </w:rPr>
        <w:t xml:space="preserve">mà chưa hết thời hạn tiếp nhận hồ sơ tham gia đấu giá, tiền đặt trước </w:t>
      </w:r>
      <w:r w:rsidRPr="0061523C">
        <w:rPr>
          <w:rFonts w:eastAsia="Times New Roman" w:cs="Arial"/>
          <w:sz w:val="20"/>
          <w:szCs w:val="20"/>
        </w:rPr>
        <w:t xml:space="preserve">thì tổ chức </w:t>
      </w:r>
      <w:r w:rsidR="009F767C" w:rsidRPr="0061523C">
        <w:rPr>
          <w:rFonts w:cs="Arial"/>
          <w:sz w:val="20"/>
          <w:szCs w:val="20"/>
          <w:shd w:val="clear" w:color="auto" w:fill="FFFFFF"/>
        </w:rPr>
        <w:t>hành nghề</w:t>
      </w:r>
      <w:r w:rsidR="009F767C" w:rsidRPr="0061523C">
        <w:rPr>
          <w:rFonts w:eastAsia="Times New Roman" w:cs="Arial"/>
          <w:sz w:val="20"/>
          <w:szCs w:val="20"/>
        </w:rPr>
        <w:t xml:space="preserve"> </w:t>
      </w:r>
      <w:r w:rsidRPr="0061523C">
        <w:rPr>
          <w:rFonts w:eastAsia="Times New Roman" w:cs="Arial"/>
          <w:sz w:val="20"/>
          <w:szCs w:val="20"/>
        </w:rPr>
        <w:t xml:space="preserve">đấu giá tài sản phải </w:t>
      </w:r>
      <w:r w:rsidR="0089319D" w:rsidRPr="0061523C">
        <w:rPr>
          <w:rFonts w:eastAsia="Times New Roman" w:cs="Arial"/>
          <w:sz w:val="20"/>
          <w:szCs w:val="20"/>
        </w:rPr>
        <w:t>niêm yết</w:t>
      </w:r>
      <w:r w:rsidR="0040433C" w:rsidRPr="0061523C">
        <w:rPr>
          <w:rFonts w:eastAsia="Times New Roman" w:cs="Arial"/>
          <w:sz w:val="20"/>
          <w:szCs w:val="20"/>
        </w:rPr>
        <w:t xml:space="preserve"> </w:t>
      </w:r>
      <w:r w:rsidRPr="0061523C">
        <w:rPr>
          <w:rFonts w:eastAsia="Times New Roman" w:cs="Arial"/>
          <w:sz w:val="20"/>
          <w:szCs w:val="20"/>
        </w:rPr>
        <w:t xml:space="preserve">nội dung thay đổi theo đúng thời </w:t>
      </w:r>
      <w:r w:rsidR="008A566F" w:rsidRPr="0061523C">
        <w:rPr>
          <w:rFonts w:cs="Arial"/>
          <w:sz w:val="20"/>
          <w:szCs w:val="20"/>
        </w:rPr>
        <w:t>gian</w:t>
      </w:r>
      <w:r w:rsidRPr="0061523C">
        <w:rPr>
          <w:rFonts w:eastAsia="Times New Roman" w:cs="Arial"/>
          <w:sz w:val="20"/>
          <w:szCs w:val="20"/>
        </w:rPr>
        <w:t xml:space="preserve"> quy định tại khoản </w:t>
      </w:r>
      <w:r w:rsidR="00065B28" w:rsidRPr="0061523C">
        <w:rPr>
          <w:rFonts w:eastAsia="Times New Roman" w:cs="Arial"/>
          <w:sz w:val="20"/>
          <w:szCs w:val="20"/>
        </w:rPr>
        <w:t>1</w:t>
      </w:r>
      <w:r w:rsidR="00EE7000" w:rsidRPr="0061523C">
        <w:rPr>
          <w:rFonts w:eastAsia="Times New Roman" w:cs="Arial"/>
          <w:sz w:val="20"/>
          <w:szCs w:val="20"/>
        </w:rPr>
        <w:t xml:space="preserve"> Điều </w:t>
      </w:r>
      <w:r w:rsidR="00065B28" w:rsidRPr="0061523C">
        <w:rPr>
          <w:rFonts w:eastAsia="Times New Roman" w:cs="Arial"/>
          <w:sz w:val="20"/>
          <w:szCs w:val="20"/>
        </w:rPr>
        <w:t xml:space="preserve">35 </w:t>
      </w:r>
      <w:r w:rsidR="004F665E" w:rsidRPr="0061523C">
        <w:rPr>
          <w:rFonts w:eastAsia="Times New Roman" w:cs="Arial"/>
          <w:sz w:val="20"/>
          <w:szCs w:val="20"/>
        </w:rPr>
        <w:t xml:space="preserve">của </w:t>
      </w:r>
      <w:r w:rsidR="00065B28" w:rsidRPr="0061523C">
        <w:rPr>
          <w:rFonts w:eastAsia="Times New Roman" w:cs="Arial"/>
          <w:sz w:val="20"/>
          <w:szCs w:val="20"/>
        </w:rPr>
        <w:t xml:space="preserve">Luật </w:t>
      </w:r>
      <w:r w:rsidRPr="0061523C">
        <w:rPr>
          <w:rFonts w:eastAsia="Times New Roman" w:cs="Arial"/>
          <w:sz w:val="20"/>
          <w:szCs w:val="20"/>
        </w:rPr>
        <w:t>này</w:t>
      </w:r>
      <w:r w:rsidR="0040433C" w:rsidRPr="0061523C">
        <w:rPr>
          <w:rFonts w:eastAsia="Times New Roman" w:cs="Arial"/>
          <w:sz w:val="20"/>
          <w:szCs w:val="20"/>
        </w:rPr>
        <w:t xml:space="preserve"> và thông báo công khai nội dung thay đổi theo đúng thời </w:t>
      </w:r>
      <w:r w:rsidR="008A566F" w:rsidRPr="0061523C">
        <w:rPr>
          <w:rFonts w:cs="Arial"/>
          <w:sz w:val="20"/>
          <w:szCs w:val="20"/>
        </w:rPr>
        <w:t>gian</w:t>
      </w:r>
      <w:r w:rsidR="0040433C" w:rsidRPr="0061523C">
        <w:rPr>
          <w:rFonts w:eastAsia="Times New Roman" w:cs="Arial"/>
          <w:sz w:val="20"/>
          <w:szCs w:val="20"/>
        </w:rPr>
        <w:t xml:space="preserve"> quy định tại </w:t>
      </w:r>
      <w:r w:rsidR="008A566F" w:rsidRPr="0061523C">
        <w:rPr>
          <w:rFonts w:cs="Arial"/>
          <w:sz w:val="20"/>
          <w:szCs w:val="20"/>
        </w:rPr>
        <w:t xml:space="preserve">khoản 3 </w:t>
      </w:r>
      <w:r w:rsidR="0040433C" w:rsidRPr="0061523C">
        <w:rPr>
          <w:rFonts w:eastAsia="Times New Roman" w:cs="Arial"/>
          <w:sz w:val="20"/>
          <w:szCs w:val="20"/>
        </w:rPr>
        <w:t>Điều này.</w:t>
      </w:r>
    </w:p>
    <w:p w:rsidR="00465D1F" w:rsidRPr="0061523C" w:rsidRDefault="00C06581" w:rsidP="0061523C">
      <w:pPr>
        <w:spacing w:after="120" w:line="240" w:lineRule="auto"/>
        <w:ind w:firstLine="720"/>
        <w:jc w:val="both"/>
        <w:rPr>
          <w:rFonts w:eastAsia="Times New Roman" w:cs="Arial"/>
          <w:sz w:val="20"/>
          <w:szCs w:val="20"/>
        </w:rPr>
      </w:pPr>
      <w:r w:rsidRPr="0061523C" w:rsidDel="00C06581">
        <w:rPr>
          <w:rFonts w:cs="Arial"/>
          <w:bCs/>
          <w:iCs/>
          <w:sz w:val="20"/>
          <w:szCs w:val="20"/>
          <w:lang w:val="eu-ES"/>
        </w:rPr>
        <w:t xml:space="preserve"> </w:t>
      </w:r>
      <w:r w:rsidR="0052224D" w:rsidRPr="0061523C">
        <w:rPr>
          <w:rFonts w:eastAsia="Times New Roman" w:cs="Arial"/>
          <w:sz w:val="20"/>
          <w:szCs w:val="20"/>
          <w:lang w:val="eu-ES"/>
        </w:rPr>
        <w:t>1a</w:t>
      </w:r>
      <w:r w:rsidR="0052224D" w:rsidRPr="0061523C">
        <w:rPr>
          <w:rFonts w:cs="Arial"/>
          <w:sz w:val="20"/>
          <w:szCs w:val="20"/>
          <w:lang w:val="eu-ES"/>
        </w:rPr>
        <w:t xml:space="preserve">. </w:t>
      </w:r>
      <w:r w:rsidR="0033401D" w:rsidRPr="0061523C">
        <w:rPr>
          <w:rFonts w:eastAsia="Times New Roman" w:cs="Arial"/>
          <w:sz w:val="20"/>
          <w:szCs w:val="20"/>
        </w:rPr>
        <w:t xml:space="preserve">Ngoài việc thông báo công khai trên </w:t>
      </w:r>
      <w:r w:rsidR="00F34706" w:rsidRPr="0061523C">
        <w:rPr>
          <w:rFonts w:eastAsia="Times New Roman" w:cs="Arial"/>
          <w:sz w:val="20"/>
          <w:szCs w:val="20"/>
          <w:lang w:val="en-US"/>
        </w:rPr>
        <w:t>Cổng Đấu giá tài sản quốc gia và</w:t>
      </w:r>
      <w:r w:rsidR="00F34706" w:rsidRPr="0061523C">
        <w:rPr>
          <w:rFonts w:cs="Arial"/>
          <w:sz w:val="20"/>
          <w:szCs w:val="20"/>
          <w:lang w:val="en-US"/>
        </w:rPr>
        <w:t xml:space="preserve"> </w:t>
      </w:r>
      <w:r w:rsidR="00563C32" w:rsidRPr="0061523C">
        <w:rPr>
          <w:rFonts w:cs="Arial"/>
          <w:sz w:val="20"/>
          <w:szCs w:val="20"/>
          <w:lang w:val="eu-ES"/>
        </w:rPr>
        <w:t xml:space="preserve">báo in hoặc báo hình của </w:t>
      </w:r>
      <w:r w:rsidR="00FF3E34" w:rsidRPr="0061523C">
        <w:rPr>
          <w:rFonts w:cs="Arial"/>
          <w:sz w:val="20"/>
          <w:szCs w:val="20"/>
          <w:lang w:val="eu-ES"/>
        </w:rPr>
        <w:t>t</w:t>
      </w:r>
      <w:r w:rsidR="00563C32" w:rsidRPr="0061523C">
        <w:rPr>
          <w:rFonts w:cs="Arial"/>
          <w:sz w:val="20"/>
          <w:szCs w:val="20"/>
          <w:lang w:val="eu-ES"/>
        </w:rPr>
        <w:t xml:space="preserve">rung ương hoặc tỉnh, thành phố trực thuộc </w:t>
      </w:r>
      <w:r w:rsidR="00FF3E34" w:rsidRPr="0061523C">
        <w:rPr>
          <w:rFonts w:cs="Arial"/>
          <w:sz w:val="20"/>
          <w:szCs w:val="20"/>
          <w:lang w:val="eu-ES"/>
        </w:rPr>
        <w:t>t</w:t>
      </w:r>
      <w:r w:rsidR="00563C32" w:rsidRPr="0061523C">
        <w:rPr>
          <w:rFonts w:cs="Arial"/>
          <w:sz w:val="20"/>
          <w:szCs w:val="20"/>
          <w:lang w:val="eu-ES"/>
        </w:rPr>
        <w:t>rung ương nơi có tài sản đấu giá</w:t>
      </w:r>
      <w:r w:rsidR="008815E0" w:rsidRPr="0061523C">
        <w:rPr>
          <w:rFonts w:cs="Arial"/>
          <w:sz w:val="20"/>
          <w:szCs w:val="20"/>
          <w:lang w:val="eu-ES"/>
        </w:rPr>
        <w:t xml:space="preserve"> quy định </w:t>
      </w:r>
      <w:r w:rsidR="00563C32" w:rsidRPr="0061523C">
        <w:rPr>
          <w:rFonts w:cs="Arial"/>
          <w:sz w:val="20"/>
          <w:szCs w:val="20"/>
          <w:shd w:val="clear" w:color="auto" w:fill="FFFFFF"/>
          <w:lang w:val="eu-ES"/>
        </w:rPr>
        <w:t>tại khoản 1 Điều này</w:t>
      </w:r>
      <w:r w:rsidR="0033401D" w:rsidRPr="0061523C">
        <w:rPr>
          <w:rFonts w:eastAsia="Times New Roman" w:cs="Arial"/>
          <w:sz w:val="20"/>
          <w:szCs w:val="20"/>
        </w:rPr>
        <w:t xml:space="preserve">, </w:t>
      </w:r>
      <w:r w:rsidR="004C6E60" w:rsidRPr="0061523C">
        <w:rPr>
          <w:rFonts w:eastAsia="Times New Roman" w:cs="Arial"/>
          <w:sz w:val="20"/>
          <w:szCs w:val="20"/>
        </w:rPr>
        <w:t xml:space="preserve">tổ chức </w:t>
      </w:r>
      <w:r w:rsidR="009F767C" w:rsidRPr="0061523C">
        <w:rPr>
          <w:rFonts w:cs="Arial"/>
          <w:sz w:val="20"/>
          <w:szCs w:val="20"/>
          <w:shd w:val="clear" w:color="auto" w:fill="FFFFFF"/>
          <w:lang w:val="eu-ES"/>
        </w:rPr>
        <w:t>hành nghề</w:t>
      </w:r>
      <w:r w:rsidR="009F767C" w:rsidRPr="0061523C">
        <w:rPr>
          <w:rFonts w:eastAsia="Times New Roman" w:cs="Arial"/>
          <w:sz w:val="20"/>
          <w:szCs w:val="20"/>
        </w:rPr>
        <w:t xml:space="preserve"> </w:t>
      </w:r>
      <w:r w:rsidR="004C6E60" w:rsidRPr="0061523C">
        <w:rPr>
          <w:rFonts w:eastAsia="Times New Roman" w:cs="Arial"/>
          <w:sz w:val="20"/>
          <w:szCs w:val="20"/>
        </w:rPr>
        <w:t>đấu giá tài sản</w:t>
      </w:r>
      <w:r w:rsidR="004F34AB" w:rsidRPr="0061523C">
        <w:rPr>
          <w:rFonts w:eastAsia="Times New Roman" w:cs="Arial"/>
          <w:sz w:val="20"/>
          <w:szCs w:val="20"/>
        </w:rPr>
        <w:t xml:space="preserve"> </w:t>
      </w:r>
      <w:r w:rsidR="004C6E60" w:rsidRPr="0061523C">
        <w:rPr>
          <w:rFonts w:eastAsia="Times New Roman" w:cs="Arial"/>
          <w:sz w:val="20"/>
          <w:szCs w:val="20"/>
        </w:rPr>
        <w:t xml:space="preserve">thông báo công khai </w:t>
      </w:r>
      <w:r w:rsidR="006D40F4" w:rsidRPr="0061523C">
        <w:rPr>
          <w:rFonts w:cs="Arial"/>
          <w:sz w:val="20"/>
          <w:szCs w:val="20"/>
          <w:lang w:val="eu-ES"/>
        </w:rPr>
        <w:t xml:space="preserve">việc đấu giá tài sản </w:t>
      </w:r>
      <w:r w:rsidR="004C6E60" w:rsidRPr="0061523C">
        <w:rPr>
          <w:rFonts w:eastAsia="Times New Roman" w:cs="Arial"/>
          <w:sz w:val="20"/>
          <w:szCs w:val="20"/>
        </w:rPr>
        <w:t>trên các phương tiện thông tin đại chúng khác</w:t>
      </w:r>
      <w:r w:rsidR="00563C32" w:rsidRPr="0061523C">
        <w:rPr>
          <w:rFonts w:eastAsia="Times New Roman" w:cs="Arial"/>
          <w:sz w:val="20"/>
          <w:szCs w:val="20"/>
        </w:rPr>
        <w:t xml:space="preserve"> </w:t>
      </w:r>
      <w:r w:rsidR="00563C32" w:rsidRPr="0061523C">
        <w:rPr>
          <w:rFonts w:cs="Arial"/>
          <w:sz w:val="20"/>
          <w:szCs w:val="20"/>
          <w:lang w:val="eu-ES"/>
        </w:rPr>
        <w:t xml:space="preserve">theo yêu cầu của </w:t>
      </w:r>
      <w:r w:rsidR="00563C32" w:rsidRPr="0061523C">
        <w:rPr>
          <w:rFonts w:eastAsia="Times New Roman" w:cs="Arial"/>
          <w:sz w:val="20"/>
          <w:szCs w:val="20"/>
        </w:rPr>
        <w:t xml:space="preserve">người có tài sản </w:t>
      </w:r>
      <w:r w:rsidR="00563C32" w:rsidRPr="0061523C">
        <w:rPr>
          <w:rFonts w:cs="Arial"/>
          <w:sz w:val="20"/>
          <w:szCs w:val="20"/>
          <w:lang w:val="eu-ES"/>
        </w:rPr>
        <w:t>đấu giá</w:t>
      </w:r>
      <w:r w:rsidR="00563C32" w:rsidRPr="0061523C">
        <w:rPr>
          <w:rFonts w:eastAsia="Times New Roman" w:cs="Arial"/>
          <w:sz w:val="20"/>
          <w:szCs w:val="20"/>
          <w:lang w:val="eu-ES"/>
        </w:rPr>
        <w:t>.</w:t>
      </w:r>
      <w:r w:rsidR="00757466" w:rsidRPr="0061523C">
        <w:rPr>
          <w:rFonts w:eastAsia="Times New Roman" w:cs="Arial"/>
          <w:sz w:val="20"/>
          <w:szCs w:val="20"/>
        </w:rPr>
        <w:t>”</w:t>
      </w:r>
      <w:r w:rsidRPr="0061523C">
        <w:rPr>
          <w:rFonts w:eastAsia="Times New Roman" w:cs="Arial"/>
          <w:sz w:val="20"/>
          <w:szCs w:val="20"/>
          <w:lang w:val="en-US"/>
        </w:rPr>
        <w:t>;</w:t>
      </w:r>
    </w:p>
    <w:p w:rsidR="00960BF0" w:rsidRPr="0061523C" w:rsidRDefault="00C06581"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lang w:val="en-US"/>
        </w:rPr>
        <w:t>b</w:t>
      </w:r>
      <w:r w:rsidR="0078503A" w:rsidRPr="0061523C">
        <w:rPr>
          <w:rFonts w:eastAsia="Times New Roman" w:cs="Arial"/>
          <w:sz w:val="20"/>
          <w:szCs w:val="20"/>
        </w:rPr>
        <w:t>)</w:t>
      </w:r>
      <w:r w:rsidR="00465D1F" w:rsidRPr="0061523C">
        <w:rPr>
          <w:rFonts w:eastAsia="Times New Roman" w:cs="Arial"/>
          <w:sz w:val="20"/>
          <w:szCs w:val="20"/>
        </w:rPr>
        <w:t xml:space="preserve"> Sửa đổi, bổ sung khoản 2</w:t>
      </w:r>
      <w:r w:rsidR="00033728" w:rsidRPr="0061523C">
        <w:rPr>
          <w:rFonts w:eastAsia="Times New Roman" w:cs="Arial"/>
          <w:sz w:val="20"/>
          <w:szCs w:val="20"/>
        </w:rPr>
        <w:t xml:space="preserve"> </w:t>
      </w:r>
      <w:r w:rsidR="00172D06" w:rsidRPr="0061523C">
        <w:rPr>
          <w:rFonts w:eastAsia="Times New Roman" w:cs="Arial"/>
          <w:sz w:val="20"/>
          <w:szCs w:val="20"/>
          <w:lang w:val="en-GB"/>
        </w:rPr>
        <w:t xml:space="preserve">và khoản 3 </w:t>
      </w:r>
      <w:r w:rsidR="00033728" w:rsidRPr="0061523C">
        <w:rPr>
          <w:rFonts w:eastAsia="Times New Roman" w:cs="Arial"/>
          <w:sz w:val="20"/>
          <w:szCs w:val="20"/>
        </w:rPr>
        <w:t>như sau</w:t>
      </w:r>
      <w:r w:rsidR="00465D1F" w:rsidRPr="0061523C">
        <w:rPr>
          <w:rFonts w:eastAsia="Times New Roman" w:cs="Arial"/>
          <w:sz w:val="20"/>
          <w:szCs w:val="20"/>
        </w:rPr>
        <w:t xml:space="preserve">: </w:t>
      </w:r>
    </w:p>
    <w:p w:rsidR="00465D1F" w:rsidRPr="0061523C" w:rsidRDefault="00465D1F"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 xml:space="preserve">“2. Trường hợp đấu giá theo thủ tục rút gọn quy định tại khoản 1 Điều 53 của Luật này thì </w:t>
      </w:r>
      <w:r w:rsidR="00B3585D" w:rsidRPr="0061523C">
        <w:rPr>
          <w:rFonts w:cs="Arial"/>
          <w:sz w:val="20"/>
          <w:szCs w:val="20"/>
        </w:rPr>
        <w:t xml:space="preserve">ngoài quy định về niêm yết việc đấu giá tài sản quy định tại khoản 1a Điều 35 của Luật này, </w:t>
      </w:r>
      <w:r w:rsidRPr="0061523C">
        <w:rPr>
          <w:rFonts w:eastAsia="Times New Roman" w:cs="Arial"/>
          <w:sz w:val="20"/>
          <w:szCs w:val="20"/>
        </w:rPr>
        <w:t xml:space="preserve">tổ chức </w:t>
      </w:r>
      <w:r w:rsidR="009F767C" w:rsidRPr="0061523C">
        <w:rPr>
          <w:rFonts w:cs="Arial"/>
          <w:sz w:val="20"/>
          <w:szCs w:val="20"/>
          <w:shd w:val="clear" w:color="auto" w:fill="FFFFFF"/>
        </w:rPr>
        <w:t>hành nghề</w:t>
      </w:r>
      <w:r w:rsidR="009F767C" w:rsidRPr="0061523C">
        <w:rPr>
          <w:rFonts w:eastAsia="Times New Roman" w:cs="Arial"/>
          <w:sz w:val="20"/>
          <w:szCs w:val="20"/>
        </w:rPr>
        <w:t xml:space="preserve"> </w:t>
      </w:r>
      <w:r w:rsidRPr="0061523C">
        <w:rPr>
          <w:rFonts w:eastAsia="Times New Roman" w:cs="Arial"/>
          <w:sz w:val="20"/>
          <w:szCs w:val="20"/>
        </w:rPr>
        <w:t xml:space="preserve">đấu giá tài sản thông báo công khai trên </w:t>
      </w:r>
      <w:r w:rsidR="009754AE" w:rsidRPr="0061523C">
        <w:rPr>
          <w:rFonts w:cs="Arial"/>
          <w:iCs/>
          <w:sz w:val="20"/>
          <w:szCs w:val="20"/>
          <w:shd w:val="clear" w:color="auto" w:fill="FFFFFF"/>
        </w:rPr>
        <w:t xml:space="preserve">Cổng </w:t>
      </w:r>
      <w:r w:rsidR="00A44AB3" w:rsidRPr="0061523C">
        <w:rPr>
          <w:rFonts w:cs="Arial"/>
          <w:iCs/>
          <w:sz w:val="20"/>
          <w:szCs w:val="20"/>
          <w:shd w:val="clear" w:color="auto" w:fill="FFFFFF"/>
        </w:rPr>
        <w:t>Đ</w:t>
      </w:r>
      <w:r w:rsidR="009754AE" w:rsidRPr="0061523C">
        <w:rPr>
          <w:rFonts w:cs="Arial"/>
          <w:iCs/>
          <w:sz w:val="20"/>
          <w:szCs w:val="20"/>
          <w:shd w:val="clear" w:color="auto" w:fill="FFFFFF"/>
        </w:rPr>
        <w:t>ấu giá tài sản quốc gia</w:t>
      </w:r>
      <w:r w:rsidRPr="0061523C">
        <w:rPr>
          <w:rFonts w:eastAsia="Times New Roman" w:cs="Arial"/>
          <w:sz w:val="20"/>
          <w:szCs w:val="20"/>
        </w:rPr>
        <w:t>.</w:t>
      </w:r>
    </w:p>
    <w:p w:rsidR="005B617C" w:rsidRPr="0061523C" w:rsidRDefault="00757466" w:rsidP="0061523C">
      <w:pPr>
        <w:shd w:val="clear" w:color="auto" w:fill="FFFFFF"/>
        <w:spacing w:after="120" w:line="240" w:lineRule="auto"/>
        <w:ind w:firstLine="720"/>
        <w:jc w:val="both"/>
        <w:rPr>
          <w:rFonts w:cs="Arial"/>
          <w:sz w:val="20"/>
          <w:szCs w:val="20"/>
          <w:shd w:val="clear" w:color="auto" w:fill="FFFFFF"/>
        </w:rPr>
      </w:pPr>
      <w:r w:rsidRPr="0061523C">
        <w:rPr>
          <w:rFonts w:eastAsia="Times New Roman" w:cs="Arial"/>
          <w:sz w:val="20"/>
          <w:szCs w:val="20"/>
        </w:rPr>
        <w:t xml:space="preserve">3. </w:t>
      </w:r>
      <w:r w:rsidR="006F326F" w:rsidRPr="0061523C">
        <w:rPr>
          <w:rFonts w:eastAsia="Times New Roman" w:cs="Arial"/>
          <w:sz w:val="20"/>
          <w:szCs w:val="20"/>
        </w:rPr>
        <w:t xml:space="preserve">Thời gian thông </w:t>
      </w:r>
      <w:r w:rsidR="009B3232" w:rsidRPr="0061523C">
        <w:rPr>
          <w:rFonts w:cs="Arial"/>
          <w:sz w:val="20"/>
          <w:szCs w:val="20"/>
        </w:rPr>
        <w:t xml:space="preserve">báo </w:t>
      </w:r>
      <w:r w:rsidR="00465D1F" w:rsidRPr="0061523C">
        <w:rPr>
          <w:rFonts w:eastAsia="Times New Roman" w:cs="Arial"/>
          <w:sz w:val="20"/>
          <w:szCs w:val="20"/>
        </w:rPr>
        <w:t xml:space="preserve">công khai </w:t>
      </w:r>
      <w:r w:rsidR="00746DDD" w:rsidRPr="0061523C">
        <w:rPr>
          <w:rFonts w:eastAsia="Times New Roman" w:cs="Arial"/>
          <w:sz w:val="20"/>
          <w:szCs w:val="20"/>
        </w:rPr>
        <w:t xml:space="preserve">quy định tại khoản 1 Điều này </w:t>
      </w:r>
      <w:r w:rsidR="006F326F" w:rsidRPr="0061523C">
        <w:rPr>
          <w:rFonts w:eastAsia="Times New Roman" w:cs="Arial"/>
          <w:sz w:val="20"/>
          <w:szCs w:val="20"/>
        </w:rPr>
        <w:t xml:space="preserve">ít nhất là 07 ngày làm việc đối với tài sản là động sản, 15 ngày đối với tài sản là bất động sản trước ngày mở </w:t>
      </w:r>
      <w:r w:rsidR="0026192D" w:rsidRPr="0061523C">
        <w:rPr>
          <w:rFonts w:cs="Arial"/>
          <w:sz w:val="20"/>
          <w:szCs w:val="20"/>
          <w:shd w:val="clear" w:color="auto" w:fill="FFFFFF"/>
          <w:lang w:val="en-US"/>
        </w:rPr>
        <w:t>phiên</w:t>
      </w:r>
      <w:r w:rsidR="006F326F" w:rsidRPr="0061523C">
        <w:rPr>
          <w:rFonts w:eastAsia="Times New Roman" w:cs="Arial"/>
          <w:sz w:val="20"/>
          <w:szCs w:val="20"/>
        </w:rPr>
        <w:t xml:space="preserve"> đấu giá</w:t>
      </w:r>
      <w:r w:rsidR="00465D1F" w:rsidRPr="0061523C">
        <w:rPr>
          <w:rFonts w:eastAsia="Times New Roman" w:cs="Arial"/>
          <w:sz w:val="20"/>
          <w:szCs w:val="20"/>
        </w:rPr>
        <w:t xml:space="preserve">. Việc thông báo công khai quy định tại khoản 2 Điều này được thực hiện đồng thời với việc niêm yết đấu giá tài sản quy định tại khoản </w:t>
      </w:r>
      <w:r w:rsidR="00A44AB3" w:rsidRPr="0061523C">
        <w:rPr>
          <w:rFonts w:eastAsia="Times New Roman" w:cs="Arial"/>
          <w:sz w:val="20"/>
          <w:szCs w:val="20"/>
        </w:rPr>
        <w:t>1a</w:t>
      </w:r>
      <w:r w:rsidR="00465D1F" w:rsidRPr="0061523C">
        <w:rPr>
          <w:rFonts w:eastAsia="Times New Roman" w:cs="Arial"/>
          <w:sz w:val="20"/>
          <w:szCs w:val="20"/>
        </w:rPr>
        <w:t xml:space="preserve"> Điều </w:t>
      </w:r>
      <w:r w:rsidR="00A44AB3" w:rsidRPr="0061523C">
        <w:rPr>
          <w:rFonts w:eastAsia="Times New Roman" w:cs="Arial"/>
          <w:sz w:val="20"/>
          <w:szCs w:val="20"/>
        </w:rPr>
        <w:t>3</w:t>
      </w:r>
      <w:r w:rsidR="00465D1F" w:rsidRPr="0061523C">
        <w:rPr>
          <w:rFonts w:eastAsia="Times New Roman" w:cs="Arial"/>
          <w:sz w:val="20"/>
          <w:szCs w:val="20"/>
        </w:rPr>
        <w:t>5 của Luật này.</w:t>
      </w:r>
      <w:r w:rsidR="00B17B60" w:rsidRPr="0061523C">
        <w:rPr>
          <w:rFonts w:eastAsia="Times New Roman" w:cs="Arial"/>
          <w:sz w:val="20"/>
          <w:szCs w:val="20"/>
        </w:rPr>
        <w:t>”.</w:t>
      </w:r>
    </w:p>
    <w:p w:rsidR="00041A0B" w:rsidRPr="0061523C" w:rsidRDefault="0029634E" w:rsidP="0061523C">
      <w:pPr>
        <w:tabs>
          <w:tab w:val="left" w:pos="2977"/>
        </w:tabs>
        <w:spacing w:after="120" w:line="240" w:lineRule="auto"/>
        <w:ind w:firstLine="720"/>
        <w:jc w:val="both"/>
        <w:rPr>
          <w:rFonts w:cs="Arial"/>
          <w:sz w:val="20"/>
          <w:szCs w:val="20"/>
          <w:lang w:val="eu-ES"/>
        </w:rPr>
      </w:pPr>
      <w:r w:rsidRPr="0061523C">
        <w:rPr>
          <w:rFonts w:cs="Arial"/>
          <w:bCs/>
          <w:iCs/>
          <w:sz w:val="20"/>
          <w:szCs w:val="20"/>
          <w:lang w:val="en-US"/>
        </w:rPr>
        <w:t>38</w:t>
      </w:r>
      <w:r w:rsidR="00041A0B" w:rsidRPr="0061523C">
        <w:rPr>
          <w:rFonts w:cs="Arial"/>
          <w:sz w:val="20"/>
          <w:szCs w:val="20"/>
        </w:rPr>
        <w:t>.</w:t>
      </w:r>
      <w:r w:rsidR="00041A0B" w:rsidRPr="0061523C">
        <w:rPr>
          <w:rFonts w:cs="Arial"/>
          <w:bCs/>
          <w:iCs/>
          <w:sz w:val="20"/>
          <w:szCs w:val="20"/>
        </w:rPr>
        <w:t xml:space="preserve"> </w:t>
      </w:r>
      <w:r w:rsidR="00FC5327" w:rsidRPr="0061523C">
        <w:rPr>
          <w:rFonts w:cs="Arial"/>
          <w:bCs/>
          <w:iCs/>
          <w:sz w:val="20"/>
          <w:szCs w:val="20"/>
          <w:lang w:val="en-US"/>
        </w:rPr>
        <w:t xml:space="preserve">Sửa đổi, </w:t>
      </w:r>
      <w:r w:rsidR="00FC5327" w:rsidRPr="0061523C">
        <w:rPr>
          <w:rFonts w:cs="Arial"/>
          <w:sz w:val="20"/>
          <w:szCs w:val="20"/>
          <w:lang w:val="eu-ES"/>
        </w:rPr>
        <w:t>b</w:t>
      </w:r>
      <w:r w:rsidR="00041A0B" w:rsidRPr="0061523C">
        <w:rPr>
          <w:rFonts w:cs="Arial"/>
          <w:sz w:val="20"/>
          <w:szCs w:val="20"/>
          <w:lang w:val="eu-ES"/>
        </w:rPr>
        <w:t>ổ sung Điều 59 như sau:</w:t>
      </w:r>
    </w:p>
    <w:p w:rsidR="005B3456" w:rsidRPr="0061523C" w:rsidRDefault="00041A0B" w:rsidP="0061523C">
      <w:pPr>
        <w:pStyle w:val="NormalWeb"/>
        <w:shd w:val="clear" w:color="auto" w:fill="FFFFFF"/>
        <w:spacing w:before="0" w:beforeAutospacing="0" w:after="120" w:afterAutospacing="0"/>
        <w:ind w:firstLine="720"/>
        <w:jc w:val="both"/>
        <w:rPr>
          <w:rFonts w:ascii="Arial" w:hAnsi="Arial" w:cs="Arial"/>
          <w:b/>
          <w:sz w:val="20"/>
          <w:szCs w:val="20"/>
          <w:lang w:val="eu-ES"/>
        </w:rPr>
      </w:pPr>
      <w:r w:rsidRPr="0061523C">
        <w:rPr>
          <w:rFonts w:ascii="Arial" w:hAnsi="Arial" w:cs="Arial"/>
          <w:b/>
          <w:sz w:val="20"/>
          <w:szCs w:val="20"/>
          <w:lang w:val="vi-VN"/>
        </w:rPr>
        <w:t>“Điều 59</w:t>
      </w:r>
      <w:r w:rsidR="002724E3" w:rsidRPr="0061523C">
        <w:rPr>
          <w:rFonts w:ascii="Arial" w:hAnsi="Arial" w:cs="Arial"/>
          <w:b/>
          <w:sz w:val="20"/>
          <w:szCs w:val="20"/>
          <w:lang w:val="vi-VN"/>
        </w:rPr>
        <w:t xml:space="preserve">. </w:t>
      </w:r>
      <w:r w:rsidR="005B3456" w:rsidRPr="0061523C">
        <w:rPr>
          <w:rFonts w:ascii="Arial" w:hAnsi="Arial" w:cs="Arial"/>
          <w:b/>
          <w:sz w:val="20"/>
          <w:szCs w:val="20"/>
          <w:lang w:val="eu-ES"/>
        </w:rPr>
        <w:t xml:space="preserve">Trả giá, chấp nhận giá trong đấu giá </w:t>
      </w:r>
      <w:r w:rsidR="00042BD4" w:rsidRPr="0061523C">
        <w:rPr>
          <w:rFonts w:ascii="Arial" w:hAnsi="Arial" w:cs="Arial"/>
          <w:b/>
          <w:sz w:val="20"/>
          <w:szCs w:val="20"/>
          <w:lang w:val="eu-ES"/>
        </w:rPr>
        <w:t>quyền sử dụng tần số vô tuyến điện</w:t>
      </w:r>
    </w:p>
    <w:p w:rsidR="00491F94" w:rsidRPr="0061523C" w:rsidRDefault="00621E49" w:rsidP="0061523C">
      <w:pPr>
        <w:spacing w:after="120" w:line="240" w:lineRule="auto"/>
        <w:ind w:firstLine="720"/>
        <w:jc w:val="both"/>
        <w:rPr>
          <w:rFonts w:cs="Arial"/>
          <w:sz w:val="20"/>
          <w:szCs w:val="20"/>
          <w:lang w:val="en-US"/>
        </w:rPr>
      </w:pPr>
      <w:r w:rsidRPr="0061523C">
        <w:rPr>
          <w:rFonts w:cs="Arial"/>
          <w:sz w:val="20"/>
          <w:szCs w:val="20"/>
          <w:lang w:val="en-US"/>
        </w:rPr>
        <w:t xml:space="preserve">1. </w:t>
      </w:r>
      <w:r w:rsidR="00491F94" w:rsidRPr="0061523C">
        <w:rPr>
          <w:rFonts w:cs="Arial"/>
          <w:sz w:val="20"/>
          <w:szCs w:val="20"/>
          <w:lang w:val="en-US"/>
        </w:rPr>
        <w:t xml:space="preserve">Việc trả giá, chấp nhận giá </w:t>
      </w:r>
      <w:r w:rsidRPr="0061523C">
        <w:rPr>
          <w:rFonts w:cs="Arial"/>
          <w:sz w:val="20"/>
          <w:szCs w:val="20"/>
          <w:lang w:val="en-US"/>
        </w:rPr>
        <w:t xml:space="preserve">trong đấu giá </w:t>
      </w:r>
      <w:r w:rsidR="00491F94" w:rsidRPr="0061523C">
        <w:rPr>
          <w:rFonts w:cs="Arial"/>
          <w:sz w:val="20"/>
          <w:szCs w:val="20"/>
          <w:lang w:val="en-US"/>
        </w:rPr>
        <w:t xml:space="preserve">quyền sử dụng tần số vô tuyến điện </w:t>
      </w:r>
      <w:r w:rsidRPr="0061523C">
        <w:rPr>
          <w:rFonts w:cs="Arial"/>
          <w:sz w:val="20"/>
          <w:szCs w:val="20"/>
          <w:lang w:val="en-US"/>
        </w:rPr>
        <w:t>được thực hiện theo các cách thức sau đây:</w:t>
      </w:r>
    </w:p>
    <w:p w:rsidR="00621E49" w:rsidRPr="0061523C" w:rsidRDefault="00621E49" w:rsidP="0061523C">
      <w:pPr>
        <w:spacing w:after="120" w:line="240" w:lineRule="auto"/>
        <w:ind w:firstLine="720"/>
        <w:jc w:val="both"/>
        <w:rPr>
          <w:rFonts w:cs="Arial"/>
          <w:sz w:val="20"/>
          <w:szCs w:val="20"/>
          <w:lang w:val="en-US"/>
        </w:rPr>
      </w:pPr>
      <w:r w:rsidRPr="0061523C">
        <w:rPr>
          <w:rFonts w:cs="Arial"/>
          <w:sz w:val="20"/>
          <w:szCs w:val="20"/>
          <w:lang w:val="en-US"/>
        </w:rPr>
        <w:t xml:space="preserve">a) </w:t>
      </w:r>
      <w:r w:rsidR="004C5FA8" w:rsidRPr="0061523C">
        <w:rPr>
          <w:rFonts w:cs="Arial"/>
          <w:sz w:val="20"/>
          <w:szCs w:val="20"/>
          <w:lang w:val="en-US"/>
        </w:rPr>
        <w:t>Trả giá theo quy định tại khoản 2 Điều 42 của Luật này;</w:t>
      </w:r>
    </w:p>
    <w:p w:rsidR="004C5FA8" w:rsidRPr="0061523C" w:rsidRDefault="004C5FA8" w:rsidP="0061523C">
      <w:pPr>
        <w:spacing w:after="120" w:line="240" w:lineRule="auto"/>
        <w:ind w:firstLine="720"/>
        <w:jc w:val="both"/>
        <w:rPr>
          <w:rFonts w:cs="Arial"/>
          <w:sz w:val="20"/>
          <w:szCs w:val="20"/>
          <w:lang w:val="en-US"/>
        </w:rPr>
      </w:pPr>
      <w:r w:rsidRPr="0061523C">
        <w:rPr>
          <w:rFonts w:cs="Arial"/>
          <w:sz w:val="20"/>
          <w:szCs w:val="20"/>
          <w:lang w:val="en-US"/>
        </w:rPr>
        <w:t xml:space="preserve">b) Trả giá, chấp nhận </w:t>
      </w:r>
      <w:r w:rsidR="006108EB" w:rsidRPr="0061523C">
        <w:rPr>
          <w:rFonts w:cs="Arial"/>
          <w:sz w:val="20"/>
          <w:szCs w:val="20"/>
          <w:lang w:val="en-US"/>
        </w:rPr>
        <w:t>giá theo hai giai đoạn gồm giai đoạn xác định số lượng khối băng tần trúng đấu giá và giai đoạn xác định vị trí khối băng tần trúng đấu giá;</w:t>
      </w:r>
    </w:p>
    <w:p w:rsidR="006108EB" w:rsidRPr="0061523C" w:rsidRDefault="006108EB" w:rsidP="0061523C">
      <w:pPr>
        <w:spacing w:after="120" w:line="240" w:lineRule="auto"/>
        <w:ind w:firstLine="720"/>
        <w:jc w:val="both"/>
        <w:rPr>
          <w:rFonts w:cs="Arial"/>
          <w:sz w:val="20"/>
          <w:szCs w:val="20"/>
          <w:lang w:val="en-US"/>
        </w:rPr>
      </w:pPr>
      <w:r w:rsidRPr="0061523C">
        <w:rPr>
          <w:rFonts w:cs="Arial"/>
          <w:sz w:val="20"/>
          <w:szCs w:val="20"/>
          <w:lang w:val="en-US"/>
        </w:rPr>
        <w:t xml:space="preserve">c) Trả giá theo số lượng các khối </w:t>
      </w:r>
      <w:r w:rsidR="003F672A" w:rsidRPr="0061523C">
        <w:rPr>
          <w:rFonts w:cs="Arial"/>
          <w:sz w:val="20"/>
          <w:szCs w:val="20"/>
          <w:lang w:val="en-US"/>
        </w:rPr>
        <w:t>băng tần đăng ký mua và được thay đổi khối băng tần trả giá tại các vòng đấu giá.</w:t>
      </w:r>
    </w:p>
    <w:p w:rsidR="001A6C45" w:rsidRPr="0061523C" w:rsidRDefault="001A6C45" w:rsidP="0061523C">
      <w:pPr>
        <w:spacing w:after="120" w:line="240" w:lineRule="auto"/>
        <w:ind w:firstLine="720"/>
        <w:jc w:val="both"/>
        <w:rPr>
          <w:rFonts w:cs="Arial"/>
          <w:sz w:val="20"/>
          <w:szCs w:val="20"/>
          <w:lang w:val="en-US"/>
        </w:rPr>
      </w:pPr>
      <w:r w:rsidRPr="0061523C">
        <w:rPr>
          <w:rFonts w:cs="Arial"/>
          <w:sz w:val="20"/>
          <w:szCs w:val="20"/>
          <w:lang w:val="en-US"/>
        </w:rPr>
        <w:t>2. Người có tài sản đấu giá căn cứ vào băng tần</w:t>
      </w:r>
      <w:r w:rsidR="00654DAC" w:rsidRPr="0061523C">
        <w:rPr>
          <w:rFonts w:cs="Arial"/>
          <w:sz w:val="20"/>
          <w:szCs w:val="20"/>
          <w:lang w:val="en-US"/>
        </w:rPr>
        <w:t>, số lượng khối băng tần đưa ra đấu giá để lựa chọn cách thức trả giá</w:t>
      </w:r>
      <w:r w:rsidR="005B00D5" w:rsidRPr="0061523C">
        <w:rPr>
          <w:rFonts w:cs="Arial"/>
          <w:sz w:val="20"/>
          <w:szCs w:val="20"/>
          <w:lang w:val="en-US"/>
        </w:rPr>
        <w:t>, chấp nhận giá</w:t>
      </w:r>
      <w:r w:rsidR="00654DAC" w:rsidRPr="0061523C">
        <w:rPr>
          <w:rFonts w:cs="Arial"/>
          <w:sz w:val="20"/>
          <w:szCs w:val="20"/>
          <w:lang w:val="en-US"/>
        </w:rPr>
        <w:t xml:space="preserve"> quy định tại khoản 1 Điều này.</w:t>
      </w:r>
    </w:p>
    <w:p w:rsidR="003F672A" w:rsidRPr="0061523C" w:rsidRDefault="00356E06" w:rsidP="0061523C">
      <w:pPr>
        <w:spacing w:after="120" w:line="240" w:lineRule="auto"/>
        <w:ind w:firstLine="720"/>
        <w:jc w:val="both"/>
        <w:rPr>
          <w:rFonts w:cs="Arial"/>
          <w:spacing w:val="-6"/>
          <w:sz w:val="20"/>
          <w:szCs w:val="20"/>
          <w:lang w:val="en-US"/>
        </w:rPr>
      </w:pPr>
      <w:bookmarkStart w:id="30" w:name="_Hlk170913739"/>
      <w:r w:rsidRPr="0061523C">
        <w:rPr>
          <w:rFonts w:cs="Arial"/>
          <w:spacing w:val="-6"/>
          <w:sz w:val="20"/>
          <w:szCs w:val="20"/>
          <w:lang w:val="en-US"/>
        </w:rPr>
        <w:t>3</w:t>
      </w:r>
      <w:r w:rsidR="00556960" w:rsidRPr="0061523C">
        <w:rPr>
          <w:rFonts w:cs="Arial"/>
          <w:spacing w:val="-6"/>
          <w:sz w:val="20"/>
          <w:szCs w:val="20"/>
          <w:lang w:val="en-US"/>
        </w:rPr>
        <w:t xml:space="preserve">. </w:t>
      </w:r>
      <w:r w:rsidR="009243C8" w:rsidRPr="0061523C">
        <w:rPr>
          <w:rFonts w:cs="Arial"/>
          <w:spacing w:val="-6"/>
          <w:sz w:val="20"/>
          <w:szCs w:val="20"/>
          <w:lang w:val="en-US"/>
        </w:rPr>
        <w:t xml:space="preserve">Chính phủ quy định chi tiết </w:t>
      </w:r>
      <w:r w:rsidRPr="0061523C">
        <w:rPr>
          <w:rFonts w:cs="Arial"/>
          <w:spacing w:val="-6"/>
          <w:sz w:val="20"/>
          <w:szCs w:val="20"/>
          <w:lang w:val="en-US"/>
        </w:rPr>
        <w:t>điểm b,</w:t>
      </w:r>
      <w:r w:rsidR="00984FFB" w:rsidRPr="0061523C">
        <w:rPr>
          <w:rFonts w:cs="Arial"/>
          <w:spacing w:val="-6"/>
          <w:sz w:val="20"/>
          <w:szCs w:val="20"/>
          <w:lang w:val="en-US"/>
        </w:rPr>
        <w:t xml:space="preserve"> điểm</w:t>
      </w:r>
      <w:r w:rsidRPr="0061523C">
        <w:rPr>
          <w:rFonts w:cs="Arial"/>
          <w:spacing w:val="-6"/>
          <w:sz w:val="20"/>
          <w:szCs w:val="20"/>
          <w:lang w:val="en-US"/>
        </w:rPr>
        <w:t xml:space="preserve"> c khoản 1 và khoản 2 </w:t>
      </w:r>
      <w:r w:rsidR="009243C8" w:rsidRPr="0061523C">
        <w:rPr>
          <w:rFonts w:cs="Arial"/>
          <w:spacing w:val="-6"/>
          <w:sz w:val="20"/>
          <w:szCs w:val="20"/>
          <w:lang w:val="en-US"/>
        </w:rPr>
        <w:t>Điều này.</w:t>
      </w:r>
      <w:r w:rsidR="00531D1F" w:rsidRPr="0061523C">
        <w:rPr>
          <w:rFonts w:cs="Arial"/>
          <w:spacing w:val="-6"/>
          <w:sz w:val="20"/>
          <w:szCs w:val="20"/>
          <w:lang w:val="en-US"/>
        </w:rPr>
        <w:t>”.</w:t>
      </w:r>
    </w:p>
    <w:bookmarkEnd w:id="30"/>
    <w:p w:rsidR="00B61429" w:rsidRPr="0061523C" w:rsidRDefault="00FC5327" w:rsidP="0061523C">
      <w:pPr>
        <w:spacing w:after="120" w:line="240" w:lineRule="auto"/>
        <w:ind w:firstLine="720"/>
        <w:jc w:val="both"/>
        <w:rPr>
          <w:rFonts w:cs="Arial"/>
          <w:sz w:val="20"/>
          <w:szCs w:val="20"/>
        </w:rPr>
      </w:pPr>
      <w:r w:rsidRPr="0061523C">
        <w:rPr>
          <w:rFonts w:cs="Arial"/>
          <w:sz w:val="20"/>
          <w:szCs w:val="20"/>
          <w:lang w:val="en-GB"/>
        </w:rPr>
        <w:t>39</w:t>
      </w:r>
      <w:r w:rsidR="00B61429" w:rsidRPr="0061523C">
        <w:rPr>
          <w:rFonts w:cs="Arial"/>
          <w:sz w:val="20"/>
          <w:szCs w:val="20"/>
        </w:rPr>
        <w:t>. Sửa đổi, bổ sung điểm a khoản 2 Điều 62 như sau:</w:t>
      </w:r>
    </w:p>
    <w:p w:rsidR="00B61429" w:rsidRPr="0061523C" w:rsidRDefault="00B61429" w:rsidP="0061523C">
      <w:pPr>
        <w:spacing w:after="120" w:line="240" w:lineRule="auto"/>
        <w:ind w:firstLine="720"/>
        <w:jc w:val="both"/>
        <w:rPr>
          <w:rFonts w:cs="Arial"/>
          <w:spacing w:val="-8"/>
          <w:sz w:val="20"/>
          <w:szCs w:val="20"/>
        </w:rPr>
      </w:pPr>
      <w:r w:rsidRPr="0061523C">
        <w:rPr>
          <w:rFonts w:cs="Arial"/>
          <w:spacing w:val="-8"/>
          <w:sz w:val="20"/>
          <w:szCs w:val="20"/>
        </w:rPr>
        <w:t>“a) Nghĩa vụ quy định tại các điểm a, b, c</w:t>
      </w:r>
      <w:r w:rsidR="00BE2A0C" w:rsidRPr="0061523C">
        <w:rPr>
          <w:rFonts w:cs="Arial"/>
          <w:spacing w:val="-8"/>
          <w:sz w:val="20"/>
          <w:szCs w:val="20"/>
          <w:lang w:val="en-GB"/>
        </w:rPr>
        <w:t xml:space="preserve"> và</w:t>
      </w:r>
      <w:r w:rsidRPr="0061523C">
        <w:rPr>
          <w:rFonts w:cs="Arial"/>
          <w:spacing w:val="-8"/>
          <w:sz w:val="20"/>
          <w:szCs w:val="20"/>
        </w:rPr>
        <w:t xml:space="preserve"> d khoản 2 Điều 24 của Luật này;”.</w:t>
      </w:r>
    </w:p>
    <w:p w:rsidR="0039658E" w:rsidRPr="0061523C" w:rsidRDefault="00FC5327" w:rsidP="0061523C">
      <w:pPr>
        <w:spacing w:after="120" w:line="240" w:lineRule="auto"/>
        <w:ind w:firstLine="720"/>
        <w:jc w:val="both"/>
        <w:rPr>
          <w:rFonts w:cs="Arial"/>
          <w:bCs/>
          <w:iCs/>
          <w:sz w:val="20"/>
          <w:szCs w:val="20"/>
        </w:rPr>
      </w:pPr>
      <w:r w:rsidRPr="0061523C">
        <w:rPr>
          <w:rFonts w:cs="Arial"/>
          <w:bCs/>
          <w:iCs/>
          <w:sz w:val="20"/>
          <w:szCs w:val="20"/>
          <w:lang w:val="en-US"/>
        </w:rPr>
        <w:t>40</w:t>
      </w:r>
      <w:r w:rsidR="0039658E" w:rsidRPr="0061523C">
        <w:rPr>
          <w:rFonts w:cs="Arial"/>
          <w:sz w:val="20"/>
          <w:szCs w:val="20"/>
        </w:rPr>
        <w:t>.</w:t>
      </w:r>
      <w:r w:rsidR="0039658E" w:rsidRPr="0061523C">
        <w:rPr>
          <w:rFonts w:cs="Arial"/>
          <w:bCs/>
          <w:iCs/>
          <w:sz w:val="20"/>
          <w:szCs w:val="20"/>
        </w:rPr>
        <w:t xml:space="preserve"> </w:t>
      </w:r>
      <w:r w:rsidR="0039658E" w:rsidRPr="0061523C">
        <w:rPr>
          <w:rFonts w:cs="Arial"/>
          <w:sz w:val="20"/>
          <w:szCs w:val="20"/>
        </w:rPr>
        <w:t>B</w:t>
      </w:r>
      <w:r w:rsidR="0039658E" w:rsidRPr="0061523C">
        <w:rPr>
          <w:rFonts w:cs="Arial"/>
          <w:bCs/>
          <w:iCs/>
          <w:sz w:val="20"/>
          <w:szCs w:val="20"/>
        </w:rPr>
        <w:t xml:space="preserve">ổ sung </w:t>
      </w:r>
      <w:r w:rsidR="0039658E" w:rsidRPr="0061523C">
        <w:rPr>
          <w:rFonts w:cs="Arial"/>
          <w:sz w:val="20"/>
          <w:szCs w:val="20"/>
        </w:rPr>
        <w:t xml:space="preserve">khoản 3 </w:t>
      </w:r>
      <w:r w:rsidR="00834806" w:rsidRPr="0061523C">
        <w:rPr>
          <w:rFonts w:cs="Arial"/>
          <w:bCs/>
          <w:iCs/>
          <w:sz w:val="20"/>
          <w:szCs w:val="20"/>
        </w:rPr>
        <w:t xml:space="preserve">vào sau khoản 2 </w:t>
      </w:r>
      <w:r w:rsidR="0039658E" w:rsidRPr="0061523C">
        <w:rPr>
          <w:rFonts w:cs="Arial"/>
          <w:bCs/>
          <w:iCs/>
          <w:sz w:val="20"/>
          <w:szCs w:val="20"/>
        </w:rPr>
        <w:t xml:space="preserve">Điều </w:t>
      </w:r>
      <w:r w:rsidR="0039658E" w:rsidRPr="0061523C">
        <w:rPr>
          <w:rFonts w:cs="Arial"/>
          <w:sz w:val="20"/>
          <w:szCs w:val="20"/>
        </w:rPr>
        <w:t>66</w:t>
      </w:r>
      <w:r w:rsidR="0039658E" w:rsidRPr="0061523C">
        <w:rPr>
          <w:rFonts w:cs="Arial"/>
          <w:bCs/>
          <w:iCs/>
          <w:sz w:val="20"/>
          <w:szCs w:val="20"/>
        </w:rPr>
        <w:t xml:space="preserve"> như sau:</w:t>
      </w:r>
    </w:p>
    <w:p w:rsidR="0039658E" w:rsidRPr="0061523C" w:rsidRDefault="00473C3C" w:rsidP="0061523C">
      <w:pPr>
        <w:spacing w:after="120" w:line="240" w:lineRule="auto"/>
        <w:ind w:firstLine="720"/>
        <w:jc w:val="both"/>
        <w:rPr>
          <w:rFonts w:cs="Arial"/>
          <w:spacing w:val="-2"/>
          <w:sz w:val="20"/>
          <w:szCs w:val="20"/>
        </w:rPr>
      </w:pPr>
      <w:r w:rsidRPr="0061523C">
        <w:rPr>
          <w:rFonts w:cs="Arial"/>
          <w:sz w:val="20"/>
          <w:szCs w:val="20"/>
        </w:rPr>
        <w:t xml:space="preserve">“3. Tiền bán hồ sơ </w:t>
      </w:r>
      <w:r w:rsidR="0050390F" w:rsidRPr="0061523C">
        <w:rPr>
          <w:rFonts w:cs="Arial"/>
          <w:sz w:val="20"/>
          <w:szCs w:val="20"/>
          <w:lang w:val="en-US"/>
        </w:rPr>
        <w:t xml:space="preserve">mời </w:t>
      </w:r>
      <w:r w:rsidRPr="0061523C">
        <w:rPr>
          <w:rFonts w:cs="Arial"/>
          <w:sz w:val="20"/>
          <w:szCs w:val="20"/>
        </w:rPr>
        <w:t xml:space="preserve">tham gia đấu giá thuộc về tổ chức </w:t>
      </w:r>
      <w:r w:rsidR="009F767C" w:rsidRPr="0061523C">
        <w:rPr>
          <w:rFonts w:cs="Arial"/>
          <w:sz w:val="20"/>
          <w:szCs w:val="20"/>
          <w:shd w:val="clear" w:color="auto" w:fill="FFFFFF"/>
        </w:rPr>
        <w:t>hành nghề</w:t>
      </w:r>
      <w:r w:rsidR="009F767C" w:rsidRPr="0061523C">
        <w:rPr>
          <w:rFonts w:cs="Arial"/>
          <w:sz w:val="20"/>
          <w:szCs w:val="20"/>
        </w:rPr>
        <w:t xml:space="preserve"> </w:t>
      </w:r>
      <w:r w:rsidRPr="0061523C">
        <w:rPr>
          <w:rFonts w:cs="Arial"/>
          <w:sz w:val="20"/>
          <w:szCs w:val="20"/>
        </w:rPr>
        <w:t xml:space="preserve">đấu giá tài sản. Việc </w:t>
      </w:r>
      <w:r w:rsidR="00841220" w:rsidRPr="0061523C">
        <w:rPr>
          <w:rFonts w:cs="Arial"/>
          <w:sz w:val="20"/>
          <w:szCs w:val="20"/>
        </w:rPr>
        <w:t xml:space="preserve">thu, </w:t>
      </w:r>
      <w:r w:rsidRPr="0061523C">
        <w:rPr>
          <w:rFonts w:cs="Arial"/>
          <w:sz w:val="20"/>
          <w:szCs w:val="20"/>
        </w:rPr>
        <w:t>quả</w:t>
      </w:r>
      <w:r w:rsidR="00841220" w:rsidRPr="0061523C">
        <w:rPr>
          <w:rFonts w:cs="Arial"/>
          <w:sz w:val="20"/>
          <w:szCs w:val="20"/>
        </w:rPr>
        <w:t>n lý và</w:t>
      </w:r>
      <w:r w:rsidRPr="0061523C">
        <w:rPr>
          <w:rFonts w:cs="Arial"/>
          <w:sz w:val="20"/>
          <w:szCs w:val="20"/>
        </w:rPr>
        <w:t xml:space="preserve"> sử dụ</w:t>
      </w:r>
      <w:r w:rsidR="00841220" w:rsidRPr="0061523C">
        <w:rPr>
          <w:rFonts w:cs="Arial"/>
          <w:sz w:val="20"/>
          <w:szCs w:val="20"/>
        </w:rPr>
        <w:t xml:space="preserve">ng tiền bán hồ sơ </w:t>
      </w:r>
      <w:r w:rsidR="0050390F" w:rsidRPr="0061523C">
        <w:rPr>
          <w:rFonts w:cs="Arial"/>
          <w:sz w:val="20"/>
          <w:szCs w:val="20"/>
          <w:lang w:val="en-US"/>
        </w:rPr>
        <w:t xml:space="preserve">mời </w:t>
      </w:r>
      <w:r w:rsidR="00841220" w:rsidRPr="0061523C">
        <w:rPr>
          <w:rFonts w:cs="Arial"/>
          <w:sz w:val="20"/>
          <w:szCs w:val="20"/>
        </w:rPr>
        <w:t xml:space="preserve">tham gia đấu giá </w:t>
      </w:r>
      <w:r w:rsidR="00600143" w:rsidRPr="0061523C">
        <w:rPr>
          <w:rFonts w:cs="Arial"/>
          <w:spacing w:val="-2"/>
          <w:sz w:val="20"/>
          <w:szCs w:val="20"/>
        </w:rPr>
        <w:t xml:space="preserve">được </w:t>
      </w:r>
      <w:r w:rsidR="00247FE3" w:rsidRPr="0061523C">
        <w:rPr>
          <w:rFonts w:cs="Arial"/>
          <w:spacing w:val="-2"/>
          <w:sz w:val="20"/>
          <w:szCs w:val="20"/>
        </w:rPr>
        <w:t xml:space="preserve">thực hiện theo </w:t>
      </w:r>
      <w:r w:rsidR="00841220" w:rsidRPr="0061523C">
        <w:rPr>
          <w:rFonts w:cs="Arial"/>
          <w:spacing w:val="-2"/>
          <w:sz w:val="20"/>
          <w:szCs w:val="20"/>
        </w:rPr>
        <w:t>quy định của pháp luật</w:t>
      </w:r>
      <w:r w:rsidR="00247FE3" w:rsidRPr="0061523C">
        <w:rPr>
          <w:rFonts w:cs="Arial"/>
          <w:spacing w:val="-2"/>
          <w:sz w:val="20"/>
          <w:szCs w:val="20"/>
        </w:rPr>
        <w:t>.</w:t>
      </w:r>
      <w:r w:rsidR="00841220" w:rsidRPr="0061523C">
        <w:rPr>
          <w:rFonts w:cs="Arial"/>
          <w:spacing w:val="-2"/>
          <w:sz w:val="20"/>
          <w:szCs w:val="20"/>
        </w:rPr>
        <w:t>”.</w:t>
      </w:r>
    </w:p>
    <w:p w:rsidR="00CF6F2D" w:rsidRPr="0061523C" w:rsidRDefault="00FC5327" w:rsidP="0061523C">
      <w:pPr>
        <w:spacing w:after="120" w:line="240" w:lineRule="auto"/>
        <w:ind w:firstLine="720"/>
        <w:jc w:val="both"/>
        <w:rPr>
          <w:rFonts w:cs="Arial"/>
          <w:spacing w:val="-2"/>
          <w:sz w:val="20"/>
          <w:szCs w:val="20"/>
        </w:rPr>
      </w:pPr>
      <w:r w:rsidRPr="0061523C">
        <w:rPr>
          <w:rFonts w:cs="Arial"/>
          <w:spacing w:val="-2"/>
          <w:sz w:val="20"/>
          <w:szCs w:val="20"/>
          <w:lang w:val="en-GB"/>
        </w:rPr>
        <w:t>41</w:t>
      </w:r>
      <w:r w:rsidR="00CF6F2D" w:rsidRPr="0061523C">
        <w:rPr>
          <w:rFonts w:cs="Arial"/>
          <w:spacing w:val="-2"/>
          <w:sz w:val="20"/>
          <w:szCs w:val="20"/>
        </w:rPr>
        <w:t xml:space="preserve">. Sửa đổi, bổ sung </w:t>
      </w:r>
      <w:r w:rsidR="00F94876" w:rsidRPr="0061523C">
        <w:rPr>
          <w:rFonts w:cs="Arial"/>
          <w:spacing w:val="-2"/>
          <w:sz w:val="20"/>
          <w:szCs w:val="20"/>
        </w:rPr>
        <w:t xml:space="preserve">Điều 70 như sau: </w:t>
      </w:r>
    </w:p>
    <w:p w:rsidR="00956169" w:rsidRPr="0061523C" w:rsidRDefault="00F94876" w:rsidP="0061523C">
      <w:pPr>
        <w:spacing w:after="120" w:line="240" w:lineRule="auto"/>
        <w:ind w:firstLine="720"/>
        <w:jc w:val="both"/>
        <w:rPr>
          <w:rFonts w:cs="Arial"/>
          <w:spacing w:val="-2"/>
          <w:sz w:val="20"/>
          <w:szCs w:val="20"/>
        </w:rPr>
      </w:pPr>
      <w:r w:rsidRPr="0061523C">
        <w:rPr>
          <w:rFonts w:cs="Arial"/>
          <w:spacing w:val="-2"/>
          <w:sz w:val="20"/>
          <w:szCs w:val="20"/>
        </w:rPr>
        <w:t>“</w:t>
      </w:r>
      <w:bookmarkStart w:id="31" w:name="dieu_70"/>
      <w:r w:rsidR="00956169" w:rsidRPr="0061523C">
        <w:rPr>
          <w:rFonts w:cs="Arial"/>
          <w:b/>
          <w:bCs/>
          <w:sz w:val="20"/>
          <w:szCs w:val="20"/>
        </w:rPr>
        <w:t>Điều 70. Xử lý vi phạm đối với người tham gia đấu giá, người trúng đấu giá, cá nhân, tổ chức có liên quan</w:t>
      </w:r>
      <w:bookmarkEnd w:id="31"/>
    </w:p>
    <w:p w:rsidR="008B2E1F" w:rsidRPr="0061523C" w:rsidRDefault="008B2E1F" w:rsidP="0061523C">
      <w:pPr>
        <w:spacing w:after="120" w:line="240" w:lineRule="auto"/>
        <w:ind w:firstLine="720"/>
        <w:jc w:val="both"/>
        <w:rPr>
          <w:rFonts w:cs="Arial"/>
          <w:spacing w:val="-2"/>
          <w:sz w:val="20"/>
          <w:szCs w:val="20"/>
        </w:rPr>
      </w:pPr>
      <w:r w:rsidRPr="0061523C">
        <w:rPr>
          <w:rFonts w:cs="Arial"/>
          <w:spacing w:val="-2"/>
          <w:sz w:val="20"/>
          <w:szCs w:val="20"/>
        </w:rPr>
        <w:t xml:space="preserve">1. </w:t>
      </w:r>
      <w:r w:rsidR="00E94D37" w:rsidRPr="0061523C">
        <w:rPr>
          <w:rFonts w:cs="Arial"/>
          <w:spacing w:val="-2"/>
          <w:sz w:val="20"/>
          <w:szCs w:val="20"/>
        </w:rPr>
        <w:t xml:space="preserve">Người tham gia đấu giá, người trúng đấu giá, cá nhân, tổ chức có liên quan có hành vi vi phạm </w:t>
      </w:r>
      <w:r w:rsidR="00A16B2B" w:rsidRPr="0061523C">
        <w:rPr>
          <w:rFonts w:cs="Arial"/>
          <w:spacing w:val="-2"/>
          <w:sz w:val="20"/>
          <w:szCs w:val="20"/>
        </w:rPr>
        <w:t xml:space="preserve">quy định </w:t>
      </w:r>
      <w:r w:rsidR="002952A0" w:rsidRPr="0061523C">
        <w:rPr>
          <w:rFonts w:cs="Arial"/>
          <w:spacing w:val="-2"/>
          <w:sz w:val="20"/>
          <w:szCs w:val="20"/>
        </w:rPr>
        <w:t xml:space="preserve">tại khoản 5 Điều 9 hoặc quy định </w:t>
      </w:r>
      <w:r w:rsidR="00AE18DB" w:rsidRPr="0061523C">
        <w:rPr>
          <w:rFonts w:cs="Arial"/>
          <w:spacing w:val="-2"/>
          <w:sz w:val="20"/>
          <w:szCs w:val="20"/>
        </w:rPr>
        <w:t>khác của Luật này</w:t>
      </w:r>
      <w:r w:rsidR="00FC5327" w:rsidRPr="0061523C">
        <w:rPr>
          <w:rFonts w:cs="Arial"/>
          <w:spacing w:val="-2"/>
          <w:sz w:val="20"/>
          <w:szCs w:val="20"/>
          <w:lang w:val="en-US"/>
        </w:rPr>
        <w:t>,</w:t>
      </w:r>
      <w:r w:rsidR="00E94D37" w:rsidRPr="0061523C">
        <w:rPr>
          <w:rFonts w:cs="Arial"/>
          <w:spacing w:val="-2"/>
          <w:sz w:val="20"/>
          <w:szCs w:val="20"/>
        </w:rPr>
        <w:t xml:space="preserve"> tùy theo tính chất, mức độ vi phạm </w:t>
      </w:r>
      <w:r w:rsidR="00FC5327" w:rsidRPr="0061523C">
        <w:rPr>
          <w:rFonts w:cs="Arial"/>
          <w:spacing w:val="-2"/>
          <w:sz w:val="20"/>
          <w:szCs w:val="20"/>
          <w:lang w:val="en-US"/>
        </w:rPr>
        <w:t>thì</w:t>
      </w:r>
      <w:r w:rsidR="00FC5327" w:rsidRPr="0061523C">
        <w:rPr>
          <w:rFonts w:cs="Arial"/>
          <w:spacing w:val="-2"/>
          <w:sz w:val="20"/>
          <w:szCs w:val="20"/>
        </w:rPr>
        <w:t xml:space="preserve"> </w:t>
      </w:r>
      <w:r w:rsidR="00E94D37" w:rsidRPr="0061523C">
        <w:rPr>
          <w:rFonts w:cs="Arial"/>
          <w:spacing w:val="-2"/>
          <w:sz w:val="20"/>
          <w:szCs w:val="20"/>
        </w:rPr>
        <w:t>bị xử lý kỷ luật, xử phạt vi phạm hành chính hoặc bị truy cứu trách nhiệm hình sự, nếu gây thiệt hại thì phải bồi thường theo quy định của pháp luật.</w:t>
      </w:r>
    </w:p>
    <w:p w:rsidR="00890572" w:rsidRPr="0061523C" w:rsidRDefault="002952A0" w:rsidP="0061523C">
      <w:pPr>
        <w:spacing w:after="120" w:line="240" w:lineRule="auto"/>
        <w:ind w:firstLine="720"/>
        <w:jc w:val="both"/>
        <w:rPr>
          <w:rFonts w:cs="Arial"/>
          <w:spacing w:val="-2"/>
          <w:sz w:val="20"/>
          <w:szCs w:val="20"/>
        </w:rPr>
      </w:pPr>
      <w:r w:rsidRPr="0061523C">
        <w:rPr>
          <w:rFonts w:cs="Arial"/>
          <w:spacing w:val="-2"/>
          <w:sz w:val="20"/>
          <w:szCs w:val="20"/>
        </w:rPr>
        <w:t>2</w:t>
      </w:r>
      <w:r w:rsidR="00E208EB" w:rsidRPr="0061523C">
        <w:rPr>
          <w:rFonts w:cs="Arial"/>
          <w:spacing w:val="-2"/>
          <w:sz w:val="20"/>
          <w:szCs w:val="20"/>
        </w:rPr>
        <w:t>.</w:t>
      </w:r>
      <w:r w:rsidR="00C66B66" w:rsidRPr="0061523C">
        <w:rPr>
          <w:rFonts w:cs="Arial"/>
          <w:spacing w:val="-2"/>
          <w:sz w:val="20"/>
          <w:szCs w:val="20"/>
        </w:rPr>
        <w:t xml:space="preserve"> </w:t>
      </w:r>
      <w:r w:rsidR="00E208EB" w:rsidRPr="0061523C">
        <w:rPr>
          <w:rFonts w:cs="Arial"/>
          <w:spacing w:val="-2"/>
          <w:sz w:val="20"/>
          <w:szCs w:val="20"/>
        </w:rPr>
        <w:t>N</w:t>
      </w:r>
      <w:r w:rsidR="00890572" w:rsidRPr="0061523C">
        <w:rPr>
          <w:rFonts w:cs="Arial"/>
          <w:spacing w:val="-2"/>
          <w:sz w:val="20"/>
          <w:szCs w:val="20"/>
        </w:rPr>
        <w:t xml:space="preserve">gười trúng đấu giá quyền sử dụng đất đối với trường hợp giao đất, cho thuê đất để thực hiện dự án đầu tư, quyền khai thác khoáng sản vi phạm nghĩa vụ thanh toán tiền trúng đấu giá dẫn đến quyết định công nhận kết quả đấu giá bị </w:t>
      </w:r>
      <w:r w:rsidR="009A3976" w:rsidRPr="0061523C">
        <w:rPr>
          <w:rFonts w:cs="Arial"/>
          <w:spacing w:val="-2"/>
          <w:sz w:val="20"/>
          <w:szCs w:val="20"/>
          <w:lang w:val="en-US"/>
        </w:rPr>
        <w:t>hủy</w:t>
      </w:r>
      <w:r w:rsidR="002A1601" w:rsidRPr="0061523C">
        <w:rPr>
          <w:rFonts w:cs="Arial"/>
          <w:spacing w:val="-2"/>
          <w:sz w:val="20"/>
          <w:szCs w:val="20"/>
        </w:rPr>
        <w:t xml:space="preserve">, tùy theo tính chất, mức độ vi phạm </w:t>
      </w:r>
      <w:r w:rsidR="00DB3348" w:rsidRPr="0061523C">
        <w:rPr>
          <w:rFonts w:cs="Arial"/>
          <w:spacing w:val="-2"/>
          <w:sz w:val="20"/>
          <w:szCs w:val="20"/>
        </w:rPr>
        <w:t xml:space="preserve">thì </w:t>
      </w:r>
      <w:r w:rsidR="002A1601" w:rsidRPr="0061523C">
        <w:rPr>
          <w:rFonts w:cs="Arial"/>
          <w:spacing w:val="-2"/>
          <w:sz w:val="20"/>
          <w:szCs w:val="20"/>
        </w:rPr>
        <w:t>bị cấm</w:t>
      </w:r>
      <w:r w:rsidR="002A1601" w:rsidRPr="0061523C">
        <w:rPr>
          <w:rFonts w:cs="Arial"/>
          <w:sz w:val="20"/>
          <w:szCs w:val="20"/>
        </w:rPr>
        <w:t xml:space="preserve"> </w:t>
      </w:r>
      <w:r w:rsidR="002A1601" w:rsidRPr="0061523C">
        <w:rPr>
          <w:rFonts w:cs="Arial"/>
          <w:spacing w:val="-2"/>
          <w:sz w:val="20"/>
          <w:szCs w:val="20"/>
        </w:rPr>
        <w:t xml:space="preserve">tham gia đấu giá đối với loại tài sản </w:t>
      </w:r>
      <w:r w:rsidR="00DB3348" w:rsidRPr="0061523C">
        <w:rPr>
          <w:rFonts w:cs="Arial"/>
          <w:spacing w:val="-2"/>
          <w:sz w:val="20"/>
          <w:szCs w:val="20"/>
        </w:rPr>
        <w:t>đó</w:t>
      </w:r>
      <w:r w:rsidR="002A1601" w:rsidRPr="0061523C">
        <w:rPr>
          <w:rFonts w:cs="Arial"/>
          <w:spacing w:val="-2"/>
          <w:sz w:val="20"/>
          <w:szCs w:val="20"/>
        </w:rPr>
        <w:t xml:space="preserve"> trong thời hạn từ 06 tháng đến 05 năm</w:t>
      </w:r>
      <w:r w:rsidR="00CE5C39" w:rsidRPr="0061523C">
        <w:rPr>
          <w:rFonts w:cs="Arial"/>
          <w:spacing w:val="-2"/>
          <w:sz w:val="20"/>
          <w:szCs w:val="20"/>
        </w:rPr>
        <w:t>.</w:t>
      </w:r>
    </w:p>
    <w:p w:rsidR="00E94431" w:rsidRPr="0061523C" w:rsidRDefault="002952A0" w:rsidP="0061523C">
      <w:pPr>
        <w:spacing w:after="120" w:line="240" w:lineRule="auto"/>
        <w:ind w:firstLine="720"/>
        <w:jc w:val="both"/>
        <w:rPr>
          <w:rFonts w:cs="Arial"/>
          <w:spacing w:val="-2"/>
          <w:sz w:val="20"/>
          <w:szCs w:val="20"/>
        </w:rPr>
      </w:pPr>
      <w:r w:rsidRPr="0061523C">
        <w:rPr>
          <w:rFonts w:cs="Arial"/>
          <w:spacing w:val="-2"/>
          <w:sz w:val="20"/>
          <w:szCs w:val="20"/>
        </w:rPr>
        <w:t>3</w:t>
      </w:r>
      <w:r w:rsidR="007A59E4" w:rsidRPr="0061523C">
        <w:rPr>
          <w:rFonts w:cs="Arial"/>
          <w:spacing w:val="-2"/>
          <w:sz w:val="20"/>
          <w:szCs w:val="20"/>
        </w:rPr>
        <w:t>. Cơ quan có thẩm quyền</w:t>
      </w:r>
      <w:r w:rsidR="00795973" w:rsidRPr="0061523C">
        <w:rPr>
          <w:rFonts w:cs="Arial"/>
          <w:spacing w:val="-2"/>
          <w:sz w:val="20"/>
          <w:szCs w:val="20"/>
        </w:rPr>
        <w:t xml:space="preserve"> phê duyệt kết quả trúng đấu giá </w:t>
      </w:r>
      <w:r w:rsidR="002372E4" w:rsidRPr="0061523C">
        <w:rPr>
          <w:rFonts w:cs="Arial"/>
          <w:spacing w:val="-2"/>
          <w:sz w:val="20"/>
          <w:szCs w:val="20"/>
        </w:rPr>
        <w:t xml:space="preserve">quyền sử dụng đất đối với trường hợp giao đất, cho thuê đất để thực hiện dự án đầu tư, quyền khai thác khoáng sản </w:t>
      </w:r>
      <w:r w:rsidR="00324D8B" w:rsidRPr="0061523C">
        <w:rPr>
          <w:rFonts w:cs="Arial"/>
          <w:spacing w:val="-2"/>
          <w:sz w:val="20"/>
          <w:szCs w:val="20"/>
        </w:rPr>
        <w:t xml:space="preserve">là cơ quan </w:t>
      </w:r>
      <w:r w:rsidR="00795973" w:rsidRPr="0061523C">
        <w:rPr>
          <w:rFonts w:cs="Arial"/>
          <w:spacing w:val="-2"/>
          <w:sz w:val="20"/>
          <w:szCs w:val="20"/>
        </w:rPr>
        <w:t>có thẩm quyền</w:t>
      </w:r>
      <w:r w:rsidR="002372E4" w:rsidRPr="0061523C">
        <w:rPr>
          <w:rFonts w:cs="Arial"/>
          <w:spacing w:val="-2"/>
          <w:sz w:val="20"/>
          <w:szCs w:val="20"/>
        </w:rPr>
        <w:t xml:space="preserve"> </w:t>
      </w:r>
      <w:r w:rsidR="00AF0C0C" w:rsidRPr="0061523C">
        <w:rPr>
          <w:rFonts w:cs="Arial"/>
          <w:spacing w:val="-2"/>
          <w:sz w:val="20"/>
          <w:szCs w:val="20"/>
        </w:rPr>
        <w:t>quyết định cấm tham gia đấu giá</w:t>
      </w:r>
      <w:r w:rsidR="00BC540A" w:rsidRPr="0061523C">
        <w:rPr>
          <w:rFonts w:cs="Arial"/>
          <w:spacing w:val="-2"/>
          <w:sz w:val="20"/>
          <w:szCs w:val="20"/>
        </w:rPr>
        <w:t xml:space="preserve"> quy định tại khoản </w:t>
      </w:r>
      <w:r w:rsidR="00650BFC" w:rsidRPr="0061523C">
        <w:rPr>
          <w:rFonts w:cs="Arial"/>
          <w:spacing w:val="-2"/>
          <w:sz w:val="20"/>
          <w:szCs w:val="20"/>
          <w:lang w:val="en-GB"/>
        </w:rPr>
        <w:t>2</w:t>
      </w:r>
      <w:r w:rsidR="00BC540A" w:rsidRPr="0061523C">
        <w:rPr>
          <w:rFonts w:cs="Arial"/>
          <w:spacing w:val="-2"/>
          <w:sz w:val="20"/>
          <w:szCs w:val="20"/>
        </w:rPr>
        <w:t xml:space="preserve"> Điều này</w:t>
      </w:r>
      <w:r w:rsidR="008B2E1F" w:rsidRPr="0061523C">
        <w:rPr>
          <w:rFonts w:cs="Arial"/>
          <w:spacing w:val="-2"/>
          <w:sz w:val="20"/>
          <w:szCs w:val="20"/>
        </w:rPr>
        <w:t>.</w:t>
      </w:r>
    </w:p>
    <w:p w:rsidR="00AA1481" w:rsidRPr="0061523C" w:rsidRDefault="00AE18DB" w:rsidP="0061523C">
      <w:pPr>
        <w:spacing w:after="120" w:line="240" w:lineRule="auto"/>
        <w:ind w:firstLine="720"/>
        <w:jc w:val="both"/>
        <w:rPr>
          <w:rFonts w:cs="Arial"/>
          <w:spacing w:val="-2"/>
          <w:sz w:val="20"/>
          <w:szCs w:val="20"/>
        </w:rPr>
      </w:pPr>
      <w:r w:rsidRPr="0061523C">
        <w:rPr>
          <w:rFonts w:cs="Arial"/>
          <w:spacing w:val="-2"/>
          <w:sz w:val="20"/>
          <w:szCs w:val="20"/>
        </w:rPr>
        <w:t>4</w:t>
      </w:r>
      <w:r w:rsidR="00AA1481" w:rsidRPr="0061523C">
        <w:rPr>
          <w:rFonts w:cs="Arial"/>
          <w:spacing w:val="-2"/>
          <w:sz w:val="20"/>
          <w:szCs w:val="20"/>
        </w:rPr>
        <w:t xml:space="preserve">. Quyết định cấm tham gia đấu giá phải được gửi cho tổ chức, cá nhân bị xử lý và cơ quan, tổ chức có liên quan; đồng thời gửi đến Bộ Tư pháp và phải đăng tải trên Cổng </w:t>
      </w:r>
      <w:r w:rsidR="008051A1" w:rsidRPr="0061523C">
        <w:rPr>
          <w:rFonts w:cs="Arial"/>
          <w:spacing w:val="-2"/>
          <w:sz w:val="20"/>
          <w:szCs w:val="20"/>
        </w:rPr>
        <w:t>Đấu giá tài sản</w:t>
      </w:r>
      <w:r w:rsidR="00AA1481" w:rsidRPr="0061523C">
        <w:rPr>
          <w:rFonts w:cs="Arial"/>
          <w:spacing w:val="-2"/>
          <w:sz w:val="20"/>
          <w:szCs w:val="20"/>
        </w:rPr>
        <w:t xml:space="preserve"> quốc gia.</w:t>
      </w:r>
    </w:p>
    <w:p w:rsidR="00F94876" w:rsidRPr="0061523C" w:rsidRDefault="00AE18DB" w:rsidP="0061523C">
      <w:pPr>
        <w:spacing w:after="120" w:line="240" w:lineRule="auto"/>
        <w:ind w:firstLine="720"/>
        <w:jc w:val="both"/>
        <w:rPr>
          <w:rFonts w:cs="Arial"/>
          <w:sz w:val="20"/>
          <w:szCs w:val="20"/>
        </w:rPr>
      </w:pPr>
      <w:r w:rsidRPr="0061523C">
        <w:rPr>
          <w:rFonts w:cs="Arial"/>
          <w:spacing w:val="-2"/>
          <w:sz w:val="20"/>
          <w:szCs w:val="20"/>
        </w:rPr>
        <w:t>5</w:t>
      </w:r>
      <w:r w:rsidR="00E94431" w:rsidRPr="0061523C">
        <w:rPr>
          <w:rFonts w:cs="Arial"/>
          <w:spacing w:val="-2"/>
          <w:sz w:val="20"/>
          <w:szCs w:val="20"/>
        </w:rPr>
        <w:t xml:space="preserve">. Chính phủ quy định chi tiết </w:t>
      </w:r>
      <w:r w:rsidR="002B627A" w:rsidRPr="0061523C">
        <w:rPr>
          <w:rFonts w:cs="Arial"/>
          <w:spacing w:val="-2"/>
          <w:sz w:val="20"/>
          <w:szCs w:val="20"/>
        </w:rPr>
        <w:t xml:space="preserve">các </w:t>
      </w:r>
      <w:r w:rsidR="003D51D9" w:rsidRPr="0061523C">
        <w:rPr>
          <w:rFonts w:cs="Arial"/>
          <w:spacing w:val="-2"/>
          <w:sz w:val="20"/>
          <w:szCs w:val="20"/>
        </w:rPr>
        <w:t xml:space="preserve">khoản 2, </w:t>
      </w:r>
      <w:r w:rsidR="00643786" w:rsidRPr="0061523C">
        <w:rPr>
          <w:rFonts w:cs="Arial"/>
          <w:spacing w:val="-2"/>
          <w:sz w:val="20"/>
          <w:szCs w:val="20"/>
        </w:rPr>
        <w:t>3</w:t>
      </w:r>
      <w:r w:rsidR="00411190" w:rsidRPr="0061523C">
        <w:rPr>
          <w:rFonts w:cs="Arial"/>
          <w:spacing w:val="-2"/>
          <w:sz w:val="20"/>
          <w:szCs w:val="20"/>
        </w:rPr>
        <w:t xml:space="preserve"> và </w:t>
      </w:r>
      <w:r w:rsidRPr="0061523C">
        <w:rPr>
          <w:rFonts w:cs="Arial"/>
          <w:spacing w:val="-2"/>
          <w:sz w:val="20"/>
          <w:szCs w:val="20"/>
        </w:rPr>
        <w:t>4</w:t>
      </w:r>
      <w:r w:rsidR="00411190" w:rsidRPr="0061523C">
        <w:rPr>
          <w:rFonts w:cs="Arial"/>
          <w:spacing w:val="-2"/>
          <w:sz w:val="20"/>
          <w:szCs w:val="20"/>
        </w:rPr>
        <w:t xml:space="preserve"> </w:t>
      </w:r>
      <w:r w:rsidR="00E94431" w:rsidRPr="0061523C">
        <w:rPr>
          <w:rFonts w:cs="Arial"/>
          <w:spacing w:val="-2"/>
          <w:sz w:val="20"/>
          <w:szCs w:val="20"/>
        </w:rPr>
        <w:t xml:space="preserve">Điều </w:t>
      </w:r>
      <w:r w:rsidR="002B627A" w:rsidRPr="0061523C">
        <w:rPr>
          <w:rFonts w:cs="Arial"/>
          <w:spacing w:val="-2"/>
          <w:sz w:val="20"/>
          <w:szCs w:val="20"/>
        </w:rPr>
        <w:t>này.</w:t>
      </w:r>
      <w:r w:rsidR="00E94D37" w:rsidRPr="0061523C">
        <w:rPr>
          <w:rFonts w:cs="Arial"/>
          <w:spacing w:val="-2"/>
          <w:sz w:val="20"/>
          <w:szCs w:val="20"/>
        </w:rPr>
        <w:t>”.</w:t>
      </w:r>
    </w:p>
    <w:p w:rsidR="0004622C" w:rsidRPr="0061523C" w:rsidRDefault="00FC5327" w:rsidP="0061523C">
      <w:pPr>
        <w:spacing w:after="120" w:line="240" w:lineRule="auto"/>
        <w:ind w:firstLine="720"/>
        <w:jc w:val="both"/>
        <w:rPr>
          <w:rFonts w:cs="Arial"/>
          <w:bCs/>
          <w:iCs/>
          <w:sz w:val="20"/>
          <w:szCs w:val="20"/>
        </w:rPr>
      </w:pPr>
      <w:r w:rsidRPr="0061523C">
        <w:rPr>
          <w:rFonts w:cs="Arial"/>
          <w:bCs/>
          <w:iCs/>
          <w:sz w:val="20"/>
          <w:szCs w:val="20"/>
          <w:lang w:val="en-US"/>
        </w:rPr>
        <w:t>42</w:t>
      </w:r>
      <w:r w:rsidR="0004622C" w:rsidRPr="0061523C">
        <w:rPr>
          <w:rFonts w:cs="Arial"/>
          <w:bCs/>
          <w:iCs/>
          <w:sz w:val="20"/>
          <w:szCs w:val="20"/>
        </w:rPr>
        <w:t xml:space="preserve">. Sửa đổi, bổ sung </w:t>
      </w:r>
      <w:r w:rsidR="00EF5A3D" w:rsidRPr="0061523C">
        <w:rPr>
          <w:rFonts w:cs="Arial"/>
          <w:sz w:val="20"/>
          <w:szCs w:val="20"/>
        </w:rPr>
        <w:t xml:space="preserve">khoản 4 </w:t>
      </w:r>
      <w:r w:rsidR="0004622C" w:rsidRPr="0061523C">
        <w:rPr>
          <w:rFonts w:cs="Arial"/>
          <w:bCs/>
          <w:iCs/>
          <w:sz w:val="20"/>
          <w:szCs w:val="20"/>
        </w:rPr>
        <w:t>Điều 72 như sau:</w:t>
      </w:r>
    </w:p>
    <w:p w:rsidR="005405B5" w:rsidRPr="0061523C" w:rsidRDefault="00A977FD" w:rsidP="0061523C">
      <w:pPr>
        <w:shd w:val="clear" w:color="auto" w:fill="FFFFFF"/>
        <w:spacing w:after="120" w:line="240" w:lineRule="auto"/>
        <w:ind w:firstLine="720"/>
        <w:jc w:val="both"/>
        <w:rPr>
          <w:rFonts w:cs="Arial"/>
          <w:sz w:val="20"/>
          <w:szCs w:val="20"/>
        </w:rPr>
      </w:pPr>
      <w:r w:rsidRPr="0061523C">
        <w:rPr>
          <w:rFonts w:cs="Arial"/>
          <w:sz w:val="20"/>
          <w:szCs w:val="20"/>
        </w:rPr>
        <w:t>“</w:t>
      </w:r>
      <w:r w:rsidR="00613780" w:rsidRPr="0061523C">
        <w:rPr>
          <w:rFonts w:eastAsia="Times New Roman" w:cs="Arial"/>
          <w:sz w:val="20"/>
          <w:szCs w:val="20"/>
        </w:rPr>
        <w:t xml:space="preserve">4. </w:t>
      </w:r>
      <w:r w:rsidR="005405B5" w:rsidRPr="0061523C">
        <w:rPr>
          <w:rFonts w:eastAsia="Times New Roman" w:cs="Arial"/>
          <w:sz w:val="20"/>
          <w:szCs w:val="20"/>
        </w:rPr>
        <w:t>Theo quyết định của người có thẩm quyền xử phạt vi phạm hành chính khi có một trong các căn cứ quy định tại </w:t>
      </w:r>
      <w:bookmarkStart w:id="32" w:name="tc_76"/>
      <w:r w:rsidR="005405B5" w:rsidRPr="0061523C">
        <w:rPr>
          <w:rFonts w:eastAsia="Times New Roman" w:cs="Arial"/>
          <w:sz w:val="20"/>
          <w:szCs w:val="20"/>
        </w:rPr>
        <w:t>khoản 6 Điều 33 của Luật này</w:t>
      </w:r>
      <w:bookmarkEnd w:id="32"/>
      <w:r w:rsidR="005405B5" w:rsidRPr="0061523C">
        <w:rPr>
          <w:rFonts w:eastAsia="Times New Roman" w:cs="Arial"/>
          <w:sz w:val="20"/>
          <w:szCs w:val="20"/>
        </w:rPr>
        <w:t xml:space="preserve"> hoặc trong trường hợp người có tài sản đấu giá, người tham gia đấu giá, người trúng đấu giá, tổ chức </w:t>
      </w:r>
      <w:r w:rsidR="009F767C" w:rsidRPr="0061523C">
        <w:rPr>
          <w:rFonts w:cs="Arial"/>
          <w:sz w:val="20"/>
          <w:szCs w:val="20"/>
          <w:shd w:val="clear" w:color="auto" w:fill="FFFFFF"/>
        </w:rPr>
        <w:t>hành nghề</w:t>
      </w:r>
      <w:r w:rsidR="009F767C" w:rsidRPr="0061523C">
        <w:rPr>
          <w:rFonts w:eastAsia="Times New Roman" w:cs="Arial"/>
          <w:sz w:val="20"/>
          <w:szCs w:val="20"/>
        </w:rPr>
        <w:t xml:space="preserve"> </w:t>
      </w:r>
      <w:r w:rsidR="005405B5" w:rsidRPr="0061523C">
        <w:rPr>
          <w:rFonts w:eastAsia="Times New Roman" w:cs="Arial"/>
          <w:sz w:val="20"/>
          <w:szCs w:val="20"/>
        </w:rPr>
        <w:t>đấu giá tài sản, đấu giá viên có hành vi thông đồng, móc nối, dìm giá trong quá trình tham gia đấu giá dẫn đến làm sai lệch thông tin tài sản đấu giá hoặc hồ sơ tham gia đấu giá hoặc kết quả đấu giá tài sản</w:t>
      </w:r>
      <w:r w:rsidR="004F5901" w:rsidRPr="0061523C">
        <w:rPr>
          <w:rFonts w:eastAsia="Times New Roman" w:cs="Arial"/>
          <w:sz w:val="20"/>
          <w:szCs w:val="20"/>
          <w:lang w:val="en-US"/>
        </w:rPr>
        <w:t>.</w:t>
      </w:r>
      <w:r w:rsidR="001F472A" w:rsidRPr="0061523C">
        <w:rPr>
          <w:rFonts w:cs="Arial"/>
          <w:sz w:val="20"/>
          <w:szCs w:val="20"/>
        </w:rPr>
        <w:t>”.</w:t>
      </w:r>
    </w:p>
    <w:p w:rsidR="006600F1" w:rsidRPr="0061523C" w:rsidRDefault="008C3885" w:rsidP="0061523C">
      <w:pPr>
        <w:spacing w:after="120" w:line="240" w:lineRule="auto"/>
        <w:ind w:firstLine="720"/>
        <w:jc w:val="both"/>
        <w:rPr>
          <w:rFonts w:cs="Arial"/>
          <w:bCs/>
          <w:iCs/>
          <w:sz w:val="20"/>
          <w:szCs w:val="20"/>
        </w:rPr>
      </w:pPr>
      <w:bookmarkStart w:id="33" w:name="dieu_73"/>
      <w:r w:rsidRPr="0061523C">
        <w:rPr>
          <w:rFonts w:cs="Arial"/>
          <w:bCs/>
          <w:iCs/>
          <w:sz w:val="20"/>
          <w:szCs w:val="20"/>
        </w:rPr>
        <w:t>4</w:t>
      </w:r>
      <w:r w:rsidRPr="0061523C">
        <w:rPr>
          <w:rFonts w:cs="Arial"/>
          <w:bCs/>
          <w:iCs/>
          <w:sz w:val="20"/>
          <w:szCs w:val="20"/>
          <w:lang w:val="en-GB"/>
        </w:rPr>
        <w:t>3</w:t>
      </w:r>
      <w:r w:rsidR="006600F1" w:rsidRPr="0061523C">
        <w:rPr>
          <w:rFonts w:cs="Arial"/>
          <w:sz w:val="20"/>
          <w:szCs w:val="20"/>
        </w:rPr>
        <w:t>.</w:t>
      </w:r>
      <w:r w:rsidR="006600F1" w:rsidRPr="0061523C">
        <w:rPr>
          <w:rFonts w:cs="Arial"/>
          <w:bCs/>
          <w:iCs/>
          <w:sz w:val="20"/>
          <w:szCs w:val="20"/>
        </w:rPr>
        <w:t xml:space="preserve"> Sửa đổi, bổ sung Điều 73 như sau:</w:t>
      </w:r>
    </w:p>
    <w:p w:rsidR="0004622C" w:rsidRPr="0061523C" w:rsidRDefault="00815A83" w:rsidP="0061523C">
      <w:pPr>
        <w:shd w:val="clear" w:color="auto" w:fill="FFFFFF"/>
        <w:spacing w:after="120" w:line="240" w:lineRule="auto"/>
        <w:ind w:firstLine="720"/>
        <w:jc w:val="both"/>
        <w:rPr>
          <w:rFonts w:cs="Arial"/>
          <w:b/>
          <w:sz w:val="20"/>
          <w:szCs w:val="20"/>
        </w:rPr>
      </w:pPr>
      <w:r w:rsidRPr="0061523C">
        <w:rPr>
          <w:rFonts w:eastAsia="Times New Roman" w:cs="Arial"/>
          <w:b/>
          <w:bCs/>
          <w:sz w:val="20"/>
          <w:szCs w:val="20"/>
        </w:rPr>
        <w:t>“</w:t>
      </w:r>
      <w:r w:rsidR="0004622C" w:rsidRPr="0061523C">
        <w:rPr>
          <w:rFonts w:eastAsia="Times New Roman" w:cs="Arial"/>
          <w:b/>
          <w:bCs/>
          <w:sz w:val="20"/>
          <w:szCs w:val="20"/>
        </w:rPr>
        <w:t xml:space="preserve">Điều 73. Hậu quả pháp lý khi hủy kết quả đấu giá </w:t>
      </w:r>
      <w:bookmarkEnd w:id="33"/>
      <w:r w:rsidR="002C1AAE" w:rsidRPr="0061523C">
        <w:rPr>
          <w:rFonts w:eastAsia="Times New Roman" w:cs="Arial"/>
          <w:b/>
          <w:bCs/>
          <w:sz w:val="20"/>
          <w:szCs w:val="20"/>
        </w:rPr>
        <w:t>tài sản</w:t>
      </w:r>
    </w:p>
    <w:p w:rsidR="00345BBA" w:rsidRPr="0061523C" w:rsidRDefault="00AD77B2" w:rsidP="0061523C">
      <w:pPr>
        <w:shd w:val="clear" w:color="auto" w:fill="FFFFFF"/>
        <w:spacing w:after="120" w:line="240" w:lineRule="auto"/>
        <w:ind w:firstLine="720"/>
        <w:jc w:val="both"/>
        <w:rPr>
          <w:rFonts w:cs="Arial"/>
          <w:sz w:val="20"/>
          <w:szCs w:val="20"/>
        </w:rPr>
      </w:pPr>
      <w:r w:rsidRPr="0061523C">
        <w:rPr>
          <w:rFonts w:cs="Arial"/>
          <w:sz w:val="20"/>
          <w:szCs w:val="20"/>
        </w:rPr>
        <w:t xml:space="preserve">1. </w:t>
      </w:r>
      <w:r w:rsidR="00345BBA" w:rsidRPr="0061523C">
        <w:rPr>
          <w:rFonts w:eastAsia="Times New Roman" w:cs="Arial"/>
          <w:sz w:val="20"/>
          <w:szCs w:val="20"/>
        </w:rPr>
        <w:t xml:space="preserve">Trường hợp hủy kết quả đấu giá tài sản theo quy định tại các khoản 2, 3 </w:t>
      </w:r>
      <w:r w:rsidR="004F5901" w:rsidRPr="0061523C">
        <w:rPr>
          <w:rFonts w:eastAsia="Times New Roman" w:cs="Arial"/>
          <w:sz w:val="20"/>
          <w:szCs w:val="20"/>
          <w:lang w:val="en-US"/>
        </w:rPr>
        <w:t xml:space="preserve">và </w:t>
      </w:r>
      <w:r w:rsidR="00345BBA" w:rsidRPr="0061523C">
        <w:rPr>
          <w:rFonts w:eastAsia="Times New Roman" w:cs="Arial"/>
          <w:sz w:val="20"/>
          <w:szCs w:val="20"/>
        </w:rPr>
        <w:t xml:space="preserve">4 Điều 72 của Luật này thì các bên khôi phục lại tình trạng ban đầu, hoàn trả cho nhau tài sản đã nhận, nếu không hoàn trả được bằng hiện vật thì phải trả bằng tiền. Bên gây thiệt hại phải bồi thường theo </w:t>
      </w:r>
      <w:r w:rsidR="00205AE2" w:rsidRPr="0061523C">
        <w:rPr>
          <w:rFonts w:eastAsia="Times New Roman" w:cs="Arial"/>
          <w:sz w:val="20"/>
          <w:szCs w:val="20"/>
        </w:rPr>
        <w:t>quy định của pháp luật</w:t>
      </w:r>
      <w:r w:rsidR="00205AE2" w:rsidRPr="0061523C">
        <w:rPr>
          <w:rFonts w:cs="Arial"/>
          <w:sz w:val="20"/>
          <w:szCs w:val="20"/>
        </w:rPr>
        <w:t>.</w:t>
      </w:r>
    </w:p>
    <w:p w:rsidR="0024360A" w:rsidRPr="0061523C" w:rsidRDefault="00345BBA"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bCs/>
          <w:sz w:val="20"/>
          <w:szCs w:val="20"/>
        </w:rPr>
        <w:t>2</w:t>
      </w:r>
      <w:r w:rsidR="007576C8" w:rsidRPr="0061523C">
        <w:rPr>
          <w:rFonts w:eastAsia="Times New Roman" w:cs="Arial"/>
          <w:bCs/>
          <w:sz w:val="20"/>
          <w:szCs w:val="20"/>
        </w:rPr>
        <w:t xml:space="preserve">. </w:t>
      </w:r>
      <w:r w:rsidR="0004622C" w:rsidRPr="0061523C">
        <w:rPr>
          <w:rFonts w:eastAsia="Times New Roman" w:cs="Arial"/>
          <w:sz w:val="20"/>
          <w:szCs w:val="20"/>
        </w:rPr>
        <w:t>Trường hợp hủy kết quả đấu giá tài sản theo quy định tại </w:t>
      </w:r>
      <w:bookmarkStart w:id="34" w:name="tc_77"/>
      <w:r w:rsidR="0004622C" w:rsidRPr="0061523C">
        <w:rPr>
          <w:rFonts w:eastAsia="Times New Roman" w:cs="Arial"/>
          <w:sz w:val="20"/>
          <w:szCs w:val="20"/>
        </w:rPr>
        <w:t xml:space="preserve">khoản </w:t>
      </w:r>
      <w:r w:rsidR="00484B6A" w:rsidRPr="0061523C">
        <w:rPr>
          <w:rFonts w:eastAsia="Times New Roman" w:cs="Arial"/>
          <w:sz w:val="20"/>
          <w:szCs w:val="20"/>
        </w:rPr>
        <w:t>3</w:t>
      </w:r>
      <w:r w:rsidR="004F5901" w:rsidRPr="0061523C">
        <w:rPr>
          <w:rFonts w:eastAsia="Times New Roman" w:cs="Arial"/>
          <w:sz w:val="20"/>
          <w:szCs w:val="20"/>
          <w:lang w:val="en-US"/>
        </w:rPr>
        <w:t xml:space="preserve"> và</w:t>
      </w:r>
      <w:r w:rsidR="00484B6A" w:rsidRPr="0061523C">
        <w:rPr>
          <w:rFonts w:eastAsia="Times New Roman" w:cs="Arial"/>
          <w:sz w:val="20"/>
          <w:szCs w:val="20"/>
        </w:rPr>
        <w:t xml:space="preserve"> khoản 4</w:t>
      </w:r>
      <w:r w:rsidR="0004622C" w:rsidRPr="0061523C">
        <w:rPr>
          <w:rFonts w:eastAsia="Times New Roman" w:cs="Arial"/>
          <w:sz w:val="20"/>
          <w:szCs w:val="20"/>
        </w:rPr>
        <w:t xml:space="preserve"> Điều 72 của Luật này</w:t>
      </w:r>
      <w:bookmarkEnd w:id="34"/>
      <w:r w:rsidR="00573E85" w:rsidRPr="0061523C">
        <w:rPr>
          <w:rFonts w:eastAsia="Times New Roman" w:cs="Arial"/>
          <w:sz w:val="20"/>
          <w:szCs w:val="20"/>
        </w:rPr>
        <w:t xml:space="preserve"> </w:t>
      </w:r>
      <w:r w:rsidR="0024360A" w:rsidRPr="0061523C">
        <w:rPr>
          <w:rFonts w:eastAsia="Times New Roman" w:cs="Arial"/>
          <w:sz w:val="20"/>
          <w:szCs w:val="20"/>
        </w:rPr>
        <w:t>được thực hiện như sau:</w:t>
      </w:r>
    </w:p>
    <w:p w:rsidR="001868D9" w:rsidRPr="0061523C" w:rsidRDefault="0024360A" w:rsidP="0061523C">
      <w:pPr>
        <w:shd w:val="clear" w:color="auto" w:fill="FFFFFF"/>
        <w:spacing w:after="120" w:line="240" w:lineRule="auto"/>
        <w:ind w:firstLine="720"/>
        <w:jc w:val="both"/>
        <w:rPr>
          <w:rFonts w:eastAsia="Times New Roman" w:cs="Arial"/>
          <w:sz w:val="20"/>
          <w:szCs w:val="20"/>
        </w:rPr>
      </w:pPr>
      <w:r w:rsidRPr="0061523C">
        <w:rPr>
          <w:rFonts w:eastAsia="Times New Roman" w:cs="Arial"/>
          <w:sz w:val="20"/>
          <w:szCs w:val="20"/>
        </w:rPr>
        <w:t xml:space="preserve">a) </w:t>
      </w:r>
      <w:r w:rsidR="00B93AE8" w:rsidRPr="0061523C">
        <w:rPr>
          <w:rFonts w:eastAsia="Times New Roman" w:cs="Arial"/>
          <w:sz w:val="20"/>
          <w:szCs w:val="20"/>
        </w:rPr>
        <w:t>Cơ quan có thẩm quyền phê duyệt kết quả đấu giá</w:t>
      </w:r>
      <w:r w:rsidR="00B93AE8" w:rsidRPr="0061523C">
        <w:rPr>
          <w:rFonts w:cs="Arial"/>
          <w:sz w:val="20"/>
          <w:szCs w:val="20"/>
        </w:rPr>
        <w:t xml:space="preserve"> tài sản </w:t>
      </w:r>
      <w:r w:rsidR="00573E85" w:rsidRPr="0061523C">
        <w:rPr>
          <w:rFonts w:eastAsia="Times New Roman" w:cs="Arial"/>
          <w:sz w:val="20"/>
          <w:szCs w:val="20"/>
        </w:rPr>
        <w:t xml:space="preserve">thực hiện việc </w:t>
      </w:r>
      <w:r w:rsidR="00D25A71" w:rsidRPr="0061523C">
        <w:rPr>
          <w:rFonts w:eastAsia="Times New Roman" w:cs="Arial"/>
          <w:sz w:val="20"/>
          <w:szCs w:val="20"/>
        </w:rPr>
        <w:t>hủy quyết định phê duyệt kết quả đấu giá</w:t>
      </w:r>
      <w:r w:rsidR="002C1AAE" w:rsidRPr="0061523C">
        <w:rPr>
          <w:rFonts w:eastAsia="Times New Roman" w:cs="Arial"/>
          <w:sz w:val="20"/>
          <w:szCs w:val="20"/>
        </w:rPr>
        <w:t xml:space="preserve"> tài sản</w:t>
      </w:r>
      <w:r w:rsidR="00F72162" w:rsidRPr="0061523C">
        <w:rPr>
          <w:rFonts w:eastAsia="Times New Roman" w:cs="Arial"/>
          <w:sz w:val="20"/>
          <w:szCs w:val="20"/>
        </w:rPr>
        <w:t>.</w:t>
      </w:r>
      <w:r w:rsidR="00D25A71" w:rsidRPr="0061523C">
        <w:rPr>
          <w:rFonts w:eastAsia="Times New Roman" w:cs="Arial"/>
          <w:sz w:val="20"/>
          <w:szCs w:val="20"/>
        </w:rPr>
        <w:t xml:space="preserve"> </w:t>
      </w:r>
      <w:r w:rsidR="00F72162" w:rsidRPr="0061523C">
        <w:rPr>
          <w:rFonts w:eastAsia="Times New Roman" w:cs="Arial"/>
          <w:sz w:val="20"/>
          <w:szCs w:val="20"/>
        </w:rPr>
        <w:t>Trình tự, thủ tục hủy quyết định phê duyệt kết quả đấu giá tài sản được thực hiện theo quy định của pháp luật có liên quan;</w:t>
      </w:r>
    </w:p>
    <w:p w:rsidR="002857F0" w:rsidRPr="0061523C" w:rsidRDefault="00B93AE8" w:rsidP="0061523C">
      <w:pPr>
        <w:shd w:val="clear" w:color="auto" w:fill="FFFFFF"/>
        <w:spacing w:after="120" w:line="240" w:lineRule="auto"/>
        <w:ind w:firstLine="720"/>
        <w:jc w:val="both"/>
        <w:rPr>
          <w:rFonts w:cs="Arial"/>
          <w:spacing w:val="-2"/>
          <w:sz w:val="20"/>
          <w:szCs w:val="20"/>
          <w:lang w:val="en-GB"/>
        </w:rPr>
      </w:pPr>
      <w:r w:rsidRPr="0061523C">
        <w:rPr>
          <w:rFonts w:eastAsia="Times New Roman" w:cs="Arial"/>
          <w:spacing w:val="-2"/>
          <w:sz w:val="20"/>
          <w:szCs w:val="20"/>
        </w:rPr>
        <w:t>b)</w:t>
      </w:r>
      <w:r w:rsidR="008E691F" w:rsidRPr="0061523C">
        <w:rPr>
          <w:rFonts w:eastAsia="Times New Roman" w:cs="Arial"/>
          <w:spacing w:val="-2"/>
          <w:sz w:val="20"/>
          <w:szCs w:val="20"/>
        </w:rPr>
        <w:t xml:space="preserve"> Người có tài sản đấu giá</w:t>
      </w:r>
      <w:r w:rsidR="008E691F" w:rsidRPr="0061523C">
        <w:rPr>
          <w:rFonts w:cs="Arial"/>
          <w:spacing w:val="-2"/>
          <w:sz w:val="20"/>
          <w:szCs w:val="20"/>
        </w:rPr>
        <w:t xml:space="preserve"> </w:t>
      </w:r>
      <w:r w:rsidR="00573E85" w:rsidRPr="0061523C">
        <w:rPr>
          <w:rFonts w:eastAsia="Times New Roman" w:cs="Arial"/>
          <w:spacing w:val="-2"/>
          <w:sz w:val="20"/>
          <w:szCs w:val="20"/>
        </w:rPr>
        <w:t xml:space="preserve">hủy </w:t>
      </w:r>
      <w:r w:rsidR="007A461E" w:rsidRPr="0061523C">
        <w:rPr>
          <w:rFonts w:eastAsia="Times New Roman" w:cs="Arial"/>
          <w:spacing w:val="-2"/>
          <w:sz w:val="20"/>
          <w:szCs w:val="20"/>
        </w:rPr>
        <w:t xml:space="preserve">bỏ </w:t>
      </w:r>
      <w:r w:rsidR="00573E85" w:rsidRPr="0061523C">
        <w:rPr>
          <w:rFonts w:eastAsia="Times New Roman" w:cs="Arial"/>
          <w:spacing w:val="-2"/>
          <w:sz w:val="20"/>
          <w:szCs w:val="20"/>
        </w:rPr>
        <w:t>giao kết hợp đồng mua bán tài sản đấu giá, hủy bỏ hợp đồng mua bán tài sản đấu giá</w:t>
      </w:r>
      <w:r w:rsidR="00D25A71" w:rsidRPr="0061523C">
        <w:rPr>
          <w:rFonts w:eastAsia="Times New Roman" w:cs="Arial"/>
          <w:spacing w:val="-2"/>
          <w:sz w:val="20"/>
          <w:szCs w:val="20"/>
        </w:rPr>
        <w:t xml:space="preserve"> hoặc yêu cầu T</w:t>
      </w:r>
      <w:r w:rsidR="004D0867" w:rsidRPr="0061523C">
        <w:rPr>
          <w:rFonts w:eastAsia="Times New Roman" w:cs="Arial"/>
          <w:spacing w:val="-2"/>
          <w:sz w:val="20"/>
          <w:szCs w:val="20"/>
        </w:rPr>
        <w:t xml:space="preserve">òa án </w:t>
      </w:r>
      <w:r w:rsidR="00834BE1" w:rsidRPr="0061523C">
        <w:rPr>
          <w:rFonts w:cs="Arial"/>
          <w:spacing w:val="-2"/>
          <w:sz w:val="20"/>
          <w:szCs w:val="20"/>
        </w:rPr>
        <w:t xml:space="preserve">hủy bỏ hoặc tuyên bố </w:t>
      </w:r>
      <w:r w:rsidR="004D0867" w:rsidRPr="0061523C">
        <w:rPr>
          <w:rFonts w:eastAsia="Times New Roman" w:cs="Arial"/>
          <w:spacing w:val="-2"/>
          <w:sz w:val="20"/>
          <w:szCs w:val="20"/>
        </w:rPr>
        <w:t xml:space="preserve">hợp đồng </w:t>
      </w:r>
      <w:r w:rsidR="00385A82" w:rsidRPr="0061523C">
        <w:rPr>
          <w:rFonts w:cs="Arial"/>
          <w:spacing w:val="-2"/>
          <w:sz w:val="20"/>
          <w:szCs w:val="20"/>
        </w:rPr>
        <w:t>mua bán tài sản đấu giá</w:t>
      </w:r>
      <w:r w:rsidR="00834BE1" w:rsidRPr="0061523C">
        <w:rPr>
          <w:rFonts w:cs="Arial"/>
          <w:spacing w:val="-2"/>
          <w:sz w:val="20"/>
          <w:szCs w:val="20"/>
        </w:rPr>
        <w:t xml:space="preserve"> vô hiệu</w:t>
      </w:r>
      <w:r w:rsidR="004D0867" w:rsidRPr="0061523C">
        <w:rPr>
          <w:rFonts w:eastAsia="Times New Roman" w:cs="Arial"/>
          <w:spacing w:val="-2"/>
          <w:sz w:val="20"/>
          <w:szCs w:val="20"/>
        </w:rPr>
        <w:t xml:space="preserve"> theo quy định của pháp luật</w:t>
      </w:r>
      <w:r w:rsidR="0065569B" w:rsidRPr="0061523C">
        <w:rPr>
          <w:rFonts w:eastAsia="Times New Roman" w:cs="Arial"/>
          <w:spacing w:val="-2"/>
          <w:sz w:val="20"/>
          <w:szCs w:val="20"/>
        </w:rPr>
        <w:t>.</w:t>
      </w:r>
      <w:r w:rsidR="00B973D4" w:rsidRPr="0061523C">
        <w:rPr>
          <w:rFonts w:eastAsia="Times New Roman" w:cs="Arial"/>
          <w:spacing w:val="-2"/>
          <w:sz w:val="20"/>
          <w:szCs w:val="20"/>
        </w:rPr>
        <w:t>”.</w:t>
      </w:r>
    </w:p>
    <w:p w:rsidR="007244E8" w:rsidRPr="0061523C" w:rsidRDefault="004F5901" w:rsidP="0061523C">
      <w:pPr>
        <w:spacing w:after="120" w:line="240" w:lineRule="auto"/>
        <w:ind w:firstLine="720"/>
        <w:jc w:val="both"/>
        <w:rPr>
          <w:rFonts w:cs="Arial"/>
          <w:bCs/>
          <w:iCs/>
          <w:sz w:val="20"/>
          <w:szCs w:val="20"/>
          <w:lang w:val="eu-ES"/>
        </w:rPr>
      </w:pPr>
      <w:r w:rsidRPr="0061523C">
        <w:rPr>
          <w:rFonts w:cs="Arial"/>
          <w:bCs/>
          <w:iCs/>
          <w:sz w:val="20"/>
          <w:szCs w:val="20"/>
        </w:rPr>
        <w:t>4</w:t>
      </w:r>
      <w:r w:rsidRPr="0061523C">
        <w:rPr>
          <w:rFonts w:cs="Arial"/>
          <w:bCs/>
          <w:iCs/>
          <w:sz w:val="20"/>
          <w:szCs w:val="20"/>
          <w:lang w:val="en-GB"/>
        </w:rPr>
        <w:t>4</w:t>
      </w:r>
      <w:r w:rsidR="007E0999" w:rsidRPr="0061523C">
        <w:rPr>
          <w:rFonts w:cs="Arial"/>
          <w:sz w:val="20"/>
          <w:szCs w:val="20"/>
        </w:rPr>
        <w:t>.</w:t>
      </w:r>
      <w:r w:rsidR="007E0999" w:rsidRPr="0061523C">
        <w:rPr>
          <w:rFonts w:cs="Arial"/>
          <w:bCs/>
          <w:iCs/>
          <w:sz w:val="20"/>
          <w:szCs w:val="20"/>
        </w:rPr>
        <w:t xml:space="preserve"> Sửa đổi, bổ sung</w:t>
      </w:r>
      <w:r w:rsidR="00051490" w:rsidRPr="0061523C">
        <w:rPr>
          <w:rFonts w:cs="Arial"/>
          <w:bCs/>
          <w:iCs/>
          <w:sz w:val="20"/>
          <w:szCs w:val="20"/>
        </w:rPr>
        <w:t xml:space="preserve"> </w:t>
      </w:r>
      <w:r w:rsidR="00553D2C" w:rsidRPr="0061523C">
        <w:rPr>
          <w:rFonts w:cs="Arial"/>
          <w:bCs/>
          <w:iCs/>
          <w:sz w:val="20"/>
          <w:szCs w:val="20"/>
          <w:lang w:val="en-US"/>
        </w:rPr>
        <w:t xml:space="preserve">một số </w:t>
      </w:r>
      <w:r w:rsidR="00553D2C" w:rsidRPr="0061523C">
        <w:rPr>
          <w:rFonts w:cs="Arial"/>
          <w:sz w:val="20"/>
          <w:szCs w:val="20"/>
          <w:lang w:val="en-US"/>
        </w:rPr>
        <w:t xml:space="preserve">điểm của </w:t>
      </w:r>
      <w:r w:rsidR="00051490" w:rsidRPr="0061523C">
        <w:rPr>
          <w:rFonts w:cs="Arial"/>
          <w:bCs/>
          <w:iCs/>
          <w:sz w:val="20"/>
          <w:szCs w:val="20"/>
        </w:rPr>
        <w:t xml:space="preserve">khoản </w:t>
      </w:r>
      <w:r w:rsidR="002955D1" w:rsidRPr="0061523C">
        <w:rPr>
          <w:rFonts w:cs="Arial"/>
          <w:bCs/>
          <w:iCs/>
          <w:sz w:val="20"/>
          <w:szCs w:val="20"/>
          <w:lang w:val="en-GB"/>
        </w:rPr>
        <w:t xml:space="preserve">2 </w:t>
      </w:r>
      <w:r w:rsidR="007E0999" w:rsidRPr="0061523C">
        <w:rPr>
          <w:rFonts w:cs="Arial"/>
          <w:bCs/>
          <w:iCs/>
          <w:sz w:val="20"/>
          <w:szCs w:val="20"/>
        </w:rPr>
        <w:t xml:space="preserve">Điều </w:t>
      </w:r>
      <w:r w:rsidR="00935638" w:rsidRPr="0061523C">
        <w:rPr>
          <w:rFonts w:cs="Arial"/>
          <w:bCs/>
          <w:iCs/>
          <w:sz w:val="20"/>
          <w:szCs w:val="20"/>
        </w:rPr>
        <w:t xml:space="preserve">77 </w:t>
      </w:r>
      <w:r w:rsidR="007E0999" w:rsidRPr="0061523C">
        <w:rPr>
          <w:rFonts w:cs="Arial"/>
          <w:bCs/>
          <w:iCs/>
          <w:sz w:val="20"/>
          <w:szCs w:val="20"/>
        </w:rPr>
        <w:t>như sau:</w:t>
      </w:r>
    </w:p>
    <w:p w:rsidR="000B53E3" w:rsidRPr="0061523C" w:rsidRDefault="0018122A" w:rsidP="0061523C">
      <w:pPr>
        <w:spacing w:after="120" w:line="240" w:lineRule="auto"/>
        <w:ind w:firstLine="720"/>
        <w:jc w:val="both"/>
        <w:rPr>
          <w:rFonts w:cs="Arial"/>
          <w:sz w:val="20"/>
          <w:szCs w:val="20"/>
          <w:lang w:val="eu-ES"/>
        </w:rPr>
      </w:pPr>
      <w:r w:rsidRPr="0061523C">
        <w:rPr>
          <w:rFonts w:cs="Arial"/>
          <w:bCs/>
          <w:sz w:val="20"/>
          <w:szCs w:val="20"/>
        </w:rPr>
        <w:t xml:space="preserve">a) </w:t>
      </w:r>
      <w:r w:rsidR="000B53E3" w:rsidRPr="0061523C">
        <w:rPr>
          <w:rFonts w:cs="Arial"/>
          <w:sz w:val="20"/>
          <w:szCs w:val="20"/>
          <w:lang w:val="eu-ES"/>
        </w:rPr>
        <w:t>Sửa đổi, bổ sung điểm d như sau:</w:t>
      </w:r>
    </w:p>
    <w:p w:rsidR="000B53E3" w:rsidRPr="0061523C" w:rsidRDefault="000B53E3" w:rsidP="0061523C">
      <w:pPr>
        <w:spacing w:after="120" w:line="240" w:lineRule="auto"/>
        <w:ind w:firstLine="720"/>
        <w:jc w:val="both"/>
        <w:rPr>
          <w:rFonts w:cs="Arial"/>
          <w:spacing w:val="2"/>
          <w:sz w:val="20"/>
          <w:szCs w:val="20"/>
          <w:lang w:val="eu-ES"/>
        </w:rPr>
      </w:pPr>
      <w:r w:rsidRPr="0061523C">
        <w:rPr>
          <w:rFonts w:cs="Arial"/>
          <w:spacing w:val="2"/>
          <w:sz w:val="20"/>
          <w:szCs w:val="20"/>
          <w:lang w:val="eu-ES"/>
        </w:rPr>
        <w:t xml:space="preserve">“d) Quy định chương trình khung của khóa đào tạo nghề đấu giá, cơ sở đào tạo nghề đấu giá; </w:t>
      </w:r>
      <w:r w:rsidR="001C44CF" w:rsidRPr="0061523C">
        <w:rPr>
          <w:rFonts w:cs="Arial"/>
          <w:spacing w:val="2"/>
          <w:sz w:val="20"/>
          <w:szCs w:val="20"/>
          <w:lang w:val="eu-ES"/>
        </w:rPr>
        <w:t>chương trình, nội dung</w:t>
      </w:r>
      <w:r w:rsidR="00BF269E" w:rsidRPr="0061523C">
        <w:rPr>
          <w:rFonts w:cs="Arial"/>
          <w:spacing w:val="2"/>
          <w:sz w:val="20"/>
          <w:szCs w:val="20"/>
          <w:lang w:val="eu-ES"/>
        </w:rPr>
        <w:t xml:space="preserve"> và tổ chức </w:t>
      </w:r>
      <w:r w:rsidRPr="0061523C">
        <w:rPr>
          <w:rFonts w:cs="Arial"/>
          <w:spacing w:val="2"/>
          <w:sz w:val="20"/>
          <w:szCs w:val="20"/>
          <w:lang w:val="eu-ES"/>
        </w:rPr>
        <w:t>bồi dưỡng về</w:t>
      </w:r>
      <w:r w:rsidR="00BF269E" w:rsidRPr="0061523C">
        <w:rPr>
          <w:rFonts w:cs="Arial"/>
          <w:spacing w:val="2"/>
          <w:sz w:val="20"/>
          <w:szCs w:val="20"/>
          <w:lang w:val="eu-ES"/>
        </w:rPr>
        <w:t xml:space="preserve"> chuyên môn, n</w:t>
      </w:r>
      <w:r w:rsidRPr="0061523C">
        <w:rPr>
          <w:rFonts w:cs="Arial"/>
          <w:spacing w:val="2"/>
          <w:sz w:val="20"/>
          <w:szCs w:val="20"/>
          <w:lang w:val="eu-ES"/>
        </w:rPr>
        <w:t>ghiệp vụ</w:t>
      </w:r>
      <w:r w:rsidR="00BF269E" w:rsidRPr="0061523C">
        <w:rPr>
          <w:rFonts w:cs="Arial"/>
          <w:spacing w:val="2"/>
          <w:sz w:val="20"/>
          <w:szCs w:val="20"/>
          <w:lang w:val="eu-ES"/>
        </w:rPr>
        <w:t xml:space="preserve"> </w:t>
      </w:r>
      <w:r w:rsidR="00B847E1" w:rsidRPr="0061523C">
        <w:rPr>
          <w:rFonts w:cs="Arial"/>
          <w:spacing w:val="2"/>
          <w:sz w:val="20"/>
          <w:szCs w:val="20"/>
          <w:lang w:val="eu-ES"/>
        </w:rPr>
        <w:t>của</w:t>
      </w:r>
      <w:r w:rsidRPr="0061523C">
        <w:rPr>
          <w:rFonts w:cs="Arial"/>
          <w:spacing w:val="2"/>
          <w:sz w:val="20"/>
          <w:szCs w:val="20"/>
          <w:lang w:val="eu-ES"/>
        </w:rPr>
        <w:t xml:space="preserve"> đấu giá viên; việc tập sự và kiểm tra kết quả tập sự hành nghề đấu giá</w:t>
      </w:r>
      <w:r w:rsidRPr="0061523C">
        <w:rPr>
          <w:rFonts w:cs="Arial"/>
          <w:bCs/>
          <w:spacing w:val="2"/>
          <w:sz w:val="20"/>
          <w:szCs w:val="20"/>
          <w:lang w:val="eu-ES"/>
        </w:rPr>
        <w:t>;</w:t>
      </w:r>
      <w:r w:rsidR="00B823D1" w:rsidRPr="0061523C">
        <w:rPr>
          <w:rFonts w:cs="Arial"/>
          <w:bCs/>
          <w:spacing w:val="2"/>
          <w:sz w:val="20"/>
          <w:szCs w:val="20"/>
          <w:lang w:val="eu-ES"/>
        </w:rPr>
        <w:t>”</w:t>
      </w:r>
      <w:r w:rsidR="008B19FF" w:rsidRPr="0061523C">
        <w:rPr>
          <w:rFonts w:cs="Arial"/>
          <w:bCs/>
          <w:spacing w:val="2"/>
          <w:sz w:val="20"/>
          <w:szCs w:val="20"/>
          <w:lang w:val="eu-ES"/>
        </w:rPr>
        <w:t>;</w:t>
      </w:r>
    </w:p>
    <w:p w:rsidR="0018122A" w:rsidRPr="0061523C" w:rsidRDefault="000B53E3" w:rsidP="0061523C">
      <w:pPr>
        <w:spacing w:after="120" w:line="240" w:lineRule="auto"/>
        <w:ind w:firstLine="720"/>
        <w:jc w:val="both"/>
        <w:rPr>
          <w:rFonts w:cs="Arial"/>
          <w:bCs/>
          <w:sz w:val="20"/>
          <w:szCs w:val="20"/>
        </w:rPr>
      </w:pPr>
      <w:r w:rsidRPr="0061523C">
        <w:rPr>
          <w:rFonts w:cs="Arial"/>
          <w:sz w:val="20"/>
          <w:szCs w:val="20"/>
          <w:lang w:val="eu-ES"/>
        </w:rPr>
        <w:t xml:space="preserve">b) </w:t>
      </w:r>
      <w:r w:rsidR="0018122A" w:rsidRPr="0061523C">
        <w:rPr>
          <w:rFonts w:cs="Arial"/>
          <w:bCs/>
          <w:sz w:val="20"/>
          <w:szCs w:val="20"/>
        </w:rPr>
        <w:t xml:space="preserve">Sửa đổi điểm e </w:t>
      </w:r>
      <w:r w:rsidR="00C64B1E" w:rsidRPr="0061523C">
        <w:rPr>
          <w:rFonts w:cs="Arial"/>
          <w:bCs/>
          <w:sz w:val="20"/>
          <w:szCs w:val="20"/>
          <w:lang w:val="en-GB"/>
        </w:rPr>
        <w:t xml:space="preserve">và điểm g </w:t>
      </w:r>
      <w:r w:rsidR="0018122A" w:rsidRPr="0061523C">
        <w:rPr>
          <w:rFonts w:cs="Arial"/>
          <w:bCs/>
          <w:sz w:val="20"/>
          <w:szCs w:val="20"/>
        </w:rPr>
        <w:t>như sau:</w:t>
      </w:r>
    </w:p>
    <w:p w:rsidR="00935638" w:rsidRPr="0061523C" w:rsidRDefault="00935638" w:rsidP="0061523C">
      <w:pPr>
        <w:spacing w:after="120" w:line="240" w:lineRule="auto"/>
        <w:ind w:firstLine="720"/>
        <w:jc w:val="both"/>
        <w:rPr>
          <w:rFonts w:cs="Arial"/>
          <w:spacing w:val="-4"/>
          <w:sz w:val="20"/>
          <w:szCs w:val="20"/>
          <w:shd w:val="clear" w:color="auto" w:fill="FFFFFF"/>
          <w:lang w:val="en-US"/>
        </w:rPr>
      </w:pPr>
      <w:r w:rsidRPr="0061523C">
        <w:rPr>
          <w:rFonts w:cs="Arial"/>
          <w:bCs/>
          <w:spacing w:val="-4"/>
          <w:sz w:val="20"/>
          <w:szCs w:val="20"/>
        </w:rPr>
        <w:t>“</w:t>
      </w:r>
      <w:r w:rsidRPr="0061523C">
        <w:rPr>
          <w:rFonts w:cs="Arial"/>
          <w:spacing w:val="-4"/>
          <w:sz w:val="20"/>
          <w:szCs w:val="20"/>
          <w:shd w:val="clear" w:color="auto" w:fill="FFFFFF"/>
        </w:rPr>
        <w:t xml:space="preserve">e) Xây dựng, quản lý và hướng dẫn sử dụng </w:t>
      </w:r>
      <w:r w:rsidR="00051490" w:rsidRPr="0061523C">
        <w:rPr>
          <w:rFonts w:cs="Arial"/>
          <w:spacing w:val="-4"/>
          <w:sz w:val="20"/>
          <w:szCs w:val="20"/>
          <w:shd w:val="clear" w:color="auto" w:fill="FFFFFF"/>
        </w:rPr>
        <w:t>Cổng</w:t>
      </w:r>
      <w:r w:rsidR="00563958" w:rsidRPr="0061523C">
        <w:rPr>
          <w:rFonts w:cs="Arial"/>
          <w:spacing w:val="-4"/>
          <w:sz w:val="20"/>
          <w:szCs w:val="20"/>
          <w:shd w:val="clear" w:color="auto" w:fill="FFFFFF"/>
        </w:rPr>
        <w:t xml:space="preserve"> </w:t>
      </w:r>
      <w:r w:rsidR="00A44AB3" w:rsidRPr="0061523C">
        <w:rPr>
          <w:rFonts w:cs="Arial"/>
          <w:spacing w:val="-4"/>
          <w:sz w:val="20"/>
          <w:szCs w:val="20"/>
          <w:shd w:val="clear" w:color="auto" w:fill="FFFFFF"/>
        </w:rPr>
        <w:t>Đ</w:t>
      </w:r>
      <w:r w:rsidRPr="0061523C">
        <w:rPr>
          <w:rFonts w:cs="Arial"/>
          <w:spacing w:val="-4"/>
          <w:sz w:val="20"/>
          <w:szCs w:val="20"/>
          <w:shd w:val="clear" w:color="auto" w:fill="FFFFFF"/>
        </w:rPr>
        <w:t>ấu giá tài sản quốc gia</w:t>
      </w:r>
      <w:r w:rsidR="00A40FAC" w:rsidRPr="0061523C">
        <w:rPr>
          <w:rFonts w:cs="Arial"/>
          <w:spacing w:val="-4"/>
          <w:sz w:val="20"/>
          <w:szCs w:val="20"/>
          <w:shd w:val="clear" w:color="auto" w:fill="FFFFFF"/>
        </w:rPr>
        <w:t xml:space="preserve"> đáp ứng yêu cầu về bảo mật, an toàn an ninh thông tin</w:t>
      </w:r>
      <w:r w:rsidR="00395E5D" w:rsidRPr="0061523C">
        <w:rPr>
          <w:rFonts w:cs="Arial"/>
          <w:spacing w:val="-4"/>
          <w:sz w:val="20"/>
          <w:szCs w:val="20"/>
          <w:shd w:val="clear" w:color="auto" w:fill="FFFFFF"/>
        </w:rPr>
        <w:t>;</w:t>
      </w:r>
      <w:r w:rsidR="00CD78D2" w:rsidRPr="0061523C">
        <w:rPr>
          <w:rFonts w:cs="Arial"/>
          <w:spacing w:val="-4"/>
          <w:sz w:val="20"/>
          <w:szCs w:val="20"/>
          <w:shd w:val="clear" w:color="auto" w:fill="FFFFFF"/>
          <w:lang w:val="en-GB"/>
        </w:rPr>
        <w:t xml:space="preserve"> giao nhiệm vụ vận hành cho cơ quan chuyên môn, đơn vị trực thuộc tổ chức thực hiện</w:t>
      </w:r>
      <w:r w:rsidR="00C86E2D" w:rsidRPr="0061523C">
        <w:rPr>
          <w:rFonts w:cs="Arial"/>
          <w:spacing w:val="-4"/>
          <w:sz w:val="20"/>
          <w:szCs w:val="20"/>
          <w:shd w:val="clear" w:color="auto" w:fill="FFFFFF"/>
          <w:lang w:val="en-GB"/>
        </w:rPr>
        <w:t>;</w:t>
      </w:r>
    </w:p>
    <w:p w:rsidR="001071DD" w:rsidRPr="0061523C" w:rsidRDefault="00C64B1E" w:rsidP="0061523C">
      <w:pPr>
        <w:tabs>
          <w:tab w:val="left" w:pos="480"/>
          <w:tab w:val="left" w:pos="851"/>
        </w:tabs>
        <w:spacing w:after="120" w:line="240" w:lineRule="auto"/>
        <w:ind w:firstLine="720"/>
        <w:jc w:val="both"/>
        <w:rPr>
          <w:rFonts w:cs="Arial"/>
          <w:sz w:val="20"/>
          <w:szCs w:val="20"/>
          <w:lang w:val="en-GB"/>
        </w:rPr>
      </w:pPr>
      <w:r w:rsidRPr="0061523C" w:rsidDel="00C64B1E">
        <w:rPr>
          <w:rFonts w:cs="Arial"/>
          <w:spacing w:val="-4"/>
          <w:sz w:val="20"/>
          <w:szCs w:val="20"/>
          <w:shd w:val="clear" w:color="auto" w:fill="FFFFFF"/>
          <w:lang w:val="en-US"/>
        </w:rPr>
        <w:t xml:space="preserve"> </w:t>
      </w:r>
      <w:r w:rsidR="001071DD" w:rsidRPr="0061523C">
        <w:rPr>
          <w:rFonts w:cs="Arial"/>
          <w:sz w:val="20"/>
          <w:szCs w:val="20"/>
        </w:rPr>
        <w:t>g) Kiểm tra, thanh tra và xử lý vi phạm về tổ chức, hoạt động đấu giá tài sản; tổ chức và hoạt động của tổ chức xã hội - nghề nghiệp của đấu giá viên theo thẩm quyền;”</w:t>
      </w:r>
      <w:r w:rsidR="001071DD" w:rsidRPr="0061523C">
        <w:rPr>
          <w:rFonts w:cs="Arial"/>
          <w:sz w:val="20"/>
          <w:szCs w:val="20"/>
          <w:lang w:val="en-GB"/>
        </w:rPr>
        <w:t>;</w:t>
      </w:r>
    </w:p>
    <w:p w:rsidR="006B258A" w:rsidRPr="0061523C" w:rsidRDefault="00C64B1E"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lang w:val="en-GB"/>
        </w:rPr>
        <w:t>c</w:t>
      </w:r>
      <w:r w:rsidR="00182E8D" w:rsidRPr="0061523C">
        <w:rPr>
          <w:rFonts w:cs="Arial"/>
          <w:sz w:val="20"/>
          <w:szCs w:val="20"/>
          <w:shd w:val="clear" w:color="auto" w:fill="FFFFFF"/>
        </w:rPr>
        <w:t xml:space="preserve">) </w:t>
      </w:r>
      <w:r w:rsidR="0018122A" w:rsidRPr="0061523C">
        <w:rPr>
          <w:rFonts w:cs="Arial"/>
          <w:sz w:val="20"/>
          <w:szCs w:val="20"/>
          <w:shd w:val="clear" w:color="auto" w:fill="FFFFFF"/>
        </w:rPr>
        <w:t>B</w:t>
      </w:r>
      <w:r w:rsidR="006B258A" w:rsidRPr="0061523C">
        <w:rPr>
          <w:rFonts w:cs="Arial"/>
          <w:sz w:val="20"/>
          <w:szCs w:val="20"/>
          <w:shd w:val="clear" w:color="auto" w:fill="FFFFFF"/>
        </w:rPr>
        <w:t xml:space="preserve">ổ sung </w:t>
      </w:r>
      <w:r w:rsidR="0018122A" w:rsidRPr="0061523C">
        <w:rPr>
          <w:rFonts w:cs="Arial"/>
          <w:sz w:val="20"/>
          <w:szCs w:val="20"/>
          <w:shd w:val="clear" w:color="auto" w:fill="FFFFFF"/>
        </w:rPr>
        <w:t xml:space="preserve">điểm </w:t>
      </w:r>
      <w:r w:rsidR="00F10F03" w:rsidRPr="0061523C">
        <w:rPr>
          <w:rFonts w:cs="Arial"/>
          <w:sz w:val="20"/>
          <w:szCs w:val="20"/>
          <w:shd w:val="clear" w:color="auto" w:fill="FFFFFF"/>
          <w:lang w:val="en-US"/>
        </w:rPr>
        <w:t>i1</w:t>
      </w:r>
      <w:r w:rsidR="0018122A" w:rsidRPr="0061523C">
        <w:rPr>
          <w:rFonts w:cs="Arial"/>
          <w:sz w:val="20"/>
          <w:szCs w:val="20"/>
          <w:shd w:val="clear" w:color="auto" w:fill="FFFFFF"/>
        </w:rPr>
        <w:t xml:space="preserve"> vào </w:t>
      </w:r>
      <w:r w:rsidR="00F10F03" w:rsidRPr="0061523C">
        <w:rPr>
          <w:rFonts w:cs="Arial"/>
          <w:sz w:val="20"/>
          <w:szCs w:val="20"/>
          <w:shd w:val="clear" w:color="auto" w:fill="FFFFFF"/>
          <w:lang w:val="en-US"/>
        </w:rPr>
        <w:t xml:space="preserve">sau điểm </w:t>
      </w:r>
      <w:r w:rsidR="00F30403" w:rsidRPr="0061523C">
        <w:rPr>
          <w:rFonts w:cs="Arial"/>
          <w:sz w:val="20"/>
          <w:szCs w:val="20"/>
          <w:shd w:val="clear" w:color="auto" w:fill="FFFFFF"/>
          <w:lang w:val="en-US"/>
        </w:rPr>
        <w:t>i</w:t>
      </w:r>
      <w:r w:rsidR="00F10F03" w:rsidRPr="0061523C">
        <w:rPr>
          <w:rFonts w:cs="Arial"/>
          <w:sz w:val="20"/>
          <w:szCs w:val="20"/>
          <w:shd w:val="clear" w:color="auto" w:fill="FFFFFF"/>
          <w:lang w:val="en-US"/>
        </w:rPr>
        <w:t xml:space="preserve"> </w:t>
      </w:r>
      <w:r w:rsidR="006B258A" w:rsidRPr="0061523C">
        <w:rPr>
          <w:rFonts w:cs="Arial"/>
          <w:sz w:val="20"/>
          <w:szCs w:val="20"/>
          <w:shd w:val="clear" w:color="auto" w:fill="FFFFFF"/>
        </w:rPr>
        <w:t>như sau:</w:t>
      </w:r>
    </w:p>
    <w:p w:rsidR="00D86D9D" w:rsidRPr="0061523C" w:rsidRDefault="006B258A"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rPr>
        <w:t>“</w:t>
      </w:r>
      <w:r w:rsidR="00F30403" w:rsidRPr="0061523C">
        <w:rPr>
          <w:rFonts w:cs="Arial"/>
          <w:sz w:val="20"/>
          <w:szCs w:val="20"/>
          <w:shd w:val="clear" w:color="auto" w:fill="FFFFFF"/>
        </w:rPr>
        <w:t>i1</w:t>
      </w:r>
      <w:r w:rsidR="00A44AB3" w:rsidRPr="0061523C">
        <w:rPr>
          <w:rFonts w:cs="Arial"/>
          <w:sz w:val="20"/>
          <w:szCs w:val="20"/>
          <w:shd w:val="clear" w:color="auto" w:fill="FFFFFF"/>
        </w:rPr>
        <w:t xml:space="preserve">) </w:t>
      </w:r>
      <w:r w:rsidR="00A93CE3" w:rsidRPr="0061523C">
        <w:rPr>
          <w:rFonts w:cs="Arial"/>
          <w:sz w:val="20"/>
          <w:szCs w:val="20"/>
          <w:shd w:val="clear" w:color="auto" w:fill="FFFFFF"/>
        </w:rPr>
        <w:t>Chủ trì, p</w:t>
      </w:r>
      <w:r w:rsidR="0018122A" w:rsidRPr="0061523C">
        <w:rPr>
          <w:rFonts w:cs="Arial"/>
          <w:sz w:val="20"/>
          <w:szCs w:val="20"/>
          <w:shd w:val="clear" w:color="auto" w:fill="FFFFFF"/>
        </w:rPr>
        <w:t>hối hợp với</w:t>
      </w:r>
      <w:r w:rsidR="00A93CE3" w:rsidRPr="0061523C">
        <w:rPr>
          <w:rFonts w:cs="Arial"/>
          <w:sz w:val="20"/>
          <w:szCs w:val="20"/>
          <w:shd w:val="clear" w:color="auto" w:fill="FFFFFF"/>
        </w:rPr>
        <w:t xml:space="preserve"> </w:t>
      </w:r>
      <w:r w:rsidR="002254D6" w:rsidRPr="0061523C">
        <w:rPr>
          <w:rFonts w:cs="Arial"/>
          <w:sz w:val="20"/>
          <w:szCs w:val="20"/>
          <w:shd w:val="clear" w:color="auto" w:fill="FFFFFF"/>
          <w:lang w:val="en-GB"/>
        </w:rPr>
        <w:t>b</w:t>
      </w:r>
      <w:r w:rsidR="00A93CE3" w:rsidRPr="0061523C">
        <w:rPr>
          <w:rFonts w:cs="Arial"/>
          <w:sz w:val="20"/>
          <w:szCs w:val="20"/>
          <w:shd w:val="clear" w:color="auto" w:fill="FFFFFF"/>
        </w:rPr>
        <w:t>ộ, ngành có liên quan</w:t>
      </w:r>
      <w:r w:rsidR="0018122A" w:rsidRPr="0061523C">
        <w:rPr>
          <w:rFonts w:cs="Arial"/>
          <w:sz w:val="20"/>
          <w:szCs w:val="20"/>
          <w:shd w:val="clear" w:color="auto" w:fill="FFFFFF"/>
        </w:rPr>
        <w:t xml:space="preserve"> q</w:t>
      </w:r>
      <w:r w:rsidRPr="0061523C">
        <w:rPr>
          <w:rFonts w:cs="Arial"/>
          <w:sz w:val="20"/>
          <w:szCs w:val="20"/>
          <w:shd w:val="clear" w:color="auto" w:fill="FFFFFF"/>
        </w:rPr>
        <w:t xml:space="preserve">uy </w:t>
      </w:r>
      <w:r w:rsidR="00017BC2" w:rsidRPr="0061523C">
        <w:rPr>
          <w:rFonts w:cs="Arial"/>
          <w:sz w:val="20"/>
          <w:szCs w:val="20"/>
          <w:shd w:val="clear" w:color="auto" w:fill="FFFFFF"/>
        </w:rPr>
        <w:t xml:space="preserve">định </w:t>
      </w:r>
      <w:r w:rsidRPr="0061523C">
        <w:rPr>
          <w:rFonts w:cs="Arial"/>
          <w:sz w:val="20"/>
          <w:szCs w:val="20"/>
          <w:shd w:val="clear" w:color="auto" w:fill="FFFFFF"/>
        </w:rPr>
        <w:t xml:space="preserve">chi phí đăng thông báo lựa chọn tổ chức </w:t>
      </w:r>
      <w:r w:rsidR="009F767C" w:rsidRPr="0061523C">
        <w:rPr>
          <w:rFonts w:cs="Arial"/>
          <w:sz w:val="20"/>
          <w:szCs w:val="20"/>
          <w:shd w:val="clear" w:color="auto" w:fill="FFFFFF"/>
        </w:rPr>
        <w:t xml:space="preserve">hành nghề </w:t>
      </w:r>
      <w:r w:rsidRPr="0061523C">
        <w:rPr>
          <w:rFonts w:cs="Arial"/>
          <w:sz w:val="20"/>
          <w:szCs w:val="20"/>
          <w:shd w:val="clear" w:color="auto" w:fill="FFFFFF"/>
        </w:rPr>
        <w:t xml:space="preserve">đấu giá tài sản, </w:t>
      </w:r>
      <w:r w:rsidR="00D86D9D" w:rsidRPr="0061523C">
        <w:rPr>
          <w:rFonts w:cs="Arial"/>
          <w:sz w:val="20"/>
          <w:szCs w:val="20"/>
          <w:shd w:val="clear" w:color="auto" w:fill="FFFFFF"/>
        </w:rPr>
        <w:t xml:space="preserve">chi phí </w:t>
      </w:r>
      <w:r w:rsidRPr="0061523C">
        <w:rPr>
          <w:rFonts w:cs="Arial"/>
          <w:sz w:val="20"/>
          <w:szCs w:val="20"/>
          <w:shd w:val="clear" w:color="auto" w:fill="FFFFFF"/>
        </w:rPr>
        <w:t xml:space="preserve">thông báo </w:t>
      </w:r>
      <w:r w:rsidR="00891991" w:rsidRPr="0061523C">
        <w:rPr>
          <w:rFonts w:cs="Arial"/>
          <w:sz w:val="20"/>
          <w:szCs w:val="20"/>
          <w:shd w:val="clear" w:color="auto" w:fill="FFFFFF"/>
        </w:rPr>
        <w:t xml:space="preserve">công khai </w:t>
      </w:r>
      <w:r w:rsidRPr="0061523C">
        <w:rPr>
          <w:rFonts w:cs="Arial"/>
          <w:sz w:val="20"/>
          <w:szCs w:val="20"/>
          <w:shd w:val="clear" w:color="auto" w:fill="FFFFFF"/>
        </w:rPr>
        <w:t xml:space="preserve">việc đấu giá </w:t>
      </w:r>
      <w:r w:rsidR="00D86D9D" w:rsidRPr="0061523C">
        <w:rPr>
          <w:rFonts w:cs="Arial"/>
          <w:sz w:val="20"/>
          <w:szCs w:val="20"/>
          <w:shd w:val="clear" w:color="auto" w:fill="FFFFFF"/>
        </w:rPr>
        <w:t xml:space="preserve">trên </w:t>
      </w:r>
      <w:r w:rsidR="00017BC2" w:rsidRPr="0061523C">
        <w:rPr>
          <w:rFonts w:cs="Arial"/>
          <w:sz w:val="20"/>
          <w:szCs w:val="20"/>
          <w:shd w:val="clear" w:color="auto" w:fill="FFFFFF"/>
        </w:rPr>
        <w:t xml:space="preserve">Cổng </w:t>
      </w:r>
      <w:r w:rsidR="00A44AB3" w:rsidRPr="0061523C">
        <w:rPr>
          <w:rFonts w:cs="Arial"/>
          <w:sz w:val="20"/>
          <w:szCs w:val="20"/>
          <w:shd w:val="clear" w:color="auto" w:fill="FFFFFF"/>
        </w:rPr>
        <w:t>Đ</w:t>
      </w:r>
      <w:r w:rsidR="00017BC2" w:rsidRPr="0061523C">
        <w:rPr>
          <w:rFonts w:cs="Arial"/>
          <w:sz w:val="20"/>
          <w:szCs w:val="20"/>
          <w:shd w:val="clear" w:color="auto" w:fill="FFFFFF"/>
        </w:rPr>
        <w:t>ấu giá tài sản quốc gia</w:t>
      </w:r>
      <w:r w:rsidR="00C471BF" w:rsidRPr="0061523C">
        <w:rPr>
          <w:rFonts w:cs="Arial"/>
          <w:sz w:val="20"/>
          <w:szCs w:val="20"/>
          <w:shd w:val="clear" w:color="auto" w:fill="FFFFFF"/>
        </w:rPr>
        <w:t>, chi phí sử dụng Cổng Đấu giá tài sản quốc gia</w:t>
      </w:r>
      <w:r w:rsidR="005F0A2E" w:rsidRPr="0061523C">
        <w:rPr>
          <w:rFonts w:cs="Arial"/>
          <w:sz w:val="20"/>
          <w:szCs w:val="20"/>
          <w:shd w:val="clear" w:color="auto" w:fill="FFFFFF"/>
        </w:rPr>
        <w:t xml:space="preserve"> </w:t>
      </w:r>
      <w:r w:rsidRPr="0061523C">
        <w:rPr>
          <w:rFonts w:cs="Arial"/>
          <w:sz w:val="20"/>
          <w:szCs w:val="20"/>
          <w:shd w:val="clear" w:color="auto" w:fill="FFFFFF"/>
        </w:rPr>
        <w:t>và các chi phí khác liên quan</w:t>
      </w:r>
      <w:r w:rsidR="007A65C4" w:rsidRPr="0061523C">
        <w:rPr>
          <w:rFonts w:cs="Arial"/>
          <w:sz w:val="20"/>
          <w:szCs w:val="20"/>
          <w:shd w:val="clear" w:color="auto" w:fill="FFFFFF"/>
        </w:rPr>
        <w:t xml:space="preserve"> theo quy định của pháp luật</w:t>
      </w:r>
      <w:r w:rsidR="008A394A" w:rsidRPr="0061523C">
        <w:rPr>
          <w:rFonts w:cs="Arial"/>
          <w:sz w:val="20"/>
          <w:szCs w:val="20"/>
          <w:shd w:val="clear" w:color="auto" w:fill="FFFFFF"/>
        </w:rPr>
        <w:t>;</w:t>
      </w:r>
      <w:r w:rsidRPr="0061523C">
        <w:rPr>
          <w:rFonts w:cs="Arial"/>
          <w:sz w:val="20"/>
          <w:szCs w:val="20"/>
          <w:shd w:val="clear" w:color="auto" w:fill="FFFFFF"/>
        </w:rPr>
        <w:t>”</w:t>
      </w:r>
      <w:r w:rsidR="0018122A" w:rsidRPr="0061523C">
        <w:rPr>
          <w:rFonts w:cs="Arial"/>
          <w:sz w:val="20"/>
          <w:szCs w:val="20"/>
          <w:shd w:val="clear" w:color="auto" w:fill="FFFFFF"/>
        </w:rPr>
        <w:t>.</w:t>
      </w:r>
    </w:p>
    <w:p w:rsidR="00C54E2B" w:rsidRPr="0061523C" w:rsidRDefault="004F5901" w:rsidP="0061523C">
      <w:pPr>
        <w:spacing w:after="120" w:line="240" w:lineRule="auto"/>
        <w:ind w:firstLine="720"/>
        <w:jc w:val="both"/>
        <w:rPr>
          <w:rFonts w:cs="Arial"/>
          <w:bCs/>
          <w:sz w:val="20"/>
          <w:szCs w:val="20"/>
        </w:rPr>
      </w:pPr>
      <w:r w:rsidRPr="0061523C">
        <w:rPr>
          <w:rFonts w:cs="Arial"/>
          <w:bCs/>
          <w:sz w:val="20"/>
          <w:szCs w:val="20"/>
        </w:rPr>
        <w:t>4</w:t>
      </w:r>
      <w:r w:rsidRPr="0061523C">
        <w:rPr>
          <w:rFonts w:cs="Arial"/>
          <w:bCs/>
          <w:sz w:val="20"/>
          <w:szCs w:val="20"/>
          <w:lang w:val="en-GB"/>
        </w:rPr>
        <w:t>5</w:t>
      </w:r>
      <w:r w:rsidR="00C54E2B" w:rsidRPr="0061523C">
        <w:rPr>
          <w:rFonts w:cs="Arial"/>
          <w:sz w:val="20"/>
          <w:szCs w:val="20"/>
        </w:rPr>
        <w:t>. Thay thế, b</w:t>
      </w:r>
      <w:r w:rsidR="00C54E2B" w:rsidRPr="0061523C">
        <w:rPr>
          <w:rFonts w:cs="Arial"/>
          <w:bCs/>
          <w:sz w:val="20"/>
          <w:szCs w:val="20"/>
        </w:rPr>
        <w:t>ỏ từ, cụm từ tại một số điểm, khoản sau đây:</w:t>
      </w:r>
    </w:p>
    <w:p w:rsidR="00705391" w:rsidRPr="0061523C" w:rsidRDefault="00705391" w:rsidP="0061523C">
      <w:pPr>
        <w:spacing w:after="120" w:line="240" w:lineRule="auto"/>
        <w:ind w:firstLine="720"/>
        <w:jc w:val="both"/>
        <w:rPr>
          <w:rFonts w:cs="Arial"/>
          <w:bCs/>
          <w:sz w:val="20"/>
          <w:szCs w:val="20"/>
          <w:lang w:val="en-US"/>
        </w:rPr>
      </w:pPr>
      <w:r w:rsidRPr="0061523C">
        <w:rPr>
          <w:rFonts w:cs="Arial"/>
          <w:bCs/>
          <w:sz w:val="20"/>
          <w:szCs w:val="20"/>
          <w:lang w:val="en-US"/>
        </w:rPr>
        <w:t>a) Thay cụm từ “hồ sơ tham gia tổ chức đấu giá của tổ chức đấu giá tài sản” thành “hồ sơ tham gia lựa chọn tổ chức hành nghề đấu giá tài sản”</w:t>
      </w:r>
      <w:r w:rsidRPr="0061523C">
        <w:rPr>
          <w:rFonts w:cs="Arial"/>
          <w:sz w:val="20"/>
          <w:szCs w:val="20"/>
        </w:rPr>
        <w:t xml:space="preserve"> </w:t>
      </w:r>
      <w:r w:rsidRPr="0061523C">
        <w:rPr>
          <w:rFonts w:cs="Arial"/>
          <w:bCs/>
          <w:sz w:val="20"/>
          <w:szCs w:val="20"/>
          <w:lang w:val="en-US"/>
        </w:rPr>
        <w:t>tại khoản 3 Điều 56;</w:t>
      </w:r>
    </w:p>
    <w:p w:rsidR="00667C94" w:rsidRPr="0061523C" w:rsidRDefault="00705391" w:rsidP="0061523C">
      <w:pPr>
        <w:spacing w:after="120" w:line="240" w:lineRule="auto"/>
        <w:ind w:firstLine="720"/>
        <w:jc w:val="both"/>
        <w:rPr>
          <w:rFonts w:cs="Arial"/>
          <w:sz w:val="20"/>
          <w:szCs w:val="20"/>
        </w:rPr>
      </w:pPr>
      <w:r w:rsidRPr="0061523C">
        <w:rPr>
          <w:rFonts w:cs="Arial"/>
          <w:sz w:val="20"/>
          <w:szCs w:val="20"/>
          <w:lang w:val="en-US"/>
        </w:rPr>
        <w:t>b</w:t>
      </w:r>
      <w:r w:rsidR="004B4B07" w:rsidRPr="0061523C">
        <w:rPr>
          <w:rFonts w:cs="Arial"/>
          <w:sz w:val="20"/>
          <w:szCs w:val="20"/>
        </w:rPr>
        <w:t xml:space="preserve">) </w:t>
      </w:r>
      <w:r w:rsidR="00B670F5" w:rsidRPr="0061523C">
        <w:rPr>
          <w:rFonts w:cs="Arial"/>
          <w:sz w:val="20"/>
          <w:szCs w:val="20"/>
        </w:rPr>
        <w:t>Thay cụm từ “tổ chức đấu giá tài sản” thành “tổ chức hành nghề đấu giá tài sản”</w:t>
      </w:r>
      <w:r w:rsidR="008A3C57" w:rsidRPr="0061523C">
        <w:rPr>
          <w:rFonts w:cs="Arial"/>
          <w:sz w:val="20"/>
          <w:szCs w:val="20"/>
        </w:rPr>
        <w:t xml:space="preserve"> tại </w:t>
      </w:r>
      <w:r w:rsidR="00667C94" w:rsidRPr="0061523C">
        <w:rPr>
          <w:rFonts w:cs="Arial"/>
          <w:sz w:val="20"/>
          <w:szCs w:val="20"/>
          <w:shd w:val="clear" w:color="auto" w:fill="FFFFFF"/>
        </w:rPr>
        <w:t>Điều 1</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1 Điều 2</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4</w:t>
      </w:r>
      <w:r w:rsidR="009613DF" w:rsidRPr="0061523C">
        <w:rPr>
          <w:rFonts w:cs="Arial"/>
          <w:sz w:val="20"/>
          <w:szCs w:val="20"/>
          <w:shd w:val="clear" w:color="auto" w:fill="FFFFFF"/>
          <w:lang w:val="en-US"/>
        </w:rPr>
        <w:t xml:space="preserve"> và</w:t>
      </w:r>
      <w:r w:rsidR="009613DF" w:rsidRPr="0061523C">
        <w:rPr>
          <w:rFonts w:cs="Arial"/>
          <w:sz w:val="20"/>
          <w:szCs w:val="20"/>
          <w:shd w:val="clear" w:color="auto" w:fill="FFFFFF"/>
        </w:rPr>
        <w:t xml:space="preserve"> </w:t>
      </w:r>
      <w:r w:rsidR="00667C94" w:rsidRPr="0061523C">
        <w:rPr>
          <w:rFonts w:cs="Arial"/>
          <w:sz w:val="20"/>
          <w:szCs w:val="20"/>
          <w:shd w:val="clear" w:color="auto" w:fill="FFFFFF"/>
        </w:rPr>
        <w:t>khoản 12 Điều 5</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3 Điều 6</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điểm b khoản 2 Điều 8</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2</w:t>
      </w:r>
      <w:r w:rsidR="00614A25" w:rsidRPr="0061523C">
        <w:rPr>
          <w:rFonts w:cs="Arial"/>
          <w:sz w:val="20"/>
          <w:szCs w:val="20"/>
          <w:shd w:val="clear" w:color="auto" w:fill="FFFFFF"/>
          <w:lang w:val="en-US"/>
        </w:rPr>
        <w:t xml:space="preserve"> Điều 9</w:t>
      </w:r>
      <w:r w:rsidRPr="0061523C">
        <w:rPr>
          <w:rFonts w:cs="Arial"/>
          <w:sz w:val="20"/>
          <w:szCs w:val="20"/>
          <w:shd w:val="clear" w:color="auto" w:fill="FFFFFF"/>
          <w:lang w:val="en-US"/>
        </w:rPr>
        <w:t>;</w:t>
      </w:r>
      <w:r w:rsidR="0058714E" w:rsidRPr="0061523C">
        <w:rPr>
          <w:rFonts w:cs="Arial"/>
          <w:sz w:val="20"/>
          <w:szCs w:val="20"/>
          <w:shd w:val="clear" w:color="auto" w:fill="FFFFFF"/>
        </w:rPr>
        <w:t xml:space="preserve"> tên Chương II</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2</w:t>
      </w:r>
      <w:r w:rsidR="00E80868" w:rsidRPr="0061523C">
        <w:rPr>
          <w:rFonts w:cs="Arial"/>
          <w:sz w:val="20"/>
          <w:szCs w:val="20"/>
          <w:shd w:val="clear" w:color="auto" w:fill="FFFFFF"/>
          <w:lang w:val="en-GB"/>
        </w:rPr>
        <w:t xml:space="preserve"> và</w:t>
      </w:r>
      <w:r w:rsidR="00667C94" w:rsidRPr="0061523C">
        <w:rPr>
          <w:rFonts w:cs="Arial"/>
          <w:sz w:val="20"/>
          <w:szCs w:val="20"/>
          <w:shd w:val="clear" w:color="auto" w:fill="FFFFFF"/>
        </w:rPr>
        <w:t xml:space="preserve"> </w:t>
      </w:r>
      <w:r w:rsidR="004F4FD3" w:rsidRPr="0061523C">
        <w:rPr>
          <w:rFonts w:cs="Arial"/>
          <w:sz w:val="20"/>
          <w:szCs w:val="20"/>
          <w:shd w:val="clear" w:color="auto" w:fill="FFFFFF"/>
        </w:rPr>
        <w:t xml:space="preserve">khoản </w:t>
      </w:r>
      <w:r w:rsidR="00667C94" w:rsidRPr="0061523C">
        <w:rPr>
          <w:rFonts w:cs="Arial"/>
          <w:sz w:val="20"/>
          <w:szCs w:val="20"/>
          <w:shd w:val="clear" w:color="auto" w:fill="FFFFFF"/>
        </w:rPr>
        <w:t>3 Điều 13; điểm d</w:t>
      </w:r>
      <w:r w:rsidR="00E80868" w:rsidRPr="0061523C">
        <w:rPr>
          <w:rFonts w:cs="Arial"/>
          <w:sz w:val="20"/>
          <w:szCs w:val="20"/>
          <w:shd w:val="clear" w:color="auto" w:fill="FFFFFF"/>
          <w:lang w:val="en-GB"/>
        </w:rPr>
        <w:t>,</w:t>
      </w:r>
      <w:r w:rsidR="00667C94" w:rsidRPr="0061523C">
        <w:rPr>
          <w:rFonts w:cs="Arial"/>
          <w:sz w:val="20"/>
          <w:szCs w:val="20"/>
          <w:shd w:val="clear" w:color="auto" w:fill="FFFFFF"/>
        </w:rPr>
        <w:t xml:space="preserve"> điểm đ khoản 1</w:t>
      </w:r>
      <w:r w:rsidR="00E80868" w:rsidRPr="0061523C">
        <w:rPr>
          <w:rFonts w:cs="Arial"/>
          <w:sz w:val="20"/>
          <w:szCs w:val="20"/>
          <w:shd w:val="clear" w:color="auto" w:fill="FFFFFF"/>
          <w:lang w:val="en-GB"/>
        </w:rPr>
        <w:t xml:space="preserve"> và</w:t>
      </w:r>
      <w:r w:rsidR="00667C94" w:rsidRPr="0061523C">
        <w:rPr>
          <w:rFonts w:cs="Arial"/>
          <w:sz w:val="20"/>
          <w:szCs w:val="20"/>
          <w:shd w:val="clear" w:color="auto" w:fill="FFFFFF"/>
        </w:rPr>
        <w:t xml:space="preserve"> điểm c khoản 2 Điều 19</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Điều 20</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w:t>
      </w:r>
      <w:r w:rsidR="0058714E" w:rsidRPr="0061523C">
        <w:rPr>
          <w:rFonts w:cs="Arial"/>
          <w:sz w:val="20"/>
          <w:szCs w:val="20"/>
          <w:shd w:val="clear" w:color="auto" w:fill="FFFFFF"/>
        </w:rPr>
        <w:t>tên Mục 2 Chương II</w:t>
      </w:r>
      <w:r w:rsidRPr="0061523C">
        <w:rPr>
          <w:rFonts w:cs="Arial"/>
          <w:sz w:val="20"/>
          <w:szCs w:val="20"/>
          <w:shd w:val="clear" w:color="auto" w:fill="FFFFFF"/>
          <w:lang w:val="en-US"/>
        </w:rPr>
        <w:t>;</w:t>
      </w:r>
      <w:r w:rsidR="0058714E" w:rsidRPr="0061523C">
        <w:rPr>
          <w:rFonts w:cs="Arial"/>
          <w:sz w:val="20"/>
          <w:szCs w:val="20"/>
          <w:shd w:val="clear" w:color="auto" w:fill="FFFFFF"/>
        </w:rPr>
        <w:t xml:space="preserve"> </w:t>
      </w:r>
      <w:r w:rsidR="00667C94" w:rsidRPr="0061523C">
        <w:rPr>
          <w:rFonts w:cs="Arial"/>
          <w:sz w:val="20"/>
          <w:szCs w:val="20"/>
          <w:shd w:val="clear" w:color="auto" w:fill="FFFFFF"/>
        </w:rPr>
        <w:t>Điều 24; Điều 33</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1 Điều 34</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điểm a khoản 2</w:t>
      </w:r>
      <w:r w:rsidR="005A6B31" w:rsidRPr="0061523C">
        <w:rPr>
          <w:rFonts w:cs="Arial"/>
          <w:sz w:val="20"/>
          <w:szCs w:val="20"/>
          <w:shd w:val="clear" w:color="auto" w:fill="FFFFFF"/>
          <w:lang w:val="en-US"/>
        </w:rPr>
        <w:t xml:space="preserve"> và </w:t>
      </w:r>
      <w:r w:rsidR="00667C94" w:rsidRPr="0061523C">
        <w:rPr>
          <w:rFonts w:cs="Arial"/>
          <w:sz w:val="20"/>
          <w:szCs w:val="20"/>
          <w:shd w:val="clear" w:color="auto" w:fill="FFFFFF"/>
        </w:rPr>
        <w:t>khoản 4 Điều 35</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1, khoản 3</w:t>
      </w:r>
      <w:r w:rsidR="00840B4A" w:rsidRPr="0061523C">
        <w:rPr>
          <w:rFonts w:cs="Arial"/>
          <w:sz w:val="20"/>
          <w:szCs w:val="20"/>
          <w:shd w:val="clear" w:color="auto" w:fill="FFFFFF"/>
          <w:lang w:val="en-GB"/>
        </w:rPr>
        <w:t xml:space="preserve"> và</w:t>
      </w:r>
      <w:r w:rsidR="00667C94" w:rsidRPr="0061523C">
        <w:rPr>
          <w:rFonts w:cs="Arial"/>
          <w:sz w:val="20"/>
          <w:szCs w:val="20"/>
          <w:shd w:val="clear" w:color="auto" w:fill="FFFFFF"/>
        </w:rPr>
        <w:t xml:space="preserve"> điểm b khoản 4 Điều 38</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7 Điều 39</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1 Điều 40</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4 Điều 42; khoản 4 Điều 44</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Điều 45</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2 Điều 46</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điểm c khoản 1 Điều 47</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2</w:t>
      </w:r>
      <w:r w:rsidR="00AD4949" w:rsidRPr="0061523C">
        <w:rPr>
          <w:rFonts w:cs="Arial"/>
          <w:sz w:val="20"/>
          <w:szCs w:val="20"/>
          <w:shd w:val="clear" w:color="auto" w:fill="FFFFFF"/>
          <w:lang w:val="en-US"/>
        </w:rPr>
        <w:t xml:space="preserve"> và</w:t>
      </w:r>
      <w:r w:rsidR="00AD4949" w:rsidRPr="0061523C">
        <w:rPr>
          <w:rFonts w:cs="Arial"/>
          <w:sz w:val="20"/>
          <w:szCs w:val="20"/>
          <w:shd w:val="clear" w:color="auto" w:fill="FFFFFF"/>
        </w:rPr>
        <w:t xml:space="preserve"> </w:t>
      </w:r>
      <w:r w:rsidR="00667C94" w:rsidRPr="0061523C">
        <w:rPr>
          <w:rFonts w:cs="Arial"/>
          <w:sz w:val="20"/>
          <w:szCs w:val="20"/>
          <w:shd w:val="clear" w:color="auto" w:fill="FFFFFF"/>
        </w:rPr>
        <w:t>khoản 3 Điều 52</w:t>
      </w:r>
      <w:r w:rsidRPr="0061523C">
        <w:rPr>
          <w:rFonts w:cs="Arial"/>
          <w:sz w:val="20"/>
          <w:szCs w:val="20"/>
          <w:shd w:val="clear" w:color="auto" w:fill="FFFFFF"/>
          <w:lang w:val="en-US"/>
        </w:rPr>
        <w:t>;</w:t>
      </w:r>
      <w:r w:rsidR="0058714E" w:rsidRPr="0061523C">
        <w:rPr>
          <w:rFonts w:cs="Arial"/>
          <w:sz w:val="20"/>
          <w:szCs w:val="20"/>
          <w:shd w:val="clear" w:color="auto" w:fill="FFFFFF"/>
        </w:rPr>
        <w:t xml:space="preserve"> khoản 1</w:t>
      </w:r>
      <w:r w:rsidR="00667C94" w:rsidRPr="0061523C">
        <w:rPr>
          <w:rFonts w:cs="Arial"/>
          <w:sz w:val="20"/>
          <w:szCs w:val="20"/>
          <w:shd w:val="clear" w:color="auto" w:fill="FFFFFF"/>
        </w:rPr>
        <w:t xml:space="preserve"> Điề</w:t>
      </w:r>
      <w:r w:rsidR="0058714E" w:rsidRPr="0061523C">
        <w:rPr>
          <w:rFonts w:cs="Arial"/>
          <w:sz w:val="20"/>
          <w:szCs w:val="20"/>
          <w:shd w:val="clear" w:color="auto" w:fill="FFFFFF"/>
        </w:rPr>
        <w:t>u 53</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Điều 56</w:t>
      </w:r>
      <w:r w:rsidRPr="0061523C">
        <w:rPr>
          <w:rFonts w:cs="Arial"/>
          <w:sz w:val="20"/>
          <w:szCs w:val="20"/>
          <w:shd w:val="clear" w:color="auto" w:fill="FFFFFF"/>
          <w:lang w:val="en-US"/>
        </w:rPr>
        <w:t>;</w:t>
      </w:r>
      <w:r w:rsidR="00667C94" w:rsidRPr="0061523C">
        <w:rPr>
          <w:rFonts w:cs="Arial"/>
          <w:sz w:val="20"/>
          <w:szCs w:val="20"/>
          <w:shd w:val="clear" w:color="auto" w:fill="FFFFFF"/>
        </w:rPr>
        <w:t xml:space="preserve"> điểm a khoản 4</w:t>
      </w:r>
      <w:r w:rsidR="00AD4949" w:rsidRPr="0061523C">
        <w:rPr>
          <w:rFonts w:cs="Arial"/>
          <w:sz w:val="20"/>
          <w:szCs w:val="20"/>
          <w:shd w:val="clear" w:color="auto" w:fill="FFFFFF"/>
          <w:lang w:val="en-US"/>
        </w:rPr>
        <w:t xml:space="preserve"> và</w:t>
      </w:r>
      <w:r w:rsidR="00AD4949" w:rsidRPr="0061523C">
        <w:rPr>
          <w:rFonts w:cs="Arial"/>
          <w:sz w:val="20"/>
          <w:szCs w:val="20"/>
          <w:shd w:val="clear" w:color="auto" w:fill="FFFFFF"/>
        </w:rPr>
        <w:t xml:space="preserve"> </w:t>
      </w:r>
      <w:r w:rsidR="00667C94" w:rsidRPr="0061523C">
        <w:rPr>
          <w:rFonts w:cs="Arial"/>
          <w:sz w:val="20"/>
          <w:szCs w:val="20"/>
          <w:shd w:val="clear" w:color="auto" w:fill="FFFFFF"/>
        </w:rPr>
        <w:t>khoản 5 Điều 57</w:t>
      </w:r>
      <w:r w:rsidR="00C6416E" w:rsidRPr="0061523C">
        <w:rPr>
          <w:rFonts w:cs="Arial"/>
          <w:sz w:val="20"/>
          <w:szCs w:val="20"/>
          <w:shd w:val="clear" w:color="auto" w:fill="FFFFFF"/>
          <w:lang w:val="en-US"/>
        </w:rPr>
        <w:t>;</w:t>
      </w:r>
      <w:r w:rsidR="00667C94" w:rsidRPr="0061523C">
        <w:rPr>
          <w:rFonts w:cs="Arial"/>
          <w:sz w:val="20"/>
          <w:szCs w:val="20"/>
          <w:shd w:val="clear" w:color="auto" w:fill="FFFFFF"/>
        </w:rPr>
        <w:t xml:space="preserve"> điểm b khoản 1</w:t>
      </w:r>
      <w:r w:rsidR="00050C8F" w:rsidRPr="0061523C">
        <w:rPr>
          <w:rFonts w:cs="Arial"/>
          <w:sz w:val="20"/>
          <w:szCs w:val="20"/>
          <w:shd w:val="clear" w:color="auto" w:fill="FFFFFF"/>
          <w:lang w:val="en-GB"/>
        </w:rPr>
        <w:t xml:space="preserve"> và</w:t>
      </w:r>
      <w:r w:rsidR="00667C94" w:rsidRPr="0061523C">
        <w:rPr>
          <w:rFonts w:cs="Arial"/>
          <w:sz w:val="20"/>
          <w:szCs w:val="20"/>
          <w:shd w:val="clear" w:color="auto" w:fill="FFFFFF"/>
        </w:rPr>
        <w:t xml:space="preserve"> khoản 3 Điều 60</w:t>
      </w:r>
      <w:r w:rsidR="00C6416E"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2 Điều 64</w:t>
      </w:r>
      <w:r w:rsidR="00C6416E" w:rsidRPr="0061523C">
        <w:rPr>
          <w:rFonts w:cs="Arial"/>
          <w:sz w:val="20"/>
          <w:szCs w:val="20"/>
          <w:shd w:val="clear" w:color="auto" w:fill="FFFFFF"/>
          <w:lang w:val="en-US"/>
        </w:rPr>
        <w:t>;</w:t>
      </w:r>
      <w:r w:rsidR="00667C94" w:rsidRPr="0061523C">
        <w:rPr>
          <w:rFonts w:cs="Arial"/>
          <w:sz w:val="20"/>
          <w:szCs w:val="20"/>
          <w:shd w:val="clear" w:color="auto" w:fill="FFFFFF"/>
        </w:rPr>
        <w:t xml:space="preserve"> </w:t>
      </w:r>
      <w:r w:rsidR="00A20777" w:rsidRPr="0061523C">
        <w:rPr>
          <w:rFonts w:cs="Arial"/>
          <w:sz w:val="20"/>
          <w:szCs w:val="20"/>
          <w:shd w:val="clear" w:color="auto" w:fill="FFFFFF"/>
        </w:rPr>
        <w:t>khoản 1</w:t>
      </w:r>
      <w:r w:rsidR="00050C8F" w:rsidRPr="0061523C">
        <w:rPr>
          <w:rFonts w:cs="Arial"/>
          <w:sz w:val="20"/>
          <w:szCs w:val="20"/>
          <w:shd w:val="clear" w:color="auto" w:fill="FFFFFF"/>
          <w:lang w:val="en-GB"/>
        </w:rPr>
        <w:t xml:space="preserve"> và</w:t>
      </w:r>
      <w:r w:rsidR="00A20777" w:rsidRPr="0061523C">
        <w:rPr>
          <w:rFonts w:cs="Arial"/>
          <w:sz w:val="20"/>
          <w:szCs w:val="20"/>
          <w:shd w:val="clear" w:color="auto" w:fill="FFFFFF"/>
        </w:rPr>
        <w:t xml:space="preserve"> khoản 2 </w:t>
      </w:r>
      <w:r w:rsidR="00667C94" w:rsidRPr="0061523C">
        <w:rPr>
          <w:rFonts w:cs="Arial"/>
          <w:sz w:val="20"/>
          <w:szCs w:val="20"/>
          <w:shd w:val="clear" w:color="auto" w:fill="FFFFFF"/>
        </w:rPr>
        <w:t>Điều 66</w:t>
      </w:r>
      <w:r w:rsidR="00C6416E" w:rsidRPr="0061523C">
        <w:rPr>
          <w:rFonts w:cs="Arial"/>
          <w:sz w:val="20"/>
          <w:szCs w:val="20"/>
          <w:shd w:val="clear" w:color="auto" w:fill="FFFFFF"/>
          <w:lang w:val="en-US"/>
        </w:rPr>
        <w:t>;</w:t>
      </w:r>
      <w:r w:rsidR="00667C94" w:rsidRPr="0061523C">
        <w:rPr>
          <w:rFonts w:cs="Arial"/>
          <w:sz w:val="20"/>
          <w:szCs w:val="20"/>
          <w:shd w:val="clear" w:color="auto" w:fill="FFFFFF"/>
        </w:rPr>
        <w:t xml:space="preserve"> Điều 67</w:t>
      </w:r>
      <w:r w:rsidR="00C6416E" w:rsidRPr="0061523C">
        <w:rPr>
          <w:rFonts w:cs="Arial"/>
          <w:sz w:val="20"/>
          <w:szCs w:val="20"/>
          <w:shd w:val="clear" w:color="auto" w:fill="FFFFFF"/>
          <w:lang w:val="en-US"/>
        </w:rPr>
        <w:t>;</w:t>
      </w:r>
      <w:r w:rsidR="00667C94" w:rsidRPr="0061523C">
        <w:rPr>
          <w:rFonts w:cs="Arial"/>
          <w:sz w:val="20"/>
          <w:szCs w:val="20"/>
          <w:shd w:val="clear" w:color="auto" w:fill="FFFFFF"/>
        </w:rPr>
        <w:t xml:space="preserve"> tên</w:t>
      </w:r>
      <w:r w:rsidR="00DD4ADB" w:rsidRPr="0061523C">
        <w:rPr>
          <w:rFonts w:cs="Arial"/>
          <w:sz w:val="20"/>
          <w:szCs w:val="20"/>
          <w:shd w:val="clear" w:color="auto" w:fill="FFFFFF"/>
        </w:rPr>
        <w:t xml:space="preserve"> Điều</w:t>
      </w:r>
      <w:r w:rsidR="00FA5D50" w:rsidRPr="0061523C">
        <w:rPr>
          <w:rFonts w:cs="Arial"/>
          <w:sz w:val="20"/>
          <w:szCs w:val="20"/>
          <w:shd w:val="clear" w:color="auto" w:fill="FFFFFF"/>
          <w:lang w:val="en-US"/>
        </w:rPr>
        <w:t xml:space="preserve"> </w:t>
      </w:r>
      <w:r w:rsidR="00C6416E" w:rsidRPr="0061523C">
        <w:rPr>
          <w:rFonts w:cs="Arial"/>
          <w:sz w:val="20"/>
          <w:szCs w:val="20"/>
          <w:shd w:val="clear" w:color="auto" w:fill="FFFFFF"/>
          <w:lang w:val="en-US"/>
        </w:rPr>
        <w:t>và</w:t>
      </w:r>
      <w:r w:rsidR="00EF311C" w:rsidRPr="0061523C">
        <w:rPr>
          <w:rFonts w:cs="Arial"/>
          <w:sz w:val="20"/>
          <w:szCs w:val="20"/>
          <w:shd w:val="clear" w:color="auto" w:fill="FFFFFF"/>
        </w:rPr>
        <w:t xml:space="preserve"> </w:t>
      </w:r>
      <w:r w:rsidR="00667C94" w:rsidRPr="0061523C">
        <w:rPr>
          <w:rFonts w:cs="Arial"/>
          <w:sz w:val="20"/>
          <w:szCs w:val="20"/>
          <w:shd w:val="clear" w:color="auto" w:fill="FFFFFF"/>
        </w:rPr>
        <w:t>khoản 2 Điề</w:t>
      </w:r>
      <w:r w:rsidR="00DD4ADB" w:rsidRPr="0061523C">
        <w:rPr>
          <w:rFonts w:cs="Arial"/>
          <w:sz w:val="20"/>
          <w:szCs w:val="20"/>
          <w:shd w:val="clear" w:color="auto" w:fill="FFFFFF"/>
        </w:rPr>
        <w:t>u 69</w:t>
      </w:r>
      <w:r w:rsidR="00C6416E" w:rsidRPr="0061523C">
        <w:rPr>
          <w:rFonts w:cs="Arial"/>
          <w:sz w:val="20"/>
          <w:szCs w:val="20"/>
          <w:shd w:val="clear" w:color="auto" w:fill="FFFFFF"/>
          <w:lang w:val="en-US"/>
        </w:rPr>
        <w:t>;</w:t>
      </w:r>
      <w:r w:rsidR="00667C94" w:rsidRPr="0061523C">
        <w:rPr>
          <w:rFonts w:cs="Arial"/>
          <w:sz w:val="20"/>
          <w:szCs w:val="20"/>
          <w:shd w:val="clear" w:color="auto" w:fill="FFFFFF"/>
        </w:rPr>
        <w:t xml:space="preserve"> khoản 1 Điều 72</w:t>
      </w:r>
      <w:r w:rsidR="00C6416E" w:rsidRPr="0061523C">
        <w:rPr>
          <w:rFonts w:cs="Arial"/>
          <w:sz w:val="20"/>
          <w:szCs w:val="20"/>
          <w:shd w:val="clear" w:color="auto" w:fill="FFFFFF"/>
          <w:lang w:val="en-US"/>
        </w:rPr>
        <w:t>;</w:t>
      </w:r>
      <w:r w:rsidR="00667C94" w:rsidRPr="0061523C">
        <w:rPr>
          <w:rFonts w:cs="Arial"/>
          <w:sz w:val="20"/>
          <w:szCs w:val="20"/>
          <w:shd w:val="clear" w:color="auto" w:fill="FFFFFF"/>
        </w:rPr>
        <w:t xml:space="preserve"> điểm d khoản 1 Điều 79; </w:t>
      </w:r>
    </w:p>
    <w:p w:rsidR="00C55D03" w:rsidRPr="0061523C" w:rsidRDefault="0074196C" w:rsidP="0061523C">
      <w:pPr>
        <w:spacing w:after="120" w:line="240" w:lineRule="auto"/>
        <w:ind w:firstLine="720"/>
        <w:jc w:val="both"/>
        <w:rPr>
          <w:rFonts w:cs="Arial"/>
          <w:sz w:val="20"/>
          <w:szCs w:val="20"/>
        </w:rPr>
      </w:pPr>
      <w:r w:rsidRPr="0061523C">
        <w:rPr>
          <w:rFonts w:cs="Arial"/>
          <w:sz w:val="20"/>
          <w:szCs w:val="20"/>
          <w:lang w:val="en-US"/>
        </w:rPr>
        <w:t>c</w:t>
      </w:r>
      <w:r w:rsidR="00B670F5" w:rsidRPr="0061523C">
        <w:rPr>
          <w:rFonts w:cs="Arial"/>
          <w:sz w:val="20"/>
          <w:szCs w:val="20"/>
        </w:rPr>
        <w:t xml:space="preserve">) </w:t>
      </w:r>
      <w:r w:rsidR="00C55D03" w:rsidRPr="0061523C">
        <w:rPr>
          <w:rFonts w:cs="Arial"/>
          <w:sz w:val="20"/>
          <w:szCs w:val="20"/>
        </w:rPr>
        <w:t>Thay cụm từ</w:t>
      </w:r>
      <w:r w:rsidR="00121045" w:rsidRPr="0061523C">
        <w:rPr>
          <w:rFonts w:cs="Arial"/>
          <w:sz w:val="20"/>
          <w:szCs w:val="20"/>
        </w:rPr>
        <w:t xml:space="preserve"> “</w:t>
      </w:r>
      <w:r w:rsidR="00C55D03" w:rsidRPr="0061523C">
        <w:rPr>
          <w:rFonts w:cs="Arial"/>
          <w:sz w:val="20"/>
          <w:szCs w:val="20"/>
        </w:rPr>
        <w:t>Chính phủ</w:t>
      </w:r>
      <w:r w:rsidR="00121045" w:rsidRPr="0061523C">
        <w:rPr>
          <w:rFonts w:cs="Arial"/>
          <w:sz w:val="20"/>
          <w:szCs w:val="20"/>
        </w:rPr>
        <w:t>” thành “</w:t>
      </w:r>
      <w:r w:rsidR="00C55D03" w:rsidRPr="0061523C">
        <w:rPr>
          <w:rFonts w:cs="Arial"/>
          <w:sz w:val="20"/>
          <w:szCs w:val="20"/>
        </w:rPr>
        <w:t xml:space="preserve">Ngân hàng Nhà nước </w:t>
      </w:r>
      <w:r w:rsidR="00121045" w:rsidRPr="0061523C">
        <w:rPr>
          <w:rFonts w:cs="Arial"/>
          <w:sz w:val="20"/>
          <w:szCs w:val="20"/>
        </w:rPr>
        <w:t>Việt Nam</w:t>
      </w:r>
      <w:r w:rsidR="00C55D03" w:rsidRPr="0061523C">
        <w:rPr>
          <w:rFonts w:cs="Arial"/>
          <w:sz w:val="20"/>
          <w:szCs w:val="20"/>
        </w:rPr>
        <w:t>” tại</w:t>
      </w:r>
      <w:r w:rsidRPr="0061523C">
        <w:rPr>
          <w:rFonts w:cs="Arial"/>
          <w:sz w:val="20"/>
          <w:szCs w:val="20"/>
          <w:lang w:val="en-US"/>
        </w:rPr>
        <w:t>:</w:t>
      </w:r>
      <w:r w:rsidR="00C55D03" w:rsidRPr="0061523C">
        <w:rPr>
          <w:rFonts w:cs="Arial"/>
          <w:sz w:val="20"/>
          <w:szCs w:val="20"/>
        </w:rPr>
        <w:t xml:space="preserve"> khoản 2 Điều 2</w:t>
      </w:r>
      <w:r w:rsidRPr="0061523C">
        <w:rPr>
          <w:rFonts w:cs="Arial"/>
          <w:sz w:val="20"/>
          <w:szCs w:val="20"/>
          <w:lang w:val="en-US"/>
        </w:rPr>
        <w:t>;</w:t>
      </w:r>
      <w:r w:rsidR="00C55D03" w:rsidRPr="0061523C">
        <w:rPr>
          <w:rFonts w:cs="Arial"/>
          <w:sz w:val="20"/>
          <w:szCs w:val="20"/>
        </w:rPr>
        <w:t xml:space="preserve"> điểm c khoản 1 Điều 8</w:t>
      </w:r>
      <w:r w:rsidRPr="0061523C">
        <w:rPr>
          <w:rFonts w:cs="Arial"/>
          <w:sz w:val="20"/>
          <w:szCs w:val="20"/>
          <w:lang w:val="en-US"/>
        </w:rPr>
        <w:t>;</w:t>
      </w:r>
      <w:r w:rsidR="00C55D03" w:rsidRPr="0061523C">
        <w:rPr>
          <w:rFonts w:cs="Arial"/>
          <w:sz w:val="20"/>
          <w:szCs w:val="20"/>
        </w:rPr>
        <w:t xml:space="preserve"> </w:t>
      </w:r>
      <w:r w:rsidR="00C42C75" w:rsidRPr="0061523C">
        <w:rPr>
          <w:rFonts w:cs="Arial"/>
          <w:sz w:val="20"/>
          <w:szCs w:val="20"/>
        </w:rPr>
        <w:t>điểm c khoản 1 Điều 18</w:t>
      </w:r>
      <w:r w:rsidRPr="0061523C">
        <w:rPr>
          <w:rFonts w:cs="Arial"/>
          <w:sz w:val="20"/>
          <w:szCs w:val="20"/>
          <w:lang w:val="en-US"/>
        </w:rPr>
        <w:t>;</w:t>
      </w:r>
      <w:r w:rsidR="00C42C75" w:rsidRPr="0061523C">
        <w:rPr>
          <w:rFonts w:cs="Arial"/>
          <w:sz w:val="20"/>
          <w:szCs w:val="20"/>
        </w:rPr>
        <w:t xml:space="preserve"> điểm đ khoản 1 Điều 1</w:t>
      </w:r>
      <w:r w:rsidR="00C42C75" w:rsidRPr="0061523C">
        <w:rPr>
          <w:rFonts w:cs="Arial"/>
          <w:spacing w:val="-2"/>
          <w:sz w:val="20"/>
          <w:szCs w:val="20"/>
        </w:rPr>
        <w:t>9</w:t>
      </w:r>
      <w:r w:rsidRPr="0061523C">
        <w:rPr>
          <w:rFonts w:cs="Arial"/>
          <w:spacing w:val="-2"/>
          <w:sz w:val="20"/>
          <w:szCs w:val="20"/>
          <w:lang w:val="en-US"/>
        </w:rPr>
        <w:t>;</w:t>
      </w:r>
      <w:r w:rsidR="00C42C75" w:rsidRPr="0061523C">
        <w:rPr>
          <w:rFonts w:cs="Arial"/>
          <w:spacing w:val="-2"/>
          <w:sz w:val="20"/>
          <w:szCs w:val="20"/>
        </w:rPr>
        <w:t xml:space="preserve"> </w:t>
      </w:r>
      <w:r w:rsidR="007D0588" w:rsidRPr="0061523C">
        <w:rPr>
          <w:rFonts w:cs="Arial"/>
          <w:spacing w:val="-2"/>
          <w:sz w:val="20"/>
          <w:szCs w:val="20"/>
        </w:rPr>
        <w:t>Điều 20</w:t>
      </w:r>
      <w:r w:rsidRPr="0061523C">
        <w:rPr>
          <w:rFonts w:cs="Arial"/>
          <w:spacing w:val="-2"/>
          <w:sz w:val="20"/>
          <w:szCs w:val="20"/>
          <w:lang w:val="en-US"/>
        </w:rPr>
        <w:t>;</w:t>
      </w:r>
      <w:r w:rsidR="007D0588" w:rsidRPr="0061523C">
        <w:rPr>
          <w:rFonts w:cs="Arial"/>
          <w:spacing w:val="-2"/>
          <w:sz w:val="20"/>
          <w:szCs w:val="20"/>
        </w:rPr>
        <w:t xml:space="preserve"> </w:t>
      </w:r>
      <w:r w:rsidR="009D73CE" w:rsidRPr="0061523C">
        <w:rPr>
          <w:rFonts w:cs="Arial"/>
          <w:spacing w:val="-2"/>
          <w:sz w:val="20"/>
          <w:szCs w:val="20"/>
        </w:rPr>
        <w:t>Điều 64</w:t>
      </w:r>
      <w:r w:rsidRPr="0061523C">
        <w:rPr>
          <w:rFonts w:cs="Arial"/>
          <w:spacing w:val="-2"/>
          <w:sz w:val="20"/>
          <w:szCs w:val="20"/>
          <w:lang w:val="en-US"/>
        </w:rPr>
        <w:t>;</w:t>
      </w:r>
      <w:r w:rsidR="009D73CE" w:rsidRPr="0061523C">
        <w:rPr>
          <w:rFonts w:cs="Arial"/>
          <w:spacing w:val="-2"/>
          <w:sz w:val="20"/>
          <w:szCs w:val="20"/>
        </w:rPr>
        <w:t xml:space="preserve"> </w:t>
      </w:r>
      <w:r w:rsidR="00050C8F" w:rsidRPr="0061523C">
        <w:rPr>
          <w:rFonts w:cs="Arial"/>
          <w:spacing w:val="-2"/>
          <w:sz w:val="20"/>
          <w:szCs w:val="20"/>
          <w:lang w:val="en-GB"/>
        </w:rPr>
        <w:t xml:space="preserve">các </w:t>
      </w:r>
      <w:r w:rsidR="002254D6" w:rsidRPr="0061523C">
        <w:rPr>
          <w:rFonts w:cs="Arial"/>
          <w:spacing w:val="-2"/>
          <w:sz w:val="20"/>
          <w:szCs w:val="20"/>
          <w:lang w:val="en-GB"/>
        </w:rPr>
        <w:t>khoản 1, 2</w:t>
      </w:r>
      <w:r w:rsidR="00050C8F" w:rsidRPr="0061523C">
        <w:rPr>
          <w:rFonts w:cs="Arial"/>
          <w:spacing w:val="-2"/>
          <w:sz w:val="20"/>
          <w:szCs w:val="20"/>
          <w:lang w:val="en-GB"/>
        </w:rPr>
        <w:t xml:space="preserve"> và</w:t>
      </w:r>
      <w:r w:rsidR="007B7E49" w:rsidRPr="0061523C">
        <w:rPr>
          <w:rFonts w:cs="Arial"/>
          <w:spacing w:val="-2"/>
          <w:sz w:val="20"/>
          <w:szCs w:val="20"/>
          <w:lang w:val="en-GB"/>
        </w:rPr>
        <w:t xml:space="preserve"> </w:t>
      </w:r>
      <w:r w:rsidR="002254D6" w:rsidRPr="0061523C">
        <w:rPr>
          <w:rFonts w:cs="Arial"/>
          <w:spacing w:val="-2"/>
          <w:sz w:val="20"/>
          <w:szCs w:val="20"/>
          <w:lang w:val="en-GB"/>
        </w:rPr>
        <w:t xml:space="preserve">3 </w:t>
      </w:r>
      <w:r w:rsidR="009D73CE" w:rsidRPr="0061523C">
        <w:rPr>
          <w:rFonts w:cs="Arial"/>
          <w:spacing w:val="-2"/>
          <w:sz w:val="20"/>
          <w:szCs w:val="20"/>
        </w:rPr>
        <w:t>Điều 65</w:t>
      </w:r>
      <w:r w:rsidRPr="0061523C">
        <w:rPr>
          <w:rFonts w:cs="Arial"/>
          <w:spacing w:val="-2"/>
          <w:sz w:val="20"/>
          <w:szCs w:val="20"/>
          <w:lang w:val="en-US"/>
        </w:rPr>
        <w:t>;</w:t>
      </w:r>
      <w:r w:rsidR="009D73CE" w:rsidRPr="0061523C">
        <w:rPr>
          <w:rFonts w:cs="Arial"/>
          <w:spacing w:val="-2"/>
          <w:sz w:val="20"/>
          <w:szCs w:val="20"/>
        </w:rPr>
        <w:t xml:space="preserve"> </w:t>
      </w:r>
      <w:r w:rsidR="00995F21" w:rsidRPr="0061523C">
        <w:rPr>
          <w:rFonts w:cs="Arial"/>
          <w:spacing w:val="-2"/>
          <w:sz w:val="20"/>
          <w:szCs w:val="20"/>
        </w:rPr>
        <w:t xml:space="preserve">tên Điều </w:t>
      </w:r>
      <w:r w:rsidRPr="0061523C">
        <w:rPr>
          <w:rFonts w:cs="Arial"/>
          <w:spacing w:val="-2"/>
          <w:sz w:val="20"/>
          <w:szCs w:val="20"/>
          <w:lang w:val="en-US"/>
        </w:rPr>
        <w:t>và</w:t>
      </w:r>
      <w:r w:rsidR="00995F21" w:rsidRPr="0061523C">
        <w:rPr>
          <w:rFonts w:cs="Arial"/>
          <w:spacing w:val="-2"/>
          <w:sz w:val="20"/>
          <w:szCs w:val="20"/>
        </w:rPr>
        <w:t xml:space="preserve"> khoản 2 Điều 69</w:t>
      </w:r>
      <w:r w:rsidR="00132095" w:rsidRPr="0061523C">
        <w:rPr>
          <w:rFonts w:cs="Arial"/>
          <w:spacing w:val="-2"/>
          <w:sz w:val="20"/>
          <w:szCs w:val="20"/>
        </w:rPr>
        <w:t>;</w:t>
      </w:r>
    </w:p>
    <w:p w:rsidR="00AF439F" w:rsidRPr="0061523C" w:rsidRDefault="002213FC" w:rsidP="0061523C">
      <w:pPr>
        <w:spacing w:after="120" w:line="240" w:lineRule="auto"/>
        <w:ind w:firstLine="720"/>
        <w:jc w:val="both"/>
        <w:rPr>
          <w:rFonts w:cs="Arial"/>
          <w:sz w:val="20"/>
          <w:szCs w:val="20"/>
          <w:lang w:val="en-GB"/>
        </w:rPr>
      </w:pPr>
      <w:r w:rsidRPr="0061523C">
        <w:rPr>
          <w:rFonts w:cs="Arial"/>
          <w:bCs/>
          <w:iCs/>
          <w:sz w:val="20"/>
          <w:szCs w:val="20"/>
          <w:lang w:val="eu-ES"/>
        </w:rPr>
        <w:t>d</w:t>
      </w:r>
      <w:r w:rsidR="002F177D" w:rsidRPr="0061523C">
        <w:rPr>
          <w:rFonts w:cs="Arial"/>
          <w:bCs/>
          <w:iCs/>
          <w:sz w:val="20"/>
          <w:szCs w:val="20"/>
          <w:lang w:val="eu-ES"/>
        </w:rPr>
        <w:t xml:space="preserve">) </w:t>
      </w:r>
      <w:r w:rsidR="00AF439F" w:rsidRPr="0061523C">
        <w:rPr>
          <w:rFonts w:cs="Arial"/>
          <w:sz w:val="20"/>
          <w:szCs w:val="20"/>
          <w:lang w:val="en-GB"/>
        </w:rPr>
        <w:t xml:space="preserve">Thay cụm từ </w:t>
      </w:r>
      <w:r w:rsidR="00AF439F" w:rsidRPr="0061523C">
        <w:rPr>
          <w:rFonts w:cs="Arial"/>
          <w:sz w:val="20"/>
          <w:szCs w:val="20"/>
        </w:rPr>
        <w:t>“</w:t>
      </w:r>
      <w:r w:rsidR="00AF439F" w:rsidRPr="0061523C">
        <w:rPr>
          <w:rFonts w:cs="Arial"/>
          <w:bCs/>
          <w:iCs/>
          <w:sz w:val="20"/>
          <w:szCs w:val="20"/>
          <w:lang w:val="en-GB"/>
        </w:rPr>
        <w:t>bán thông qua đấu giá</w:t>
      </w:r>
      <w:r w:rsidR="00AF439F" w:rsidRPr="0061523C">
        <w:rPr>
          <w:rFonts w:cs="Arial"/>
          <w:sz w:val="20"/>
          <w:szCs w:val="20"/>
        </w:rPr>
        <w:t>” thành “</w:t>
      </w:r>
      <w:r w:rsidR="00AF439F" w:rsidRPr="0061523C">
        <w:rPr>
          <w:rFonts w:cs="Arial"/>
          <w:bCs/>
          <w:iCs/>
          <w:sz w:val="20"/>
          <w:szCs w:val="20"/>
          <w:lang w:val="en-GB"/>
        </w:rPr>
        <w:t>đấu giá</w:t>
      </w:r>
      <w:r w:rsidR="00AF439F" w:rsidRPr="0061523C">
        <w:rPr>
          <w:rFonts w:cs="Arial"/>
          <w:sz w:val="20"/>
          <w:szCs w:val="20"/>
        </w:rPr>
        <w:t>”</w:t>
      </w:r>
      <w:r w:rsidR="00AF439F" w:rsidRPr="0061523C">
        <w:rPr>
          <w:rFonts w:cs="Arial"/>
          <w:sz w:val="20"/>
          <w:szCs w:val="20"/>
          <w:lang w:val="en-GB"/>
        </w:rPr>
        <w:t xml:space="preserve"> tại </w:t>
      </w:r>
      <w:r w:rsidR="00AF439F" w:rsidRPr="0061523C">
        <w:rPr>
          <w:rFonts w:cs="Arial"/>
          <w:bCs/>
          <w:iCs/>
          <w:sz w:val="20"/>
          <w:szCs w:val="20"/>
          <w:lang w:val="en-GB"/>
        </w:rPr>
        <w:t>tên Chương IV</w:t>
      </w:r>
      <w:r w:rsidR="00F321A0" w:rsidRPr="0061523C">
        <w:rPr>
          <w:rFonts w:cs="Arial"/>
          <w:bCs/>
          <w:iCs/>
          <w:sz w:val="20"/>
          <w:szCs w:val="20"/>
          <w:lang w:val="en-GB"/>
        </w:rPr>
        <w:t>;</w:t>
      </w:r>
      <w:r w:rsidR="00AF439F" w:rsidRPr="0061523C">
        <w:rPr>
          <w:rFonts w:cs="Arial"/>
          <w:bCs/>
          <w:iCs/>
          <w:sz w:val="20"/>
          <w:szCs w:val="20"/>
          <w:lang w:val="en-GB"/>
        </w:rPr>
        <w:t xml:space="preserve"> tên Điều 55</w:t>
      </w:r>
      <w:r w:rsidR="00F321A0" w:rsidRPr="0061523C">
        <w:rPr>
          <w:rFonts w:cs="Arial"/>
          <w:bCs/>
          <w:iCs/>
          <w:sz w:val="20"/>
          <w:szCs w:val="20"/>
          <w:lang w:val="en-GB"/>
        </w:rPr>
        <w:t>;</w:t>
      </w:r>
      <w:r w:rsidR="00AF439F" w:rsidRPr="0061523C">
        <w:rPr>
          <w:rFonts w:cs="Arial"/>
          <w:bCs/>
          <w:iCs/>
          <w:sz w:val="20"/>
          <w:szCs w:val="20"/>
          <w:lang w:val="en-GB"/>
        </w:rPr>
        <w:t xml:space="preserve"> </w:t>
      </w:r>
      <w:r w:rsidR="00AF439F" w:rsidRPr="0061523C">
        <w:rPr>
          <w:rFonts w:cs="Arial"/>
          <w:sz w:val="20"/>
          <w:szCs w:val="20"/>
          <w:lang w:val="en-GB"/>
        </w:rPr>
        <w:t xml:space="preserve">khoản 1 Điều </w:t>
      </w:r>
      <w:r w:rsidR="00AF439F" w:rsidRPr="0061523C">
        <w:rPr>
          <w:rFonts w:cs="Arial"/>
          <w:bCs/>
          <w:iCs/>
          <w:sz w:val="20"/>
          <w:szCs w:val="20"/>
          <w:lang w:val="en-GB"/>
        </w:rPr>
        <w:t>60</w:t>
      </w:r>
      <w:r w:rsidR="00BC3029" w:rsidRPr="0061523C">
        <w:rPr>
          <w:rFonts w:cs="Arial"/>
          <w:sz w:val="20"/>
          <w:szCs w:val="20"/>
          <w:lang w:val="en-GB"/>
        </w:rPr>
        <w:t>;</w:t>
      </w:r>
    </w:p>
    <w:p w:rsidR="00AF439F" w:rsidRPr="0061523C" w:rsidRDefault="002213FC" w:rsidP="0061523C">
      <w:pPr>
        <w:spacing w:after="120" w:line="240" w:lineRule="auto"/>
        <w:ind w:firstLine="720"/>
        <w:jc w:val="both"/>
        <w:rPr>
          <w:rFonts w:cs="Arial"/>
          <w:bCs/>
          <w:iCs/>
          <w:sz w:val="20"/>
          <w:szCs w:val="20"/>
          <w:lang w:val="en-GB"/>
        </w:rPr>
      </w:pPr>
      <w:r w:rsidRPr="0061523C">
        <w:rPr>
          <w:rFonts w:cs="Arial"/>
          <w:bCs/>
          <w:iCs/>
          <w:sz w:val="20"/>
          <w:szCs w:val="20"/>
          <w:lang w:val="en-GB"/>
        </w:rPr>
        <w:t>đ</w:t>
      </w:r>
      <w:r w:rsidR="00AF439F" w:rsidRPr="0061523C">
        <w:rPr>
          <w:rFonts w:cs="Arial"/>
          <w:bCs/>
          <w:iCs/>
          <w:sz w:val="20"/>
          <w:szCs w:val="20"/>
          <w:lang w:val="en-GB"/>
        </w:rPr>
        <w:t xml:space="preserve">) Thay cụm từ </w:t>
      </w:r>
      <w:r w:rsidR="00AF439F" w:rsidRPr="0061523C">
        <w:rPr>
          <w:rFonts w:cs="Arial"/>
          <w:bCs/>
          <w:iCs/>
          <w:sz w:val="20"/>
          <w:szCs w:val="20"/>
        </w:rPr>
        <w:t>“</w:t>
      </w:r>
      <w:r w:rsidR="00AF439F" w:rsidRPr="0061523C">
        <w:rPr>
          <w:rFonts w:cs="Arial"/>
          <w:bCs/>
          <w:iCs/>
          <w:sz w:val="20"/>
          <w:szCs w:val="20"/>
          <w:lang w:val="en-GB"/>
        </w:rPr>
        <w:t>bán đấu giá</w:t>
      </w:r>
      <w:r w:rsidR="00AF439F" w:rsidRPr="0061523C">
        <w:rPr>
          <w:rFonts w:cs="Arial"/>
          <w:bCs/>
          <w:iCs/>
          <w:sz w:val="20"/>
          <w:szCs w:val="20"/>
        </w:rPr>
        <w:t>” thành “</w:t>
      </w:r>
      <w:r w:rsidR="00AF439F" w:rsidRPr="0061523C">
        <w:rPr>
          <w:rFonts w:cs="Arial"/>
          <w:bCs/>
          <w:iCs/>
          <w:sz w:val="20"/>
          <w:szCs w:val="20"/>
          <w:lang w:val="en-GB"/>
        </w:rPr>
        <w:t>đấu giá</w:t>
      </w:r>
      <w:r w:rsidR="00AF439F" w:rsidRPr="0061523C">
        <w:rPr>
          <w:rFonts w:cs="Arial"/>
          <w:bCs/>
          <w:iCs/>
          <w:sz w:val="20"/>
          <w:szCs w:val="20"/>
        </w:rPr>
        <w:t>”</w:t>
      </w:r>
      <w:r w:rsidR="00AF439F" w:rsidRPr="0061523C">
        <w:rPr>
          <w:rFonts w:cs="Arial"/>
          <w:bCs/>
          <w:iCs/>
          <w:sz w:val="20"/>
          <w:szCs w:val="20"/>
          <w:lang w:val="en-GB"/>
        </w:rPr>
        <w:t xml:space="preserve"> tại khoản</w:t>
      </w:r>
      <w:r w:rsidR="002061E5" w:rsidRPr="0061523C">
        <w:rPr>
          <w:rFonts w:cs="Arial"/>
          <w:bCs/>
          <w:iCs/>
          <w:sz w:val="20"/>
          <w:szCs w:val="20"/>
          <w:lang w:val="en-GB"/>
        </w:rPr>
        <w:t xml:space="preserve"> 5 Điều 5</w:t>
      </w:r>
      <w:r w:rsidR="007D4F65" w:rsidRPr="0061523C">
        <w:rPr>
          <w:rFonts w:cs="Arial"/>
          <w:bCs/>
          <w:iCs/>
          <w:sz w:val="20"/>
          <w:szCs w:val="20"/>
          <w:lang w:val="en-GB"/>
        </w:rPr>
        <w:t>;</w:t>
      </w:r>
      <w:r w:rsidR="00EB3800" w:rsidRPr="0061523C">
        <w:rPr>
          <w:rFonts w:cs="Arial"/>
          <w:bCs/>
          <w:iCs/>
          <w:sz w:val="20"/>
          <w:szCs w:val="20"/>
          <w:lang w:val="en-GB"/>
        </w:rPr>
        <w:t xml:space="preserve"> điểm g khoản 1 Điều 24</w:t>
      </w:r>
      <w:r w:rsidR="007D4F65" w:rsidRPr="0061523C">
        <w:rPr>
          <w:rFonts w:cs="Arial"/>
          <w:bCs/>
          <w:iCs/>
          <w:sz w:val="20"/>
          <w:szCs w:val="20"/>
          <w:lang w:val="en-GB"/>
        </w:rPr>
        <w:t>;</w:t>
      </w:r>
      <w:r w:rsidR="002061E5" w:rsidRPr="0061523C">
        <w:rPr>
          <w:rFonts w:cs="Arial"/>
          <w:bCs/>
          <w:iCs/>
          <w:sz w:val="20"/>
          <w:szCs w:val="20"/>
          <w:lang w:val="en-GB"/>
        </w:rPr>
        <w:t xml:space="preserve"> khoản 2 Điều 64</w:t>
      </w:r>
      <w:r w:rsidR="00BC3029" w:rsidRPr="0061523C">
        <w:rPr>
          <w:rFonts w:cs="Arial"/>
          <w:bCs/>
          <w:iCs/>
          <w:sz w:val="20"/>
          <w:szCs w:val="20"/>
          <w:lang w:val="en-GB"/>
        </w:rPr>
        <w:t>;</w:t>
      </w:r>
    </w:p>
    <w:p w:rsidR="00271A90" w:rsidRPr="0061523C" w:rsidRDefault="002213FC" w:rsidP="0061523C">
      <w:pPr>
        <w:spacing w:after="120" w:line="240" w:lineRule="auto"/>
        <w:ind w:firstLine="720"/>
        <w:jc w:val="both"/>
        <w:rPr>
          <w:rFonts w:cs="Arial"/>
          <w:bCs/>
          <w:sz w:val="20"/>
          <w:szCs w:val="20"/>
          <w:lang w:val="en-US"/>
        </w:rPr>
      </w:pPr>
      <w:r w:rsidRPr="0061523C">
        <w:rPr>
          <w:rFonts w:cs="Arial"/>
          <w:bCs/>
          <w:sz w:val="20"/>
          <w:szCs w:val="20"/>
          <w:lang w:val="en-GB"/>
        </w:rPr>
        <w:t>e</w:t>
      </w:r>
      <w:r w:rsidR="00271A90" w:rsidRPr="0061523C">
        <w:rPr>
          <w:rFonts w:cs="Arial"/>
          <w:sz w:val="20"/>
          <w:szCs w:val="20"/>
        </w:rPr>
        <w:t>) Thay cụm từ “Trang thông tin điện tử chuyên ngành về đấu giá tài sản” thành “Cổng Đấu giá tài sản quốc gia” tại khoản 1 Điều 56</w:t>
      </w:r>
      <w:r w:rsidR="00B0169B" w:rsidRPr="0061523C">
        <w:rPr>
          <w:rFonts w:cs="Arial"/>
          <w:bCs/>
          <w:sz w:val="20"/>
          <w:szCs w:val="20"/>
          <w:lang w:val="en-US"/>
        </w:rPr>
        <w:t>;</w:t>
      </w:r>
    </w:p>
    <w:p w:rsidR="008C27AD" w:rsidRPr="0061523C" w:rsidRDefault="002213FC" w:rsidP="0061523C">
      <w:pPr>
        <w:spacing w:after="120" w:line="240" w:lineRule="auto"/>
        <w:ind w:firstLine="720"/>
        <w:jc w:val="both"/>
        <w:rPr>
          <w:rFonts w:cs="Arial"/>
          <w:bCs/>
          <w:sz w:val="20"/>
          <w:szCs w:val="20"/>
          <w:lang w:val="en-US"/>
        </w:rPr>
      </w:pPr>
      <w:r w:rsidRPr="0061523C">
        <w:rPr>
          <w:rFonts w:cs="Arial"/>
          <w:bCs/>
          <w:sz w:val="20"/>
          <w:szCs w:val="20"/>
          <w:lang w:val="en-US"/>
        </w:rPr>
        <w:t>g</w:t>
      </w:r>
      <w:r w:rsidR="007266FF" w:rsidRPr="0061523C">
        <w:rPr>
          <w:rFonts w:cs="Arial"/>
          <w:bCs/>
          <w:sz w:val="20"/>
          <w:szCs w:val="20"/>
          <w:lang w:val="en-US"/>
        </w:rPr>
        <w:t>) Thay cụm từ</w:t>
      </w:r>
      <w:r w:rsidR="00EC204A" w:rsidRPr="0061523C">
        <w:rPr>
          <w:rFonts w:cs="Arial"/>
          <w:bCs/>
          <w:sz w:val="20"/>
          <w:szCs w:val="20"/>
          <w:lang w:val="en-US"/>
        </w:rPr>
        <w:t xml:space="preserve"> “hồ sơ đăng ký tham gia đấu giá” </w:t>
      </w:r>
      <w:r w:rsidR="008C27AD" w:rsidRPr="0061523C">
        <w:rPr>
          <w:rFonts w:cs="Arial"/>
          <w:bCs/>
          <w:sz w:val="20"/>
          <w:szCs w:val="20"/>
          <w:lang w:val="en-US"/>
        </w:rPr>
        <w:t>thành “hồ sơ mời tham gia đấu giá”</w:t>
      </w:r>
      <w:r w:rsidR="009C6736" w:rsidRPr="0061523C">
        <w:rPr>
          <w:rFonts w:cs="Arial"/>
          <w:sz w:val="20"/>
          <w:szCs w:val="20"/>
        </w:rPr>
        <w:t xml:space="preserve"> </w:t>
      </w:r>
      <w:r w:rsidR="009C6736" w:rsidRPr="0061523C">
        <w:rPr>
          <w:rFonts w:cs="Arial"/>
          <w:bCs/>
          <w:sz w:val="20"/>
          <w:szCs w:val="20"/>
          <w:lang w:val="en-US"/>
        </w:rPr>
        <w:t>tại điểm c khoản 6 Điều 33</w:t>
      </w:r>
      <w:r w:rsidR="006A6536" w:rsidRPr="0061523C">
        <w:rPr>
          <w:rFonts w:cs="Arial"/>
          <w:bCs/>
          <w:sz w:val="20"/>
          <w:szCs w:val="20"/>
          <w:lang w:val="en-US"/>
        </w:rPr>
        <w:t>;</w:t>
      </w:r>
      <w:r w:rsidR="009C6736" w:rsidRPr="0061523C">
        <w:rPr>
          <w:rFonts w:cs="Arial"/>
          <w:bCs/>
          <w:sz w:val="20"/>
          <w:szCs w:val="20"/>
          <w:lang w:val="en-US"/>
        </w:rPr>
        <w:t xml:space="preserve"> điểm b khoản 3 Điều 65</w:t>
      </w:r>
      <w:r w:rsidR="008C27AD" w:rsidRPr="0061523C">
        <w:rPr>
          <w:rFonts w:cs="Arial"/>
          <w:bCs/>
          <w:sz w:val="20"/>
          <w:szCs w:val="20"/>
          <w:lang w:val="en-US"/>
        </w:rPr>
        <w:t>;</w:t>
      </w:r>
    </w:p>
    <w:p w:rsidR="007266FF" w:rsidRPr="0061523C" w:rsidRDefault="00F10CDB" w:rsidP="0061523C">
      <w:pPr>
        <w:spacing w:after="120" w:line="240" w:lineRule="auto"/>
        <w:ind w:firstLine="720"/>
        <w:jc w:val="both"/>
        <w:rPr>
          <w:rFonts w:cs="Arial"/>
          <w:bCs/>
          <w:sz w:val="20"/>
          <w:szCs w:val="20"/>
          <w:lang w:val="en-US"/>
        </w:rPr>
      </w:pPr>
      <w:r w:rsidRPr="0061523C">
        <w:rPr>
          <w:rFonts w:cs="Arial"/>
          <w:bCs/>
          <w:sz w:val="20"/>
          <w:szCs w:val="20"/>
          <w:lang w:val="en-US"/>
        </w:rPr>
        <w:t>h</w:t>
      </w:r>
      <w:r w:rsidR="008C27AD" w:rsidRPr="0061523C">
        <w:rPr>
          <w:rFonts w:cs="Arial"/>
          <w:bCs/>
          <w:sz w:val="20"/>
          <w:szCs w:val="20"/>
          <w:lang w:val="en-US"/>
        </w:rPr>
        <w:t xml:space="preserve">) Thay </w:t>
      </w:r>
      <w:r w:rsidR="0087131E" w:rsidRPr="0061523C">
        <w:rPr>
          <w:rFonts w:cs="Arial"/>
          <w:bCs/>
          <w:sz w:val="20"/>
          <w:szCs w:val="20"/>
          <w:lang w:val="en-US"/>
        </w:rPr>
        <w:t xml:space="preserve">cụm từ “hồ sơ đấu giá” thành “hồ sơ mời tham gia đấu giá, hồ sơ tham gia đấu giá” tại điểm a khoản 3 Điều 65; </w:t>
      </w:r>
      <w:r w:rsidR="00EC204A" w:rsidRPr="0061523C">
        <w:rPr>
          <w:rFonts w:cs="Arial"/>
          <w:bCs/>
          <w:sz w:val="20"/>
          <w:szCs w:val="20"/>
          <w:lang w:val="en-US"/>
        </w:rPr>
        <w:t>cụm từ</w:t>
      </w:r>
      <w:r w:rsidR="007266FF" w:rsidRPr="0061523C">
        <w:rPr>
          <w:rFonts w:cs="Arial"/>
          <w:bCs/>
          <w:sz w:val="20"/>
          <w:szCs w:val="20"/>
          <w:lang w:val="en-US"/>
        </w:rPr>
        <w:t xml:space="preserve"> “hồ sơ đấu giá”</w:t>
      </w:r>
      <w:r w:rsidR="00EC204A" w:rsidRPr="0061523C">
        <w:rPr>
          <w:rFonts w:cs="Arial"/>
          <w:bCs/>
          <w:sz w:val="20"/>
          <w:szCs w:val="20"/>
          <w:lang w:val="en-US"/>
        </w:rPr>
        <w:t xml:space="preserve"> </w:t>
      </w:r>
      <w:r w:rsidR="00C50C96" w:rsidRPr="0061523C">
        <w:rPr>
          <w:rFonts w:cs="Arial"/>
          <w:bCs/>
          <w:sz w:val="20"/>
          <w:szCs w:val="20"/>
          <w:lang w:val="en-US"/>
        </w:rPr>
        <w:t xml:space="preserve">thành “hồ sơ mời tham gia đấu giá” </w:t>
      </w:r>
      <w:r w:rsidR="00EC204A" w:rsidRPr="0061523C">
        <w:rPr>
          <w:rFonts w:cs="Arial"/>
          <w:bCs/>
          <w:sz w:val="20"/>
          <w:szCs w:val="20"/>
          <w:lang w:val="en-US"/>
        </w:rPr>
        <w:t>tại điểm d khoản 2 Điều 78</w:t>
      </w:r>
      <w:r w:rsidR="008269F6" w:rsidRPr="0061523C">
        <w:rPr>
          <w:rFonts w:cs="Arial"/>
          <w:bCs/>
          <w:sz w:val="20"/>
          <w:szCs w:val="20"/>
          <w:lang w:val="en-US"/>
        </w:rPr>
        <w:t>;</w:t>
      </w:r>
    </w:p>
    <w:p w:rsidR="00BA3BE7" w:rsidRPr="0061523C" w:rsidRDefault="00F10CDB" w:rsidP="0061523C">
      <w:pPr>
        <w:spacing w:after="120" w:line="240" w:lineRule="auto"/>
        <w:ind w:firstLine="720"/>
        <w:jc w:val="both"/>
        <w:rPr>
          <w:rFonts w:cs="Arial"/>
          <w:bCs/>
          <w:sz w:val="20"/>
          <w:szCs w:val="20"/>
          <w:lang w:val="en-US"/>
        </w:rPr>
      </w:pPr>
      <w:r w:rsidRPr="0061523C">
        <w:rPr>
          <w:rFonts w:cs="Arial"/>
          <w:bCs/>
          <w:sz w:val="20"/>
          <w:szCs w:val="20"/>
          <w:lang w:val="en-US"/>
        </w:rPr>
        <w:t>i</w:t>
      </w:r>
      <w:r w:rsidR="00C528AF" w:rsidRPr="0061523C">
        <w:rPr>
          <w:rFonts w:cs="Arial"/>
          <w:bCs/>
          <w:sz w:val="20"/>
          <w:szCs w:val="20"/>
          <w:lang w:val="en-US"/>
        </w:rPr>
        <w:t xml:space="preserve">) Thay cụm từ “hồ sơ đăng ký tham gia tổ chức đấu giá” </w:t>
      </w:r>
      <w:r w:rsidR="00BA3BE7" w:rsidRPr="0061523C">
        <w:rPr>
          <w:rFonts w:cs="Arial"/>
          <w:bCs/>
          <w:sz w:val="20"/>
          <w:szCs w:val="20"/>
          <w:lang w:val="en-US"/>
        </w:rPr>
        <w:t>thành “hồ sơ tham gia</w:t>
      </w:r>
      <w:r w:rsidR="00BA3BE7" w:rsidRPr="0061523C">
        <w:rPr>
          <w:rFonts w:cs="Arial"/>
          <w:bCs/>
          <w:spacing w:val="-2"/>
          <w:sz w:val="20"/>
          <w:szCs w:val="20"/>
          <w:lang w:val="en-US"/>
        </w:rPr>
        <w:t xml:space="preserve"> lựa chọn tổ chức hành nghề đấu giá tài sản”</w:t>
      </w:r>
      <w:r w:rsidR="00C50C96" w:rsidRPr="0061523C">
        <w:rPr>
          <w:rFonts w:cs="Arial"/>
          <w:spacing w:val="-2"/>
          <w:sz w:val="20"/>
          <w:szCs w:val="20"/>
        </w:rPr>
        <w:t xml:space="preserve"> </w:t>
      </w:r>
      <w:r w:rsidR="00C50C96" w:rsidRPr="0061523C">
        <w:rPr>
          <w:rFonts w:cs="Arial"/>
          <w:bCs/>
          <w:spacing w:val="-2"/>
          <w:sz w:val="20"/>
          <w:szCs w:val="20"/>
          <w:lang w:val="en-US"/>
        </w:rPr>
        <w:t>tại điểm đ khoản 2 Điều 56</w:t>
      </w:r>
      <w:r w:rsidR="00BA3BE7" w:rsidRPr="0061523C">
        <w:rPr>
          <w:rFonts w:cs="Arial"/>
          <w:bCs/>
          <w:spacing w:val="-2"/>
          <w:sz w:val="20"/>
          <w:szCs w:val="20"/>
          <w:lang w:val="en-US"/>
        </w:rPr>
        <w:t>;</w:t>
      </w:r>
    </w:p>
    <w:p w:rsidR="00382BDD" w:rsidRPr="0061523C" w:rsidRDefault="00382BDD" w:rsidP="0061523C">
      <w:pPr>
        <w:spacing w:after="120" w:line="240" w:lineRule="auto"/>
        <w:ind w:firstLine="720"/>
        <w:jc w:val="both"/>
        <w:rPr>
          <w:rFonts w:cs="Arial"/>
          <w:bCs/>
          <w:sz w:val="20"/>
          <w:szCs w:val="20"/>
          <w:lang w:val="en-US"/>
        </w:rPr>
      </w:pPr>
      <w:r w:rsidRPr="0061523C">
        <w:rPr>
          <w:rFonts w:cs="Arial"/>
          <w:bCs/>
          <w:sz w:val="20"/>
          <w:szCs w:val="20"/>
          <w:lang w:val="en-US"/>
        </w:rPr>
        <w:t>k) Thay cụm từ “tham gia cuộc đấu giá” thành “tham dự phiên đấu giá” tại điểm c khoản 2</w:t>
      </w:r>
      <w:r w:rsidR="006A6536" w:rsidRPr="0061523C">
        <w:rPr>
          <w:rFonts w:cs="Arial"/>
          <w:bCs/>
          <w:sz w:val="20"/>
          <w:szCs w:val="20"/>
          <w:lang w:val="en-US"/>
        </w:rPr>
        <w:t xml:space="preserve"> và</w:t>
      </w:r>
      <w:r w:rsidRPr="0061523C">
        <w:rPr>
          <w:rFonts w:cs="Arial"/>
          <w:bCs/>
          <w:sz w:val="20"/>
          <w:szCs w:val="20"/>
          <w:lang w:val="en-US"/>
        </w:rPr>
        <w:t xml:space="preserve"> điểm a khoản 5 Điều 9</w:t>
      </w:r>
      <w:r w:rsidR="00F4200F" w:rsidRPr="0061523C">
        <w:rPr>
          <w:rFonts w:cs="Arial"/>
          <w:bCs/>
          <w:sz w:val="20"/>
          <w:szCs w:val="20"/>
          <w:lang w:val="en-US"/>
        </w:rPr>
        <w:t>;</w:t>
      </w:r>
      <w:r w:rsidRPr="0061523C">
        <w:rPr>
          <w:rFonts w:cs="Arial"/>
          <w:bCs/>
          <w:sz w:val="20"/>
          <w:szCs w:val="20"/>
          <w:lang w:val="en-US"/>
        </w:rPr>
        <w:t xml:space="preserve"> điểm a khoản 6 Điều 39</w:t>
      </w:r>
      <w:r w:rsidR="000442E4" w:rsidRPr="0061523C">
        <w:rPr>
          <w:rFonts w:cs="Arial"/>
          <w:bCs/>
          <w:sz w:val="20"/>
          <w:szCs w:val="20"/>
          <w:lang w:val="en-US"/>
        </w:rPr>
        <w:t>;</w:t>
      </w:r>
      <w:r w:rsidRPr="0061523C">
        <w:rPr>
          <w:rFonts w:cs="Arial"/>
          <w:bCs/>
          <w:sz w:val="20"/>
          <w:szCs w:val="20"/>
          <w:lang w:val="en-US"/>
        </w:rPr>
        <w:t xml:space="preserve"> khoản 4 Điều 50</w:t>
      </w:r>
      <w:r w:rsidR="000442E4" w:rsidRPr="0061523C">
        <w:rPr>
          <w:rFonts w:cs="Arial"/>
          <w:bCs/>
          <w:sz w:val="20"/>
          <w:szCs w:val="20"/>
          <w:lang w:val="en-US"/>
        </w:rPr>
        <w:t>;</w:t>
      </w:r>
      <w:r w:rsidRPr="0061523C">
        <w:rPr>
          <w:rFonts w:cs="Arial"/>
          <w:bCs/>
          <w:sz w:val="20"/>
          <w:szCs w:val="20"/>
          <w:lang w:val="en-US"/>
        </w:rPr>
        <w:t xml:space="preserve"> điểm a khoản 1 Điều 62</w:t>
      </w:r>
      <w:r w:rsidR="000442E4" w:rsidRPr="0061523C">
        <w:rPr>
          <w:rFonts w:cs="Arial"/>
          <w:bCs/>
          <w:sz w:val="20"/>
          <w:szCs w:val="20"/>
          <w:lang w:val="en-US"/>
        </w:rPr>
        <w:t>;</w:t>
      </w:r>
      <w:r w:rsidRPr="0061523C">
        <w:rPr>
          <w:rFonts w:cs="Arial"/>
          <w:bCs/>
          <w:sz w:val="20"/>
          <w:szCs w:val="20"/>
          <w:lang w:val="en-US"/>
        </w:rPr>
        <w:t xml:space="preserve"> điểm b khoản 3 Điều 65; </w:t>
      </w:r>
    </w:p>
    <w:p w:rsidR="00BE3458" w:rsidRPr="0061523C" w:rsidRDefault="00DD51E9" w:rsidP="0061523C">
      <w:pPr>
        <w:spacing w:after="120" w:line="240" w:lineRule="auto"/>
        <w:ind w:firstLine="720"/>
        <w:jc w:val="both"/>
        <w:rPr>
          <w:rFonts w:cs="Arial"/>
          <w:bCs/>
          <w:spacing w:val="-4"/>
          <w:sz w:val="20"/>
          <w:szCs w:val="20"/>
          <w:lang w:val="en-US"/>
        </w:rPr>
      </w:pPr>
      <w:bookmarkStart w:id="35" w:name="_Hlk170298036"/>
      <w:r w:rsidRPr="0061523C">
        <w:rPr>
          <w:rFonts w:cs="Arial"/>
          <w:bCs/>
          <w:spacing w:val="-4"/>
          <w:sz w:val="20"/>
          <w:szCs w:val="20"/>
          <w:lang w:val="en-US"/>
        </w:rPr>
        <w:t xml:space="preserve">l) </w:t>
      </w:r>
      <w:bookmarkStart w:id="36" w:name="_Hlk170297852"/>
      <w:r w:rsidRPr="0061523C">
        <w:rPr>
          <w:rFonts w:cs="Arial"/>
          <w:bCs/>
          <w:spacing w:val="-4"/>
          <w:sz w:val="20"/>
          <w:szCs w:val="20"/>
          <w:lang w:val="en-US"/>
        </w:rPr>
        <w:t>Thay cụm từ “điều hành cuộc đấu giá” thành “điều hành phiên đấu giá” tại điểm đ khoản 1 Điều 19</w:t>
      </w:r>
      <w:r w:rsidR="0031457B" w:rsidRPr="0061523C">
        <w:rPr>
          <w:rFonts w:cs="Arial"/>
          <w:bCs/>
          <w:spacing w:val="-4"/>
          <w:sz w:val="20"/>
          <w:szCs w:val="20"/>
          <w:lang w:val="en-US"/>
        </w:rPr>
        <w:t>;</w:t>
      </w:r>
      <w:r w:rsidRPr="0061523C">
        <w:rPr>
          <w:rFonts w:cs="Arial"/>
          <w:bCs/>
          <w:spacing w:val="-4"/>
          <w:sz w:val="20"/>
          <w:szCs w:val="20"/>
          <w:lang w:val="en-US"/>
        </w:rPr>
        <w:t xml:space="preserve"> điểm a khoản 6 Điều 33</w:t>
      </w:r>
      <w:r w:rsidR="0031457B" w:rsidRPr="0061523C">
        <w:rPr>
          <w:rFonts w:cs="Arial"/>
          <w:bCs/>
          <w:spacing w:val="-4"/>
          <w:sz w:val="20"/>
          <w:szCs w:val="20"/>
          <w:lang w:val="en-US"/>
        </w:rPr>
        <w:t>;</w:t>
      </w:r>
      <w:r w:rsidRPr="0061523C">
        <w:rPr>
          <w:rFonts w:cs="Arial"/>
          <w:bCs/>
          <w:spacing w:val="-4"/>
          <w:sz w:val="20"/>
          <w:szCs w:val="20"/>
          <w:lang w:val="en-US"/>
        </w:rPr>
        <w:t xml:space="preserve"> điểm b khoản 4 Điều 38</w:t>
      </w:r>
      <w:r w:rsidR="0031457B" w:rsidRPr="0061523C">
        <w:rPr>
          <w:rFonts w:cs="Arial"/>
          <w:bCs/>
          <w:spacing w:val="-4"/>
          <w:sz w:val="20"/>
          <w:szCs w:val="20"/>
          <w:lang w:val="en-US"/>
        </w:rPr>
        <w:t>;</w:t>
      </w:r>
      <w:r w:rsidRPr="0061523C">
        <w:rPr>
          <w:rFonts w:cs="Arial"/>
          <w:bCs/>
          <w:spacing w:val="-4"/>
          <w:sz w:val="20"/>
          <w:szCs w:val="20"/>
          <w:lang w:val="en-US"/>
        </w:rPr>
        <w:t xml:space="preserve"> khoản 2 Điều 44</w:t>
      </w:r>
      <w:r w:rsidR="0031457B" w:rsidRPr="0061523C">
        <w:rPr>
          <w:rFonts w:cs="Arial"/>
          <w:bCs/>
          <w:spacing w:val="-4"/>
          <w:sz w:val="20"/>
          <w:szCs w:val="20"/>
          <w:lang w:val="en-US"/>
        </w:rPr>
        <w:t>;</w:t>
      </w:r>
      <w:r w:rsidRPr="0061523C">
        <w:rPr>
          <w:rFonts w:cs="Arial"/>
          <w:bCs/>
          <w:spacing w:val="-4"/>
          <w:sz w:val="20"/>
          <w:szCs w:val="20"/>
          <w:lang w:val="en-US"/>
        </w:rPr>
        <w:t xml:space="preserve"> Điều 51;</w:t>
      </w:r>
    </w:p>
    <w:p w:rsidR="008269F6" w:rsidRPr="0061523C" w:rsidRDefault="006A52F5" w:rsidP="0061523C">
      <w:pPr>
        <w:spacing w:after="120" w:line="240" w:lineRule="auto"/>
        <w:ind w:firstLine="720"/>
        <w:jc w:val="both"/>
        <w:rPr>
          <w:rFonts w:cs="Arial"/>
          <w:bCs/>
          <w:sz w:val="20"/>
          <w:szCs w:val="20"/>
          <w:lang w:val="en-US"/>
        </w:rPr>
      </w:pPr>
      <w:r w:rsidRPr="0061523C">
        <w:rPr>
          <w:rFonts w:cs="Arial"/>
          <w:bCs/>
          <w:sz w:val="20"/>
          <w:szCs w:val="20"/>
          <w:lang w:val="en-US"/>
        </w:rPr>
        <w:t>m</w:t>
      </w:r>
      <w:r w:rsidR="008269F6" w:rsidRPr="0061523C">
        <w:rPr>
          <w:rFonts w:cs="Arial"/>
          <w:bCs/>
          <w:sz w:val="20"/>
          <w:szCs w:val="20"/>
          <w:lang w:val="en-US"/>
        </w:rPr>
        <w:t>) Thay cụm từ “tại cuộc đấu giá” thành “tại phiên đấu giá” tại khoản 2 Điều 44</w:t>
      </w:r>
      <w:r w:rsidR="0031457B" w:rsidRPr="0061523C">
        <w:rPr>
          <w:rFonts w:cs="Arial"/>
          <w:bCs/>
          <w:sz w:val="20"/>
          <w:szCs w:val="20"/>
          <w:lang w:val="en-US"/>
        </w:rPr>
        <w:t>;</w:t>
      </w:r>
      <w:r w:rsidR="008269F6" w:rsidRPr="0061523C">
        <w:rPr>
          <w:rFonts w:cs="Arial"/>
          <w:bCs/>
          <w:sz w:val="20"/>
          <w:szCs w:val="20"/>
          <w:lang w:val="en-US"/>
        </w:rPr>
        <w:t xml:space="preserve"> Điều 51</w:t>
      </w:r>
      <w:bookmarkEnd w:id="36"/>
      <w:r w:rsidR="008269F6" w:rsidRPr="0061523C">
        <w:rPr>
          <w:rFonts w:cs="Arial"/>
          <w:bCs/>
          <w:sz w:val="20"/>
          <w:szCs w:val="20"/>
          <w:lang w:val="en-US"/>
        </w:rPr>
        <w:t xml:space="preserve">; </w:t>
      </w:r>
    </w:p>
    <w:bookmarkEnd w:id="35"/>
    <w:p w:rsidR="00BE3458" w:rsidRPr="0061523C" w:rsidRDefault="006A52F5" w:rsidP="0061523C">
      <w:pPr>
        <w:spacing w:after="120" w:line="240" w:lineRule="auto"/>
        <w:ind w:firstLine="720"/>
        <w:jc w:val="both"/>
        <w:rPr>
          <w:rFonts w:cs="Arial"/>
          <w:bCs/>
          <w:sz w:val="20"/>
          <w:szCs w:val="20"/>
          <w:lang w:val="en-US"/>
        </w:rPr>
      </w:pPr>
      <w:r w:rsidRPr="0061523C">
        <w:rPr>
          <w:rFonts w:cs="Arial"/>
          <w:bCs/>
          <w:sz w:val="20"/>
          <w:szCs w:val="20"/>
          <w:lang w:val="en-US"/>
        </w:rPr>
        <w:t>n</w:t>
      </w:r>
      <w:r w:rsidR="008269F6" w:rsidRPr="0061523C">
        <w:rPr>
          <w:rFonts w:cs="Arial"/>
          <w:bCs/>
          <w:sz w:val="20"/>
          <w:szCs w:val="20"/>
          <w:lang w:val="en-US"/>
        </w:rPr>
        <w:t>) Thay cụm từ “tổ chức cuộc đấu giá” thành “tổ chức phiên đấu giá” tại điểm c khoản 1 Điều 65</w:t>
      </w:r>
      <w:r w:rsidR="00020E13" w:rsidRPr="0061523C">
        <w:rPr>
          <w:rFonts w:cs="Arial"/>
          <w:bCs/>
          <w:sz w:val="20"/>
          <w:szCs w:val="20"/>
          <w:lang w:val="en-US"/>
        </w:rPr>
        <w:t>;</w:t>
      </w:r>
    </w:p>
    <w:p w:rsidR="00020E13" w:rsidRPr="0061523C" w:rsidRDefault="00F07DC9" w:rsidP="0061523C">
      <w:pPr>
        <w:spacing w:after="120" w:line="240" w:lineRule="auto"/>
        <w:ind w:firstLine="720"/>
        <w:jc w:val="both"/>
        <w:rPr>
          <w:rFonts w:cs="Arial"/>
          <w:bCs/>
          <w:sz w:val="20"/>
          <w:szCs w:val="20"/>
          <w:lang w:val="en-US"/>
        </w:rPr>
      </w:pPr>
      <w:r w:rsidRPr="0061523C">
        <w:rPr>
          <w:rFonts w:cs="Arial"/>
          <w:bCs/>
          <w:sz w:val="20"/>
          <w:szCs w:val="20"/>
          <w:lang w:val="en-US"/>
        </w:rPr>
        <w:t>o</w:t>
      </w:r>
      <w:r w:rsidR="00020E13" w:rsidRPr="0061523C">
        <w:rPr>
          <w:rFonts w:cs="Arial"/>
          <w:bCs/>
          <w:sz w:val="20"/>
          <w:szCs w:val="20"/>
          <w:lang w:val="en-US"/>
        </w:rPr>
        <w:t xml:space="preserve">) Thay </w:t>
      </w:r>
      <w:r w:rsidR="008269F6" w:rsidRPr="0061523C">
        <w:rPr>
          <w:rFonts w:cs="Arial"/>
          <w:bCs/>
          <w:sz w:val="20"/>
          <w:szCs w:val="20"/>
          <w:lang w:val="en-US"/>
        </w:rPr>
        <w:t>cụm từ “</w:t>
      </w:r>
      <w:r w:rsidR="00144704" w:rsidRPr="0061523C">
        <w:rPr>
          <w:rFonts w:cs="Arial"/>
          <w:bCs/>
          <w:sz w:val="20"/>
          <w:szCs w:val="20"/>
          <w:lang w:val="en-US"/>
        </w:rPr>
        <w:t>C</w:t>
      </w:r>
      <w:r w:rsidR="008269F6" w:rsidRPr="0061523C">
        <w:rPr>
          <w:rFonts w:cs="Arial"/>
          <w:bCs/>
          <w:sz w:val="20"/>
          <w:szCs w:val="20"/>
          <w:lang w:val="en-US"/>
        </w:rPr>
        <w:t>uộc đấu giá phải do đấu giá viên điều hành” thành “</w:t>
      </w:r>
      <w:r w:rsidR="00144704" w:rsidRPr="0061523C">
        <w:rPr>
          <w:rFonts w:cs="Arial"/>
          <w:bCs/>
          <w:sz w:val="20"/>
          <w:szCs w:val="20"/>
          <w:lang w:val="en-US"/>
        </w:rPr>
        <w:t>P</w:t>
      </w:r>
      <w:r w:rsidR="008269F6" w:rsidRPr="0061523C">
        <w:rPr>
          <w:rFonts w:cs="Arial"/>
          <w:bCs/>
          <w:sz w:val="20"/>
          <w:szCs w:val="20"/>
          <w:lang w:val="en-US"/>
        </w:rPr>
        <w:t>hiên đấu giá phải do đấu giá viên điều hành” tại khoản 4 Điều 6</w:t>
      </w:r>
      <w:r w:rsidR="00020E13" w:rsidRPr="0061523C">
        <w:rPr>
          <w:rFonts w:cs="Arial"/>
          <w:bCs/>
          <w:sz w:val="20"/>
          <w:szCs w:val="20"/>
          <w:lang w:val="en-US"/>
        </w:rPr>
        <w:t>;</w:t>
      </w:r>
    </w:p>
    <w:p w:rsidR="006A52F5" w:rsidRPr="0061523C" w:rsidRDefault="006A52F5" w:rsidP="0061523C">
      <w:pPr>
        <w:spacing w:after="120" w:line="240" w:lineRule="auto"/>
        <w:ind w:firstLine="720"/>
        <w:jc w:val="both"/>
        <w:rPr>
          <w:rFonts w:cs="Arial"/>
          <w:bCs/>
          <w:sz w:val="20"/>
          <w:szCs w:val="20"/>
          <w:lang w:val="en-US"/>
        </w:rPr>
      </w:pPr>
      <w:r w:rsidRPr="0061523C">
        <w:rPr>
          <w:rFonts w:cs="Arial"/>
          <w:bCs/>
          <w:sz w:val="20"/>
          <w:szCs w:val="20"/>
          <w:lang w:val="en-US"/>
        </w:rPr>
        <w:t>p</w:t>
      </w:r>
      <w:r w:rsidR="00020E13" w:rsidRPr="0061523C">
        <w:rPr>
          <w:rFonts w:cs="Arial"/>
          <w:bCs/>
          <w:sz w:val="20"/>
          <w:szCs w:val="20"/>
          <w:lang w:val="en-US"/>
        </w:rPr>
        <w:t xml:space="preserve">) </w:t>
      </w:r>
      <w:r w:rsidR="002C0BA2" w:rsidRPr="0061523C">
        <w:rPr>
          <w:rFonts w:cs="Arial"/>
          <w:bCs/>
          <w:sz w:val="20"/>
          <w:szCs w:val="20"/>
          <w:lang w:val="en-US"/>
        </w:rPr>
        <w:t xml:space="preserve">Thay </w:t>
      </w:r>
      <w:r w:rsidR="008269F6" w:rsidRPr="0061523C">
        <w:rPr>
          <w:rFonts w:cs="Arial"/>
          <w:bCs/>
          <w:sz w:val="20"/>
          <w:szCs w:val="20"/>
          <w:lang w:val="en-US"/>
        </w:rPr>
        <w:t>cụm từ “</w:t>
      </w:r>
      <w:r w:rsidR="00F22A50" w:rsidRPr="0061523C">
        <w:rPr>
          <w:rFonts w:cs="Arial"/>
          <w:bCs/>
          <w:sz w:val="20"/>
          <w:szCs w:val="20"/>
          <w:lang w:val="en-US"/>
        </w:rPr>
        <w:t xml:space="preserve">Diễn </w:t>
      </w:r>
      <w:r w:rsidR="008269F6" w:rsidRPr="0061523C">
        <w:rPr>
          <w:rFonts w:cs="Arial"/>
          <w:bCs/>
          <w:sz w:val="20"/>
          <w:szCs w:val="20"/>
          <w:lang w:val="en-US"/>
        </w:rPr>
        <w:t>biến của cuộc đấu giá” thành “</w:t>
      </w:r>
      <w:r w:rsidR="00F22A50" w:rsidRPr="0061523C">
        <w:rPr>
          <w:rFonts w:cs="Arial"/>
          <w:bCs/>
          <w:sz w:val="20"/>
          <w:szCs w:val="20"/>
          <w:lang w:val="en-US"/>
        </w:rPr>
        <w:t xml:space="preserve">Diễn </w:t>
      </w:r>
      <w:r w:rsidR="008269F6" w:rsidRPr="0061523C">
        <w:rPr>
          <w:rFonts w:cs="Arial"/>
          <w:bCs/>
          <w:sz w:val="20"/>
          <w:szCs w:val="20"/>
          <w:lang w:val="en-US"/>
        </w:rPr>
        <w:t>biến của phiên đấu giá” tại khoản 2 Điều 44</w:t>
      </w:r>
      <w:r w:rsidRPr="0061523C">
        <w:rPr>
          <w:rFonts w:cs="Arial"/>
          <w:bCs/>
          <w:sz w:val="20"/>
          <w:szCs w:val="20"/>
          <w:lang w:val="en-US"/>
        </w:rPr>
        <w:t>;</w:t>
      </w:r>
    </w:p>
    <w:p w:rsidR="003E79BC" w:rsidRPr="0061523C" w:rsidRDefault="00F07DC9" w:rsidP="0061523C">
      <w:pPr>
        <w:spacing w:after="120" w:line="240" w:lineRule="auto"/>
        <w:ind w:firstLine="720"/>
        <w:jc w:val="both"/>
        <w:rPr>
          <w:rFonts w:cs="Arial"/>
          <w:bCs/>
          <w:spacing w:val="-2"/>
          <w:sz w:val="20"/>
          <w:szCs w:val="20"/>
          <w:lang w:val="en-US"/>
        </w:rPr>
      </w:pPr>
      <w:r w:rsidRPr="0061523C">
        <w:rPr>
          <w:rFonts w:cs="Arial"/>
          <w:bCs/>
          <w:spacing w:val="-2"/>
          <w:sz w:val="20"/>
          <w:szCs w:val="20"/>
          <w:lang w:val="en-US"/>
        </w:rPr>
        <w:t>q</w:t>
      </w:r>
      <w:r w:rsidR="006A52F5" w:rsidRPr="0061523C">
        <w:rPr>
          <w:rFonts w:cs="Arial"/>
          <w:bCs/>
          <w:spacing w:val="-2"/>
          <w:sz w:val="20"/>
          <w:szCs w:val="20"/>
          <w:lang w:val="en-US"/>
        </w:rPr>
        <w:t>) Thay cụm từ “cuộc đấu giá” thành “phiên đấu giá” tại điểm c khoản 5 Điều 9; khoản 3 Điều 13; điểm c</w:t>
      </w:r>
      <w:r w:rsidR="0098140C" w:rsidRPr="0061523C">
        <w:rPr>
          <w:rFonts w:cs="Arial"/>
          <w:bCs/>
          <w:spacing w:val="-2"/>
          <w:sz w:val="20"/>
          <w:szCs w:val="20"/>
          <w:lang w:val="en-US"/>
        </w:rPr>
        <w:t>,</w:t>
      </w:r>
      <w:r w:rsidR="006A52F5" w:rsidRPr="0061523C">
        <w:rPr>
          <w:rFonts w:cs="Arial"/>
          <w:bCs/>
          <w:spacing w:val="-2"/>
          <w:sz w:val="20"/>
          <w:szCs w:val="20"/>
          <w:lang w:val="en-US"/>
        </w:rPr>
        <w:t xml:space="preserve"> điểm d khoản 1</w:t>
      </w:r>
      <w:r w:rsidR="0098140C" w:rsidRPr="0061523C">
        <w:rPr>
          <w:rFonts w:cs="Arial"/>
          <w:bCs/>
          <w:spacing w:val="-2"/>
          <w:sz w:val="20"/>
          <w:szCs w:val="20"/>
          <w:lang w:val="en-US"/>
        </w:rPr>
        <w:t xml:space="preserve"> và</w:t>
      </w:r>
      <w:r w:rsidR="006A52F5" w:rsidRPr="0061523C">
        <w:rPr>
          <w:rFonts w:cs="Arial"/>
          <w:bCs/>
          <w:spacing w:val="-2"/>
          <w:sz w:val="20"/>
          <w:szCs w:val="20"/>
          <w:lang w:val="en-US"/>
        </w:rPr>
        <w:t xml:space="preserve"> điểm c khoản 2 Điều 19; điểm đ khoản 1</w:t>
      </w:r>
      <w:r w:rsidR="0098140C" w:rsidRPr="0061523C">
        <w:rPr>
          <w:rFonts w:cs="Arial"/>
          <w:bCs/>
          <w:spacing w:val="-2"/>
          <w:sz w:val="20"/>
          <w:szCs w:val="20"/>
          <w:lang w:val="en-US"/>
        </w:rPr>
        <w:t xml:space="preserve"> và</w:t>
      </w:r>
      <w:r w:rsidR="006A52F5" w:rsidRPr="0061523C">
        <w:rPr>
          <w:rFonts w:cs="Arial"/>
          <w:bCs/>
          <w:spacing w:val="-2"/>
          <w:sz w:val="20"/>
          <w:szCs w:val="20"/>
          <w:lang w:val="en-US"/>
        </w:rPr>
        <w:t xml:space="preserve"> điểm c khoản 2 Điều 24</w:t>
      </w:r>
      <w:r w:rsidR="0098140C" w:rsidRPr="0061523C">
        <w:rPr>
          <w:rFonts w:cs="Arial"/>
          <w:bCs/>
          <w:spacing w:val="-2"/>
          <w:sz w:val="20"/>
          <w:szCs w:val="20"/>
          <w:lang w:val="en-US"/>
        </w:rPr>
        <w:t>;</w:t>
      </w:r>
      <w:r w:rsidR="006A52F5" w:rsidRPr="0061523C">
        <w:rPr>
          <w:rFonts w:cs="Arial"/>
          <w:bCs/>
          <w:spacing w:val="-2"/>
          <w:sz w:val="20"/>
          <w:szCs w:val="20"/>
          <w:lang w:val="en-US"/>
        </w:rPr>
        <w:t xml:space="preserve"> điểm g khoản 2 Điều 34</w:t>
      </w:r>
      <w:r w:rsidR="0098140C" w:rsidRPr="0061523C">
        <w:rPr>
          <w:rFonts w:cs="Arial"/>
          <w:bCs/>
          <w:spacing w:val="-2"/>
          <w:sz w:val="20"/>
          <w:szCs w:val="20"/>
          <w:lang w:val="en-US"/>
        </w:rPr>
        <w:t>;</w:t>
      </w:r>
      <w:r w:rsidR="006A52F5" w:rsidRPr="0061523C">
        <w:rPr>
          <w:rFonts w:cs="Arial"/>
          <w:bCs/>
          <w:spacing w:val="-2"/>
          <w:sz w:val="20"/>
          <w:szCs w:val="20"/>
          <w:lang w:val="en-US"/>
        </w:rPr>
        <w:t xml:space="preserve"> điểm a</w:t>
      </w:r>
      <w:r w:rsidR="0098140C" w:rsidRPr="0061523C">
        <w:rPr>
          <w:rFonts w:cs="Arial"/>
          <w:bCs/>
          <w:spacing w:val="-2"/>
          <w:sz w:val="20"/>
          <w:szCs w:val="20"/>
          <w:lang w:val="en-US"/>
        </w:rPr>
        <w:t xml:space="preserve"> và</w:t>
      </w:r>
      <w:r w:rsidR="006A52F5" w:rsidRPr="0061523C">
        <w:rPr>
          <w:rFonts w:cs="Arial"/>
          <w:bCs/>
          <w:spacing w:val="-2"/>
          <w:sz w:val="20"/>
          <w:szCs w:val="20"/>
          <w:lang w:val="en-US"/>
        </w:rPr>
        <w:t xml:space="preserve"> điểm b khoản 1 Điều 40; tên Điều và câu dẫn khoản 1 Điều 41; tên Điều</w:t>
      </w:r>
      <w:r w:rsidR="0098140C" w:rsidRPr="0061523C">
        <w:rPr>
          <w:rFonts w:cs="Arial"/>
          <w:bCs/>
          <w:spacing w:val="-2"/>
          <w:sz w:val="20"/>
          <w:szCs w:val="20"/>
          <w:lang w:val="en-US"/>
        </w:rPr>
        <w:t>,</w:t>
      </w:r>
      <w:r w:rsidR="006A52F5" w:rsidRPr="0061523C">
        <w:rPr>
          <w:rFonts w:cs="Arial"/>
          <w:bCs/>
          <w:spacing w:val="-2"/>
          <w:sz w:val="20"/>
          <w:szCs w:val="20"/>
          <w:lang w:val="en-US"/>
        </w:rPr>
        <w:t xml:space="preserve"> khoản 1</w:t>
      </w:r>
      <w:r w:rsidR="0098140C" w:rsidRPr="0061523C">
        <w:rPr>
          <w:rFonts w:cs="Arial"/>
          <w:bCs/>
          <w:spacing w:val="-2"/>
          <w:sz w:val="20"/>
          <w:szCs w:val="20"/>
          <w:lang w:val="en-US"/>
        </w:rPr>
        <w:t xml:space="preserve"> và</w:t>
      </w:r>
      <w:r w:rsidR="006A52F5" w:rsidRPr="0061523C">
        <w:rPr>
          <w:rFonts w:cs="Arial"/>
          <w:bCs/>
          <w:spacing w:val="-2"/>
          <w:sz w:val="20"/>
          <w:szCs w:val="20"/>
          <w:lang w:val="en-US"/>
        </w:rPr>
        <w:t xml:space="preserve"> điểm c khoản 2 Điều 42</w:t>
      </w:r>
      <w:r w:rsidR="0098140C" w:rsidRPr="0061523C">
        <w:rPr>
          <w:rFonts w:cs="Arial"/>
          <w:bCs/>
          <w:spacing w:val="-2"/>
          <w:sz w:val="20"/>
          <w:szCs w:val="20"/>
          <w:lang w:val="en-US"/>
        </w:rPr>
        <w:t>;</w:t>
      </w:r>
      <w:r w:rsidR="006A52F5" w:rsidRPr="0061523C">
        <w:rPr>
          <w:rFonts w:cs="Arial"/>
          <w:bCs/>
          <w:spacing w:val="-2"/>
          <w:sz w:val="20"/>
          <w:szCs w:val="20"/>
          <w:lang w:val="en-US"/>
        </w:rPr>
        <w:t xml:space="preserve"> điểm b</w:t>
      </w:r>
      <w:r w:rsidR="0098140C" w:rsidRPr="0061523C">
        <w:rPr>
          <w:rFonts w:cs="Arial"/>
          <w:bCs/>
          <w:spacing w:val="-2"/>
          <w:sz w:val="20"/>
          <w:szCs w:val="20"/>
          <w:lang w:val="en-US"/>
        </w:rPr>
        <w:t xml:space="preserve"> và</w:t>
      </w:r>
      <w:r w:rsidR="006A52F5" w:rsidRPr="0061523C">
        <w:rPr>
          <w:rFonts w:cs="Arial"/>
          <w:bCs/>
          <w:spacing w:val="-2"/>
          <w:sz w:val="20"/>
          <w:szCs w:val="20"/>
          <w:lang w:val="en-US"/>
        </w:rPr>
        <w:t xml:space="preserve"> điểm d khoản 1 Điều 47; khoản 2 Điều 49; khoản 2</w:t>
      </w:r>
      <w:r w:rsidR="0098140C" w:rsidRPr="0061523C">
        <w:rPr>
          <w:rFonts w:cs="Arial"/>
          <w:bCs/>
          <w:spacing w:val="-2"/>
          <w:sz w:val="20"/>
          <w:szCs w:val="20"/>
          <w:lang w:val="en-US"/>
        </w:rPr>
        <w:t xml:space="preserve"> và</w:t>
      </w:r>
      <w:r w:rsidR="006A52F5" w:rsidRPr="0061523C">
        <w:rPr>
          <w:rFonts w:cs="Arial"/>
          <w:bCs/>
          <w:spacing w:val="-2"/>
          <w:sz w:val="20"/>
          <w:szCs w:val="20"/>
          <w:lang w:val="en-US"/>
        </w:rPr>
        <w:t xml:space="preserve"> khoản 3 Điều 50</w:t>
      </w:r>
      <w:r w:rsidR="0098140C" w:rsidRPr="0061523C">
        <w:rPr>
          <w:rFonts w:cs="Arial"/>
          <w:bCs/>
          <w:spacing w:val="-2"/>
          <w:sz w:val="20"/>
          <w:szCs w:val="20"/>
          <w:lang w:val="en-US"/>
        </w:rPr>
        <w:t>;</w:t>
      </w:r>
      <w:r w:rsidR="006A52F5" w:rsidRPr="0061523C">
        <w:rPr>
          <w:rFonts w:cs="Arial"/>
          <w:bCs/>
          <w:spacing w:val="-2"/>
          <w:sz w:val="20"/>
          <w:szCs w:val="20"/>
          <w:lang w:val="en-US"/>
        </w:rPr>
        <w:t xml:space="preserve"> điểm b</w:t>
      </w:r>
      <w:r w:rsidR="0098140C" w:rsidRPr="0061523C">
        <w:rPr>
          <w:rFonts w:cs="Arial"/>
          <w:bCs/>
          <w:spacing w:val="-2"/>
          <w:sz w:val="20"/>
          <w:szCs w:val="20"/>
          <w:lang w:val="en-US"/>
        </w:rPr>
        <w:t xml:space="preserve"> và</w:t>
      </w:r>
      <w:r w:rsidR="006A52F5" w:rsidRPr="0061523C">
        <w:rPr>
          <w:rFonts w:cs="Arial"/>
          <w:bCs/>
          <w:spacing w:val="-2"/>
          <w:sz w:val="20"/>
          <w:szCs w:val="20"/>
          <w:lang w:val="en-US"/>
        </w:rPr>
        <w:t xml:space="preserve"> điểm c khoản 1 Điều 52; khoản 3 Điều 60; khoản 1 Điều 61; điểm a</w:t>
      </w:r>
      <w:r w:rsidR="00127D80" w:rsidRPr="0061523C">
        <w:rPr>
          <w:rFonts w:cs="Arial"/>
          <w:bCs/>
          <w:spacing w:val="-2"/>
          <w:sz w:val="20"/>
          <w:szCs w:val="20"/>
          <w:lang w:val="en-US"/>
        </w:rPr>
        <w:t xml:space="preserve"> và</w:t>
      </w:r>
      <w:r w:rsidR="006A52F5" w:rsidRPr="0061523C">
        <w:rPr>
          <w:rFonts w:cs="Arial"/>
          <w:bCs/>
          <w:spacing w:val="-2"/>
          <w:sz w:val="20"/>
          <w:szCs w:val="20"/>
          <w:lang w:val="en-US"/>
        </w:rPr>
        <w:t xml:space="preserve"> điểm b khoản 1 Điều 62; điểm c khoản 1 Điều 63; điểm b khoản 1 Điều 65</w:t>
      </w:r>
      <w:r w:rsidR="003E79BC" w:rsidRPr="0061523C">
        <w:rPr>
          <w:rFonts w:cs="Arial"/>
          <w:bCs/>
          <w:spacing w:val="-2"/>
          <w:sz w:val="20"/>
          <w:szCs w:val="20"/>
          <w:lang w:val="en-US"/>
        </w:rPr>
        <w:t>;</w:t>
      </w:r>
    </w:p>
    <w:p w:rsidR="008269F6" w:rsidRPr="0061523C" w:rsidRDefault="003E79BC" w:rsidP="0061523C">
      <w:pPr>
        <w:spacing w:after="120" w:line="240" w:lineRule="auto"/>
        <w:ind w:firstLine="720"/>
        <w:jc w:val="both"/>
        <w:rPr>
          <w:rFonts w:cs="Arial"/>
          <w:bCs/>
          <w:spacing w:val="-6"/>
          <w:sz w:val="20"/>
          <w:szCs w:val="20"/>
          <w:lang w:val="en-US"/>
        </w:rPr>
      </w:pPr>
      <w:r w:rsidRPr="0061523C">
        <w:rPr>
          <w:rFonts w:cs="Arial"/>
          <w:bCs/>
          <w:spacing w:val="-6"/>
          <w:sz w:val="20"/>
          <w:szCs w:val="20"/>
          <w:lang w:val="en-US"/>
        </w:rPr>
        <w:t>r) Thay cụm từ “hòm phiếu” thành “thùng phiếu”</w:t>
      </w:r>
      <w:r w:rsidR="00F46BB5" w:rsidRPr="0061523C">
        <w:rPr>
          <w:rFonts w:cs="Arial"/>
          <w:bCs/>
          <w:spacing w:val="-6"/>
          <w:sz w:val="20"/>
          <w:szCs w:val="20"/>
          <w:lang w:val="en-US"/>
        </w:rPr>
        <w:t xml:space="preserve"> tại</w:t>
      </w:r>
      <w:r w:rsidRPr="0061523C">
        <w:rPr>
          <w:rFonts w:cs="Arial"/>
          <w:bCs/>
          <w:spacing w:val="-6"/>
          <w:sz w:val="20"/>
          <w:szCs w:val="20"/>
          <w:lang w:val="en-US"/>
        </w:rPr>
        <w:t xml:space="preserve"> điểm a khoản 3 Điều 42</w:t>
      </w:r>
      <w:r w:rsidR="008269F6" w:rsidRPr="0061523C">
        <w:rPr>
          <w:rFonts w:cs="Arial"/>
          <w:bCs/>
          <w:spacing w:val="-6"/>
          <w:sz w:val="20"/>
          <w:szCs w:val="20"/>
          <w:lang w:val="en-US"/>
        </w:rPr>
        <w:t>.</w:t>
      </w:r>
    </w:p>
    <w:p w:rsidR="004B154D" w:rsidRPr="0061523C" w:rsidRDefault="005D22E4" w:rsidP="0061523C">
      <w:pPr>
        <w:spacing w:after="120" w:line="240" w:lineRule="auto"/>
        <w:ind w:firstLine="720"/>
        <w:jc w:val="both"/>
        <w:rPr>
          <w:rFonts w:cs="Arial"/>
          <w:bCs/>
          <w:sz w:val="20"/>
          <w:szCs w:val="20"/>
          <w:lang w:val="eu-ES"/>
        </w:rPr>
      </w:pPr>
      <w:r w:rsidRPr="0061523C">
        <w:rPr>
          <w:rFonts w:cs="Arial"/>
          <w:bCs/>
          <w:sz w:val="20"/>
          <w:szCs w:val="20"/>
          <w:lang w:val="eu-ES"/>
        </w:rPr>
        <w:t>46</w:t>
      </w:r>
      <w:r w:rsidR="004B154D" w:rsidRPr="0061523C">
        <w:rPr>
          <w:rFonts w:cs="Arial"/>
          <w:sz w:val="20"/>
          <w:szCs w:val="20"/>
          <w:lang w:val="eu-ES"/>
        </w:rPr>
        <w:t>.</w:t>
      </w:r>
      <w:r w:rsidR="004B154D" w:rsidRPr="0061523C">
        <w:rPr>
          <w:rFonts w:cs="Arial"/>
          <w:bCs/>
          <w:sz w:val="20"/>
          <w:szCs w:val="20"/>
          <w:lang w:val="eu-ES"/>
        </w:rPr>
        <w:t xml:space="preserve"> </w:t>
      </w:r>
      <w:r w:rsidR="00A86BCF" w:rsidRPr="0061523C">
        <w:rPr>
          <w:rFonts w:cs="Arial"/>
          <w:bCs/>
          <w:sz w:val="20"/>
          <w:szCs w:val="20"/>
        </w:rPr>
        <w:t xml:space="preserve">Bãi bỏ </w:t>
      </w:r>
      <w:r w:rsidR="004B154D" w:rsidRPr="0061523C">
        <w:rPr>
          <w:rFonts w:cs="Arial"/>
          <w:bCs/>
          <w:sz w:val="20"/>
          <w:szCs w:val="20"/>
          <w:lang w:val="eu-ES"/>
        </w:rPr>
        <w:t>một số điểm, khoản</w:t>
      </w:r>
      <w:r w:rsidR="005B7307" w:rsidRPr="0061523C">
        <w:rPr>
          <w:rFonts w:cs="Arial"/>
          <w:bCs/>
          <w:sz w:val="20"/>
          <w:szCs w:val="20"/>
          <w:lang w:val="eu-ES"/>
        </w:rPr>
        <w:t>, điều</w:t>
      </w:r>
      <w:r w:rsidR="004B154D" w:rsidRPr="0061523C">
        <w:rPr>
          <w:rFonts w:cs="Arial"/>
          <w:bCs/>
          <w:sz w:val="20"/>
          <w:szCs w:val="20"/>
          <w:lang w:val="eu-ES"/>
        </w:rPr>
        <w:t xml:space="preserve"> sau đây:</w:t>
      </w:r>
    </w:p>
    <w:p w:rsidR="005B7307" w:rsidRPr="0061523C" w:rsidRDefault="00EB0720" w:rsidP="0061523C">
      <w:pPr>
        <w:spacing w:after="120" w:line="240" w:lineRule="auto"/>
        <w:ind w:firstLine="720"/>
        <w:jc w:val="both"/>
        <w:rPr>
          <w:rFonts w:cs="Arial"/>
          <w:sz w:val="20"/>
          <w:szCs w:val="20"/>
          <w:lang w:val="eu-ES"/>
        </w:rPr>
      </w:pPr>
      <w:r w:rsidRPr="0061523C">
        <w:rPr>
          <w:rFonts w:cs="Arial"/>
          <w:sz w:val="20"/>
          <w:szCs w:val="20"/>
          <w:lang w:val="eu-ES"/>
        </w:rPr>
        <w:t>a</w:t>
      </w:r>
      <w:r w:rsidR="00D1177E" w:rsidRPr="0061523C">
        <w:rPr>
          <w:rFonts w:cs="Arial"/>
          <w:sz w:val="20"/>
          <w:szCs w:val="20"/>
          <w:lang w:val="eu-ES"/>
        </w:rPr>
        <w:t xml:space="preserve">) </w:t>
      </w:r>
      <w:r w:rsidR="005B7307" w:rsidRPr="0061523C">
        <w:rPr>
          <w:rFonts w:cs="Arial"/>
          <w:sz w:val="20"/>
          <w:szCs w:val="20"/>
          <w:lang w:val="eu-ES"/>
        </w:rPr>
        <w:t>Bãi bỏ Điều 12;</w:t>
      </w:r>
    </w:p>
    <w:p w:rsidR="00A86BCF" w:rsidRPr="0061523C" w:rsidRDefault="00EB0720" w:rsidP="0061523C">
      <w:pPr>
        <w:spacing w:after="120" w:line="240" w:lineRule="auto"/>
        <w:ind w:firstLine="720"/>
        <w:jc w:val="both"/>
        <w:rPr>
          <w:rFonts w:cs="Arial"/>
          <w:bCs/>
          <w:sz w:val="20"/>
          <w:szCs w:val="20"/>
        </w:rPr>
      </w:pPr>
      <w:r w:rsidRPr="0061523C">
        <w:rPr>
          <w:rFonts w:cs="Arial"/>
          <w:sz w:val="20"/>
          <w:szCs w:val="20"/>
          <w:lang w:val="eu-ES"/>
        </w:rPr>
        <w:t>b</w:t>
      </w:r>
      <w:r w:rsidR="005B7307" w:rsidRPr="0061523C">
        <w:rPr>
          <w:rFonts w:cs="Arial"/>
          <w:sz w:val="20"/>
          <w:szCs w:val="20"/>
          <w:lang w:val="eu-ES"/>
        </w:rPr>
        <w:t xml:space="preserve">) </w:t>
      </w:r>
      <w:r w:rsidR="004B154D" w:rsidRPr="0061523C">
        <w:rPr>
          <w:rFonts w:cs="Arial"/>
          <w:sz w:val="20"/>
          <w:szCs w:val="20"/>
          <w:lang w:val="eu-ES"/>
        </w:rPr>
        <w:t xml:space="preserve">Bãi bỏ </w:t>
      </w:r>
      <w:r w:rsidR="00EB3F2E" w:rsidRPr="0061523C">
        <w:rPr>
          <w:rFonts w:cs="Arial"/>
          <w:sz w:val="20"/>
          <w:szCs w:val="20"/>
          <w:lang w:val="eu-ES"/>
        </w:rPr>
        <w:t xml:space="preserve">các </w:t>
      </w:r>
      <w:r w:rsidR="00A86BCF" w:rsidRPr="0061523C">
        <w:rPr>
          <w:rFonts w:cs="Arial"/>
          <w:bCs/>
          <w:sz w:val="20"/>
          <w:szCs w:val="20"/>
        </w:rPr>
        <w:t xml:space="preserve">điểm </w:t>
      </w:r>
      <w:r w:rsidR="00720B1A" w:rsidRPr="0061523C">
        <w:rPr>
          <w:rFonts w:cs="Arial"/>
          <w:sz w:val="20"/>
          <w:szCs w:val="20"/>
          <w:lang w:val="eu-ES"/>
        </w:rPr>
        <w:t xml:space="preserve">c, </w:t>
      </w:r>
      <w:r w:rsidR="00C532CC" w:rsidRPr="0061523C">
        <w:rPr>
          <w:rFonts w:cs="Arial"/>
          <w:bCs/>
          <w:sz w:val="20"/>
          <w:szCs w:val="20"/>
        </w:rPr>
        <w:t xml:space="preserve">d, </w:t>
      </w:r>
      <w:r w:rsidR="00A86BCF" w:rsidRPr="0061523C">
        <w:rPr>
          <w:rFonts w:cs="Arial"/>
          <w:sz w:val="20"/>
          <w:szCs w:val="20"/>
          <w:lang w:val="eu-ES"/>
        </w:rPr>
        <w:t>đ</w:t>
      </w:r>
      <w:r w:rsidR="00A86BCF" w:rsidRPr="0061523C">
        <w:rPr>
          <w:rFonts w:cs="Arial"/>
          <w:bCs/>
          <w:sz w:val="20"/>
          <w:szCs w:val="20"/>
        </w:rPr>
        <w:t xml:space="preserve"> khoản 1</w:t>
      </w:r>
      <w:r w:rsidR="005A6692" w:rsidRPr="0061523C">
        <w:rPr>
          <w:rFonts w:cs="Arial"/>
          <w:bCs/>
          <w:sz w:val="20"/>
          <w:szCs w:val="20"/>
          <w:lang w:val="en-GB"/>
        </w:rPr>
        <w:t xml:space="preserve"> và</w:t>
      </w:r>
      <w:r w:rsidR="006243E0" w:rsidRPr="0061523C">
        <w:rPr>
          <w:rFonts w:cs="Arial"/>
          <w:bCs/>
          <w:sz w:val="20"/>
          <w:szCs w:val="20"/>
        </w:rPr>
        <w:t xml:space="preserve"> khoản 3</w:t>
      </w:r>
      <w:r w:rsidR="00A86BCF" w:rsidRPr="0061523C">
        <w:rPr>
          <w:rFonts w:cs="Arial"/>
          <w:bCs/>
          <w:sz w:val="20"/>
          <w:szCs w:val="20"/>
        </w:rPr>
        <w:t xml:space="preserve"> Điều 1</w:t>
      </w:r>
      <w:r w:rsidR="00A86BCF" w:rsidRPr="0061523C">
        <w:rPr>
          <w:rFonts w:cs="Arial"/>
          <w:sz w:val="20"/>
          <w:szCs w:val="20"/>
          <w:lang w:val="eu-ES"/>
        </w:rPr>
        <w:t>4</w:t>
      </w:r>
      <w:r w:rsidR="007930A1" w:rsidRPr="0061523C">
        <w:rPr>
          <w:rFonts w:cs="Arial"/>
          <w:bCs/>
          <w:sz w:val="20"/>
          <w:szCs w:val="20"/>
        </w:rPr>
        <w:t>;</w:t>
      </w:r>
    </w:p>
    <w:p w:rsidR="00C84262" w:rsidRPr="0061523C" w:rsidRDefault="00EB0720" w:rsidP="0061523C">
      <w:pPr>
        <w:spacing w:after="120" w:line="240" w:lineRule="auto"/>
        <w:ind w:firstLine="720"/>
        <w:jc w:val="both"/>
        <w:rPr>
          <w:rFonts w:cs="Arial"/>
          <w:bCs/>
          <w:sz w:val="20"/>
          <w:szCs w:val="20"/>
        </w:rPr>
      </w:pPr>
      <w:r w:rsidRPr="0061523C">
        <w:rPr>
          <w:rFonts w:cs="Arial"/>
          <w:sz w:val="20"/>
          <w:szCs w:val="20"/>
        </w:rPr>
        <w:t>c</w:t>
      </w:r>
      <w:r w:rsidR="0018122A" w:rsidRPr="0061523C">
        <w:rPr>
          <w:rFonts w:cs="Arial"/>
          <w:bCs/>
          <w:sz w:val="20"/>
          <w:szCs w:val="20"/>
        </w:rPr>
        <w:t xml:space="preserve">) </w:t>
      </w:r>
      <w:r w:rsidR="00C84262" w:rsidRPr="0061523C">
        <w:rPr>
          <w:rFonts w:cs="Arial"/>
          <w:bCs/>
          <w:sz w:val="20"/>
          <w:szCs w:val="20"/>
        </w:rPr>
        <w:t>Bãi bỏ điểm h khoản 2 Điều 24;</w:t>
      </w:r>
    </w:p>
    <w:p w:rsidR="00753426" w:rsidRPr="0061523C" w:rsidRDefault="001269FB" w:rsidP="0061523C">
      <w:pPr>
        <w:spacing w:after="120" w:line="240" w:lineRule="auto"/>
        <w:ind w:firstLine="720"/>
        <w:jc w:val="both"/>
        <w:rPr>
          <w:rFonts w:cs="Arial"/>
          <w:bCs/>
          <w:sz w:val="20"/>
          <w:szCs w:val="20"/>
        </w:rPr>
      </w:pPr>
      <w:r w:rsidRPr="0061523C">
        <w:rPr>
          <w:rFonts w:cs="Arial"/>
          <w:sz w:val="20"/>
          <w:szCs w:val="20"/>
        </w:rPr>
        <w:t>d</w:t>
      </w:r>
      <w:r w:rsidR="00753426" w:rsidRPr="0061523C">
        <w:rPr>
          <w:rFonts w:cs="Arial"/>
          <w:bCs/>
          <w:sz w:val="20"/>
          <w:szCs w:val="20"/>
        </w:rPr>
        <w:t>) Bãi bỏ điểm đ khoản 2 Điều 29;</w:t>
      </w:r>
    </w:p>
    <w:p w:rsidR="0067258D" w:rsidRPr="0061523C" w:rsidRDefault="001269FB" w:rsidP="0061523C">
      <w:pPr>
        <w:spacing w:after="120" w:line="240" w:lineRule="auto"/>
        <w:ind w:firstLine="720"/>
        <w:jc w:val="both"/>
        <w:rPr>
          <w:rFonts w:cs="Arial"/>
          <w:sz w:val="20"/>
          <w:szCs w:val="20"/>
        </w:rPr>
      </w:pPr>
      <w:r w:rsidRPr="0061523C">
        <w:rPr>
          <w:rFonts w:cs="Arial"/>
          <w:sz w:val="20"/>
          <w:szCs w:val="20"/>
        </w:rPr>
        <w:t>đ</w:t>
      </w:r>
      <w:r w:rsidR="0067258D" w:rsidRPr="0061523C">
        <w:rPr>
          <w:rFonts w:cs="Arial"/>
          <w:sz w:val="20"/>
          <w:szCs w:val="20"/>
        </w:rPr>
        <w:t xml:space="preserve">) Bãi bỏ khoản </w:t>
      </w:r>
      <w:r w:rsidR="0067258D" w:rsidRPr="0061523C">
        <w:rPr>
          <w:rFonts w:cs="Arial"/>
          <w:bCs/>
          <w:sz w:val="20"/>
          <w:szCs w:val="20"/>
        </w:rPr>
        <w:t>4</w:t>
      </w:r>
      <w:r w:rsidR="0067258D" w:rsidRPr="0061523C">
        <w:rPr>
          <w:rFonts w:cs="Arial"/>
          <w:sz w:val="20"/>
          <w:szCs w:val="20"/>
        </w:rPr>
        <w:t xml:space="preserve"> Điều </w:t>
      </w:r>
      <w:r w:rsidR="0067258D" w:rsidRPr="0061523C">
        <w:rPr>
          <w:rFonts w:cs="Arial"/>
          <w:bCs/>
          <w:sz w:val="20"/>
          <w:szCs w:val="20"/>
        </w:rPr>
        <w:t>40</w:t>
      </w:r>
      <w:r w:rsidR="0067258D" w:rsidRPr="0061523C">
        <w:rPr>
          <w:rFonts w:cs="Arial"/>
          <w:sz w:val="20"/>
          <w:szCs w:val="20"/>
        </w:rPr>
        <w:t>;</w:t>
      </w:r>
    </w:p>
    <w:p w:rsidR="00D305E4" w:rsidRPr="0061523C" w:rsidRDefault="00215BE6" w:rsidP="0061523C">
      <w:pPr>
        <w:spacing w:after="120" w:line="240" w:lineRule="auto"/>
        <w:ind w:firstLine="720"/>
        <w:jc w:val="both"/>
        <w:rPr>
          <w:rFonts w:cs="Arial"/>
          <w:bCs/>
          <w:sz w:val="20"/>
          <w:szCs w:val="20"/>
        </w:rPr>
      </w:pPr>
      <w:r w:rsidRPr="0061523C">
        <w:rPr>
          <w:rFonts w:cs="Arial"/>
          <w:bCs/>
          <w:sz w:val="20"/>
          <w:szCs w:val="20"/>
          <w:lang w:val="en-US"/>
        </w:rPr>
        <w:t>e</w:t>
      </w:r>
      <w:r w:rsidR="00841303" w:rsidRPr="0061523C">
        <w:rPr>
          <w:rFonts w:cs="Arial"/>
          <w:bCs/>
          <w:sz w:val="20"/>
          <w:szCs w:val="20"/>
        </w:rPr>
        <w:t>) Bãi bỏ khoản 3 Điều</w:t>
      </w:r>
      <w:r w:rsidR="00A9770C" w:rsidRPr="0061523C">
        <w:rPr>
          <w:rFonts w:cs="Arial"/>
          <w:bCs/>
          <w:sz w:val="20"/>
          <w:szCs w:val="20"/>
        </w:rPr>
        <w:t xml:space="preserve"> 49;</w:t>
      </w:r>
    </w:p>
    <w:p w:rsidR="00A86BCF" w:rsidRPr="0061523C" w:rsidRDefault="00215BE6" w:rsidP="0061523C">
      <w:pPr>
        <w:spacing w:after="120" w:line="240" w:lineRule="auto"/>
        <w:ind w:firstLine="720"/>
        <w:jc w:val="both"/>
        <w:rPr>
          <w:rFonts w:cs="Arial"/>
          <w:bCs/>
          <w:sz w:val="20"/>
          <w:szCs w:val="20"/>
        </w:rPr>
      </w:pPr>
      <w:r w:rsidRPr="0061523C">
        <w:rPr>
          <w:rFonts w:cs="Arial"/>
          <w:bCs/>
          <w:sz w:val="20"/>
          <w:szCs w:val="20"/>
          <w:lang w:val="en-US"/>
        </w:rPr>
        <w:t>g</w:t>
      </w:r>
      <w:r w:rsidR="00A86BCF" w:rsidRPr="0061523C">
        <w:rPr>
          <w:rFonts w:cs="Arial"/>
          <w:bCs/>
          <w:sz w:val="20"/>
          <w:szCs w:val="20"/>
        </w:rPr>
        <w:t>) Bãi bỏ khoản 3 Điều 53</w:t>
      </w:r>
      <w:r w:rsidR="007930A1" w:rsidRPr="0061523C">
        <w:rPr>
          <w:rFonts w:cs="Arial"/>
          <w:bCs/>
          <w:sz w:val="20"/>
          <w:szCs w:val="20"/>
        </w:rPr>
        <w:t>;</w:t>
      </w:r>
    </w:p>
    <w:p w:rsidR="00A86BCF" w:rsidRPr="0061523C" w:rsidRDefault="00215BE6" w:rsidP="0061523C">
      <w:pPr>
        <w:spacing w:after="120" w:line="240" w:lineRule="auto"/>
        <w:ind w:firstLine="720"/>
        <w:jc w:val="both"/>
        <w:rPr>
          <w:rFonts w:cs="Arial"/>
          <w:bCs/>
          <w:sz w:val="20"/>
          <w:szCs w:val="20"/>
        </w:rPr>
      </w:pPr>
      <w:r w:rsidRPr="0061523C">
        <w:rPr>
          <w:rFonts w:cs="Arial"/>
          <w:bCs/>
          <w:sz w:val="20"/>
          <w:szCs w:val="20"/>
          <w:lang w:val="en-US"/>
        </w:rPr>
        <w:t>h</w:t>
      </w:r>
      <w:r w:rsidR="00A86BCF" w:rsidRPr="0061523C">
        <w:rPr>
          <w:rFonts w:cs="Arial"/>
          <w:bCs/>
          <w:sz w:val="20"/>
          <w:szCs w:val="20"/>
        </w:rPr>
        <w:t>) Bãi bỏ điểm d khoản 4 Điề</w:t>
      </w:r>
      <w:r w:rsidR="007930A1" w:rsidRPr="0061523C">
        <w:rPr>
          <w:rFonts w:cs="Arial"/>
          <w:bCs/>
          <w:sz w:val="20"/>
          <w:szCs w:val="20"/>
        </w:rPr>
        <w:t>u 56;</w:t>
      </w:r>
    </w:p>
    <w:p w:rsidR="00C84262" w:rsidRPr="0061523C" w:rsidRDefault="00CD2741" w:rsidP="0061523C">
      <w:pPr>
        <w:spacing w:after="120" w:line="240" w:lineRule="auto"/>
        <w:ind w:firstLine="720"/>
        <w:jc w:val="both"/>
        <w:rPr>
          <w:rFonts w:cs="Arial"/>
          <w:bCs/>
          <w:sz w:val="20"/>
          <w:szCs w:val="20"/>
        </w:rPr>
      </w:pPr>
      <w:r w:rsidRPr="0061523C">
        <w:rPr>
          <w:rFonts w:cs="Arial"/>
          <w:bCs/>
          <w:sz w:val="20"/>
          <w:szCs w:val="20"/>
          <w:lang w:val="en-US"/>
        </w:rPr>
        <w:t>i</w:t>
      </w:r>
      <w:r w:rsidR="0018122A" w:rsidRPr="0061523C">
        <w:rPr>
          <w:rFonts w:cs="Arial"/>
          <w:bCs/>
          <w:sz w:val="20"/>
          <w:szCs w:val="20"/>
        </w:rPr>
        <w:t xml:space="preserve">) </w:t>
      </w:r>
      <w:r w:rsidR="00C84262" w:rsidRPr="0061523C">
        <w:rPr>
          <w:rFonts w:cs="Arial"/>
          <w:bCs/>
          <w:sz w:val="20"/>
          <w:szCs w:val="20"/>
        </w:rPr>
        <w:t>Bãi bỏ điểm h khoản 2 Điều 65;</w:t>
      </w:r>
    </w:p>
    <w:p w:rsidR="00E92775" w:rsidRPr="0061523C" w:rsidRDefault="00CD2741" w:rsidP="0061523C">
      <w:pPr>
        <w:spacing w:after="120" w:line="240" w:lineRule="auto"/>
        <w:ind w:firstLine="720"/>
        <w:jc w:val="both"/>
        <w:rPr>
          <w:rFonts w:cs="Arial"/>
          <w:sz w:val="20"/>
          <w:szCs w:val="20"/>
        </w:rPr>
      </w:pPr>
      <w:r w:rsidRPr="0061523C">
        <w:rPr>
          <w:rFonts w:cs="Arial"/>
          <w:bCs/>
          <w:sz w:val="20"/>
          <w:szCs w:val="20"/>
          <w:lang w:val="en-US"/>
        </w:rPr>
        <w:t>k</w:t>
      </w:r>
      <w:r w:rsidR="00E92775" w:rsidRPr="0061523C">
        <w:rPr>
          <w:rFonts w:cs="Arial"/>
          <w:sz w:val="20"/>
          <w:szCs w:val="20"/>
        </w:rPr>
        <w:t>) Bãi bỏ khoản 5 Điều 72;</w:t>
      </w:r>
    </w:p>
    <w:p w:rsidR="001C3281" w:rsidRPr="0061523C" w:rsidRDefault="00CD2741" w:rsidP="0061523C">
      <w:pPr>
        <w:spacing w:after="120" w:line="240" w:lineRule="auto"/>
        <w:ind w:firstLine="720"/>
        <w:jc w:val="both"/>
        <w:rPr>
          <w:rFonts w:cs="Arial"/>
          <w:bCs/>
          <w:sz w:val="20"/>
          <w:szCs w:val="20"/>
          <w:lang w:val="en-GB"/>
        </w:rPr>
      </w:pPr>
      <w:r w:rsidRPr="0061523C">
        <w:rPr>
          <w:rFonts w:cs="Arial"/>
          <w:bCs/>
          <w:sz w:val="20"/>
          <w:szCs w:val="20"/>
          <w:lang w:val="en-GB"/>
        </w:rPr>
        <w:t>l</w:t>
      </w:r>
      <w:r w:rsidR="001C3281" w:rsidRPr="0061523C">
        <w:rPr>
          <w:rFonts w:cs="Arial"/>
          <w:bCs/>
          <w:sz w:val="20"/>
          <w:szCs w:val="20"/>
          <w:lang w:val="en-GB"/>
        </w:rPr>
        <w:t>) Bãi bỏ Điều 76;</w:t>
      </w:r>
    </w:p>
    <w:p w:rsidR="0018122A" w:rsidRPr="0061523C" w:rsidRDefault="00CD2741"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lang w:val="en-GB"/>
        </w:rPr>
        <w:t>m</w:t>
      </w:r>
      <w:r w:rsidR="0018122A" w:rsidRPr="0061523C">
        <w:rPr>
          <w:rFonts w:cs="Arial"/>
          <w:sz w:val="20"/>
          <w:szCs w:val="20"/>
          <w:shd w:val="clear" w:color="auto" w:fill="FFFFFF"/>
        </w:rPr>
        <w:t>) Bãi bỏ điểm c khoản 1 Điều 79</w:t>
      </w:r>
      <w:r w:rsidR="009E3C87" w:rsidRPr="0061523C">
        <w:rPr>
          <w:rFonts w:cs="Arial"/>
          <w:sz w:val="20"/>
          <w:szCs w:val="20"/>
          <w:shd w:val="clear" w:color="auto" w:fill="FFFFFF"/>
        </w:rPr>
        <w:t>.</w:t>
      </w:r>
    </w:p>
    <w:p w:rsidR="00C32230" w:rsidRPr="0061523C" w:rsidRDefault="00EF75EF" w:rsidP="0061523C">
      <w:pPr>
        <w:spacing w:after="120" w:line="240" w:lineRule="auto"/>
        <w:ind w:firstLine="720"/>
        <w:jc w:val="both"/>
        <w:rPr>
          <w:rFonts w:cs="Arial"/>
          <w:b/>
          <w:bCs/>
          <w:sz w:val="20"/>
          <w:szCs w:val="20"/>
        </w:rPr>
      </w:pPr>
      <w:r w:rsidRPr="0061523C">
        <w:rPr>
          <w:rFonts w:cs="Arial"/>
          <w:b/>
          <w:bCs/>
          <w:sz w:val="20"/>
          <w:szCs w:val="20"/>
        </w:rPr>
        <w:t>Điề</w:t>
      </w:r>
      <w:r w:rsidR="00A6605D" w:rsidRPr="0061523C">
        <w:rPr>
          <w:rFonts w:cs="Arial"/>
          <w:b/>
          <w:bCs/>
          <w:sz w:val="20"/>
          <w:szCs w:val="20"/>
        </w:rPr>
        <w:t xml:space="preserve">u </w:t>
      </w:r>
      <w:r w:rsidR="00EB0720" w:rsidRPr="0061523C">
        <w:rPr>
          <w:rFonts w:cs="Arial"/>
          <w:b/>
          <w:sz w:val="20"/>
          <w:szCs w:val="20"/>
        </w:rPr>
        <w:t>2</w:t>
      </w:r>
      <w:r w:rsidRPr="0061523C">
        <w:rPr>
          <w:rFonts w:cs="Arial"/>
          <w:b/>
          <w:bCs/>
          <w:sz w:val="20"/>
          <w:szCs w:val="20"/>
        </w:rPr>
        <w:t xml:space="preserve">. </w:t>
      </w:r>
      <w:r w:rsidR="00321CBF" w:rsidRPr="0061523C">
        <w:rPr>
          <w:rFonts w:cs="Arial"/>
          <w:b/>
          <w:bCs/>
          <w:sz w:val="20"/>
          <w:szCs w:val="20"/>
          <w:lang w:val="en-GB"/>
        </w:rPr>
        <w:t xml:space="preserve">Hiệu lực </w:t>
      </w:r>
      <w:r w:rsidR="00C32230" w:rsidRPr="0061523C">
        <w:rPr>
          <w:rFonts w:cs="Arial"/>
          <w:b/>
          <w:bCs/>
          <w:sz w:val="20"/>
          <w:szCs w:val="20"/>
        </w:rPr>
        <w:t>thi hành</w:t>
      </w:r>
    </w:p>
    <w:p w:rsidR="00F1486C" w:rsidRPr="0061523C" w:rsidRDefault="00601317" w:rsidP="0061523C">
      <w:pPr>
        <w:spacing w:after="120" w:line="240" w:lineRule="auto"/>
        <w:ind w:firstLine="720"/>
        <w:jc w:val="both"/>
        <w:rPr>
          <w:rFonts w:cs="Arial"/>
          <w:b/>
          <w:sz w:val="20"/>
          <w:szCs w:val="20"/>
        </w:rPr>
      </w:pPr>
      <w:r w:rsidRPr="0061523C">
        <w:rPr>
          <w:rFonts w:cs="Arial"/>
          <w:bCs/>
          <w:sz w:val="20"/>
          <w:szCs w:val="20"/>
        </w:rPr>
        <w:t xml:space="preserve">Luật này có hiệu lực thi hành từ ngày </w:t>
      </w:r>
      <w:r w:rsidR="00F1486C" w:rsidRPr="0061523C">
        <w:rPr>
          <w:rFonts w:cs="Arial"/>
          <w:bCs/>
          <w:sz w:val="20"/>
          <w:szCs w:val="20"/>
        </w:rPr>
        <w:t>01</w:t>
      </w:r>
      <w:r w:rsidRPr="0061523C">
        <w:rPr>
          <w:rFonts w:cs="Arial"/>
          <w:bCs/>
          <w:sz w:val="20"/>
          <w:szCs w:val="20"/>
        </w:rPr>
        <w:t xml:space="preserve"> tháng </w:t>
      </w:r>
      <w:r w:rsidR="00F1486C" w:rsidRPr="0061523C">
        <w:rPr>
          <w:rFonts w:cs="Arial"/>
          <w:bCs/>
          <w:sz w:val="20"/>
          <w:szCs w:val="20"/>
        </w:rPr>
        <w:t>01</w:t>
      </w:r>
      <w:r w:rsidRPr="0061523C">
        <w:rPr>
          <w:rFonts w:cs="Arial"/>
          <w:bCs/>
          <w:sz w:val="20"/>
          <w:szCs w:val="20"/>
        </w:rPr>
        <w:t xml:space="preserve"> năm </w:t>
      </w:r>
      <w:r w:rsidR="00F1486C" w:rsidRPr="0061523C">
        <w:rPr>
          <w:rFonts w:cs="Arial"/>
          <w:bCs/>
          <w:sz w:val="20"/>
          <w:szCs w:val="20"/>
        </w:rPr>
        <w:t>2025</w:t>
      </w:r>
      <w:r w:rsidR="00D551B4" w:rsidRPr="0061523C">
        <w:rPr>
          <w:rFonts w:cs="Arial"/>
          <w:bCs/>
          <w:iCs/>
          <w:sz w:val="20"/>
          <w:szCs w:val="20"/>
        </w:rPr>
        <w:t>, trừ trường hợp quy định tại Điều 3 của Luật này.</w:t>
      </w:r>
    </w:p>
    <w:p w:rsidR="00AB5484" w:rsidRPr="0061523C" w:rsidRDefault="00C04DD8" w:rsidP="0061523C">
      <w:pPr>
        <w:spacing w:after="120" w:line="240" w:lineRule="auto"/>
        <w:ind w:firstLine="720"/>
        <w:jc w:val="both"/>
        <w:rPr>
          <w:rFonts w:cs="Arial"/>
          <w:b/>
          <w:bCs/>
          <w:sz w:val="20"/>
          <w:szCs w:val="20"/>
        </w:rPr>
      </w:pPr>
      <w:r w:rsidRPr="0061523C">
        <w:rPr>
          <w:rFonts w:cs="Arial"/>
          <w:b/>
          <w:sz w:val="20"/>
          <w:szCs w:val="20"/>
        </w:rPr>
        <w:t xml:space="preserve">Điều </w:t>
      </w:r>
      <w:r w:rsidR="00542F86" w:rsidRPr="0061523C">
        <w:rPr>
          <w:rFonts w:cs="Arial"/>
          <w:b/>
          <w:sz w:val="20"/>
          <w:szCs w:val="20"/>
        </w:rPr>
        <w:t>3</w:t>
      </w:r>
      <w:r w:rsidRPr="0061523C">
        <w:rPr>
          <w:rFonts w:cs="Arial"/>
          <w:b/>
          <w:sz w:val="20"/>
          <w:szCs w:val="20"/>
        </w:rPr>
        <w:t>. Quy định</w:t>
      </w:r>
      <w:r w:rsidR="003F778B" w:rsidRPr="0061523C">
        <w:rPr>
          <w:rFonts w:cs="Arial"/>
          <w:b/>
          <w:sz w:val="20"/>
          <w:szCs w:val="20"/>
        </w:rPr>
        <w:t xml:space="preserve"> </w:t>
      </w:r>
      <w:r w:rsidR="00AB5484" w:rsidRPr="0061523C">
        <w:rPr>
          <w:rFonts w:cs="Arial"/>
          <w:b/>
          <w:bCs/>
          <w:sz w:val="20"/>
          <w:szCs w:val="20"/>
        </w:rPr>
        <w:t>chuyển tiếp</w:t>
      </w:r>
    </w:p>
    <w:p w:rsidR="00AB5484" w:rsidRPr="0061523C" w:rsidRDefault="003F778B"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rPr>
        <w:t>1.</w:t>
      </w:r>
      <w:r w:rsidR="00AB5484" w:rsidRPr="0061523C">
        <w:rPr>
          <w:rFonts w:cs="Arial"/>
          <w:sz w:val="20"/>
          <w:szCs w:val="20"/>
          <w:shd w:val="clear" w:color="auto" w:fill="FFFFFF"/>
        </w:rPr>
        <w:t xml:space="preserve"> Trường hợp </w:t>
      </w:r>
      <w:r w:rsidR="009B3232" w:rsidRPr="0061523C">
        <w:rPr>
          <w:rFonts w:cs="Arial"/>
          <w:sz w:val="20"/>
          <w:szCs w:val="20"/>
          <w:shd w:val="clear" w:color="auto" w:fill="FFFFFF"/>
        </w:rPr>
        <w:t>người có tài sản</w:t>
      </w:r>
      <w:r w:rsidR="00BE2883" w:rsidRPr="0061523C">
        <w:rPr>
          <w:rFonts w:cs="Arial"/>
          <w:sz w:val="20"/>
          <w:szCs w:val="20"/>
          <w:shd w:val="clear" w:color="auto" w:fill="FFFFFF"/>
        </w:rPr>
        <w:t xml:space="preserve"> đấu giá</w:t>
      </w:r>
      <w:r w:rsidR="009B3232" w:rsidRPr="0061523C">
        <w:rPr>
          <w:rFonts w:cs="Arial"/>
          <w:sz w:val="20"/>
          <w:szCs w:val="20"/>
          <w:shd w:val="clear" w:color="auto" w:fill="FFFFFF"/>
        </w:rPr>
        <w:t xml:space="preserve"> </w:t>
      </w:r>
      <w:r w:rsidR="00AB5484" w:rsidRPr="0061523C">
        <w:rPr>
          <w:rFonts w:cs="Arial"/>
          <w:sz w:val="20"/>
          <w:szCs w:val="20"/>
          <w:shd w:val="clear" w:color="auto" w:fill="FFFFFF"/>
        </w:rPr>
        <w:t xml:space="preserve">đã thông báo lựa chọn tổ chức </w:t>
      </w:r>
      <w:r w:rsidR="009F767C" w:rsidRPr="0061523C">
        <w:rPr>
          <w:rFonts w:cs="Arial"/>
          <w:sz w:val="20"/>
          <w:szCs w:val="20"/>
          <w:shd w:val="clear" w:color="auto" w:fill="FFFFFF"/>
        </w:rPr>
        <w:t xml:space="preserve">hành nghề </w:t>
      </w:r>
      <w:r w:rsidR="00AB5484" w:rsidRPr="0061523C">
        <w:rPr>
          <w:rFonts w:cs="Arial"/>
          <w:sz w:val="20"/>
          <w:szCs w:val="20"/>
          <w:shd w:val="clear" w:color="auto" w:fill="FFFFFF"/>
        </w:rPr>
        <w:t xml:space="preserve">đấu giá tài sản trước ngày Luật này có hiệu lực </w:t>
      </w:r>
      <w:r w:rsidR="004D4FA9" w:rsidRPr="0061523C">
        <w:rPr>
          <w:rFonts w:cs="Arial"/>
          <w:sz w:val="20"/>
          <w:szCs w:val="20"/>
          <w:shd w:val="clear" w:color="auto" w:fill="FFFFFF"/>
        </w:rPr>
        <w:t xml:space="preserve">thi hành </w:t>
      </w:r>
      <w:r w:rsidR="00AB5484" w:rsidRPr="0061523C">
        <w:rPr>
          <w:rFonts w:cs="Arial"/>
          <w:sz w:val="20"/>
          <w:szCs w:val="20"/>
          <w:shd w:val="clear" w:color="auto" w:fill="FFFFFF"/>
        </w:rPr>
        <w:t xml:space="preserve">nhưng chưa </w:t>
      </w:r>
      <w:r w:rsidR="00227B76" w:rsidRPr="0061523C">
        <w:rPr>
          <w:rFonts w:cs="Arial"/>
          <w:sz w:val="20"/>
          <w:szCs w:val="20"/>
          <w:shd w:val="clear" w:color="auto" w:fill="FFFFFF"/>
        </w:rPr>
        <w:t>có</w:t>
      </w:r>
      <w:r w:rsidR="00AB5484" w:rsidRPr="0061523C">
        <w:rPr>
          <w:rFonts w:cs="Arial"/>
          <w:sz w:val="20"/>
          <w:szCs w:val="20"/>
          <w:shd w:val="clear" w:color="auto" w:fill="FFFFFF"/>
        </w:rPr>
        <w:t xml:space="preserve"> kết quả lựa chọn tổ chức </w:t>
      </w:r>
      <w:r w:rsidR="009F767C" w:rsidRPr="0061523C">
        <w:rPr>
          <w:rFonts w:cs="Arial"/>
          <w:sz w:val="20"/>
          <w:szCs w:val="20"/>
          <w:shd w:val="clear" w:color="auto" w:fill="FFFFFF"/>
        </w:rPr>
        <w:t xml:space="preserve">hành nghề </w:t>
      </w:r>
      <w:r w:rsidR="00AB5484" w:rsidRPr="0061523C">
        <w:rPr>
          <w:rFonts w:cs="Arial"/>
          <w:sz w:val="20"/>
          <w:szCs w:val="20"/>
          <w:shd w:val="clear" w:color="auto" w:fill="FFFFFF"/>
        </w:rPr>
        <w:t xml:space="preserve">đấu giá tài sản thì </w:t>
      </w:r>
      <w:r w:rsidR="004142F4" w:rsidRPr="0061523C">
        <w:rPr>
          <w:rFonts w:cs="Arial"/>
          <w:sz w:val="20"/>
          <w:szCs w:val="20"/>
          <w:shd w:val="clear" w:color="auto" w:fill="FFFFFF"/>
        </w:rPr>
        <w:t xml:space="preserve">người có tài sản đấu giá </w:t>
      </w:r>
      <w:r w:rsidR="004D4FA9" w:rsidRPr="0061523C">
        <w:rPr>
          <w:rFonts w:cs="Arial"/>
          <w:sz w:val="20"/>
          <w:szCs w:val="20"/>
          <w:shd w:val="clear" w:color="auto" w:fill="FFFFFF"/>
        </w:rPr>
        <w:t xml:space="preserve">tiếp tục </w:t>
      </w:r>
      <w:r w:rsidR="005D0B4A" w:rsidRPr="0061523C">
        <w:rPr>
          <w:rFonts w:cs="Arial"/>
          <w:sz w:val="20"/>
          <w:szCs w:val="20"/>
          <w:shd w:val="clear" w:color="auto" w:fill="FFFFFF"/>
        </w:rPr>
        <w:t xml:space="preserve">thực hiện </w:t>
      </w:r>
      <w:r w:rsidR="00AB5484" w:rsidRPr="0061523C">
        <w:rPr>
          <w:rFonts w:cs="Arial"/>
          <w:sz w:val="20"/>
          <w:szCs w:val="20"/>
          <w:shd w:val="clear" w:color="auto" w:fill="FFFFFF"/>
        </w:rPr>
        <w:t xml:space="preserve">việc lựa chọn tổ chức </w:t>
      </w:r>
      <w:r w:rsidR="009F767C" w:rsidRPr="0061523C">
        <w:rPr>
          <w:rFonts w:cs="Arial"/>
          <w:sz w:val="20"/>
          <w:szCs w:val="20"/>
          <w:shd w:val="clear" w:color="auto" w:fill="FFFFFF"/>
        </w:rPr>
        <w:t xml:space="preserve">hành nghề </w:t>
      </w:r>
      <w:r w:rsidR="00AB5484" w:rsidRPr="0061523C">
        <w:rPr>
          <w:rFonts w:cs="Arial"/>
          <w:sz w:val="20"/>
          <w:szCs w:val="20"/>
          <w:shd w:val="clear" w:color="auto" w:fill="FFFFFF"/>
        </w:rPr>
        <w:t xml:space="preserve">đấu giá tài sản theo quy định của Luật </w:t>
      </w:r>
      <w:bookmarkStart w:id="37" w:name="_Hlk160193551"/>
      <w:r w:rsidR="00321CBF" w:rsidRPr="0061523C">
        <w:rPr>
          <w:rFonts w:cs="Arial"/>
          <w:sz w:val="20"/>
          <w:szCs w:val="20"/>
          <w:shd w:val="clear" w:color="auto" w:fill="FFFFFF"/>
          <w:lang w:val="en-GB"/>
        </w:rPr>
        <w:t xml:space="preserve">Đấu giá tài sản </w:t>
      </w:r>
      <w:r w:rsidR="004D4FA9" w:rsidRPr="0061523C">
        <w:rPr>
          <w:rFonts w:cs="Arial"/>
          <w:sz w:val="20"/>
          <w:szCs w:val="20"/>
          <w:shd w:val="clear" w:color="auto" w:fill="FFFFFF"/>
        </w:rPr>
        <w:t>số 01/2016/QH14</w:t>
      </w:r>
      <w:r w:rsidR="00321CBF" w:rsidRPr="0061523C">
        <w:rPr>
          <w:rFonts w:cs="Arial"/>
          <w:sz w:val="20"/>
          <w:szCs w:val="20"/>
          <w:shd w:val="clear" w:color="auto" w:fill="FFFFFF"/>
          <w:lang w:val="en-GB"/>
        </w:rPr>
        <w:t xml:space="preserve"> đã được sửa đổi, bổ sung một số điều theo Luật số 16/2023/QH15</w:t>
      </w:r>
      <w:r w:rsidR="008A394A" w:rsidRPr="0061523C">
        <w:rPr>
          <w:rFonts w:cs="Arial"/>
          <w:sz w:val="20"/>
          <w:szCs w:val="20"/>
          <w:shd w:val="clear" w:color="auto" w:fill="FFFFFF"/>
        </w:rPr>
        <w:t>.</w:t>
      </w:r>
    </w:p>
    <w:bookmarkEnd w:id="37"/>
    <w:p w:rsidR="00AB5484" w:rsidRPr="0061523C" w:rsidRDefault="003F778B" w:rsidP="0061523C">
      <w:pPr>
        <w:spacing w:after="120" w:line="240" w:lineRule="auto"/>
        <w:ind w:firstLine="720"/>
        <w:jc w:val="both"/>
        <w:rPr>
          <w:rFonts w:cs="Arial"/>
          <w:sz w:val="20"/>
          <w:szCs w:val="20"/>
          <w:shd w:val="clear" w:color="auto" w:fill="FFFFFF"/>
        </w:rPr>
      </w:pPr>
      <w:r w:rsidRPr="0061523C">
        <w:rPr>
          <w:rFonts w:cs="Arial"/>
          <w:sz w:val="20"/>
          <w:szCs w:val="20"/>
          <w:shd w:val="clear" w:color="auto" w:fill="FFFFFF"/>
        </w:rPr>
        <w:t>2.</w:t>
      </w:r>
      <w:r w:rsidR="00AB5484" w:rsidRPr="0061523C">
        <w:rPr>
          <w:rFonts w:cs="Arial"/>
          <w:sz w:val="20"/>
          <w:szCs w:val="20"/>
          <w:shd w:val="clear" w:color="auto" w:fill="FFFFFF"/>
        </w:rPr>
        <w:t xml:space="preserve"> Trường hợp người có tài sản</w:t>
      </w:r>
      <w:r w:rsidR="00BE2883" w:rsidRPr="0061523C">
        <w:rPr>
          <w:rFonts w:cs="Arial"/>
          <w:sz w:val="20"/>
          <w:szCs w:val="20"/>
          <w:shd w:val="clear" w:color="auto" w:fill="FFFFFF"/>
        </w:rPr>
        <w:t xml:space="preserve"> đấu giá</w:t>
      </w:r>
      <w:r w:rsidR="00AB5484" w:rsidRPr="0061523C">
        <w:rPr>
          <w:rFonts w:cs="Arial"/>
          <w:sz w:val="20"/>
          <w:szCs w:val="20"/>
          <w:shd w:val="clear" w:color="auto" w:fill="FFFFFF"/>
        </w:rPr>
        <w:t xml:space="preserve"> và tổ chức </w:t>
      </w:r>
      <w:r w:rsidR="009F767C" w:rsidRPr="0061523C">
        <w:rPr>
          <w:rFonts w:cs="Arial"/>
          <w:sz w:val="20"/>
          <w:szCs w:val="20"/>
          <w:shd w:val="clear" w:color="auto" w:fill="FFFFFF"/>
        </w:rPr>
        <w:t xml:space="preserve">hành nghề </w:t>
      </w:r>
      <w:r w:rsidR="00AB5484" w:rsidRPr="0061523C">
        <w:rPr>
          <w:rFonts w:cs="Arial"/>
          <w:sz w:val="20"/>
          <w:szCs w:val="20"/>
          <w:shd w:val="clear" w:color="auto" w:fill="FFFFFF"/>
        </w:rPr>
        <w:t xml:space="preserve">đấu giá tài sản đã ký kết hợp đồng dịch vụ đấu giá tài sản trước ngày Luật này có hiệu lực </w:t>
      </w:r>
      <w:r w:rsidR="004D4FA9" w:rsidRPr="0061523C">
        <w:rPr>
          <w:rFonts w:cs="Arial"/>
          <w:sz w:val="20"/>
          <w:szCs w:val="20"/>
          <w:shd w:val="clear" w:color="auto" w:fill="FFFFFF"/>
        </w:rPr>
        <w:t xml:space="preserve">thi hành </w:t>
      </w:r>
      <w:r w:rsidR="00AB5484" w:rsidRPr="0061523C">
        <w:rPr>
          <w:rFonts w:cs="Arial"/>
          <w:sz w:val="20"/>
          <w:szCs w:val="20"/>
          <w:shd w:val="clear" w:color="auto" w:fill="FFFFFF"/>
        </w:rPr>
        <w:t>thì việc tổ chức đấu giá được</w:t>
      </w:r>
      <w:r w:rsidR="004142F4" w:rsidRPr="0061523C">
        <w:rPr>
          <w:rFonts w:cs="Arial"/>
          <w:sz w:val="20"/>
          <w:szCs w:val="20"/>
          <w:shd w:val="clear" w:color="auto" w:fill="FFFFFF"/>
        </w:rPr>
        <w:t xml:space="preserve"> </w:t>
      </w:r>
      <w:r w:rsidR="00FC3750" w:rsidRPr="0061523C">
        <w:rPr>
          <w:rFonts w:cs="Arial"/>
          <w:sz w:val="20"/>
          <w:szCs w:val="20"/>
          <w:shd w:val="clear" w:color="auto" w:fill="FFFFFF"/>
        </w:rPr>
        <w:t xml:space="preserve">tiếp tục </w:t>
      </w:r>
      <w:r w:rsidR="004142F4" w:rsidRPr="0061523C">
        <w:rPr>
          <w:rFonts w:cs="Arial"/>
          <w:sz w:val="20"/>
          <w:szCs w:val="20"/>
          <w:shd w:val="clear" w:color="auto" w:fill="FFFFFF"/>
        </w:rPr>
        <w:t xml:space="preserve">thực hiện </w:t>
      </w:r>
      <w:r w:rsidR="00AB5484" w:rsidRPr="0061523C">
        <w:rPr>
          <w:rFonts w:cs="Arial"/>
          <w:sz w:val="20"/>
          <w:szCs w:val="20"/>
          <w:shd w:val="clear" w:color="auto" w:fill="FFFFFF"/>
        </w:rPr>
        <w:t xml:space="preserve">theo quy định của Luật </w:t>
      </w:r>
      <w:r w:rsidR="00321CBF" w:rsidRPr="0061523C">
        <w:rPr>
          <w:rFonts w:cs="Arial"/>
          <w:sz w:val="20"/>
          <w:szCs w:val="20"/>
          <w:shd w:val="clear" w:color="auto" w:fill="FFFFFF"/>
          <w:lang w:val="en-GB"/>
        </w:rPr>
        <w:t xml:space="preserve">Đấu giá tài sản </w:t>
      </w:r>
      <w:r w:rsidR="00FC3750" w:rsidRPr="0061523C">
        <w:rPr>
          <w:rFonts w:cs="Arial"/>
          <w:sz w:val="20"/>
          <w:szCs w:val="20"/>
          <w:shd w:val="clear" w:color="auto" w:fill="FFFFFF"/>
        </w:rPr>
        <w:t>số 01/2016/QH14</w:t>
      </w:r>
      <w:r w:rsidR="00D55BC6" w:rsidRPr="0061523C">
        <w:rPr>
          <w:rFonts w:cs="Arial"/>
          <w:sz w:val="20"/>
          <w:szCs w:val="20"/>
          <w:shd w:val="clear" w:color="auto" w:fill="FFFFFF"/>
          <w:lang w:val="en-GB"/>
        </w:rPr>
        <w:t xml:space="preserve"> đã được sửa đổi, bổ sung một số điều theo Luật số 16/2023/QH15</w:t>
      </w:r>
      <w:r w:rsidR="00AB5484" w:rsidRPr="0061523C">
        <w:rPr>
          <w:rFonts w:cs="Arial"/>
          <w:sz w:val="20"/>
          <w:szCs w:val="20"/>
          <w:shd w:val="clear" w:color="auto" w:fill="FFFFFF"/>
        </w:rPr>
        <w:t>.</w:t>
      </w:r>
    </w:p>
    <w:p w:rsidR="00B822A9" w:rsidRPr="0061523C" w:rsidRDefault="00915D18" w:rsidP="0061523C">
      <w:pPr>
        <w:spacing w:after="120" w:line="240" w:lineRule="auto"/>
        <w:ind w:firstLine="720"/>
        <w:jc w:val="both"/>
        <w:rPr>
          <w:rFonts w:cs="Arial"/>
          <w:b/>
          <w:spacing w:val="-4"/>
          <w:sz w:val="20"/>
          <w:szCs w:val="20"/>
        </w:rPr>
      </w:pPr>
      <w:r w:rsidRPr="0061523C">
        <w:rPr>
          <w:rFonts w:cs="Arial"/>
          <w:sz w:val="20"/>
          <w:szCs w:val="20"/>
          <w:shd w:val="clear" w:color="auto" w:fill="FFFFFF"/>
        </w:rPr>
        <w:t xml:space="preserve">3. Trường hợp người được miễn đào tạo nghề đấu giá đang tập sự hành nghề đấu giá hoặc đã hoàn thành thời gian tập sự hành nghề đấu giá theo quy định của Luật </w:t>
      </w:r>
      <w:r w:rsidR="00321CBF" w:rsidRPr="0061523C">
        <w:rPr>
          <w:rFonts w:cs="Arial"/>
          <w:sz w:val="20"/>
          <w:szCs w:val="20"/>
          <w:shd w:val="clear" w:color="auto" w:fill="FFFFFF"/>
          <w:lang w:val="en-GB"/>
        </w:rPr>
        <w:t xml:space="preserve">Đấu giá tài sản </w:t>
      </w:r>
      <w:r w:rsidR="00D551B4" w:rsidRPr="0061523C">
        <w:rPr>
          <w:rFonts w:cs="Arial"/>
          <w:sz w:val="20"/>
          <w:szCs w:val="20"/>
          <w:shd w:val="clear" w:color="auto" w:fill="FFFFFF"/>
        </w:rPr>
        <w:t>số 01/2016/QH14</w:t>
      </w:r>
      <w:r w:rsidR="00D55BC6" w:rsidRPr="0061523C">
        <w:rPr>
          <w:rFonts w:cs="Arial"/>
          <w:sz w:val="20"/>
          <w:szCs w:val="20"/>
          <w:shd w:val="clear" w:color="auto" w:fill="FFFFFF"/>
          <w:lang w:val="en-GB"/>
        </w:rPr>
        <w:t xml:space="preserve"> đã được sửa đổi, bổ sung một số điều theo Luật số 16/2023/QH15</w:t>
      </w:r>
      <w:r w:rsidR="00D551B4" w:rsidRPr="0061523C">
        <w:rPr>
          <w:rFonts w:cs="Arial"/>
          <w:sz w:val="20"/>
          <w:szCs w:val="20"/>
          <w:shd w:val="clear" w:color="auto" w:fill="FFFFFF"/>
        </w:rPr>
        <w:t xml:space="preserve"> </w:t>
      </w:r>
      <w:r w:rsidRPr="0061523C">
        <w:rPr>
          <w:rFonts w:cs="Arial"/>
          <w:sz w:val="20"/>
          <w:szCs w:val="20"/>
          <w:shd w:val="clear" w:color="auto" w:fill="FFFFFF"/>
        </w:rPr>
        <w:t>trước ngày Luật này có hiệu lực</w:t>
      </w:r>
      <w:r w:rsidR="004D4FA9" w:rsidRPr="0061523C">
        <w:rPr>
          <w:rFonts w:cs="Arial"/>
          <w:sz w:val="20"/>
          <w:szCs w:val="20"/>
          <w:shd w:val="clear" w:color="auto" w:fill="FFFFFF"/>
        </w:rPr>
        <w:t xml:space="preserve"> thi hành</w:t>
      </w:r>
      <w:r w:rsidR="00146963" w:rsidRPr="0061523C">
        <w:rPr>
          <w:rFonts w:cs="Arial"/>
          <w:sz w:val="20"/>
          <w:szCs w:val="20"/>
          <w:shd w:val="clear" w:color="auto" w:fill="FFFFFF"/>
          <w:lang w:val="en-US"/>
        </w:rPr>
        <w:t>,</w:t>
      </w:r>
      <w:r w:rsidRPr="0061523C">
        <w:rPr>
          <w:rFonts w:cs="Arial"/>
          <w:sz w:val="20"/>
          <w:szCs w:val="20"/>
          <w:shd w:val="clear" w:color="auto" w:fill="FFFFFF"/>
        </w:rPr>
        <w:t xml:space="preserve"> khi đề nghị cấp Chứng chỉ hành nghề đấu giá thì </w:t>
      </w:r>
      <w:r w:rsidR="00146963" w:rsidRPr="0061523C">
        <w:rPr>
          <w:rFonts w:cs="Arial"/>
          <w:sz w:val="20"/>
          <w:szCs w:val="20"/>
          <w:shd w:val="clear" w:color="auto" w:fill="FFFFFF"/>
          <w:lang w:val="en-US"/>
        </w:rPr>
        <w:t xml:space="preserve">việc cấp Chứng chỉ </w:t>
      </w:r>
      <w:r w:rsidR="00677378" w:rsidRPr="0061523C">
        <w:rPr>
          <w:rFonts w:cs="Arial"/>
          <w:sz w:val="20"/>
          <w:szCs w:val="20"/>
          <w:shd w:val="clear" w:color="auto" w:fill="FFFFFF"/>
        </w:rPr>
        <w:t xml:space="preserve">hành nghề đấu giá </w:t>
      </w:r>
      <w:r w:rsidR="00146963" w:rsidRPr="0061523C">
        <w:rPr>
          <w:rFonts w:cs="Arial"/>
          <w:sz w:val="20"/>
          <w:szCs w:val="20"/>
          <w:shd w:val="clear" w:color="auto" w:fill="FFFFFF"/>
          <w:lang w:val="en-US"/>
        </w:rPr>
        <w:t xml:space="preserve">được </w:t>
      </w:r>
      <w:r w:rsidR="00D551B4" w:rsidRPr="0061523C">
        <w:rPr>
          <w:rFonts w:cs="Arial"/>
          <w:sz w:val="20"/>
          <w:szCs w:val="20"/>
          <w:shd w:val="clear" w:color="auto" w:fill="FFFFFF"/>
        </w:rPr>
        <w:t xml:space="preserve">tiếp tục thực hiện quy định của Luật </w:t>
      </w:r>
      <w:r w:rsidR="00D55BC6" w:rsidRPr="0061523C">
        <w:rPr>
          <w:rFonts w:cs="Arial"/>
          <w:sz w:val="20"/>
          <w:szCs w:val="20"/>
          <w:shd w:val="clear" w:color="auto" w:fill="FFFFFF"/>
          <w:lang w:val="en-GB"/>
        </w:rPr>
        <w:t xml:space="preserve">Đấu giá tài sản </w:t>
      </w:r>
      <w:r w:rsidR="00D551B4" w:rsidRPr="0061523C">
        <w:rPr>
          <w:rFonts w:cs="Arial"/>
          <w:sz w:val="20"/>
          <w:szCs w:val="20"/>
          <w:shd w:val="clear" w:color="auto" w:fill="FFFFFF"/>
        </w:rPr>
        <w:t>số 01/2016/QH14</w:t>
      </w:r>
      <w:r w:rsidR="00D55BC6" w:rsidRPr="0061523C">
        <w:rPr>
          <w:rFonts w:cs="Arial"/>
          <w:sz w:val="20"/>
          <w:szCs w:val="20"/>
          <w:shd w:val="clear" w:color="auto" w:fill="FFFFFF"/>
          <w:lang w:val="en-GB"/>
        </w:rPr>
        <w:t xml:space="preserve"> đã được sửa đổi, bổ sung một số điều theo Luật số 16/2023/QH15</w:t>
      </w:r>
      <w:r w:rsidRPr="0061523C">
        <w:rPr>
          <w:rFonts w:cs="Arial"/>
          <w:sz w:val="20"/>
          <w:szCs w:val="20"/>
          <w:shd w:val="clear" w:color="auto" w:fill="FFFFFF"/>
        </w:rPr>
        <w:t>.</w:t>
      </w:r>
      <w:bookmarkStart w:id="38" w:name="_Hlk164248502"/>
    </w:p>
    <w:bookmarkEnd w:id="38"/>
    <w:p w:rsidR="00C32230" w:rsidRDefault="00C32230" w:rsidP="0027151D">
      <w:pPr>
        <w:spacing w:after="0" w:line="240" w:lineRule="auto"/>
        <w:ind w:firstLine="720"/>
        <w:jc w:val="both"/>
        <w:rPr>
          <w:rFonts w:cs="Arial"/>
          <w:bCs/>
          <w:i/>
          <w:sz w:val="20"/>
          <w:szCs w:val="20"/>
        </w:rPr>
      </w:pPr>
      <w:r w:rsidRPr="0061523C">
        <w:rPr>
          <w:rFonts w:cs="Arial"/>
          <w:i/>
          <w:spacing w:val="-4"/>
          <w:sz w:val="20"/>
          <w:szCs w:val="20"/>
        </w:rPr>
        <w:t xml:space="preserve">Luật này được Quốc hội nước Cộng hòa xã hội chủ nghĩa Việt Nam khóa </w:t>
      </w:r>
      <w:r w:rsidR="00E63461" w:rsidRPr="0061523C">
        <w:rPr>
          <w:rFonts w:cs="Arial"/>
          <w:bCs/>
          <w:i/>
          <w:spacing w:val="-4"/>
          <w:sz w:val="20"/>
          <w:szCs w:val="20"/>
        </w:rPr>
        <w:t>XV</w:t>
      </w:r>
      <w:r w:rsidRPr="0061523C">
        <w:rPr>
          <w:rFonts w:cs="Arial"/>
          <w:bCs/>
          <w:i/>
          <w:spacing w:val="-4"/>
          <w:sz w:val="20"/>
          <w:szCs w:val="20"/>
        </w:rPr>
        <w:t xml:space="preserve">, kỳ họp thứ </w:t>
      </w:r>
      <w:r w:rsidR="00982F6C" w:rsidRPr="0061523C">
        <w:rPr>
          <w:rFonts w:cs="Arial"/>
          <w:bCs/>
          <w:i/>
          <w:spacing w:val="-4"/>
          <w:sz w:val="20"/>
          <w:szCs w:val="20"/>
        </w:rPr>
        <w:t>7</w:t>
      </w:r>
      <w:r w:rsidRPr="0061523C">
        <w:rPr>
          <w:rFonts w:cs="Arial"/>
          <w:bCs/>
          <w:i/>
          <w:spacing w:val="-4"/>
          <w:sz w:val="20"/>
          <w:szCs w:val="20"/>
        </w:rPr>
        <w:t xml:space="preserve"> thông qua ngày </w:t>
      </w:r>
      <w:r w:rsidR="001C7804" w:rsidRPr="0061523C">
        <w:rPr>
          <w:rFonts w:cs="Arial"/>
          <w:bCs/>
          <w:i/>
          <w:spacing w:val="-4"/>
          <w:sz w:val="20"/>
          <w:szCs w:val="20"/>
          <w:lang w:val="en-US"/>
        </w:rPr>
        <w:t>27</w:t>
      </w:r>
      <w:r w:rsidR="001C7804" w:rsidRPr="0061523C">
        <w:rPr>
          <w:rFonts w:cs="Arial"/>
          <w:bCs/>
          <w:i/>
          <w:spacing w:val="-4"/>
          <w:sz w:val="20"/>
          <w:szCs w:val="20"/>
        </w:rPr>
        <w:t xml:space="preserve"> </w:t>
      </w:r>
      <w:r w:rsidRPr="0061523C">
        <w:rPr>
          <w:rFonts w:cs="Arial"/>
          <w:bCs/>
          <w:i/>
          <w:spacing w:val="-4"/>
          <w:sz w:val="20"/>
          <w:szCs w:val="20"/>
        </w:rPr>
        <w:t xml:space="preserve">tháng </w:t>
      </w:r>
      <w:r w:rsidR="00DA251C" w:rsidRPr="0061523C">
        <w:rPr>
          <w:rFonts w:cs="Arial"/>
          <w:bCs/>
          <w:i/>
          <w:spacing w:val="-4"/>
          <w:sz w:val="20"/>
          <w:szCs w:val="20"/>
          <w:lang w:val="en-US"/>
        </w:rPr>
        <w:t>6</w:t>
      </w:r>
      <w:r w:rsidR="00DA251C" w:rsidRPr="0061523C">
        <w:rPr>
          <w:rFonts w:cs="Arial"/>
          <w:bCs/>
          <w:i/>
          <w:spacing w:val="-4"/>
          <w:sz w:val="20"/>
          <w:szCs w:val="20"/>
        </w:rPr>
        <w:t xml:space="preserve"> </w:t>
      </w:r>
      <w:r w:rsidRPr="0061523C">
        <w:rPr>
          <w:rFonts w:cs="Arial"/>
          <w:bCs/>
          <w:i/>
          <w:spacing w:val="-4"/>
          <w:sz w:val="20"/>
          <w:szCs w:val="20"/>
        </w:rPr>
        <w:t xml:space="preserve">năm </w:t>
      </w:r>
      <w:r w:rsidR="00E63461" w:rsidRPr="0061523C">
        <w:rPr>
          <w:rFonts w:cs="Arial"/>
          <w:bCs/>
          <w:i/>
          <w:spacing w:val="-4"/>
          <w:sz w:val="20"/>
          <w:szCs w:val="20"/>
        </w:rPr>
        <w:t>2024</w:t>
      </w:r>
      <w:r w:rsidR="00E14FB5" w:rsidRPr="0061523C">
        <w:rPr>
          <w:rFonts w:cs="Arial"/>
          <w:bCs/>
          <w:i/>
          <w:sz w:val="20"/>
          <w:szCs w:val="20"/>
        </w:rPr>
        <w:t>.</w:t>
      </w:r>
    </w:p>
    <w:p w:rsidR="0027151D" w:rsidRDefault="0027151D" w:rsidP="0027151D">
      <w:pPr>
        <w:spacing w:after="0" w:line="240" w:lineRule="auto"/>
        <w:ind w:firstLine="720"/>
        <w:jc w:val="both"/>
        <w:rPr>
          <w:rFonts w:cs="Arial"/>
          <w:bCs/>
          <w:i/>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6"/>
      </w:tblGrid>
      <w:tr w:rsidR="0027151D" w:rsidRPr="00956C3C" w:rsidTr="009B653E">
        <w:trPr>
          <w:tblCellSpacing w:w="0" w:type="dxa"/>
        </w:trPr>
        <w:tc>
          <w:tcPr>
            <w:tcW w:w="2361" w:type="pct"/>
            <w:shd w:val="clear" w:color="auto" w:fill="FFFFFF"/>
            <w:tcMar>
              <w:top w:w="0" w:type="dxa"/>
              <w:left w:w="108" w:type="dxa"/>
              <w:bottom w:w="0" w:type="dxa"/>
              <w:right w:w="108" w:type="dxa"/>
            </w:tcMar>
            <w:hideMark/>
          </w:tcPr>
          <w:p w:rsidR="0027151D" w:rsidRPr="006A512A" w:rsidRDefault="0027151D" w:rsidP="009B653E">
            <w:pPr>
              <w:spacing w:after="0" w:line="240" w:lineRule="auto"/>
              <w:rPr>
                <w:rFonts w:cs="Arial"/>
                <w:b/>
                <w:sz w:val="20"/>
                <w:szCs w:val="20"/>
              </w:rPr>
            </w:pPr>
            <w:r w:rsidRPr="0061523C">
              <w:rPr>
                <w:rFonts w:cs="Arial"/>
                <w:bCs/>
                <w:iCs/>
                <w:sz w:val="20"/>
                <w:szCs w:val="20"/>
                <w:lang w:val="en-US"/>
              </w:rPr>
              <w:t>E-pas: 55913</w:t>
            </w:r>
          </w:p>
        </w:tc>
        <w:tc>
          <w:tcPr>
            <w:tcW w:w="2639" w:type="pct"/>
            <w:shd w:val="clear" w:color="auto" w:fill="FFFFFF"/>
            <w:tcMar>
              <w:top w:w="0" w:type="dxa"/>
              <w:left w:w="108" w:type="dxa"/>
              <w:bottom w:w="0" w:type="dxa"/>
              <w:right w:w="108" w:type="dxa"/>
            </w:tcMar>
            <w:hideMark/>
          </w:tcPr>
          <w:p w:rsidR="0027151D" w:rsidRPr="00005C46" w:rsidRDefault="0027151D" w:rsidP="009B653E">
            <w:pPr>
              <w:spacing w:after="0" w:line="240" w:lineRule="auto"/>
              <w:jc w:val="center"/>
              <w:rPr>
                <w:rFonts w:cs="Arial"/>
                <w:b/>
                <w:sz w:val="20"/>
                <w:szCs w:val="20"/>
              </w:rPr>
            </w:pPr>
            <w:r w:rsidRPr="00005C46">
              <w:rPr>
                <w:rFonts w:cs="Arial"/>
                <w:b/>
                <w:sz w:val="20"/>
                <w:szCs w:val="20"/>
              </w:rPr>
              <w:t>CHỦ TỊCH QUỐC HỘI</w:t>
            </w:r>
          </w:p>
          <w:p w:rsidR="0027151D" w:rsidRPr="00005C46" w:rsidRDefault="0027151D" w:rsidP="009B653E">
            <w:pPr>
              <w:spacing w:after="0" w:line="240" w:lineRule="auto"/>
              <w:jc w:val="center"/>
              <w:rPr>
                <w:rFonts w:cs="Arial"/>
                <w:b/>
                <w:sz w:val="20"/>
                <w:szCs w:val="20"/>
              </w:rPr>
            </w:pPr>
          </w:p>
          <w:p w:rsidR="0027151D" w:rsidRPr="00005C46" w:rsidRDefault="0027151D" w:rsidP="009B653E">
            <w:pPr>
              <w:spacing w:after="0" w:line="240" w:lineRule="auto"/>
              <w:jc w:val="center"/>
              <w:rPr>
                <w:rFonts w:cs="Arial"/>
                <w:b/>
                <w:i/>
                <w:sz w:val="20"/>
                <w:szCs w:val="20"/>
              </w:rPr>
            </w:pPr>
            <w:r w:rsidRPr="00005C46">
              <w:rPr>
                <w:rFonts w:cs="Arial"/>
                <w:b/>
                <w:i/>
                <w:sz w:val="20"/>
                <w:szCs w:val="20"/>
              </w:rPr>
              <w:t>(Đã ký)</w:t>
            </w:r>
          </w:p>
          <w:p w:rsidR="0027151D" w:rsidRPr="00005C46" w:rsidRDefault="0027151D" w:rsidP="009B653E">
            <w:pPr>
              <w:spacing w:after="0" w:line="240" w:lineRule="auto"/>
              <w:jc w:val="center"/>
              <w:rPr>
                <w:rFonts w:cs="Arial"/>
                <w:sz w:val="20"/>
                <w:szCs w:val="20"/>
              </w:rPr>
            </w:pPr>
          </w:p>
          <w:p w:rsidR="0027151D" w:rsidRPr="00005C46" w:rsidRDefault="0027151D" w:rsidP="009B653E">
            <w:pPr>
              <w:spacing w:after="0" w:line="240" w:lineRule="auto"/>
              <w:jc w:val="center"/>
              <w:rPr>
                <w:rFonts w:cs="Arial"/>
                <w:b/>
                <w:sz w:val="20"/>
                <w:szCs w:val="20"/>
              </w:rPr>
            </w:pPr>
            <w:r w:rsidRPr="00005C46">
              <w:rPr>
                <w:rFonts w:cs="Arial"/>
                <w:b/>
                <w:sz w:val="20"/>
                <w:szCs w:val="20"/>
              </w:rPr>
              <w:t xml:space="preserve">                                                                                  Trần Thanh Mẫn</w:t>
            </w:r>
          </w:p>
        </w:tc>
      </w:tr>
    </w:tbl>
    <w:p w:rsidR="001561B9" w:rsidRPr="0061523C" w:rsidRDefault="001561B9" w:rsidP="0061523C">
      <w:pPr>
        <w:pStyle w:val="NormalWeb"/>
        <w:keepNext/>
        <w:widowControl w:val="0"/>
        <w:spacing w:before="0" w:beforeAutospacing="0" w:after="120" w:afterAutospacing="0"/>
        <w:ind w:firstLine="720"/>
        <w:jc w:val="both"/>
        <w:rPr>
          <w:rFonts w:ascii="Arial" w:hAnsi="Arial" w:cs="Arial"/>
          <w:sz w:val="20"/>
          <w:szCs w:val="20"/>
        </w:rPr>
      </w:pPr>
    </w:p>
    <w:sectPr w:rsidR="001561B9" w:rsidRPr="0061523C" w:rsidSect="0061523C">
      <w:footerReference w:type="default" r:id="rId12"/>
      <w:footerReference w:type="first" r:id="rId13"/>
      <w:pgSz w:w="11909" w:h="16834" w:code="9"/>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14B" w:rsidRDefault="006A414B" w:rsidP="00903239">
      <w:pPr>
        <w:spacing w:after="0" w:line="240" w:lineRule="auto"/>
      </w:pPr>
      <w:r>
        <w:separator/>
      </w:r>
    </w:p>
  </w:endnote>
  <w:endnote w:type="continuationSeparator" w:id="0">
    <w:p w:rsidR="006A414B" w:rsidRDefault="006A414B" w:rsidP="00903239">
      <w:pPr>
        <w:spacing w:after="0" w:line="240" w:lineRule="auto"/>
      </w:pPr>
      <w:r>
        <w:continuationSeparator/>
      </w:r>
    </w:p>
  </w:endnote>
  <w:endnote w:type="continuationNotice" w:id="1">
    <w:p w:rsidR="006A414B" w:rsidRDefault="006A41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B12" w:rsidRDefault="00E95B12">
    <w:pPr>
      <w:pStyle w:val="Footer"/>
    </w:pPr>
    <w:r>
      <w:rPr>
        <w:noProof/>
        <w:lang w:val="en-US"/>
      </w:rPr>
      <w:drawing>
        <wp:inline distT="0" distB="0" distL="0" distR="0" wp14:anchorId="76156D1B" wp14:editId="2D7B7CB3">
          <wp:extent cx="5723809" cy="5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71429"/>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B12" w:rsidRDefault="00E95B12">
    <w:pPr>
      <w:pStyle w:val="Footer"/>
    </w:pPr>
    <w:r>
      <w:rPr>
        <w:noProof/>
        <w:lang w:val="en-US"/>
      </w:rPr>
      <w:drawing>
        <wp:inline distT="0" distB="0" distL="0" distR="0" wp14:anchorId="2CC17C44" wp14:editId="0B64EF68">
          <wp:extent cx="5723809" cy="5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7142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14B" w:rsidRDefault="006A414B" w:rsidP="00903239">
      <w:pPr>
        <w:spacing w:after="0" w:line="240" w:lineRule="auto"/>
      </w:pPr>
      <w:r>
        <w:separator/>
      </w:r>
    </w:p>
  </w:footnote>
  <w:footnote w:type="continuationSeparator" w:id="0">
    <w:p w:rsidR="006A414B" w:rsidRDefault="006A414B" w:rsidP="00903239">
      <w:pPr>
        <w:spacing w:after="0" w:line="240" w:lineRule="auto"/>
      </w:pPr>
      <w:r>
        <w:continuationSeparator/>
      </w:r>
    </w:p>
  </w:footnote>
  <w:footnote w:type="continuationNotice" w:id="1">
    <w:p w:rsidR="006A414B" w:rsidRDefault="006A414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26947"/>
    <w:multiLevelType w:val="hybridMultilevel"/>
    <w:tmpl w:val="35C2CE8E"/>
    <w:lvl w:ilvl="0" w:tplc="E58E35B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3D2B56FE"/>
    <w:multiLevelType w:val="hybridMultilevel"/>
    <w:tmpl w:val="F80C6704"/>
    <w:lvl w:ilvl="0" w:tplc="1A94E1FA">
      <w:start w:val="4"/>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7785423"/>
    <w:multiLevelType w:val="hybridMultilevel"/>
    <w:tmpl w:val="0FBCE334"/>
    <w:lvl w:ilvl="0" w:tplc="D0306E12">
      <w:start w:val="1"/>
      <w:numFmt w:val="bullet"/>
      <w:lvlText w:val="•"/>
      <w:lvlJc w:val="left"/>
      <w:pPr>
        <w:tabs>
          <w:tab w:val="num" w:pos="720"/>
        </w:tabs>
        <w:ind w:left="720" w:hanging="360"/>
      </w:pPr>
      <w:rPr>
        <w:rFonts w:ascii="Arial" w:hAnsi="Arial" w:hint="default"/>
      </w:rPr>
    </w:lvl>
    <w:lvl w:ilvl="1" w:tplc="09A08FB0" w:tentative="1">
      <w:start w:val="1"/>
      <w:numFmt w:val="bullet"/>
      <w:lvlText w:val="•"/>
      <w:lvlJc w:val="left"/>
      <w:pPr>
        <w:tabs>
          <w:tab w:val="num" w:pos="1440"/>
        </w:tabs>
        <w:ind w:left="1440" w:hanging="360"/>
      </w:pPr>
      <w:rPr>
        <w:rFonts w:ascii="Arial" w:hAnsi="Arial" w:hint="default"/>
      </w:rPr>
    </w:lvl>
    <w:lvl w:ilvl="2" w:tplc="BFFCDD92" w:tentative="1">
      <w:start w:val="1"/>
      <w:numFmt w:val="bullet"/>
      <w:lvlText w:val="•"/>
      <w:lvlJc w:val="left"/>
      <w:pPr>
        <w:tabs>
          <w:tab w:val="num" w:pos="2160"/>
        </w:tabs>
        <w:ind w:left="2160" w:hanging="360"/>
      </w:pPr>
      <w:rPr>
        <w:rFonts w:ascii="Arial" w:hAnsi="Arial" w:hint="default"/>
      </w:rPr>
    </w:lvl>
    <w:lvl w:ilvl="3" w:tplc="DFAEB556" w:tentative="1">
      <w:start w:val="1"/>
      <w:numFmt w:val="bullet"/>
      <w:lvlText w:val="•"/>
      <w:lvlJc w:val="left"/>
      <w:pPr>
        <w:tabs>
          <w:tab w:val="num" w:pos="2880"/>
        </w:tabs>
        <w:ind w:left="2880" w:hanging="360"/>
      </w:pPr>
      <w:rPr>
        <w:rFonts w:ascii="Arial" w:hAnsi="Arial" w:hint="default"/>
      </w:rPr>
    </w:lvl>
    <w:lvl w:ilvl="4" w:tplc="273C9E72" w:tentative="1">
      <w:start w:val="1"/>
      <w:numFmt w:val="bullet"/>
      <w:lvlText w:val="•"/>
      <w:lvlJc w:val="left"/>
      <w:pPr>
        <w:tabs>
          <w:tab w:val="num" w:pos="3600"/>
        </w:tabs>
        <w:ind w:left="3600" w:hanging="360"/>
      </w:pPr>
      <w:rPr>
        <w:rFonts w:ascii="Arial" w:hAnsi="Arial" w:hint="default"/>
      </w:rPr>
    </w:lvl>
    <w:lvl w:ilvl="5" w:tplc="F96C43C4" w:tentative="1">
      <w:start w:val="1"/>
      <w:numFmt w:val="bullet"/>
      <w:lvlText w:val="•"/>
      <w:lvlJc w:val="left"/>
      <w:pPr>
        <w:tabs>
          <w:tab w:val="num" w:pos="4320"/>
        </w:tabs>
        <w:ind w:left="4320" w:hanging="360"/>
      </w:pPr>
      <w:rPr>
        <w:rFonts w:ascii="Arial" w:hAnsi="Arial" w:hint="default"/>
      </w:rPr>
    </w:lvl>
    <w:lvl w:ilvl="6" w:tplc="33AA8962" w:tentative="1">
      <w:start w:val="1"/>
      <w:numFmt w:val="bullet"/>
      <w:lvlText w:val="•"/>
      <w:lvlJc w:val="left"/>
      <w:pPr>
        <w:tabs>
          <w:tab w:val="num" w:pos="5040"/>
        </w:tabs>
        <w:ind w:left="5040" w:hanging="360"/>
      </w:pPr>
      <w:rPr>
        <w:rFonts w:ascii="Arial" w:hAnsi="Arial" w:hint="default"/>
      </w:rPr>
    </w:lvl>
    <w:lvl w:ilvl="7" w:tplc="F894DF66" w:tentative="1">
      <w:start w:val="1"/>
      <w:numFmt w:val="bullet"/>
      <w:lvlText w:val="•"/>
      <w:lvlJc w:val="left"/>
      <w:pPr>
        <w:tabs>
          <w:tab w:val="num" w:pos="5760"/>
        </w:tabs>
        <w:ind w:left="5760" w:hanging="360"/>
      </w:pPr>
      <w:rPr>
        <w:rFonts w:ascii="Arial" w:hAnsi="Arial" w:hint="default"/>
      </w:rPr>
    </w:lvl>
    <w:lvl w:ilvl="8" w:tplc="C762B6F6" w:tentative="1">
      <w:start w:val="1"/>
      <w:numFmt w:val="bullet"/>
      <w:lvlText w:val="•"/>
      <w:lvlJc w:val="left"/>
      <w:pPr>
        <w:tabs>
          <w:tab w:val="num" w:pos="6480"/>
        </w:tabs>
        <w:ind w:left="6480" w:hanging="360"/>
      </w:pPr>
      <w:rPr>
        <w:rFonts w:ascii="Arial" w:hAnsi="Arial" w:hint="default"/>
      </w:rPr>
    </w:lvl>
  </w:abstractNum>
  <w:abstractNum w:abstractNumId="3">
    <w:nsid w:val="74CF73DB"/>
    <w:multiLevelType w:val="hybridMultilevel"/>
    <w:tmpl w:val="FA7ADFD0"/>
    <w:lvl w:ilvl="0" w:tplc="3CEA5F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ttachedTemplate r:id="rId1"/>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62"/>
    <w:rsid w:val="000005FD"/>
    <w:rsid w:val="0000102B"/>
    <w:rsid w:val="00003C27"/>
    <w:rsid w:val="000051A0"/>
    <w:rsid w:val="00005B7A"/>
    <w:rsid w:val="000061B7"/>
    <w:rsid w:val="00006A28"/>
    <w:rsid w:val="00006CC0"/>
    <w:rsid w:val="00007898"/>
    <w:rsid w:val="00007A1B"/>
    <w:rsid w:val="000103C8"/>
    <w:rsid w:val="000104CD"/>
    <w:rsid w:val="00010B07"/>
    <w:rsid w:val="00010B35"/>
    <w:rsid w:val="000114D3"/>
    <w:rsid w:val="00011B0F"/>
    <w:rsid w:val="000127D5"/>
    <w:rsid w:val="000133DE"/>
    <w:rsid w:val="000134C5"/>
    <w:rsid w:val="00013654"/>
    <w:rsid w:val="000145C3"/>
    <w:rsid w:val="000177DF"/>
    <w:rsid w:val="00017BC2"/>
    <w:rsid w:val="00020BA6"/>
    <w:rsid w:val="00020E13"/>
    <w:rsid w:val="0002120B"/>
    <w:rsid w:val="00021F80"/>
    <w:rsid w:val="00022E66"/>
    <w:rsid w:val="00023C97"/>
    <w:rsid w:val="00024116"/>
    <w:rsid w:val="00024CC1"/>
    <w:rsid w:val="000253C5"/>
    <w:rsid w:val="0002639B"/>
    <w:rsid w:val="00027396"/>
    <w:rsid w:val="000274CC"/>
    <w:rsid w:val="00030D4A"/>
    <w:rsid w:val="00031A8C"/>
    <w:rsid w:val="00031CE8"/>
    <w:rsid w:val="000320D9"/>
    <w:rsid w:val="0003350D"/>
    <w:rsid w:val="00033728"/>
    <w:rsid w:val="000340A7"/>
    <w:rsid w:val="0003421D"/>
    <w:rsid w:val="00034C1A"/>
    <w:rsid w:val="000353E4"/>
    <w:rsid w:val="000358AD"/>
    <w:rsid w:val="00035A64"/>
    <w:rsid w:val="00035C48"/>
    <w:rsid w:val="00035EFC"/>
    <w:rsid w:val="00035F9E"/>
    <w:rsid w:val="00036298"/>
    <w:rsid w:val="00036A27"/>
    <w:rsid w:val="00036BB2"/>
    <w:rsid w:val="000371AF"/>
    <w:rsid w:val="00037F9B"/>
    <w:rsid w:val="00040B69"/>
    <w:rsid w:val="00041130"/>
    <w:rsid w:val="0004144B"/>
    <w:rsid w:val="00041722"/>
    <w:rsid w:val="00041A0B"/>
    <w:rsid w:val="00041E23"/>
    <w:rsid w:val="00042BD4"/>
    <w:rsid w:val="0004350A"/>
    <w:rsid w:val="000442E4"/>
    <w:rsid w:val="0004582E"/>
    <w:rsid w:val="000460A1"/>
    <w:rsid w:val="0004622C"/>
    <w:rsid w:val="00047C34"/>
    <w:rsid w:val="00050189"/>
    <w:rsid w:val="00050204"/>
    <w:rsid w:val="000505EC"/>
    <w:rsid w:val="0005073A"/>
    <w:rsid w:val="00050C8F"/>
    <w:rsid w:val="00051283"/>
    <w:rsid w:val="00051490"/>
    <w:rsid w:val="00051F4B"/>
    <w:rsid w:val="0005241A"/>
    <w:rsid w:val="000526F0"/>
    <w:rsid w:val="0005314A"/>
    <w:rsid w:val="00053F4E"/>
    <w:rsid w:val="00054088"/>
    <w:rsid w:val="0005512F"/>
    <w:rsid w:val="00055601"/>
    <w:rsid w:val="000556B3"/>
    <w:rsid w:val="00055E23"/>
    <w:rsid w:val="00056691"/>
    <w:rsid w:val="00056CA6"/>
    <w:rsid w:val="00056D16"/>
    <w:rsid w:val="00056E1C"/>
    <w:rsid w:val="00057D4A"/>
    <w:rsid w:val="0006059C"/>
    <w:rsid w:val="00060A7A"/>
    <w:rsid w:val="00060DDC"/>
    <w:rsid w:val="00060EDC"/>
    <w:rsid w:val="0006110E"/>
    <w:rsid w:val="00061277"/>
    <w:rsid w:val="00062A0C"/>
    <w:rsid w:val="00063224"/>
    <w:rsid w:val="0006376C"/>
    <w:rsid w:val="0006443B"/>
    <w:rsid w:val="000645D6"/>
    <w:rsid w:val="0006497B"/>
    <w:rsid w:val="00064D5A"/>
    <w:rsid w:val="00065292"/>
    <w:rsid w:val="00065B28"/>
    <w:rsid w:val="00065C22"/>
    <w:rsid w:val="00066484"/>
    <w:rsid w:val="00067AD2"/>
    <w:rsid w:val="00070F8F"/>
    <w:rsid w:val="00071DBF"/>
    <w:rsid w:val="00072B57"/>
    <w:rsid w:val="00073EE9"/>
    <w:rsid w:val="00074AFF"/>
    <w:rsid w:val="00074C6E"/>
    <w:rsid w:val="000754ED"/>
    <w:rsid w:val="00076993"/>
    <w:rsid w:val="000776FE"/>
    <w:rsid w:val="00077AAB"/>
    <w:rsid w:val="00081622"/>
    <w:rsid w:val="0008257D"/>
    <w:rsid w:val="00082681"/>
    <w:rsid w:val="00082A8D"/>
    <w:rsid w:val="00084E99"/>
    <w:rsid w:val="000855F1"/>
    <w:rsid w:val="0008582E"/>
    <w:rsid w:val="00085965"/>
    <w:rsid w:val="00085B52"/>
    <w:rsid w:val="00085EA6"/>
    <w:rsid w:val="00086A38"/>
    <w:rsid w:val="000871F3"/>
    <w:rsid w:val="0008765F"/>
    <w:rsid w:val="00087B26"/>
    <w:rsid w:val="0009049F"/>
    <w:rsid w:val="00090A3B"/>
    <w:rsid w:val="0009138B"/>
    <w:rsid w:val="00091E42"/>
    <w:rsid w:val="0009288A"/>
    <w:rsid w:val="00092E0F"/>
    <w:rsid w:val="0009398F"/>
    <w:rsid w:val="00093E2A"/>
    <w:rsid w:val="00094CD1"/>
    <w:rsid w:val="0009577B"/>
    <w:rsid w:val="000962BD"/>
    <w:rsid w:val="00096C32"/>
    <w:rsid w:val="00096E61"/>
    <w:rsid w:val="000A1E4A"/>
    <w:rsid w:val="000A2090"/>
    <w:rsid w:val="000A2673"/>
    <w:rsid w:val="000A27D0"/>
    <w:rsid w:val="000A2DB1"/>
    <w:rsid w:val="000A2DF7"/>
    <w:rsid w:val="000A30E8"/>
    <w:rsid w:val="000A3BEC"/>
    <w:rsid w:val="000A3F51"/>
    <w:rsid w:val="000A6C63"/>
    <w:rsid w:val="000A73DF"/>
    <w:rsid w:val="000A73F5"/>
    <w:rsid w:val="000A77F9"/>
    <w:rsid w:val="000B0495"/>
    <w:rsid w:val="000B0A27"/>
    <w:rsid w:val="000B1435"/>
    <w:rsid w:val="000B19DB"/>
    <w:rsid w:val="000B3265"/>
    <w:rsid w:val="000B34EB"/>
    <w:rsid w:val="000B3D62"/>
    <w:rsid w:val="000B469E"/>
    <w:rsid w:val="000B4F39"/>
    <w:rsid w:val="000B516B"/>
    <w:rsid w:val="000B537F"/>
    <w:rsid w:val="000B53E3"/>
    <w:rsid w:val="000B5404"/>
    <w:rsid w:val="000B55EE"/>
    <w:rsid w:val="000B610F"/>
    <w:rsid w:val="000B72D0"/>
    <w:rsid w:val="000B7B31"/>
    <w:rsid w:val="000B7BE2"/>
    <w:rsid w:val="000C00CB"/>
    <w:rsid w:val="000C010E"/>
    <w:rsid w:val="000C0557"/>
    <w:rsid w:val="000C0A37"/>
    <w:rsid w:val="000C0A43"/>
    <w:rsid w:val="000C2052"/>
    <w:rsid w:val="000C2F27"/>
    <w:rsid w:val="000C3FDB"/>
    <w:rsid w:val="000C4C14"/>
    <w:rsid w:val="000C4CA9"/>
    <w:rsid w:val="000C5DEF"/>
    <w:rsid w:val="000C68AC"/>
    <w:rsid w:val="000C760B"/>
    <w:rsid w:val="000D000D"/>
    <w:rsid w:val="000D094D"/>
    <w:rsid w:val="000D107E"/>
    <w:rsid w:val="000D22EF"/>
    <w:rsid w:val="000D24EE"/>
    <w:rsid w:val="000D2F87"/>
    <w:rsid w:val="000D2FD8"/>
    <w:rsid w:val="000D31E0"/>
    <w:rsid w:val="000D3419"/>
    <w:rsid w:val="000D3728"/>
    <w:rsid w:val="000D51C1"/>
    <w:rsid w:val="000D6033"/>
    <w:rsid w:val="000D6278"/>
    <w:rsid w:val="000D63A6"/>
    <w:rsid w:val="000D74D0"/>
    <w:rsid w:val="000D7EE9"/>
    <w:rsid w:val="000E0CBC"/>
    <w:rsid w:val="000E14AA"/>
    <w:rsid w:val="000E16DD"/>
    <w:rsid w:val="000E1D5F"/>
    <w:rsid w:val="000E1F45"/>
    <w:rsid w:val="000E24AD"/>
    <w:rsid w:val="000E275F"/>
    <w:rsid w:val="000E29F6"/>
    <w:rsid w:val="000E2D05"/>
    <w:rsid w:val="000E34CE"/>
    <w:rsid w:val="000E426C"/>
    <w:rsid w:val="000E4455"/>
    <w:rsid w:val="000E4489"/>
    <w:rsid w:val="000E4E83"/>
    <w:rsid w:val="000E7060"/>
    <w:rsid w:val="000F0AB0"/>
    <w:rsid w:val="000F0B79"/>
    <w:rsid w:val="000F1043"/>
    <w:rsid w:val="000F2062"/>
    <w:rsid w:val="000F24DC"/>
    <w:rsid w:val="000F2813"/>
    <w:rsid w:val="000F360F"/>
    <w:rsid w:val="000F3969"/>
    <w:rsid w:val="000F3C3E"/>
    <w:rsid w:val="000F4771"/>
    <w:rsid w:val="000F4B33"/>
    <w:rsid w:val="000F4E34"/>
    <w:rsid w:val="000F596D"/>
    <w:rsid w:val="000F6441"/>
    <w:rsid w:val="000F64B9"/>
    <w:rsid w:val="000F6615"/>
    <w:rsid w:val="0010200E"/>
    <w:rsid w:val="001024E5"/>
    <w:rsid w:val="0010261C"/>
    <w:rsid w:val="00102F23"/>
    <w:rsid w:val="001031C0"/>
    <w:rsid w:val="001048BD"/>
    <w:rsid w:val="00104FD7"/>
    <w:rsid w:val="001051D1"/>
    <w:rsid w:val="00105A1E"/>
    <w:rsid w:val="00106D0B"/>
    <w:rsid w:val="001071CB"/>
    <w:rsid w:val="001071DD"/>
    <w:rsid w:val="00110A9D"/>
    <w:rsid w:val="00110B3F"/>
    <w:rsid w:val="00112781"/>
    <w:rsid w:val="00112A5E"/>
    <w:rsid w:val="00112CD5"/>
    <w:rsid w:val="00113308"/>
    <w:rsid w:val="0011442B"/>
    <w:rsid w:val="0011495F"/>
    <w:rsid w:val="00114E8F"/>
    <w:rsid w:val="001157BA"/>
    <w:rsid w:val="001163DC"/>
    <w:rsid w:val="001171B1"/>
    <w:rsid w:val="001176A3"/>
    <w:rsid w:val="00117F76"/>
    <w:rsid w:val="00120290"/>
    <w:rsid w:val="001204E4"/>
    <w:rsid w:val="00120C96"/>
    <w:rsid w:val="00120D68"/>
    <w:rsid w:val="00120DC2"/>
    <w:rsid w:val="00121045"/>
    <w:rsid w:val="001214CC"/>
    <w:rsid w:val="0012241C"/>
    <w:rsid w:val="00122A53"/>
    <w:rsid w:val="00122C82"/>
    <w:rsid w:val="00122F9A"/>
    <w:rsid w:val="00123B07"/>
    <w:rsid w:val="0012445B"/>
    <w:rsid w:val="00125300"/>
    <w:rsid w:val="00125776"/>
    <w:rsid w:val="001258D2"/>
    <w:rsid w:val="001259B5"/>
    <w:rsid w:val="001269FB"/>
    <w:rsid w:val="00126CAA"/>
    <w:rsid w:val="001276D3"/>
    <w:rsid w:val="00127D80"/>
    <w:rsid w:val="00130DF2"/>
    <w:rsid w:val="00130DFD"/>
    <w:rsid w:val="00131E0F"/>
    <w:rsid w:val="00132095"/>
    <w:rsid w:val="001323D3"/>
    <w:rsid w:val="001336B7"/>
    <w:rsid w:val="001344D6"/>
    <w:rsid w:val="00134904"/>
    <w:rsid w:val="00134AE8"/>
    <w:rsid w:val="00134D4D"/>
    <w:rsid w:val="00136739"/>
    <w:rsid w:val="0013774B"/>
    <w:rsid w:val="00137A10"/>
    <w:rsid w:val="00137B37"/>
    <w:rsid w:val="00137C64"/>
    <w:rsid w:val="001400FA"/>
    <w:rsid w:val="0014080C"/>
    <w:rsid w:val="00140E8B"/>
    <w:rsid w:val="0014178A"/>
    <w:rsid w:val="001417D3"/>
    <w:rsid w:val="001419CF"/>
    <w:rsid w:val="00142064"/>
    <w:rsid w:val="00143182"/>
    <w:rsid w:val="00143433"/>
    <w:rsid w:val="001437F4"/>
    <w:rsid w:val="00143D56"/>
    <w:rsid w:val="00144426"/>
    <w:rsid w:val="00144704"/>
    <w:rsid w:val="001447A8"/>
    <w:rsid w:val="001449CD"/>
    <w:rsid w:val="0014505A"/>
    <w:rsid w:val="001461B8"/>
    <w:rsid w:val="00146220"/>
    <w:rsid w:val="001467BE"/>
    <w:rsid w:val="00146963"/>
    <w:rsid w:val="00147627"/>
    <w:rsid w:val="00147898"/>
    <w:rsid w:val="0015067B"/>
    <w:rsid w:val="00150F5B"/>
    <w:rsid w:val="00151562"/>
    <w:rsid w:val="00151606"/>
    <w:rsid w:val="00151B25"/>
    <w:rsid w:val="001529E0"/>
    <w:rsid w:val="001538DD"/>
    <w:rsid w:val="001538F1"/>
    <w:rsid w:val="001545C5"/>
    <w:rsid w:val="0015478A"/>
    <w:rsid w:val="00154D38"/>
    <w:rsid w:val="001553B5"/>
    <w:rsid w:val="001561B9"/>
    <w:rsid w:val="00156352"/>
    <w:rsid w:val="00156501"/>
    <w:rsid w:val="001568E7"/>
    <w:rsid w:val="00156D13"/>
    <w:rsid w:val="0015761A"/>
    <w:rsid w:val="00160A1F"/>
    <w:rsid w:val="001629D6"/>
    <w:rsid w:val="00162BAD"/>
    <w:rsid w:val="0016302D"/>
    <w:rsid w:val="00163898"/>
    <w:rsid w:val="00163B20"/>
    <w:rsid w:val="001645F9"/>
    <w:rsid w:val="00164668"/>
    <w:rsid w:val="00165187"/>
    <w:rsid w:val="00165C8E"/>
    <w:rsid w:val="001667A0"/>
    <w:rsid w:val="001670E5"/>
    <w:rsid w:val="00167580"/>
    <w:rsid w:val="001676E5"/>
    <w:rsid w:val="0017055A"/>
    <w:rsid w:val="00170F50"/>
    <w:rsid w:val="00171575"/>
    <w:rsid w:val="00171874"/>
    <w:rsid w:val="00172CF8"/>
    <w:rsid w:val="00172D06"/>
    <w:rsid w:val="00172DD0"/>
    <w:rsid w:val="00173058"/>
    <w:rsid w:val="0017336B"/>
    <w:rsid w:val="0017444F"/>
    <w:rsid w:val="00176434"/>
    <w:rsid w:val="001765C1"/>
    <w:rsid w:val="001778C3"/>
    <w:rsid w:val="001807A2"/>
    <w:rsid w:val="00180C6F"/>
    <w:rsid w:val="0018122A"/>
    <w:rsid w:val="00181784"/>
    <w:rsid w:val="001823AD"/>
    <w:rsid w:val="0018294B"/>
    <w:rsid w:val="00182E8D"/>
    <w:rsid w:val="001836CE"/>
    <w:rsid w:val="00184344"/>
    <w:rsid w:val="00184F46"/>
    <w:rsid w:val="00184F52"/>
    <w:rsid w:val="001854F8"/>
    <w:rsid w:val="0018576B"/>
    <w:rsid w:val="0018591C"/>
    <w:rsid w:val="00186471"/>
    <w:rsid w:val="00186736"/>
    <w:rsid w:val="001868D9"/>
    <w:rsid w:val="00186EB1"/>
    <w:rsid w:val="001877D4"/>
    <w:rsid w:val="001878CA"/>
    <w:rsid w:val="0019041F"/>
    <w:rsid w:val="001908EC"/>
    <w:rsid w:val="00190A1A"/>
    <w:rsid w:val="00191893"/>
    <w:rsid w:val="00193E99"/>
    <w:rsid w:val="00194C08"/>
    <w:rsid w:val="00195C5E"/>
    <w:rsid w:val="00195C60"/>
    <w:rsid w:val="001960BE"/>
    <w:rsid w:val="001963FB"/>
    <w:rsid w:val="0019733C"/>
    <w:rsid w:val="00197A92"/>
    <w:rsid w:val="001A017A"/>
    <w:rsid w:val="001A01E5"/>
    <w:rsid w:val="001A1137"/>
    <w:rsid w:val="001A162A"/>
    <w:rsid w:val="001A1684"/>
    <w:rsid w:val="001A1D55"/>
    <w:rsid w:val="001A35CC"/>
    <w:rsid w:val="001A4B7F"/>
    <w:rsid w:val="001A4CBA"/>
    <w:rsid w:val="001A5410"/>
    <w:rsid w:val="001A5CD9"/>
    <w:rsid w:val="001A654E"/>
    <w:rsid w:val="001A660D"/>
    <w:rsid w:val="001A6C45"/>
    <w:rsid w:val="001A741E"/>
    <w:rsid w:val="001A7A93"/>
    <w:rsid w:val="001A7EB8"/>
    <w:rsid w:val="001B040F"/>
    <w:rsid w:val="001B0650"/>
    <w:rsid w:val="001B09B3"/>
    <w:rsid w:val="001B0B5B"/>
    <w:rsid w:val="001B1524"/>
    <w:rsid w:val="001B1CAF"/>
    <w:rsid w:val="001B263C"/>
    <w:rsid w:val="001B28EA"/>
    <w:rsid w:val="001B35E1"/>
    <w:rsid w:val="001B3FE9"/>
    <w:rsid w:val="001B55E6"/>
    <w:rsid w:val="001B56F8"/>
    <w:rsid w:val="001B5CD0"/>
    <w:rsid w:val="001B642A"/>
    <w:rsid w:val="001B73E3"/>
    <w:rsid w:val="001C005B"/>
    <w:rsid w:val="001C023A"/>
    <w:rsid w:val="001C057C"/>
    <w:rsid w:val="001C0AD9"/>
    <w:rsid w:val="001C1996"/>
    <w:rsid w:val="001C22E9"/>
    <w:rsid w:val="001C233A"/>
    <w:rsid w:val="001C24D7"/>
    <w:rsid w:val="001C3281"/>
    <w:rsid w:val="001C364D"/>
    <w:rsid w:val="001C3F08"/>
    <w:rsid w:val="001C44CF"/>
    <w:rsid w:val="001C47BC"/>
    <w:rsid w:val="001C5010"/>
    <w:rsid w:val="001C6FEA"/>
    <w:rsid w:val="001C7525"/>
    <w:rsid w:val="001C7804"/>
    <w:rsid w:val="001D0FF1"/>
    <w:rsid w:val="001D117B"/>
    <w:rsid w:val="001D215A"/>
    <w:rsid w:val="001D272E"/>
    <w:rsid w:val="001D2DA2"/>
    <w:rsid w:val="001D38A0"/>
    <w:rsid w:val="001D416A"/>
    <w:rsid w:val="001D4303"/>
    <w:rsid w:val="001D4998"/>
    <w:rsid w:val="001D4CF2"/>
    <w:rsid w:val="001D5B6C"/>
    <w:rsid w:val="001D60D9"/>
    <w:rsid w:val="001D613D"/>
    <w:rsid w:val="001D62FF"/>
    <w:rsid w:val="001D6BA8"/>
    <w:rsid w:val="001D709C"/>
    <w:rsid w:val="001D70E0"/>
    <w:rsid w:val="001D70E6"/>
    <w:rsid w:val="001D7217"/>
    <w:rsid w:val="001E0B88"/>
    <w:rsid w:val="001E1EA9"/>
    <w:rsid w:val="001E262D"/>
    <w:rsid w:val="001E2781"/>
    <w:rsid w:val="001E2847"/>
    <w:rsid w:val="001E3621"/>
    <w:rsid w:val="001E3A96"/>
    <w:rsid w:val="001E4D1A"/>
    <w:rsid w:val="001E55F0"/>
    <w:rsid w:val="001E59DC"/>
    <w:rsid w:val="001E5B56"/>
    <w:rsid w:val="001E605F"/>
    <w:rsid w:val="001E7ACE"/>
    <w:rsid w:val="001E7F10"/>
    <w:rsid w:val="001F0E54"/>
    <w:rsid w:val="001F140C"/>
    <w:rsid w:val="001F1461"/>
    <w:rsid w:val="001F162F"/>
    <w:rsid w:val="001F1647"/>
    <w:rsid w:val="001F1BC9"/>
    <w:rsid w:val="001F1CAF"/>
    <w:rsid w:val="001F472A"/>
    <w:rsid w:val="001F5CA4"/>
    <w:rsid w:val="001F5E25"/>
    <w:rsid w:val="001F671E"/>
    <w:rsid w:val="001F69C4"/>
    <w:rsid w:val="001F69D5"/>
    <w:rsid w:val="001F7AB1"/>
    <w:rsid w:val="002007B1"/>
    <w:rsid w:val="0020149D"/>
    <w:rsid w:val="0020160C"/>
    <w:rsid w:val="0020161D"/>
    <w:rsid w:val="00201E82"/>
    <w:rsid w:val="00201EA6"/>
    <w:rsid w:val="002039EC"/>
    <w:rsid w:val="00204F9E"/>
    <w:rsid w:val="00204FFC"/>
    <w:rsid w:val="00205441"/>
    <w:rsid w:val="00205AE2"/>
    <w:rsid w:val="002061E5"/>
    <w:rsid w:val="00211583"/>
    <w:rsid w:val="00211D92"/>
    <w:rsid w:val="002124BF"/>
    <w:rsid w:val="002138A0"/>
    <w:rsid w:val="002150FA"/>
    <w:rsid w:val="0021579A"/>
    <w:rsid w:val="002157A8"/>
    <w:rsid w:val="00215A1A"/>
    <w:rsid w:val="00215BE6"/>
    <w:rsid w:val="0021685E"/>
    <w:rsid w:val="002169AD"/>
    <w:rsid w:val="00216E72"/>
    <w:rsid w:val="00217D60"/>
    <w:rsid w:val="002204D3"/>
    <w:rsid w:val="002208E8"/>
    <w:rsid w:val="00220A58"/>
    <w:rsid w:val="00220FB9"/>
    <w:rsid w:val="002210AA"/>
    <w:rsid w:val="002213FC"/>
    <w:rsid w:val="00221786"/>
    <w:rsid w:val="00221C81"/>
    <w:rsid w:val="002221F9"/>
    <w:rsid w:val="00222EC2"/>
    <w:rsid w:val="00222F72"/>
    <w:rsid w:val="002230E6"/>
    <w:rsid w:val="002232C8"/>
    <w:rsid w:val="00224A31"/>
    <w:rsid w:val="00224C43"/>
    <w:rsid w:val="002252C1"/>
    <w:rsid w:val="002254D6"/>
    <w:rsid w:val="002266B0"/>
    <w:rsid w:val="00226B40"/>
    <w:rsid w:val="00226BC9"/>
    <w:rsid w:val="002271EF"/>
    <w:rsid w:val="00227B76"/>
    <w:rsid w:val="00230C10"/>
    <w:rsid w:val="00230E4E"/>
    <w:rsid w:val="00231302"/>
    <w:rsid w:val="002313CE"/>
    <w:rsid w:val="0023177D"/>
    <w:rsid w:val="00231868"/>
    <w:rsid w:val="002326BA"/>
    <w:rsid w:val="0023288D"/>
    <w:rsid w:val="00232B88"/>
    <w:rsid w:val="00233347"/>
    <w:rsid w:val="0023349B"/>
    <w:rsid w:val="00233FDF"/>
    <w:rsid w:val="002344C6"/>
    <w:rsid w:val="00234E16"/>
    <w:rsid w:val="00236714"/>
    <w:rsid w:val="002372E4"/>
    <w:rsid w:val="002376D7"/>
    <w:rsid w:val="0024071B"/>
    <w:rsid w:val="00240746"/>
    <w:rsid w:val="00240D15"/>
    <w:rsid w:val="002414AC"/>
    <w:rsid w:val="00242229"/>
    <w:rsid w:val="002429D2"/>
    <w:rsid w:val="00243265"/>
    <w:rsid w:val="00243510"/>
    <w:rsid w:val="0024360A"/>
    <w:rsid w:val="002438FE"/>
    <w:rsid w:val="00243A89"/>
    <w:rsid w:val="00244929"/>
    <w:rsid w:val="002459F8"/>
    <w:rsid w:val="00245C04"/>
    <w:rsid w:val="00245E3E"/>
    <w:rsid w:val="002473B3"/>
    <w:rsid w:val="00247646"/>
    <w:rsid w:val="00247FE3"/>
    <w:rsid w:val="00250012"/>
    <w:rsid w:val="002509D2"/>
    <w:rsid w:val="00250B13"/>
    <w:rsid w:val="00251046"/>
    <w:rsid w:val="0025123D"/>
    <w:rsid w:val="0025157D"/>
    <w:rsid w:val="00251FBA"/>
    <w:rsid w:val="0025247A"/>
    <w:rsid w:val="002533C4"/>
    <w:rsid w:val="00254BDE"/>
    <w:rsid w:val="00255426"/>
    <w:rsid w:val="00255B06"/>
    <w:rsid w:val="00256507"/>
    <w:rsid w:val="0025663E"/>
    <w:rsid w:val="00256E8A"/>
    <w:rsid w:val="0026004A"/>
    <w:rsid w:val="0026013B"/>
    <w:rsid w:val="002602AB"/>
    <w:rsid w:val="00260C5B"/>
    <w:rsid w:val="00261831"/>
    <w:rsid w:val="0026192D"/>
    <w:rsid w:val="0026214D"/>
    <w:rsid w:val="00263B21"/>
    <w:rsid w:val="00264111"/>
    <w:rsid w:val="00264540"/>
    <w:rsid w:val="00264780"/>
    <w:rsid w:val="00264BB2"/>
    <w:rsid w:val="00265AD5"/>
    <w:rsid w:val="00266134"/>
    <w:rsid w:val="002663AA"/>
    <w:rsid w:val="0026643C"/>
    <w:rsid w:val="0026662A"/>
    <w:rsid w:val="0026720A"/>
    <w:rsid w:val="00267264"/>
    <w:rsid w:val="00267A5E"/>
    <w:rsid w:val="00267C62"/>
    <w:rsid w:val="0027084C"/>
    <w:rsid w:val="002712B0"/>
    <w:rsid w:val="0027150A"/>
    <w:rsid w:val="0027151D"/>
    <w:rsid w:val="00271A90"/>
    <w:rsid w:val="00271B32"/>
    <w:rsid w:val="002724E3"/>
    <w:rsid w:val="0027537C"/>
    <w:rsid w:val="002764E8"/>
    <w:rsid w:val="0027653B"/>
    <w:rsid w:val="00276564"/>
    <w:rsid w:val="0027686A"/>
    <w:rsid w:val="00276E2B"/>
    <w:rsid w:val="00276EA4"/>
    <w:rsid w:val="0027719E"/>
    <w:rsid w:val="002772CC"/>
    <w:rsid w:val="00277BA6"/>
    <w:rsid w:val="0028029A"/>
    <w:rsid w:val="002803EB"/>
    <w:rsid w:val="002807A2"/>
    <w:rsid w:val="00282A48"/>
    <w:rsid w:val="00282C66"/>
    <w:rsid w:val="00283174"/>
    <w:rsid w:val="00283284"/>
    <w:rsid w:val="002841DE"/>
    <w:rsid w:val="002842B3"/>
    <w:rsid w:val="0028435D"/>
    <w:rsid w:val="00284680"/>
    <w:rsid w:val="00284AF4"/>
    <w:rsid w:val="00285166"/>
    <w:rsid w:val="0028522C"/>
    <w:rsid w:val="0028550D"/>
    <w:rsid w:val="002857F0"/>
    <w:rsid w:val="002862B0"/>
    <w:rsid w:val="002873AA"/>
    <w:rsid w:val="002873F7"/>
    <w:rsid w:val="0028786E"/>
    <w:rsid w:val="0029122E"/>
    <w:rsid w:val="002913DE"/>
    <w:rsid w:val="002919FE"/>
    <w:rsid w:val="00291D5D"/>
    <w:rsid w:val="002927E1"/>
    <w:rsid w:val="00294C72"/>
    <w:rsid w:val="002952A0"/>
    <w:rsid w:val="002955D1"/>
    <w:rsid w:val="00295B9A"/>
    <w:rsid w:val="00295D82"/>
    <w:rsid w:val="002961B5"/>
    <w:rsid w:val="0029634E"/>
    <w:rsid w:val="00296D80"/>
    <w:rsid w:val="0029715A"/>
    <w:rsid w:val="0029752B"/>
    <w:rsid w:val="002A1287"/>
    <w:rsid w:val="002A1601"/>
    <w:rsid w:val="002A1A4A"/>
    <w:rsid w:val="002A25E6"/>
    <w:rsid w:val="002A2B26"/>
    <w:rsid w:val="002A315B"/>
    <w:rsid w:val="002A4399"/>
    <w:rsid w:val="002A4682"/>
    <w:rsid w:val="002A48EB"/>
    <w:rsid w:val="002A4BC8"/>
    <w:rsid w:val="002A5038"/>
    <w:rsid w:val="002A5046"/>
    <w:rsid w:val="002A5264"/>
    <w:rsid w:val="002A67FD"/>
    <w:rsid w:val="002A6EAD"/>
    <w:rsid w:val="002A7962"/>
    <w:rsid w:val="002A7EEC"/>
    <w:rsid w:val="002B0077"/>
    <w:rsid w:val="002B0228"/>
    <w:rsid w:val="002B05BF"/>
    <w:rsid w:val="002B0D48"/>
    <w:rsid w:val="002B10DE"/>
    <w:rsid w:val="002B144A"/>
    <w:rsid w:val="002B16AB"/>
    <w:rsid w:val="002B1A29"/>
    <w:rsid w:val="002B3EBC"/>
    <w:rsid w:val="002B4663"/>
    <w:rsid w:val="002B5871"/>
    <w:rsid w:val="002B627A"/>
    <w:rsid w:val="002B6621"/>
    <w:rsid w:val="002B6B0D"/>
    <w:rsid w:val="002B6E82"/>
    <w:rsid w:val="002C0709"/>
    <w:rsid w:val="002C0A3A"/>
    <w:rsid w:val="002C0BA2"/>
    <w:rsid w:val="002C1A4E"/>
    <w:rsid w:val="002C1AAE"/>
    <w:rsid w:val="002C241E"/>
    <w:rsid w:val="002C2902"/>
    <w:rsid w:val="002C389D"/>
    <w:rsid w:val="002C4503"/>
    <w:rsid w:val="002C4DE4"/>
    <w:rsid w:val="002C4EBD"/>
    <w:rsid w:val="002C5682"/>
    <w:rsid w:val="002C598D"/>
    <w:rsid w:val="002C5CC5"/>
    <w:rsid w:val="002C67CF"/>
    <w:rsid w:val="002C6F24"/>
    <w:rsid w:val="002C733B"/>
    <w:rsid w:val="002C7A9A"/>
    <w:rsid w:val="002D06D5"/>
    <w:rsid w:val="002D1038"/>
    <w:rsid w:val="002D15E9"/>
    <w:rsid w:val="002D2420"/>
    <w:rsid w:val="002D284F"/>
    <w:rsid w:val="002D295C"/>
    <w:rsid w:val="002D47B3"/>
    <w:rsid w:val="002D4C68"/>
    <w:rsid w:val="002D59CF"/>
    <w:rsid w:val="002D5B94"/>
    <w:rsid w:val="002D609A"/>
    <w:rsid w:val="002D6277"/>
    <w:rsid w:val="002D689A"/>
    <w:rsid w:val="002D7976"/>
    <w:rsid w:val="002D7D4C"/>
    <w:rsid w:val="002E0799"/>
    <w:rsid w:val="002E159E"/>
    <w:rsid w:val="002E26EC"/>
    <w:rsid w:val="002E32EF"/>
    <w:rsid w:val="002E358F"/>
    <w:rsid w:val="002E3943"/>
    <w:rsid w:val="002E3CDE"/>
    <w:rsid w:val="002E3DCA"/>
    <w:rsid w:val="002E4524"/>
    <w:rsid w:val="002E4B36"/>
    <w:rsid w:val="002E4F29"/>
    <w:rsid w:val="002E541A"/>
    <w:rsid w:val="002E5B3F"/>
    <w:rsid w:val="002E5CD2"/>
    <w:rsid w:val="002E6394"/>
    <w:rsid w:val="002E63BC"/>
    <w:rsid w:val="002E6F86"/>
    <w:rsid w:val="002E7939"/>
    <w:rsid w:val="002F0302"/>
    <w:rsid w:val="002F04E6"/>
    <w:rsid w:val="002F0693"/>
    <w:rsid w:val="002F13CE"/>
    <w:rsid w:val="002F177D"/>
    <w:rsid w:val="002F17D8"/>
    <w:rsid w:val="002F287F"/>
    <w:rsid w:val="002F32D3"/>
    <w:rsid w:val="002F387A"/>
    <w:rsid w:val="002F48F1"/>
    <w:rsid w:val="002F4A56"/>
    <w:rsid w:val="002F5377"/>
    <w:rsid w:val="002F54ED"/>
    <w:rsid w:val="002F58C4"/>
    <w:rsid w:val="002F6029"/>
    <w:rsid w:val="002F639B"/>
    <w:rsid w:val="002F66E1"/>
    <w:rsid w:val="002F6A3F"/>
    <w:rsid w:val="002F7A91"/>
    <w:rsid w:val="002F7B6E"/>
    <w:rsid w:val="002F7E8C"/>
    <w:rsid w:val="00300AB3"/>
    <w:rsid w:val="00301953"/>
    <w:rsid w:val="00302535"/>
    <w:rsid w:val="00302CC9"/>
    <w:rsid w:val="003035A4"/>
    <w:rsid w:val="0030374D"/>
    <w:rsid w:val="00303C98"/>
    <w:rsid w:val="00303E44"/>
    <w:rsid w:val="0030441E"/>
    <w:rsid w:val="00304463"/>
    <w:rsid w:val="003053B6"/>
    <w:rsid w:val="003058D8"/>
    <w:rsid w:val="003059A7"/>
    <w:rsid w:val="00305C29"/>
    <w:rsid w:val="00305CC6"/>
    <w:rsid w:val="00306265"/>
    <w:rsid w:val="00306585"/>
    <w:rsid w:val="00306831"/>
    <w:rsid w:val="00306922"/>
    <w:rsid w:val="0030709B"/>
    <w:rsid w:val="003111F4"/>
    <w:rsid w:val="003118A0"/>
    <w:rsid w:val="0031225A"/>
    <w:rsid w:val="00312BC9"/>
    <w:rsid w:val="00313053"/>
    <w:rsid w:val="0031416B"/>
    <w:rsid w:val="0031457B"/>
    <w:rsid w:val="00314E73"/>
    <w:rsid w:val="00315163"/>
    <w:rsid w:val="003157DF"/>
    <w:rsid w:val="003159A2"/>
    <w:rsid w:val="00315AD9"/>
    <w:rsid w:val="00315DD6"/>
    <w:rsid w:val="00316791"/>
    <w:rsid w:val="00316FBD"/>
    <w:rsid w:val="00317E1B"/>
    <w:rsid w:val="00320CD3"/>
    <w:rsid w:val="00321CBF"/>
    <w:rsid w:val="00321CFF"/>
    <w:rsid w:val="00321F40"/>
    <w:rsid w:val="00322B91"/>
    <w:rsid w:val="00322D95"/>
    <w:rsid w:val="00322F76"/>
    <w:rsid w:val="00323A6B"/>
    <w:rsid w:val="00324682"/>
    <w:rsid w:val="003246EE"/>
    <w:rsid w:val="00324D8B"/>
    <w:rsid w:val="00324DCE"/>
    <w:rsid w:val="003254E9"/>
    <w:rsid w:val="003260F9"/>
    <w:rsid w:val="00326824"/>
    <w:rsid w:val="00326858"/>
    <w:rsid w:val="0032756C"/>
    <w:rsid w:val="003300C1"/>
    <w:rsid w:val="00330491"/>
    <w:rsid w:val="00331F87"/>
    <w:rsid w:val="00332413"/>
    <w:rsid w:val="00333678"/>
    <w:rsid w:val="00333E1A"/>
    <w:rsid w:val="00333FFD"/>
    <w:rsid w:val="0033401D"/>
    <w:rsid w:val="00334F59"/>
    <w:rsid w:val="003353FC"/>
    <w:rsid w:val="003359F7"/>
    <w:rsid w:val="00336358"/>
    <w:rsid w:val="00336791"/>
    <w:rsid w:val="00336A52"/>
    <w:rsid w:val="00336E8D"/>
    <w:rsid w:val="00337B96"/>
    <w:rsid w:val="0034019A"/>
    <w:rsid w:val="00340449"/>
    <w:rsid w:val="00340971"/>
    <w:rsid w:val="00340E55"/>
    <w:rsid w:val="003423D3"/>
    <w:rsid w:val="00342519"/>
    <w:rsid w:val="00342A6E"/>
    <w:rsid w:val="00342BAA"/>
    <w:rsid w:val="00342C31"/>
    <w:rsid w:val="00342C96"/>
    <w:rsid w:val="00343571"/>
    <w:rsid w:val="0034525F"/>
    <w:rsid w:val="00345598"/>
    <w:rsid w:val="00345BBA"/>
    <w:rsid w:val="00345EEA"/>
    <w:rsid w:val="00346B94"/>
    <w:rsid w:val="003479DE"/>
    <w:rsid w:val="00350AC0"/>
    <w:rsid w:val="00350F16"/>
    <w:rsid w:val="00351E8A"/>
    <w:rsid w:val="00352271"/>
    <w:rsid w:val="00352BF7"/>
    <w:rsid w:val="0035321F"/>
    <w:rsid w:val="00353AF9"/>
    <w:rsid w:val="00353BA7"/>
    <w:rsid w:val="00353DD3"/>
    <w:rsid w:val="0035489E"/>
    <w:rsid w:val="0035611F"/>
    <w:rsid w:val="00356E06"/>
    <w:rsid w:val="0036015D"/>
    <w:rsid w:val="0036068E"/>
    <w:rsid w:val="00360948"/>
    <w:rsid w:val="00362437"/>
    <w:rsid w:val="00362E6C"/>
    <w:rsid w:val="00363109"/>
    <w:rsid w:val="0036350E"/>
    <w:rsid w:val="0036451D"/>
    <w:rsid w:val="00364AC2"/>
    <w:rsid w:val="00364BB7"/>
    <w:rsid w:val="0036624C"/>
    <w:rsid w:val="00367AE4"/>
    <w:rsid w:val="00370E87"/>
    <w:rsid w:val="0037123D"/>
    <w:rsid w:val="003714F0"/>
    <w:rsid w:val="00371B44"/>
    <w:rsid w:val="00371F13"/>
    <w:rsid w:val="00371F5D"/>
    <w:rsid w:val="0037269D"/>
    <w:rsid w:val="00373109"/>
    <w:rsid w:val="003733C9"/>
    <w:rsid w:val="00374C96"/>
    <w:rsid w:val="00377A56"/>
    <w:rsid w:val="00380075"/>
    <w:rsid w:val="00380B0C"/>
    <w:rsid w:val="00380D52"/>
    <w:rsid w:val="0038176E"/>
    <w:rsid w:val="0038205F"/>
    <w:rsid w:val="00382BDD"/>
    <w:rsid w:val="00384192"/>
    <w:rsid w:val="003848DF"/>
    <w:rsid w:val="00384B25"/>
    <w:rsid w:val="003852D0"/>
    <w:rsid w:val="00385536"/>
    <w:rsid w:val="00385A82"/>
    <w:rsid w:val="00385D81"/>
    <w:rsid w:val="00386B21"/>
    <w:rsid w:val="0038717E"/>
    <w:rsid w:val="00387421"/>
    <w:rsid w:val="0038790D"/>
    <w:rsid w:val="00390FFC"/>
    <w:rsid w:val="0039222F"/>
    <w:rsid w:val="003922E3"/>
    <w:rsid w:val="0039319E"/>
    <w:rsid w:val="00393C85"/>
    <w:rsid w:val="003946A3"/>
    <w:rsid w:val="00394899"/>
    <w:rsid w:val="00394CD0"/>
    <w:rsid w:val="00395169"/>
    <w:rsid w:val="003958B8"/>
    <w:rsid w:val="003959EA"/>
    <w:rsid w:val="00395E5D"/>
    <w:rsid w:val="0039658E"/>
    <w:rsid w:val="0039756B"/>
    <w:rsid w:val="00397870"/>
    <w:rsid w:val="00397F5B"/>
    <w:rsid w:val="003A0315"/>
    <w:rsid w:val="003A0461"/>
    <w:rsid w:val="003A0D4E"/>
    <w:rsid w:val="003A153A"/>
    <w:rsid w:val="003A1638"/>
    <w:rsid w:val="003A2A85"/>
    <w:rsid w:val="003A335F"/>
    <w:rsid w:val="003A40CB"/>
    <w:rsid w:val="003A50C0"/>
    <w:rsid w:val="003A5398"/>
    <w:rsid w:val="003A5C20"/>
    <w:rsid w:val="003A60F4"/>
    <w:rsid w:val="003A6970"/>
    <w:rsid w:val="003A7B1C"/>
    <w:rsid w:val="003B0EB8"/>
    <w:rsid w:val="003B10C9"/>
    <w:rsid w:val="003B13DB"/>
    <w:rsid w:val="003B1C1C"/>
    <w:rsid w:val="003B2478"/>
    <w:rsid w:val="003B264E"/>
    <w:rsid w:val="003B2794"/>
    <w:rsid w:val="003B43CF"/>
    <w:rsid w:val="003B4732"/>
    <w:rsid w:val="003B56B7"/>
    <w:rsid w:val="003B5C61"/>
    <w:rsid w:val="003B5EF4"/>
    <w:rsid w:val="003B63FA"/>
    <w:rsid w:val="003B64AD"/>
    <w:rsid w:val="003B68FC"/>
    <w:rsid w:val="003B725B"/>
    <w:rsid w:val="003B72D5"/>
    <w:rsid w:val="003B72D7"/>
    <w:rsid w:val="003B7598"/>
    <w:rsid w:val="003B7F31"/>
    <w:rsid w:val="003C17EE"/>
    <w:rsid w:val="003C2141"/>
    <w:rsid w:val="003C2554"/>
    <w:rsid w:val="003C273D"/>
    <w:rsid w:val="003C34F4"/>
    <w:rsid w:val="003C4E72"/>
    <w:rsid w:val="003C4EA4"/>
    <w:rsid w:val="003C5184"/>
    <w:rsid w:val="003C522B"/>
    <w:rsid w:val="003C5AD7"/>
    <w:rsid w:val="003C68C0"/>
    <w:rsid w:val="003C6C2E"/>
    <w:rsid w:val="003C6D95"/>
    <w:rsid w:val="003C7CE3"/>
    <w:rsid w:val="003D035A"/>
    <w:rsid w:val="003D1373"/>
    <w:rsid w:val="003D2B9A"/>
    <w:rsid w:val="003D2F07"/>
    <w:rsid w:val="003D37CD"/>
    <w:rsid w:val="003D4021"/>
    <w:rsid w:val="003D4E66"/>
    <w:rsid w:val="003D51D9"/>
    <w:rsid w:val="003D5568"/>
    <w:rsid w:val="003D64DF"/>
    <w:rsid w:val="003D6726"/>
    <w:rsid w:val="003D6882"/>
    <w:rsid w:val="003E1CFC"/>
    <w:rsid w:val="003E2821"/>
    <w:rsid w:val="003E2A2F"/>
    <w:rsid w:val="003E2D29"/>
    <w:rsid w:val="003E2F7C"/>
    <w:rsid w:val="003E3867"/>
    <w:rsid w:val="003E4060"/>
    <w:rsid w:val="003E4773"/>
    <w:rsid w:val="003E6583"/>
    <w:rsid w:val="003E65E9"/>
    <w:rsid w:val="003E6F3B"/>
    <w:rsid w:val="003E71C1"/>
    <w:rsid w:val="003E79BC"/>
    <w:rsid w:val="003E7FBB"/>
    <w:rsid w:val="003F0565"/>
    <w:rsid w:val="003F0A07"/>
    <w:rsid w:val="003F150F"/>
    <w:rsid w:val="003F194C"/>
    <w:rsid w:val="003F20C4"/>
    <w:rsid w:val="003F2400"/>
    <w:rsid w:val="003F25AB"/>
    <w:rsid w:val="003F263B"/>
    <w:rsid w:val="003F28A3"/>
    <w:rsid w:val="003F39F0"/>
    <w:rsid w:val="003F3B3C"/>
    <w:rsid w:val="003F4674"/>
    <w:rsid w:val="003F479E"/>
    <w:rsid w:val="003F4CAA"/>
    <w:rsid w:val="003F4FA6"/>
    <w:rsid w:val="003F509F"/>
    <w:rsid w:val="003F5212"/>
    <w:rsid w:val="003F55F5"/>
    <w:rsid w:val="003F653A"/>
    <w:rsid w:val="003F6645"/>
    <w:rsid w:val="003F672A"/>
    <w:rsid w:val="003F778B"/>
    <w:rsid w:val="00400615"/>
    <w:rsid w:val="0040103F"/>
    <w:rsid w:val="00401551"/>
    <w:rsid w:val="00401C8A"/>
    <w:rsid w:val="004025B3"/>
    <w:rsid w:val="00402823"/>
    <w:rsid w:val="00402C0D"/>
    <w:rsid w:val="00402E2A"/>
    <w:rsid w:val="004036CE"/>
    <w:rsid w:val="0040433C"/>
    <w:rsid w:val="00404C67"/>
    <w:rsid w:val="00404F00"/>
    <w:rsid w:val="00404F80"/>
    <w:rsid w:val="00405F2A"/>
    <w:rsid w:val="004064C8"/>
    <w:rsid w:val="004066B9"/>
    <w:rsid w:val="0040702A"/>
    <w:rsid w:val="00407D16"/>
    <w:rsid w:val="00410210"/>
    <w:rsid w:val="0041057B"/>
    <w:rsid w:val="00410691"/>
    <w:rsid w:val="0041076F"/>
    <w:rsid w:val="00410AA0"/>
    <w:rsid w:val="0041105E"/>
    <w:rsid w:val="00411190"/>
    <w:rsid w:val="00411663"/>
    <w:rsid w:val="00411F7B"/>
    <w:rsid w:val="00412A39"/>
    <w:rsid w:val="0041359A"/>
    <w:rsid w:val="00413633"/>
    <w:rsid w:val="0041375D"/>
    <w:rsid w:val="004138D3"/>
    <w:rsid w:val="004142F4"/>
    <w:rsid w:val="004143EB"/>
    <w:rsid w:val="00414D3B"/>
    <w:rsid w:val="00415587"/>
    <w:rsid w:val="004156F2"/>
    <w:rsid w:val="004162B7"/>
    <w:rsid w:val="00417347"/>
    <w:rsid w:val="00417D14"/>
    <w:rsid w:val="0042063E"/>
    <w:rsid w:val="00421156"/>
    <w:rsid w:val="004219A7"/>
    <w:rsid w:val="00422105"/>
    <w:rsid w:val="00422351"/>
    <w:rsid w:val="004226CF"/>
    <w:rsid w:val="004245B0"/>
    <w:rsid w:val="00424EBD"/>
    <w:rsid w:val="00425A2F"/>
    <w:rsid w:val="00425F12"/>
    <w:rsid w:val="00425FA8"/>
    <w:rsid w:val="004261D3"/>
    <w:rsid w:val="0042625D"/>
    <w:rsid w:val="00426753"/>
    <w:rsid w:val="00426DD7"/>
    <w:rsid w:val="00427E9F"/>
    <w:rsid w:val="00431D47"/>
    <w:rsid w:val="00433173"/>
    <w:rsid w:val="00433AEC"/>
    <w:rsid w:val="00434166"/>
    <w:rsid w:val="00434D24"/>
    <w:rsid w:val="00435FD1"/>
    <w:rsid w:val="00436AB4"/>
    <w:rsid w:val="00436F06"/>
    <w:rsid w:val="00437875"/>
    <w:rsid w:val="00437A6D"/>
    <w:rsid w:val="00437FAC"/>
    <w:rsid w:val="00440BF5"/>
    <w:rsid w:val="00441183"/>
    <w:rsid w:val="004412D9"/>
    <w:rsid w:val="00441A83"/>
    <w:rsid w:val="00441C69"/>
    <w:rsid w:val="004428B7"/>
    <w:rsid w:val="0044308A"/>
    <w:rsid w:val="0044326F"/>
    <w:rsid w:val="0044327F"/>
    <w:rsid w:val="00443297"/>
    <w:rsid w:val="00443451"/>
    <w:rsid w:val="004434EA"/>
    <w:rsid w:val="00443C06"/>
    <w:rsid w:val="00443E2D"/>
    <w:rsid w:val="00443F58"/>
    <w:rsid w:val="004444FE"/>
    <w:rsid w:val="00444ADF"/>
    <w:rsid w:val="00444C81"/>
    <w:rsid w:val="00444E0A"/>
    <w:rsid w:val="0044521A"/>
    <w:rsid w:val="0044557C"/>
    <w:rsid w:val="004476C8"/>
    <w:rsid w:val="00447A82"/>
    <w:rsid w:val="00447B44"/>
    <w:rsid w:val="00447DFF"/>
    <w:rsid w:val="00447EC6"/>
    <w:rsid w:val="004503DA"/>
    <w:rsid w:val="004518CE"/>
    <w:rsid w:val="0045271F"/>
    <w:rsid w:val="00452AC8"/>
    <w:rsid w:val="00452B6A"/>
    <w:rsid w:val="004533D2"/>
    <w:rsid w:val="004541C1"/>
    <w:rsid w:val="00454207"/>
    <w:rsid w:val="0045431D"/>
    <w:rsid w:val="004559A5"/>
    <w:rsid w:val="00455B97"/>
    <w:rsid w:val="00455DB3"/>
    <w:rsid w:val="00456167"/>
    <w:rsid w:val="004572B3"/>
    <w:rsid w:val="00457DC4"/>
    <w:rsid w:val="004603B4"/>
    <w:rsid w:val="00460BA2"/>
    <w:rsid w:val="00460F15"/>
    <w:rsid w:val="00461742"/>
    <w:rsid w:val="004620D0"/>
    <w:rsid w:val="00462960"/>
    <w:rsid w:val="00462A4B"/>
    <w:rsid w:val="004634C1"/>
    <w:rsid w:val="0046351D"/>
    <w:rsid w:val="004635D4"/>
    <w:rsid w:val="00463F41"/>
    <w:rsid w:val="00464F7B"/>
    <w:rsid w:val="00465944"/>
    <w:rsid w:val="00465D1F"/>
    <w:rsid w:val="0046618A"/>
    <w:rsid w:val="004661DF"/>
    <w:rsid w:val="00467A8B"/>
    <w:rsid w:val="004709CE"/>
    <w:rsid w:val="00470CBB"/>
    <w:rsid w:val="00471205"/>
    <w:rsid w:val="00471816"/>
    <w:rsid w:val="004731E1"/>
    <w:rsid w:val="00473928"/>
    <w:rsid w:val="00473C3C"/>
    <w:rsid w:val="0047442D"/>
    <w:rsid w:val="00474DC0"/>
    <w:rsid w:val="004760DB"/>
    <w:rsid w:val="00476567"/>
    <w:rsid w:val="00476D38"/>
    <w:rsid w:val="00477143"/>
    <w:rsid w:val="00477824"/>
    <w:rsid w:val="004803DE"/>
    <w:rsid w:val="0048101D"/>
    <w:rsid w:val="004812BD"/>
    <w:rsid w:val="00481CBD"/>
    <w:rsid w:val="00482140"/>
    <w:rsid w:val="004826B9"/>
    <w:rsid w:val="00482FD8"/>
    <w:rsid w:val="004830CA"/>
    <w:rsid w:val="00483112"/>
    <w:rsid w:val="00483237"/>
    <w:rsid w:val="00483D78"/>
    <w:rsid w:val="00483F89"/>
    <w:rsid w:val="00484B3F"/>
    <w:rsid w:val="00484B6A"/>
    <w:rsid w:val="00484F33"/>
    <w:rsid w:val="00485985"/>
    <w:rsid w:val="00486929"/>
    <w:rsid w:val="004878CC"/>
    <w:rsid w:val="00487959"/>
    <w:rsid w:val="00487BAB"/>
    <w:rsid w:val="00490500"/>
    <w:rsid w:val="00490882"/>
    <w:rsid w:val="00491471"/>
    <w:rsid w:val="00491C5D"/>
    <w:rsid w:val="00491CFD"/>
    <w:rsid w:val="00491F94"/>
    <w:rsid w:val="004921CB"/>
    <w:rsid w:val="004923D6"/>
    <w:rsid w:val="00492646"/>
    <w:rsid w:val="00492F58"/>
    <w:rsid w:val="00493321"/>
    <w:rsid w:val="00493AF8"/>
    <w:rsid w:val="00493DCF"/>
    <w:rsid w:val="00494A10"/>
    <w:rsid w:val="00494E8C"/>
    <w:rsid w:val="0049781D"/>
    <w:rsid w:val="00497BB3"/>
    <w:rsid w:val="00497E56"/>
    <w:rsid w:val="004A1042"/>
    <w:rsid w:val="004A2275"/>
    <w:rsid w:val="004A27C4"/>
    <w:rsid w:val="004A28D8"/>
    <w:rsid w:val="004A3190"/>
    <w:rsid w:val="004A4272"/>
    <w:rsid w:val="004A531A"/>
    <w:rsid w:val="004A5C09"/>
    <w:rsid w:val="004A6A09"/>
    <w:rsid w:val="004A6F49"/>
    <w:rsid w:val="004A7521"/>
    <w:rsid w:val="004B11E5"/>
    <w:rsid w:val="004B154D"/>
    <w:rsid w:val="004B165F"/>
    <w:rsid w:val="004B18A5"/>
    <w:rsid w:val="004B193F"/>
    <w:rsid w:val="004B22BE"/>
    <w:rsid w:val="004B2531"/>
    <w:rsid w:val="004B2874"/>
    <w:rsid w:val="004B2B11"/>
    <w:rsid w:val="004B2D2C"/>
    <w:rsid w:val="004B3F21"/>
    <w:rsid w:val="004B3F62"/>
    <w:rsid w:val="004B4485"/>
    <w:rsid w:val="004B451C"/>
    <w:rsid w:val="004B484A"/>
    <w:rsid w:val="004B4B07"/>
    <w:rsid w:val="004B5370"/>
    <w:rsid w:val="004B53AB"/>
    <w:rsid w:val="004B59F1"/>
    <w:rsid w:val="004B697C"/>
    <w:rsid w:val="004B75ED"/>
    <w:rsid w:val="004B792A"/>
    <w:rsid w:val="004B79AD"/>
    <w:rsid w:val="004B7E7B"/>
    <w:rsid w:val="004C04D3"/>
    <w:rsid w:val="004C0878"/>
    <w:rsid w:val="004C1FCA"/>
    <w:rsid w:val="004C21F6"/>
    <w:rsid w:val="004C24A0"/>
    <w:rsid w:val="004C2795"/>
    <w:rsid w:val="004C2DAC"/>
    <w:rsid w:val="004C3257"/>
    <w:rsid w:val="004C373E"/>
    <w:rsid w:val="004C4359"/>
    <w:rsid w:val="004C49EA"/>
    <w:rsid w:val="004C4A2B"/>
    <w:rsid w:val="004C5D39"/>
    <w:rsid w:val="004C5FA8"/>
    <w:rsid w:val="004C65FA"/>
    <w:rsid w:val="004C6CE9"/>
    <w:rsid w:val="004C6E60"/>
    <w:rsid w:val="004C6EF0"/>
    <w:rsid w:val="004C6FD3"/>
    <w:rsid w:val="004C74F9"/>
    <w:rsid w:val="004C78F2"/>
    <w:rsid w:val="004C7A22"/>
    <w:rsid w:val="004C7A84"/>
    <w:rsid w:val="004D039F"/>
    <w:rsid w:val="004D0867"/>
    <w:rsid w:val="004D0984"/>
    <w:rsid w:val="004D0B85"/>
    <w:rsid w:val="004D1499"/>
    <w:rsid w:val="004D176D"/>
    <w:rsid w:val="004D1A41"/>
    <w:rsid w:val="004D249E"/>
    <w:rsid w:val="004D28F2"/>
    <w:rsid w:val="004D33BF"/>
    <w:rsid w:val="004D3448"/>
    <w:rsid w:val="004D4211"/>
    <w:rsid w:val="004D4695"/>
    <w:rsid w:val="004D4E7E"/>
    <w:rsid w:val="004D4FA9"/>
    <w:rsid w:val="004D52BA"/>
    <w:rsid w:val="004D5728"/>
    <w:rsid w:val="004D574E"/>
    <w:rsid w:val="004D6007"/>
    <w:rsid w:val="004D607C"/>
    <w:rsid w:val="004E01DE"/>
    <w:rsid w:val="004E0C05"/>
    <w:rsid w:val="004E130D"/>
    <w:rsid w:val="004E31D8"/>
    <w:rsid w:val="004E356E"/>
    <w:rsid w:val="004E3EDE"/>
    <w:rsid w:val="004E49B8"/>
    <w:rsid w:val="004E54F6"/>
    <w:rsid w:val="004E5660"/>
    <w:rsid w:val="004E59B0"/>
    <w:rsid w:val="004E5DCD"/>
    <w:rsid w:val="004E5E49"/>
    <w:rsid w:val="004E72A7"/>
    <w:rsid w:val="004E79E1"/>
    <w:rsid w:val="004F011A"/>
    <w:rsid w:val="004F04DE"/>
    <w:rsid w:val="004F05A2"/>
    <w:rsid w:val="004F0BAB"/>
    <w:rsid w:val="004F0D9E"/>
    <w:rsid w:val="004F1038"/>
    <w:rsid w:val="004F1B82"/>
    <w:rsid w:val="004F1E00"/>
    <w:rsid w:val="004F34AB"/>
    <w:rsid w:val="004F3D19"/>
    <w:rsid w:val="004F42EB"/>
    <w:rsid w:val="004F4FD3"/>
    <w:rsid w:val="004F5901"/>
    <w:rsid w:val="004F5B05"/>
    <w:rsid w:val="004F5BFF"/>
    <w:rsid w:val="004F665E"/>
    <w:rsid w:val="004F6B8D"/>
    <w:rsid w:val="004F76B1"/>
    <w:rsid w:val="004F7D4C"/>
    <w:rsid w:val="004F7D52"/>
    <w:rsid w:val="00500B0C"/>
    <w:rsid w:val="00500C87"/>
    <w:rsid w:val="00500D1C"/>
    <w:rsid w:val="00502CE2"/>
    <w:rsid w:val="0050390F"/>
    <w:rsid w:val="00503B7E"/>
    <w:rsid w:val="005045D6"/>
    <w:rsid w:val="00504892"/>
    <w:rsid w:val="00504B0C"/>
    <w:rsid w:val="005050FE"/>
    <w:rsid w:val="005051A4"/>
    <w:rsid w:val="00505D11"/>
    <w:rsid w:val="00505FF1"/>
    <w:rsid w:val="0050682E"/>
    <w:rsid w:val="00506B02"/>
    <w:rsid w:val="00507A8D"/>
    <w:rsid w:val="00507E82"/>
    <w:rsid w:val="00510A13"/>
    <w:rsid w:val="00510D1B"/>
    <w:rsid w:val="005121E9"/>
    <w:rsid w:val="0051276C"/>
    <w:rsid w:val="00512E27"/>
    <w:rsid w:val="00513F38"/>
    <w:rsid w:val="00514149"/>
    <w:rsid w:val="00515A4D"/>
    <w:rsid w:val="00515B1A"/>
    <w:rsid w:val="00515F0A"/>
    <w:rsid w:val="005163B0"/>
    <w:rsid w:val="0051796F"/>
    <w:rsid w:val="00517F7D"/>
    <w:rsid w:val="0052224D"/>
    <w:rsid w:val="00523372"/>
    <w:rsid w:val="005236AC"/>
    <w:rsid w:val="00523906"/>
    <w:rsid w:val="00524183"/>
    <w:rsid w:val="005254A5"/>
    <w:rsid w:val="00526945"/>
    <w:rsid w:val="00526CDE"/>
    <w:rsid w:val="00527356"/>
    <w:rsid w:val="0052779E"/>
    <w:rsid w:val="00527914"/>
    <w:rsid w:val="00530200"/>
    <w:rsid w:val="005307B6"/>
    <w:rsid w:val="00530EE3"/>
    <w:rsid w:val="0053136D"/>
    <w:rsid w:val="00531706"/>
    <w:rsid w:val="0053180E"/>
    <w:rsid w:val="00531A8E"/>
    <w:rsid w:val="00531B9C"/>
    <w:rsid w:val="00531D1F"/>
    <w:rsid w:val="00532014"/>
    <w:rsid w:val="005323C0"/>
    <w:rsid w:val="00532AB7"/>
    <w:rsid w:val="00533201"/>
    <w:rsid w:val="00533ABB"/>
    <w:rsid w:val="0053488C"/>
    <w:rsid w:val="00534D2D"/>
    <w:rsid w:val="0053558B"/>
    <w:rsid w:val="00536971"/>
    <w:rsid w:val="00537809"/>
    <w:rsid w:val="00537969"/>
    <w:rsid w:val="00537BB1"/>
    <w:rsid w:val="005405B5"/>
    <w:rsid w:val="0054078C"/>
    <w:rsid w:val="00541046"/>
    <w:rsid w:val="0054148B"/>
    <w:rsid w:val="005416E3"/>
    <w:rsid w:val="00541735"/>
    <w:rsid w:val="00542037"/>
    <w:rsid w:val="005426A7"/>
    <w:rsid w:val="00542F86"/>
    <w:rsid w:val="005430C7"/>
    <w:rsid w:val="00543164"/>
    <w:rsid w:val="005433DC"/>
    <w:rsid w:val="005436A9"/>
    <w:rsid w:val="00543F33"/>
    <w:rsid w:val="0054617E"/>
    <w:rsid w:val="00546231"/>
    <w:rsid w:val="00546282"/>
    <w:rsid w:val="00546B75"/>
    <w:rsid w:val="00550C06"/>
    <w:rsid w:val="00551323"/>
    <w:rsid w:val="00551EB7"/>
    <w:rsid w:val="00551FE9"/>
    <w:rsid w:val="00552AEB"/>
    <w:rsid w:val="005538E9"/>
    <w:rsid w:val="00553D2C"/>
    <w:rsid w:val="005543F5"/>
    <w:rsid w:val="005546F9"/>
    <w:rsid w:val="00554B75"/>
    <w:rsid w:val="005562E8"/>
    <w:rsid w:val="00556960"/>
    <w:rsid w:val="005569B1"/>
    <w:rsid w:val="00557592"/>
    <w:rsid w:val="0056055D"/>
    <w:rsid w:val="005609D7"/>
    <w:rsid w:val="0056130D"/>
    <w:rsid w:val="00561928"/>
    <w:rsid w:val="00561F2D"/>
    <w:rsid w:val="00562621"/>
    <w:rsid w:val="00562700"/>
    <w:rsid w:val="00562C28"/>
    <w:rsid w:val="00563335"/>
    <w:rsid w:val="0056352E"/>
    <w:rsid w:val="005635CD"/>
    <w:rsid w:val="00563958"/>
    <w:rsid w:val="00563C32"/>
    <w:rsid w:val="005649F2"/>
    <w:rsid w:val="00564A62"/>
    <w:rsid w:val="00564C02"/>
    <w:rsid w:val="005656D9"/>
    <w:rsid w:val="005660BA"/>
    <w:rsid w:val="00566A3B"/>
    <w:rsid w:val="0056714C"/>
    <w:rsid w:val="00567550"/>
    <w:rsid w:val="0057103A"/>
    <w:rsid w:val="00571568"/>
    <w:rsid w:val="00571932"/>
    <w:rsid w:val="0057195B"/>
    <w:rsid w:val="005719BE"/>
    <w:rsid w:val="0057219A"/>
    <w:rsid w:val="005724BD"/>
    <w:rsid w:val="00572EC7"/>
    <w:rsid w:val="00572F67"/>
    <w:rsid w:val="00573607"/>
    <w:rsid w:val="00573B00"/>
    <w:rsid w:val="00573E85"/>
    <w:rsid w:val="00574054"/>
    <w:rsid w:val="00574D33"/>
    <w:rsid w:val="00575179"/>
    <w:rsid w:val="00575B2C"/>
    <w:rsid w:val="00576AE4"/>
    <w:rsid w:val="0057702B"/>
    <w:rsid w:val="00580302"/>
    <w:rsid w:val="00580480"/>
    <w:rsid w:val="005807DD"/>
    <w:rsid w:val="00580ACC"/>
    <w:rsid w:val="00580D16"/>
    <w:rsid w:val="00580F17"/>
    <w:rsid w:val="00581037"/>
    <w:rsid w:val="00581A80"/>
    <w:rsid w:val="00582A63"/>
    <w:rsid w:val="00582BD9"/>
    <w:rsid w:val="0058368A"/>
    <w:rsid w:val="005839D9"/>
    <w:rsid w:val="00583A54"/>
    <w:rsid w:val="0058521F"/>
    <w:rsid w:val="00585597"/>
    <w:rsid w:val="005869A8"/>
    <w:rsid w:val="00586B09"/>
    <w:rsid w:val="005870ED"/>
    <w:rsid w:val="0058714E"/>
    <w:rsid w:val="00587D81"/>
    <w:rsid w:val="00587DD8"/>
    <w:rsid w:val="0059054F"/>
    <w:rsid w:val="00590B1F"/>
    <w:rsid w:val="00590CAE"/>
    <w:rsid w:val="005924BC"/>
    <w:rsid w:val="00594DFF"/>
    <w:rsid w:val="00594E2E"/>
    <w:rsid w:val="0059578C"/>
    <w:rsid w:val="0059587E"/>
    <w:rsid w:val="00595AF2"/>
    <w:rsid w:val="00596546"/>
    <w:rsid w:val="00597619"/>
    <w:rsid w:val="005A070F"/>
    <w:rsid w:val="005A1EB2"/>
    <w:rsid w:val="005A214A"/>
    <w:rsid w:val="005A2379"/>
    <w:rsid w:val="005A264D"/>
    <w:rsid w:val="005A3047"/>
    <w:rsid w:val="005A33CD"/>
    <w:rsid w:val="005A4F58"/>
    <w:rsid w:val="005A5D05"/>
    <w:rsid w:val="005A6692"/>
    <w:rsid w:val="005A6B31"/>
    <w:rsid w:val="005A73F3"/>
    <w:rsid w:val="005A78E0"/>
    <w:rsid w:val="005B00BE"/>
    <w:rsid w:val="005B00D5"/>
    <w:rsid w:val="005B01F2"/>
    <w:rsid w:val="005B11FE"/>
    <w:rsid w:val="005B1426"/>
    <w:rsid w:val="005B15F9"/>
    <w:rsid w:val="005B18CD"/>
    <w:rsid w:val="005B1AC6"/>
    <w:rsid w:val="005B25A0"/>
    <w:rsid w:val="005B2A6B"/>
    <w:rsid w:val="005B2BD6"/>
    <w:rsid w:val="005B2CA4"/>
    <w:rsid w:val="005B3456"/>
    <w:rsid w:val="005B3C46"/>
    <w:rsid w:val="005B3D22"/>
    <w:rsid w:val="005B4596"/>
    <w:rsid w:val="005B4746"/>
    <w:rsid w:val="005B5736"/>
    <w:rsid w:val="005B617C"/>
    <w:rsid w:val="005B6D4A"/>
    <w:rsid w:val="005B70FA"/>
    <w:rsid w:val="005B7307"/>
    <w:rsid w:val="005B76F4"/>
    <w:rsid w:val="005B787A"/>
    <w:rsid w:val="005B78FE"/>
    <w:rsid w:val="005C0032"/>
    <w:rsid w:val="005C0D10"/>
    <w:rsid w:val="005C14B7"/>
    <w:rsid w:val="005C14D4"/>
    <w:rsid w:val="005C3089"/>
    <w:rsid w:val="005C39D8"/>
    <w:rsid w:val="005C4022"/>
    <w:rsid w:val="005C4D05"/>
    <w:rsid w:val="005C6135"/>
    <w:rsid w:val="005C732B"/>
    <w:rsid w:val="005C7CE5"/>
    <w:rsid w:val="005C7D6A"/>
    <w:rsid w:val="005D067C"/>
    <w:rsid w:val="005D0B4A"/>
    <w:rsid w:val="005D136D"/>
    <w:rsid w:val="005D191C"/>
    <w:rsid w:val="005D2111"/>
    <w:rsid w:val="005D22E4"/>
    <w:rsid w:val="005D240B"/>
    <w:rsid w:val="005D24E8"/>
    <w:rsid w:val="005D2740"/>
    <w:rsid w:val="005D2C05"/>
    <w:rsid w:val="005D2D69"/>
    <w:rsid w:val="005D32D3"/>
    <w:rsid w:val="005D3D3A"/>
    <w:rsid w:val="005D423F"/>
    <w:rsid w:val="005D4593"/>
    <w:rsid w:val="005D46C7"/>
    <w:rsid w:val="005D4BE5"/>
    <w:rsid w:val="005D6937"/>
    <w:rsid w:val="005D6A0F"/>
    <w:rsid w:val="005E0729"/>
    <w:rsid w:val="005E0768"/>
    <w:rsid w:val="005E307D"/>
    <w:rsid w:val="005E3260"/>
    <w:rsid w:val="005E3F31"/>
    <w:rsid w:val="005E403A"/>
    <w:rsid w:val="005E4ED2"/>
    <w:rsid w:val="005E524F"/>
    <w:rsid w:val="005E5454"/>
    <w:rsid w:val="005E5AF2"/>
    <w:rsid w:val="005E6203"/>
    <w:rsid w:val="005E6DC3"/>
    <w:rsid w:val="005F04EC"/>
    <w:rsid w:val="005F0A2E"/>
    <w:rsid w:val="005F0C89"/>
    <w:rsid w:val="005F1D89"/>
    <w:rsid w:val="005F2075"/>
    <w:rsid w:val="005F25C6"/>
    <w:rsid w:val="005F2E05"/>
    <w:rsid w:val="005F2E3F"/>
    <w:rsid w:val="005F3A3D"/>
    <w:rsid w:val="005F3BDC"/>
    <w:rsid w:val="005F3D38"/>
    <w:rsid w:val="005F406B"/>
    <w:rsid w:val="005F42CA"/>
    <w:rsid w:val="005F4441"/>
    <w:rsid w:val="005F5E93"/>
    <w:rsid w:val="005F664A"/>
    <w:rsid w:val="005F6E79"/>
    <w:rsid w:val="005F76AF"/>
    <w:rsid w:val="005F77A1"/>
    <w:rsid w:val="005F7CB0"/>
    <w:rsid w:val="00600053"/>
    <w:rsid w:val="0060008A"/>
    <w:rsid w:val="00600143"/>
    <w:rsid w:val="0060030A"/>
    <w:rsid w:val="00600844"/>
    <w:rsid w:val="00600E25"/>
    <w:rsid w:val="00601146"/>
    <w:rsid w:val="00601317"/>
    <w:rsid w:val="006015DF"/>
    <w:rsid w:val="0060195E"/>
    <w:rsid w:val="00601FAF"/>
    <w:rsid w:val="006027B1"/>
    <w:rsid w:val="00602F27"/>
    <w:rsid w:val="006030A8"/>
    <w:rsid w:val="00603389"/>
    <w:rsid w:val="006038B2"/>
    <w:rsid w:val="006041C6"/>
    <w:rsid w:val="00605331"/>
    <w:rsid w:val="00606B21"/>
    <w:rsid w:val="00606CFB"/>
    <w:rsid w:val="00607CF0"/>
    <w:rsid w:val="00607EAE"/>
    <w:rsid w:val="00610493"/>
    <w:rsid w:val="006107C4"/>
    <w:rsid w:val="006107D2"/>
    <w:rsid w:val="006108EB"/>
    <w:rsid w:val="00610AB0"/>
    <w:rsid w:val="00611116"/>
    <w:rsid w:val="00613780"/>
    <w:rsid w:val="00614843"/>
    <w:rsid w:val="0061489B"/>
    <w:rsid w:val="00614A25"/>
    <w:rsid w:val="00614E59"/>
    <w:rsid w:val="0061523C"/>
    <w:rsid w:val="006157D2"/>
    <w:rsid w:val="006167D9"/>
    <w:rsid w:val="00616EB6"/>
    <w:rsid w:val="00620209"/>
    <w:rsid w:val="006203E0"/>
    <w:rsid w:val="0062102A"/>
    <w:rsid w:val="006210FC"/>
    <w:rsid w:val="00621908"/>
    <w:rsid w:val="00621B2E"/>
    <w:rsid w:val="00621D8C"/>
    <w:rsid w:val="00621E49"/>
    <w:rsid w:val="00621F92"/>
    <w:rsid w:val="006226D3"/>
    <w:rsid w:val="00622AF3"/>
    <w:rsid w:val="0062390B"/>
    <w:rsid w:val="00624203"/>
    <w:rsid w:val="006243E0"/>
    <w:rsid w:val="006254E0"/>
    <w:rsid w:val="00625D85"/>
    <w:rsid w:val="00626548"/>
    <w:rsid w:val="006265F6"/>
    <w:rsid w:val="00626D5F"/>
    <w:rsid w:val="00626E9C"/>
    <w:rsid w:val="00626FA2"/>
    <w:rsid w:val="006279B4"/>
    <w:rsid w:val="006301C6"/>
    <w:rsid w:val="00630650"/>
    <w:rsid w:val="0063087F"/>
    <w:rsid w:val="0063095F"/>
    <w:rsid w:val="00630F4E"/>
    <w:rsid w:val="00632982"/>
    <w:rsid w:val="0063298C"/>
    <w:rsid w:val="006333D8"/>
    <w:rsid w:val="006333DF"/>
    <w:rsid w:val="0063358F"/>
    <w:rsid w:val="00634400"/>
    <w:rsid w:val="006344D3"/>
    <w:rsid w:val="00634F86"/>
    <w:rsid w:val="006360CA"/>
    <w:rsid w:val="0063631D"/>
    <w:rsid w:val="0063672D"/>
    <w:rsid w:val="00636981"/>
    <w:rsid w:val="00636E5C"/>
    <w:rsid w:val="0063741D"/>
    <w:rsid w:val="0063754F"/>
    <w:rsid w:val="00640652"/>
    <w:rsid w:val="00640F3A"/>
    <w:rsid w:val="0064264D"/>
    <w:rsid w:val="00642915"/>
    <w:rsid w:val="0064291B"/>
    <w:rsid w:val="00643786"/>
    <w:rsid w:val="00643FAB"/>
    <w:rsid w:val="00644733"/>
    <w:rsid w:val="00645518"/>
    <w:rsid w:val="0064577A"/>
    <w:rsid w:val="006459C4"/>
    <w:rsid w:val="00645F20"/>
    <w:rsid w:val="00646169"/>
    <w:rsid w:val="0064677A"/>
    <w:rsid w:val="006477FD"/>
    <w:rsid w:val="00650BFC"/>
    <w:rsid w:val="006518A2"/>
    <w:rsid w:val="00651C21"/>
    <w:rsid w:val="00651D8D"/>
    <w:rsid w:val="00651E63"/>
    <w:rsid w:val="006527C2"/>
    <w:rsid w:val="006535A8"/>
    <w:rsid w:val="0065378B"/>
    <w:rsid w:val="00653B66"/>
    <w:rsid w:val="00653D3F"/>
    <w:rsid w:val="00653FDB"/>
    <w:rsid w:val="00654CB9"/>
    <w:rsid w:val="00654DAC"/>
    <w:rsid w:val="006555C6"/>
    <w:rsid w:val="0065569B"/>
    <w:rsid w:val="00656140"/>
    <w:rsid w:val="006566C4"/>
    <w:rsid w:val="00656C22"/>
    <w:rsid w:val="006577D7"/>
    <w:rsid w:val="00657D2F"/>
    <w:rsid w:val="006600F1"/>
    <w:rsid w:val="006602B1"/>
    <w:rsid w:val="00661164"/>
    <w:rsid w:val="0066275A"/>
    <w:rsid w:val="006629E2"/>
    <w:rsid w:val="00662CE3"/>
    <w:rsid w:val="00662EED"/>
    <w:rsid w:val="00664E86"/>
    <w:rsid w:val="006668DA"/>
    <w:rsid w:val="00667506"/>
    <w:rsid w:val="0066785E"/>
    <w:rsid w:val="00667A91"/>
    <w:rsid w:val="00667B9B"/>
    <w:rsid w:val="00667C94"/>
    <w:rsid w:val="00670293"/>
    <w:rsid w:val="0067205C"/>
    <w:rsid w:val="0067258D"/>
    <w:rsid w:val="006736AB"/>
    <w:rsid w:val="006738F0"/>
    <w:rsid w:val="00673F6C"/>
    <w:rsid w:val="006743C3"/>
    <w:rsid w:val="006761A2"/>
    <w:rsid w:val="00677378"/>
    <w:rsid w:val="006776EC"/>
    <w:rsid w:val="00677D8F"/>
    <w:rsid w:val="00680263"/>
    <w:rsid w:val="00681345"/>
    <w:rsid w:val="006823F9"/>
    <w:rsid w:val="00682CE0"/>
    <w:rsid w:val="006831D4"/>
    <w:rsid w:val="0068355E"/>
    <w:rsid w:val="00683C3D"/>
    <w:rsid w:val="00684C16"/>
    <w:rsid w:val="00685178"/>
    <w:rsid w:val="006864A8"/>
    <w:rsid w:val="00686E1A"/>
    <w:rsid w:val="00686EB9"/>
    <w:rsid w:val="00687018"/>
    <w:rsid w:val="00687029"/>
    <w:rsid w:val="00687795"/>
    <w:rsid w:val="00687B5A"/>
    <w:rsid w:val="00687D9D"/>
    <w:rsid w:val="006906CC"/>
    <w:rsid w:val="0069089F"/>
    <w:rsid w:val="00690987"/>
    <w:rsid w:val="00692081"/>
    <w:rsid w:val="00692604"/>
    <w:rsid w:val="0069263C"/>
    <w:rsid w:val="00694A3B"/>
    <w:rsid w:val="006954D4"/>
    <w:rsid w:val="00697467"/>
    <w:rsid w:val="006A06D5"/>
    <w:rsid w:val="006A13B4"/>
    <w:rsid w:val="006A2825"/>
    <w:rsid w:val="006A2B49"/>
    <w:rsid w:val="006A414B"/>
    <w:rsid w:val="006A52F5"/>
    <w:rsid w:val="006A5B08"/>
    <w:rsid w:val="006A5D4F"/>
    <w:rsid w:val="006A5FD7"/>
    <w:rsid w:val="006A6536"/>
    <w:rsid w:val="006A6C62"/>
    <w:rsid w:val="006A7668"/>
    <w:rsid w:val="006A7D41"/>
    <w:rsid w:val="006B003E"/>
    <w:rsid w:val="006B0472"/>
    <w:rsid w:val="006B08C2"/>
    <w:rsid w:val="006B0FE0"/>
    <w:rsid w:val="006B12EB"/>
    <w:rsid w:val="006B132B"/>
    <w:rsid w:val="006B258A"/>
    <w:rsid w:val="006B2EB8"/>
    <w:rsid w:val="006B34CA"/>
    <w:rsid w:val="006B3E2A"/>
    <w:rsid w:val="006B415C"/>
    <w:rsid w:val="006B46A7"/>
    <w:rsid w:val="006B4AB6"/>
    <w:rsid w:val="006B5CC5"/>
    <w:rsid w:val="006B5F2B"/>
    <w:rsid w:val="006B634B"/>
    <w:rsid w:val="006B6FF9"/>
    <w:rsid w:val="006B7181"/>
    <w:rsid w:val="006C02AD"/>
    <w:rsid w:val="006C08AD"/>
    <w:rsid w:val="006C0EF2"/>
    <w:rsid w:val="006C137B"/>
    <w:rsid w:val="006C1B35"/>
    <w:rsid w:val="006C2310"/>
    <w:rsid w:val="006C2BE8"/>
    <w:rsid w:val="006C2E7F"/>
    <w:rsid w:val="006C31BC"/>
    <w:rsid w:val="006C369A"/>
    <w:rsid w:val="006C38A6"/>
    <w:rsid w:val="006C3FFA"/>
    <w:rsid w:val="006C4F76"/>
    <w:rsid w:val="006C61F0"/>
    <w:rsid w:val="006C62CE"/>
    <w:rsid w:val="006C6AA0"/>
    <w:rsid w:val="006C6C5D"/>
    <w:rsid w:val="006C6FAB"/>
    <w:rsid w:val="006C743F"/>
    <w:rsid w:val="006D03FF"/>
    <w:rsid w:val="006D06C8"/>
    <w:rsid w:val="006D1DD3"/>
    <w:rsid w:val="006D2433"/>
    <w:rsid w:val="006D24C9"/>
    <w:rsid w:val="006D2507"/>
    <w:rsid w:val="006D29C0"/>
    <w:rsid w:val="006D2FF5"/>
    <w:rsid w:val="006D3684"/>
    <w:rsid w:val="006D40F4"/>
    <w:rsid w:val="006D4217"/>
    <w:rsid w:val="006D4720"/>
    <w:rsid w:val="006D4C9B"/>
    <w:rsid w:val="006D5C09"/>
    <w:rsid w:val="006D5D21"/>
    <w:rsid w:val="006D60CB"/>
    <w:rsid w:val="006D66CF"/>
    <w:rsid w:val="006D6737"/>
    <w:rsid w:val="006D700D"/>
    <w:rsid w:val="006E0C28"/>
    <w:rsid w:val="006E0D65"/>
    <w:rsid w:val="006E0E2F"/>
    <w:rsid w:val="006E35BB"/>
    <w:rsid w:val="006E3FE1"/>
    <w:rsid w:val="006E4B40"/>
    <w:rsid w:val="006E50BC"/>
    <w:rsid w:val="006E5914"/>
    <w:rsid w:val="006E6C2C"/>
    <w:rsid w:val="006E6C7D"/>
    <w:rsid w:val="006F0083"/>
    <w:rsid w:val="006F030D"/>
    <w:rsid w:val="006F0D61"/>
    <w:rsid w:val="006F106A"/>
    <w:rsid w:val="006F13F7"/>
    <w:rsid w:val="006F27A6"/>
    <w:rsid w:val="006F2ABB"/>
    <w:rsid w:val="006F326F"/>
    <w:rsid w:val="006F3941"/>
    <w:rsid w:val="006F421E"/>
    <w:rsid w:val="006F455A"/>
    <w:rsid w:val="006F4DA0"/>
    <w:rsid w:val="006F6F99"/>
    <w:rsid w:val="00700AD6"/>
    <w:rsid w:val="00700E58"/>
    <w:rsid w:val="00700E71"/>
    <w:rsid w:val="00700E96"/>
    <w:rsid w:val="00702182"/>
    <w:rsid w:val="007024B6"/>
    <w:rsid w:val="007028C4"/>
    <w:rsid w:val="0070494A"/>
    <w:rsid w:val="00704C03"/>
    <w:rsid w:val="00705391"/>
    <w:rsid w:val="00705C18"/>
    <w:rsid w:val="00705E3F"/>
    <w:rsid w:val="00706617"/>
    <w:rsid w:val="00706E02"/>
    <w:rsid w:val="00706FDE"/>
    <w:rsid w:val="007070DF"/>
    <w:rsid w:val="00707112"/>
    <w:rsid w:val="0070721B"/>
    <w:rsid w:val="00707448"/>
    <w:rsid w:val="007115C2"/>
    <w:rsid w:val="0071172C"/>
    <w:rsid w:val="00712270"/>
    <w:rsid w:val="00713B12"/>
    <w:rsid w:val="00713E64"/>
    <w:rsid w:val="00714420"/>
    <w:rsid w:val="00714AD1"/>
    <w:rsid w:val="007159E0"/>
    <w:rsid w:val="00715A5C"/>
    <w:rsid w:val="00715D71"/>
    <w:rsid w:val="00715F54"/>
    <w:rsid w:val="00715FC7"/>
    <w:rsid w:val="007162B5"/>
    <w:rsid w:val="007164C6"/>
    <w:rsid w:val="0071669D"/>
    <w:rsid w:val="00717061"/>
    <w:rsid w:val="00717544"/>
    <w:rsid w:val="00717B35"/>
    <w:rsid w:val="00717E30"/>
    <w:rsid w:val="00720B1A"/>
    <w:rsid w:val="00720E54"/>
    <w:rsid w:val="0072167A"/>
    <w:rsid w:val="00721839"/>
    <w:rsid w:val="00721EB2"/>
    <w:rsid w:val="00722823"/>
    <w:rsid w:val="00722BC7"/>
    <w:rsid w:val="00723578"/>
    <w:rsid w:val="007239D3"/>
    <w:rsid w:val="00723DEB"/>
    <w:rsid w:val="007244E8"/>
    <w:rsid w:val="007248CC"/>
    <w:rsid w:val="00724960"/>
    <w:rsid w:val="00725D29"/>
    <w:rsid w:val="007266FF"/>
    <w:rsid w:val="00726D6F"/>
    <w:rsid w:val="00727AB4"/>
    <w:rsid w:val="00727ADB"/>
    <w:rsid w:val="007303EE"/>
    <w:rsid w:val="00730D6C"/>
    <w:rsid w:val="007310DA"/>
    <w:rsid w:val="007322F7"/>
    <w:rsid w:val="0073357A"/>
    <w:rsid w:val="00733826"/>
    <w:rsid w:val="00733948"/>
    <w:rsid w:val="00733C0B"/>
    <w:rsid w:val="007348F2"/>
    <w:rsid w:val="00735027"/>
    <w:rsid w:val="007351DC"/>
    <w:rsid w:val="00735C0A"/>
    <w:rsid w:val="00735C56"/>
    <w:rsid w:val="00735D68"/>
    <w:rsid w:val="0073645B"/>
    <w:rsid w:val="00736644"/>
    <w:rsid w:val="00736990"/>
    <w:rsid w:val="00736E1F"/>
    <w:rsid w:val="00736E85"/>
    <w:rsid w:val="007378C7"/>
    <w:rsid w:val="00737A19"/>
    <w:rsid w:val="00737B4B"/>
    <w:rsid w:val="00737C9B"/>
    <w:rsid w:val="00740035"/>
    <w:rsid w:val="007408F0"/>
    <w:rsid w:val="007410E5"/>
    <w:rsid w:val="0074196C"/>
    <w:rsid w:val="00741CC7"/>
    <w:rsid w:val="0074298B"/>
    <w:rsid w:val="00742CBC"/>
    <w:rsid w:val="00743179"/>
    <w:rsid w:val="00743741"/>
    <w:rsid w:val="007442B6"/>
    <w:rsid w:val="00744837"/>
    <w:rsid w:val="00745061"/>
    <w:rsid w:val="0074514D"/>
    <w:rsid w:val="0074597B"/>
    <w:rsid w:val="007463C4"/>
    <w:rsid w:val="00746DDD"/>
    <w:rsid w:val="007472E6"/>
    <w:rsid w:val="007519EB"/>
    <w:rsid w:val="0075207A"/>
    <w:rsid w:val="00752C9C"/>
    <w:rsid w:val="007532D8"/>
    <w:rsid w:val="00753426"/>
    <w:rsid w:val="00753BDB"/>
    <w:rsid w:val="00754884"/>
    <w:rsid w:val="00755A77"/>
    <w:rsid w:val="00757466"/>
    <w:rsid w:val="007576C8"/>
    <w:rsid w:val="0075789A"/>
    <w:rsid w:val="00757937"/>
    <w:rsid w:val="00757BC1"/>
    <w:rsid w:val="0076019B"/>
    <w:rsid w:val="00761BDD"/>
    <w:rsid w:val="00761D2E"/>
    <w:rsid w:val="0076248F"/>
    <w:rsid w:val="00762526"/>
    <w:rsid w:val="007625CA"/>
    <w:rsid w:val="0076297C"/>
    <w:rsid w:val="00762A0F"/>
    <w:rsid w:val="00762B22"/>
    <w:rsid w:val="00762EBB"/>
    <w:rsid w:val="00762FBC"/>
    <w:rsid w:val="007634F5"/>
    <w:rsid w:val="007638D9"/>
    <w:rsid w:val="0076423F"/>
    <w:rsid w:val="007649F8"/>
    <w:rsid w:val="00764D2B"/>
    <w:rsid w:val="007655CF"/>
    <w:rsid w:val="00765D31"/>
    <w:rsid w:val="00765F93"/>
    <w:rsid w:val="00766500"/>
    <w:rsid w:val="00770453"/>
    <w:rsid w:val="00770F89"/>
    <w:rsid w:val="0077391E"/>
    <w:rsid w:val="00773DCA"/>
    <w:rsid w:val="0077415B"/>
    <w:rsid w:val="007751EE"/>
    <w:rsid w:val="0077551C"/>
    <w:rsid w:val="00775723"/>
    <w:rsid w:val="00775766"/>
    <w:rsid w:val="00775B61"/>
    <w:rsid w:val="00775CB7"/>
    <w:rsid w:val="00776060"/>
    <w:rsid w:val="00777612"/>
    <w:rsid w:val="00781725"/>
    <w:rsid w:val="00781B60"/>
    <w:rsid w:val="007826CD"/>
    <w:rsid w:val="00782726"/>
    <w:rsid w:val="0078333D"/>
    <w:rsid w:val="007835DE"/>
    <w:rsid w:val="00783A8E"/>
    <w:rsid w:val="00783F8E"/>
    <w:rsid w:val="007841F4"/>
    <w:rsid w:val="00784408"/>
    <w:rsid w:val="00784C25"/>
    <w:rsid w:val="00784DF1"/>
    <w:rsid w:val="0078503A"/>
    <w:rsid w:val="007852BF"/>
    <w:rsid w:val="00785417"/>
    <w:rsid w:val="007854B5"/>
    <w:rsid w:val="00785A7C"/>
    <w:rsid w:val="00786031"/>
    <w:rsid w:val="00786E6B"/>
    <w:rsid w:val="007876A3"/>
    <w:rsid w:val="00787918"/>
    <w:rsid w:val="007879D0"/>
    <w:rsid w:val="00787ED2"/>
    <w:rsid w:val="007900CF"/>
    <w:rsid w:val="007913DA"/>
    <w:rsid w:val="00791C9E"/>
    <w:rsid w:val="00791D8F"/>
    <w:rsid w:val="0079289F"/>
    <w:rsid w:val="00792AF9"/>
    <w:rsid w:val="007930A1"/>
    <w:rsid w:val="00793A73"/>
    <w:rsid w:val="00794C78"/>
    <w:rsid w:val="007958DC"/>
    <w:rsid w:val="00795973"/>
    <w:rsid w:val="00795D45"/>
    <w:rsid w:val="00795EAE"/>
    <w:rsid w:val="0079680C"/>
    <w:rsid w:val="0079699C"/>
    <w:rsid w:val="00796F9D"/>
    <w:rsid w:val="00797B62"/>
    <w:rsid w:val="00797F5A"/>
    <w:rsid w:val="007A08B1"/>
    <w:rsid w:val="007A09A6"/>
    <w:rsid w:val="007A09DA"/>
    <w:rsid w:val="007A1131"/>
    <w:rsid w:val="007A2881"/>
    <w:rsid w:val="007A4207"/>
    <w:rsid w:val="007A461E"/>
    <w:rsid w:val="007A4AB3"/>
    <w:rsid w:val="007A5014"/>
    <w:rsid w:val="007A59E4"/>
    <w:rsid w:val="007A65C4"/>
    <w:rsid w:val="007A68C1"/>
    <w:rsid w:val="007A720E"/>
    <w:rsid w:val="007A748C"/>
    <w:rsid w:val="007A76C0"/>
    <w:rsid w:val="007B1363"/>
    <w:rsid w:val="007B3B05"/>
    <w:rsid w:val="007B45EC"/>
    <w:rsid w:val="007B47AF"/>
    <w:rsid w:val="007B4928"/>
    <w:rsid w:val="007B4BCD"/>
    <w:rsid w:val="007B4F0C"/>
    <w:rsid w:val="007B5305"/>
    <w:rsid w:val="007B5503"/>
    <w:rsid w:val="007B6A02"/>
    <w:rsid w:val="007B6C7E"/>
    <w:rsid w:val="007B6FB2"/>
    <w:rsid w:val="007B7E49"/>
    <w:rsid w:val="007C091D"/>
    <w:rsid w:val="007C1070"/>
    <w:rsid w:val="007C12C5"/>
    <w:rsid w:val="007C13D8"/>
    <w:rsid w:val="007C299A"/>
    <w:rsid w:val="007C3009"/>
    <w:rsid w:val="007C32D2"/>
    <w:rsid w:val="007C44A4"/>
    <w:rsid w:val="007C4B97"/>
    <w:rsid w:val="007C53CF"/>
    <w:rsid w:val="007C5AD8"/>
    <w:rsid w:val="007C5F87"/>
    <w:rsid w:val="007C61FC"/>
    <w:rsid w:val="007C77C8"/>
    <w:rsid w:val="007C78D9"/>
    <w:rsid w:val="007C7D49"/>
    <w:rsid w:val="007D0511"/>
    <w:rsid w:val="007D0588"/>
    <w:rsid w:val="007D05A2"/>
    <w:rsid w:val="007D109F"/>
    <w:rsid w:val="007D167F"/>
    <w:rsid w:val="007D1B0A"/>
    <w:rsid w:val="007D1C58"/>
    <w:rsid w:val="007D4123"/>
    <w:rsid w:val="007D4243"/>
    <w:rsid w:val="007D4BA2"/>
    <w:rsid w:val="007D4F65"/>
    <w:rsid w:val="007D5492"/>
    <w:rsid w:val="007D6DBC"/>
    <w:rsid w:val="007D6F47"/>
    <w:rsid w:val="007D7683"/>
    <w:rsid w:val="007D7A38"/>
    <w:rsid w:val="007D7ED2"/>
    <w:rsid w:val="007E07D5"/>
    <w:rsid w:val="007E07F7"/>
    <w:rsid w:val="007E0999"/>
    <w:rsid w:val="007E0E6B"/>
    <w:rsid w:val="007E2026"/>
    <w:rsid w:val="007E2606"/>
    <w:rsid w:val="007E3361"/>
    <w:rsid w:val="007E3A3B"/>
    <w:rsid w:val="007E3E38"/>
    <w:rsid w:val="007E40C6"/>
    <w:rsid w:val="007E46FC"/>
    <w:rsid w:val="007E4A85"/>
    <w:rsid w:val="007E4B5C"/>
    <w:rsid w:val="007E542F"/>
    <w:rsid w:val="007E5570"/>
    <w:rsid w:val="007E5798"/>
    <w:rsid w:val="007E5D84"/>
    <w:rsid w:val="007E69E3"/>
    <w:rsid w:val="007E721F"/>
    <w:rsid w:val="007E73E7"/>
    <w:rsid w:val="007E789D"/>
    <w:rsid w:val="007F0190"/>
    <w:rsid w:val="007F039B"/>
    <w:rsid w:val="007F0F34"/>
    <w:rsid w:val="007F1CE9"/>
    <w:rsid w:val="007F21AE"/>
    <w:rsid w:val="007F2208"/>
    <w:rsid w:val="007F2395"/>
    <w:rsid w:val="007F4200"/>
    <w:rsid w:val="007F46C8"/>
    <w:rsid w:val="007F5012"/>
    <w:rsid w:val="007F5F62"/>
    <w:rsid w:val="007F6049"/>
    <w:rsid w:val="007F6108"/>
    <w:rsid w:val="007F629B"/>
    <w:rsid w:val="007F6EB8"/>
    <w:rsid w:val="007F77FA"/>
    <w:rsid w:val="007F7F18"/>
    <w:rsid w:val="00800519"/>
    <w:rsid w:val="0080081C"/>
    <w:rsid w:val="00801843"/>
    <w:rsid w:val="008018E4"/>
    <w:rsid w:val="008019FA"/>
    <w:rsid w:val="00801EF0"/>
    <w:rsid w:val="00801F3D"/>
    <w:rsid w:val="00802330"/>
    <w:rsid w:val="008041B9"/>
    <w:rsid w:val="008051A1"/>
    <w:rsid w:val="00806069"/>
    <w:rsid w:val="008061FA"/>
    <w:rsid w:val="00806A8E"/>
    <w:rsid w:val="0080728F"/>
    <w:rsid w:val="008079CF"/>
    <w:rsid w:val="00810238"/>
    <w:rsid w:val="00810B4C"/>
    <w:rsid w:val="00810D6F"/>
    <w:rsid w:val="008111D9"/>
    <w:rsid w:val="00812823"/>
    <w:rsid w:val="00812F10"/>
    <w:rsid w:val="0081376C"/>
    <w:rsid w:val="008138CD"/>
    <w:rsid w:val="00813CE4"/>
    <w:rsid w:val="00813F97"/>
    <w:rsid w:val="008148DC"/>
    <w:rsid w:val="00814A4E"/>
    <w:rsid w:val="00814B8E"/>
    <w:rsid w:val="00815772"/>
    <w:rsid w:val="00815828"/>
    <w:rsid w:val="008159E1"/>
    <w:rsid w:val="00815A83"/>
    <w:rsid w:val="00815F0F"/>
    <w:rsid w:val="008164CA"/>
    <w:rsid w:val="008169B3"/>
    <w:rsid w:val="00817218"/>
    <w:rsid w:val="00817426"/>
    <w:rsid w:val="00817C1F"/>
    <w:rsid w:val="00817D98"/>
    <w:rsid w:val="008204F7"/>
    <w:rsid w:val="00820BC0"/>
    <w:rsid w:val="00821473"/>
    <w:rsid w:val="00821EBE"/>
    <w:rsid w:val="0082306C"/>
    <w:rsid w:val="0082307A"/>
    <w:rsid w:val="0082350B"/>
    <w:rsid w:val="00824E04"/>
    <w:rsid w:val="008258BB"/>
    <w:rsid w:val="00826075"/>
    <w:rsid w:val="008264A3"/>
    <w:rsid w:val="00826678"/>
    <w:rsid w:val="008269F6"/>
    <w:rsid w:val="008271F7"/>
    <w:rsid w:val="008274F6"/>
    <w:rsid w:val="00827565"/>
    <w:rsid w:val="0082759C"/>
    <w:rsid w:val="00827C8E"/>
    <w:rsid w:val="0083013F"/>
    <w:rsid w:val="00830178"/>
    <w:rsid w:val="008306EB"/>
    <w:rsid w:val="0083092D"/>
    <w:rsid w:val="00830C0F"/>
    <w:rsid w:val="00830FCF"/>
    <w:rsid w:val="00831135"/>
    <w:rsid w:val="00831359"/>
    <w:rsid w:val="00832BBA"/>
    <w:rsid w:val="008333DF"/>
    <w:rsid w:val="00833592"/>
    <w:rsid w:val="00833EE3"/>
    <w:rsid w:val="00833F9C"/>
    <w:rsid w:val="00834806"/>
    <w:rsid w:val="00834A1E"/>
    <w:rsid w:val="00834BE1"/>
    <w:rsid w:val="00834DC8"/>
    <w:rsid w:val="00835405"/>
    <w:rsid w:val="008357F9"/>
    <w:rsid w:val="00835CAA"/>
    <w:rsid w:val="008375F3"/>
    <w:rsid w:val="0083773E"/>
    <w:rsid w:val="00837D9E"/>
    <w:rsid w:val="00840473"/>
    <w:rsid w:val="008409C8"/>
    <w:rsid w:val="00840B4A"/>
    <w:rsid w:val="00840DF6"/>
    <w:rsid w:val="00841220"/>
    <w:rsid w:val="00841303"/>
    <w:rsid w:val="0084161F"/>
    <w:rsid w:val="0084190E"/>
    <w:rsid w:val="00841B90"/>
    <w:rsid w:val="0084368F"/>
    <w:rsid w:val="008456C4"/>
    <w:rsid w:val="0084590F"/>
    <w:rsid w:val="0084591D"/>
    <w:rsid w:val="008460DC"/>
    <w:rsid w:val="00846A00"/>
    <w:rsid w:val="008479DD"/>
    <w:rsid w:val="00847B64"/>
    <w:rsid w:val="00847E42"/>
    <w:rsid w:val="008500AB"/>
    <w:rsid w:val="008512D0"/>
    <w:rsid w:val="00851EE2"/>
    <w:rsid w:val="00853E4B"/>
    <w:rsid w:val="00854128"/>
    <w:rsid w:val="00855429"/>
    <w:rsid w:val="0085598B"/>
    <w:rsid w:val="00856373"/>
    <w:rsid w:val="00856D1F"/>
    <w:rsid w:val="00857214"/>
    <w:rsid w:val="008600A5"/>
    <w:rsid w:val="00860138"/>
    <w:rsid w:val="00860402"/>
    <w:rsid w:val="008608D2"/>
    <w:rsid w:val="00860F82"/>
    <w:rsid w:val="008614D3"/>
    <w:rsid w:val="00862ECD"/>
    <w:rsid w:val="0086301B"/>
    <w:rsid w:val="008634F5"/>
    <w:rsid w:val="00863D87"/>
    <w:rsid w:val="00864267"/>
    <w:rsid w:val="008659AF"/>
    <w:rsid w:val="00865A02"/>
    <w:rsid w:val="008660C3"/>
    <w:rsid w:val="00866580"/>
    <w:rsid w:val="00867F32"/>
    <w:rsid w:val="00870C94"/>
    <w:rsid w:val="00870D21"/>
    <w:rsid w:val="00870EF5"/>
    <w:rsid w:val="008710F6"/>
    <w:rsid w:val="0087131E"/>
    <w:rsid w:val="00871552"/>
    <w:rsid w:val="008717D2"/>
    <w:rsid w:val="00871942"/>
    <w:rsid w:val="008719F0"/>
    <w:rsid w:val="00872196"/>
    <w:rsid w:val="008733DA"/>
    <w:rsid w:val="008734E4"/>
    <w:rsid w:val="008734FA"/>
    <w:rsid w:val="00874DD0"/>
    <w:rsid w:val="00875205"/>
    <w:rsid w:val="00875B78"/>
    <w:rsid w:val="00875BB8"/>
    <w:rsid w:val="00875C63"/>
    <w:rsid w:val="0087653F"/>
    <w:rsid w:val="008765FC"/>
    <w:rsid w:val="00876F9D"/>
    <w:rsid w:val="008770A0"/>
    <w:rsid w:val="00877873"/>
    <w:rsid w:val="00877D73"/>
    <w:rsid w:val="00880375"/>
    <w:rsid w:val="008807F6"/>
    <w:rsid w:val="00880D49"/>
    <w:rsid w:val="008815E0"/>
    <w:rsid w:val="00881AD1"/>
    <w:rsid w:val="00883C1A"/>
    <w:rsid w:val="00883E02"/>
    <w:rsid w:val="00883E3F"/>
    <w:rsid w:val="00885D77"/>
    <w:rsid w:val="0088606A"/>
    <w:rsid w:val="00886179"/>
    <w:rsid w:val="00887727"/>
    <w:rsid w:val="00890572"/>
    <w:rsid w:val="008905A6"/>
    <w:rsid w:val="00890605"/>
    <w:rsid w:val="00890714"/>
    <w:rsid w:val="008908A7"/>
    <w:rsid w:val="00890EBC"/>
    <w:rsid w:val="00891174"/>
    <w:rsid w:val="0089120E"/>
    <w:rsid w:val="00891238"/>
    <w:rsid w:val="00891634"/>
    <w:rsid w:val="00891991"/>
    <w:rsid w:val="0089294E"/>
    <w:rsid w:val="00892FA2"/>
    <w:rsid w:val="0089312B"/>
    <w:rsid w:val="0089319D"/>
    <w:rsid w:val="008934E2"/>
    <w:rsid w:val="008943BB"/>
    <w:rsid w:val="008948FD"/>
    <w:rsid w:val="00895A5C"/>
    <w:rsid w:val="00895E34"/>
    <w:rsid w:val="00895FB9"/>
    <w:rsid w:val="008960AA"/>
    <w:rsid w:val="0089624E"/>
    <w:rsid w:val="00896C4F"/>
    <w:rsid w:val="008A0576"/>
    <w:rsid w:val="008A066E"/>
    <w:rsid w:val="008A07F3"/>
    <w:rsid w:val="008A0812"/>
    <w:rsid w:val="008A175C"/>
    <w:rsid w:val="008A1D4A"/>
    <w:rsid w:val="008A2929"/>
    <w:rsid w:val="008A3451"/>
    <w:rsid w:val="008A394A"/>
    <w:rsid w:val="008A3C43"/>
    <w:rsid w:val="008A3C57"/>
    <w:rsid w:val="008A442C"/>
    <w:rsid w:val="008A49D2"/>
    <w:rsid w:val="008A54A6"/>
    <w:rsid w:val="008A566F"/>
    <w:rsid w:val="008A5D0F"/>
    <w:rsid w:val="008A5E23"/>
    <w:rsid w:val="008A72E2"/>
    <w:rsid w:val="008A7729"/>
    <w:rsid w:val="008B0309"/>
    <w:rsid w:val="008B071A"/>
    <w:rsid w:val="008B0878"/>
    <w:rsid w:val="008B0DE1"/>
    <w:rsid w:val="008B19FF"/>
    <w:rsid w:val="008B22CC"/>
    <w:rsid w:val="008B275E"/>
    <w:rsid w:val="008B2869"/>
    <w:rsid w:val="008B2E1F"/>
    <w:rsid w:val="008B32B4"/>
    <w:rsid w:val="008B38D8"/>
    <w:rsid w:val="008B3CDF"/>
    <w:rsid w:val="008B420E"/>
    <w:rsid w:val="008B4DDE"/>
    <w:rsid w:val="008B5059"/>
    <w:rsid w:val="008B510C"/>
    <w:rsid w:val="008B5581"/>
    <w:rsid w:val="008B58E6"/>
    <w:rsid w:val="008B5D32"/>
    <w:rsid w:val="008B5DA0"/>
    <w:rsid w:val="008B5F66"/>
    <w:rsid w:val="008B621E"/>
    <w:rsid w:val="008B7D6C"/>
    <w:rsid w:val="008C0042"/>
    <w:rsid w:val="008C0141"/>
    <w:rsid w:val="008C0409"/>
    <w:rsid w:val="008C091C"/>
    <w:rsid w:val="008C0C0F"/>
    <w:rsid w:val="008C1B2E"/>
    <w:rsid w:val="008C1C1D"/>
    <w:rsid w:val="008C2216"/>
    <w:rsid w:val="008C23C1"/>
    <w:rsid w:val="008C26DB"/>
    <w:rsid w:val="008C27AD"/>
    <w:rsid w:val="008C2B51"/>
    <w:rsid w:val="008C2E16"/>
    <w:rsid w:val="008C3315"/>
    <w:rsid w:val="008C35BC"/>
    <w:rsid w:val="008C3885"/>
    <w:rsid w:val="008C3DFC"/>
    <w:rsid w:val="008C445D"/>
    <w:rsid w:val="008C4933"/>
    <w:rsid w:val="008C4A56"/>
    <w:rsid w:val="008C51DF"/>
    <w:rsid w:val="008C559E"/>
    <w:rsid w:val="008C5C57"/>
    <w:rsid w:val="008C620D"/>
    <w:rsid w:val="008C68EA"/>
    <w:rsid w:val="008C7788"/>
    <w:rsid w:val="008C7E51"/>
    <w:rsid w:val="008D00C6"/>
    <w:rsid w:val="008D0189"/>
    <w:rsid w:val="008D03C3"/>
    <w:rsid w:val="008D0AD6"/>
    <w:rsid w:val="008D2952"/>
    <w:rsid w:val="008D2AF9"/>
    <w:rsid w:val="008D3121"/>
    <w:rsid w:val="008D389B"/>
    <w:rsid w:val="008D3A36"/>
    <w:rsid w:val="008D3FB2"/>
    <w:rsid w:val="008D4358"/>
    <w:rsid w:val="008D43CC"/>
    <w:rsid w:val="008D5DFF"/>
    <w:rsid w:val="008D616F"/>
    <w:rsid w:val="008D7EE3"/>
    <w:rsid w:val="008E00E3"/>
    <w:rsid w:val="008E1079"/>
    <w:rsid w:val="008E1325"/>
    <w:rsid w:val="008E183F"/>
    <w:rsid w:val="008E1A52"/>
    <w:rsid w:val="008E1BCE"/>
    <w:rsid w:val="008E1D73"/>
    <w:rsid w:val="008E34B5"/>
    <w:rsid w:val="008E3988"/>
    <w:rsid w:val="008E4255"/>
    <w:rsid w:val="008E43D3"/>
    <w:rsid w:val="008E5359"/>
    <w:rsid w:val="008E5F88"/>
    <w:rsid w:val="008E691F"/>
    <w:rsid w:val="008E6A77"/>
    <w:rsid w:val="008E6B8D"/>
    <w:rsid w:val="008E7FBD"/>
    <w:rsid w:val="008F05F4"/>
    <w:rsid w:val="008F09A3"/>
    <w:rsid w:val="008F1872"/>
    <w:rsid w:val="008F211F"/>
    <w:rsid w:val="008F3D07"/>
    <w:rsid w:val="008F3D55"/>
    <w:rsid w:val="008F3D7F"/>
    <w:rsid w:val="008F48F7"/>
    <w:rsid w:val="008F4C4F"/>
    <w:rsid w:val="008F4E7A"/>
    <w:rsid w:val="008F543A"/>
    <w:rsid w:val="008F54F9"/>
    <w:rsid w:val="008F61F4"/>
    <w:rsid w:val="008F7B04"/>
    <w:rsid w:val="008F7F70"/>
    <w:rsid w:val="00900588"/>
    <w:rsid w:val="009022AE"/>
    <w:rsid w:val="00903090"/>
    <w:rsid w:val="00903239"/>
    <w:rsid w:val="00904191"/>
    <w:rsid w:val="00904429"/>
    <w:rsid w:val="009044E6"/>
    <w:rsid w:val="009046B5"/>
    <w:rsid w:val="00905136"/>
    <w:rsid w:val="00905E09"/>
    <w:rsid w:val="0090640D"/>
    <w:rsid w:val="0090751F"/>
    <w:rsid w:val="00907C44"/>
    <w:rsid w:val="00910589"/>
    <w:rsid w:val="00910AF2"/>
    <w:rsid w:val="009112A1"/>
    <w:rsid w:val="00911D61"/>
    <w:rsid w:val="00915D18"/>
    <w:rsid w:val="00915F2D"/>
    <w:rsid w:val="00920647"/>
    <w:rsid w:val="00920D8E"/>
    <w:rsid w:val="009212DB"/>
    <w:rsid w:val="00921876"/>
    <w:rsid w:val="00921CA4"/>
    <w:rsid w:val="0092266E"/>
    <w:rsid w:val="00923244"/>
    <w:rsid w:val="0092335A"/>
    <w:rsid w:val="00923703"/>
    <w:rsid w:val="009237B2"/>
    <w:rsid w:val="00923DF8"/>
    <w:rsid w:val="009243C8"/>
    <w:rsid w:val="009247EF"/>
    <w:rsid w:val="00925D56"/>
    <w:rsid w:val="009262F7"/>
    <w:rsid w:val="00926371"/>
    <w:rsid w:val="00926674"/>
    <w:rsid w:val="00927973"/>
    <w:rsid w:val="0093049D"/>
    <w:rsid w:val="00931FE3"/>
    <w:rsid w:val="00933971"/>
    <w:rsid w:val="0093497C"/>
    <w:rsid w:val="00934ACE"/>
    <w:rsid w:val="00934D73"/>
    <w:rsid w:val="00935638"/>
    <w:rsid w:val="0093634B"/>
    <w:rsid w:val="0093704A"/>
    <w:rsid w:val="009373D9"/>
    <w:rsid w:val="009374A1"/>
    <w:rsid w:val="00940342"/>
    <w:rsid w:val="0094051F"/>
    <w:rsid w:val="009405F1"/>
    <w:rsid w:val="00940FF7"/>
    <w:rsid w:val="00941A4F"/>
    <w:rsid w:val="00941A9B"/>
    <w:rsid w:val="00941B9A"/>
    <w:rsid w:val="009433B2"/>
    <w:rsid w:val="009435E9"/>
    <w:rsid w:val="00943F79"/>
    <w:rsid w:val="0094404D"/>
    <w:rsid w:val="009453C9"/>
    <w:rsid w:val="0094559B"/>
    <w:rsid w:val="0094586F"/>
    <w:rsid w:val="009469C2"/>
    <w:rsid w:val="00946F7B"/>
    <w:rsid w:val="0094721D"/>
    <w:rsid w:val="00950262"/>
    <w:rsid w:val="009526FD"/>
    <w:rsid w:val="009531E3"/>
    <w:rsid w:val="00954A0B"/>
    <w:rsid w:val="00956169"/>
    <w:rsid w:val="009565E1"/>
    <w:rsid w:val="009566AE"/>
    <w:rsid w:val="009571B1"/>
    <w:rsid w:val="0095773F"/>
    <w:rsid w:val="009577DB"/>
    <w:rsid w:val="00957A41"/>
    <w:rsid w:val="00957AD2"/>
    <w:rsid w:val="00960222"/>
    <w:rsid w:val="009609EC"/>
    <w:rsid w:val="00960BF0"/>
    <w:rsid w:val="00960C1C"/>
    <w:rsid w:val="009613DF"/>
    <w:rsid w:val="00961521"/>
    <w:rsid w:val="009615F5"/>
    <w:rsid w:val="009617B8"/>
    <w:rsid w:val="009617F9"/>
    <w:rsid w:val="00961EA1"/>
    <w:rsid w:val="009625B8"/>
    <w:rsid w:val="00963455"/>
    <w:rsid w:val="00963B59"/>
    <w:rsid w:val="00963B63"/>
    <w:rsid w:val="0096436D"/>
    <w:rsid w:val="009645EE"/>
    <w:rsid w:val="009649FF"/>
    <w:rsid w:val="00964EC1"/>
    <w:rsid w:val="009652EA"/>
    <w:rsid w:val="00965DF1"/>
    <w:rsid w:val="0096660B"/>
    <w:rsid w:val="00967DFC"/>
    <w:rsid w:val="009704E1"/>
    <w:rsid w:val="009705BC"/>
    <w:rsid w:val="00970CE1"/>
    <w:rsid w:val="00971179"/>
    <w:rsid w:val="00971B0E"/>
    <w:rsid w:val="00972E77"/>
    <w:rsid w:val="0097383A"/>
    <w:rsid w:val="00973FBD"/>
    <w:rsid w:val="00974598"/>
    <w:rsid w:val="00974607"/>
    <w:rsid w:val="00974A1C"/>
    <w:rsid w:val="009754AE"/>
    <w:rsid w:val="00975726"/>
    <w:rsid w:val="00975C3D"/>
    <w:rsid w:val="00975E9D"/>
    <w:rsid w:val="0097638F"/>
    <w:rsid w:val="00976459"/>
    <w:rsid w:val="00976589"/>
    <w:rsid w:val="00976932"/>
    <w:rsid w:val="00980E2B"/>
    <w:rsid w:val="00981119"/>
    <w:rsid w:val="0098140C"/>
    <w:rsid w:val="0098142D"/>
    <w:rsid w:val="009821D5"/>
    <w:rsid w:val="00982676"/>
    <w:rsid w:val="009826C2"/>
    <w:rsid w:val="00982F6C"/>
    <w:rsid w:val="00983CD6"/>
    <w:rsid w:val="00984780"/>
    <w:rsid w:val="00984B07"/>
    <w:rsid w:val="00984FFB"/>
    <w:rsid w:val="00985F11"/>
    <w:rsid w:val="0098624D"/>
    <w:rsid w:val="0098643A"/>
    <w:rsid w:val="0098653E"/>
    <w:rsid w:val="00986D70"/>
    <w:rsid w:val="00987315"/>
    <w:rsid w:val="009878DF"/>
    <w:rsid w:val="00987E20"/>
    <w:rsid w:val="00992681"/>
    <w:rsid w:val="00992BC8"/>
    <w:rsid w:val="00992C4E"/>
    <w:rsid w:val="00992E73"/>
    <w:rsid w:val="00993452"/>
    <w:rsid w:val="00993A1E"/>
    <w:rsid w:val="00994F21"/>
    <w:rsid w:val="009952CB"/>
    <w:rsid w:val="00995F21"/>
    <w:rsid w:val="00996BA6"/>
    <w:rsid w:val="0099778C"/>
    <w:rsid w:val="009977A2"/>
    <w:rsid w:val="009A060E"/>
    <w:rsid w:val="009A0E29"/>
    <w:rsid w:val="009A0FC6"/>
    <w:rsid w:val="009A135A"/>
    <w:rsid w:val="009A194E"/>
    <w:rsid w:val="009A1980"/>
    <w:rsid w:val="009A353B"/>
    <w:rsid w:val="009A3904"/>
    <w:rsid w:val="009A3976"/>
    <w:rsid w:val="009A3F57"/>
    <w:rsid w:val="009A43F6"/>
    <w:rsid w:val="009A471F"/>
    <w:rsid w:val="009A5F00"/>
    <w:rsid w:val="009A688D"/>
    <w:rsid w:val="009A6DCA"/>
    <w:rsid w:val="009A7DF9"/>
    <w:rsid w:val="009B0CFA"/>
    <w:rsid w:val="009B117B"/>
    <w:rsid w:val="009B1214"/>
    <w:rsid w:val="009B1AEE"/>
    <w:rsid w:val="009B2C90"/>
    <w:rsid w:val="009B3232"/>
    <w:rsid w:val="009B3939"/>
    <w:rsid w:val="009B43CA"/>
    <w:rsid w:val="009B46B8"/>
    <w:rsid w:val="009B4C52"/>
    <w:rsid w:val="009B56CB"/>
    <w:rsid w:val="009B62CA"/>
    <w:rsid w:val="009B6AD8"/>
    <w:rsid w:val="009B7064"/>
    <w:rsid w:val="009B72DC"/>
    <w:rsid w:val="009B78F5"/>
    <w:rsid w:val="009B7E1F"/>
    <w:rsid w:val="009C0050"/>
    <w:rsid w:val="009C03E7"/>
    <w:rsid w:val="009C098D"/>
    <w:rsid w:val="009C1540"/>
    <w:rsid w:val="009C2791"/>
    <w:rsid w:val="009C2FFB"/>
    <w:rsid w:val="009C3021"/>
    <w:rsid w:val="009C3FF7"/>
    <w:rsid w:val="009C5073"/>
    <w:rsid w:val="009C6256"/>
    <w:rsid w:val="009C6736"/>
    <w:rsid w:val="009C6F0A"/>
    <w:rsid w:val="009C729D"/>
    <w:rsid w:val="009C7479"/>
    <w:rsid w:val="009C7C63"/>
    <w:rsid w:val="009C7DAA"/>
    <w:rsid w:val="009D0037"/>
    <w:rsid w:val="009D00AB"/>
    <w:rsid w:val="009D03BE"/>
    <w:rsid w:val="009D16B1"/>
    <w:rsid w:val="009D29E2"/>
    <w:rsid w:val="009D2C1B"/>
    <w:rsid w:val="009D32E3"/>
    <w:rsid w:val="009D426E"/>
    <w:rsid w:val="009D4C5E"/>
    <w:rsid w:val="009D5142"/>
    <w:rsid w:val="009D625B"/>
    <w:rsid w:val="009D71FB"/>
    <w:rsid w:val="009D73CE"/>
    <w:rsid w:val="009D7491"/>
    <w:rsid w:val="009E186C"/>
    <w:rsid w:val="009E2640"/>
    <w:rsid w:val="009E29F5"/>
    <w:rsid w:val="009E3C87"/>
    <w:rsid w:val="009E3CE0"/>
    <w:rsid w:val="009E5572"/>
    <w:rsid w:val="009E5BF9"/>
    <w:rsid w:val="009E5E17"/>
    <w:rsid w:val="009E64BE"/>
    <w:rsid w:val="009E6A21"/>
    <w:rsid w:val="009E6C79"/>
    <w:rsid w:val="009E738D"/>
    <w:rsid w:val="009F04CB"/>
    <w:rsid w:val="009F08F2"/>
    <w:rsid w:val="009F0F7C"/>
    <w:rsid w:val="009F2016"/>
    <w:rsid w:val="009F27D1"/>
    <w:rsid w:val="009F44CB"/>
    <w:rsid w:val="009F5ABB"/>
    <w:rsid w:val="009F5CE3"/>
    <w:rsid w:val="009F6089"/>
    <w:rsid w:val="009F6507"/>
    <w:rsid w:val="009F67A9"/>
    <w:rsid w:val="009F767C"/>
    <w:rsid w:val="00A000B6"/>
    <w:rsid w:val="00A000D8"/>
    <w:rsid w:val="00A002D6"/>
    <w:rsid w:val="00A00313"/>
    <w:rsid w:val="00A01774"/>
    <w:rsid w:val="00A02BE0"/>
    <w:rsid w:val="00A0330C"/>
    <w:rsid w:val="00A049D7"/>
    <w:rsid w:val="00A04CAF"/>
    <w:rsid w:val="00A06337"/>
    <w:rsid w:val="00A06667"/>
    <w:rsid w:val="00A06F6C"/>
    <w:rsid w:val="00A0751E"/>
    <w:rsid w:val="00A0752E"/>
    <w:rsid w:val="00A07715"/>
    <w:rsid w:val="00A107E8"/>
    <w:rsid w:val="00A10C0F"/>
    <w:rsid w:val="00A10E62"/>
    <w:rsid w:val="00A11651"/>
    <w:rsid w:val="00A11973"/>
    <w:rsid w:val="00A11F71"/>
    <w:rsid w:val="00A1309E"/>
    <w:rsid w:val="00A139A2"/>
    <w:rsid w:val="00A13D48"/>
    <w:rsid w:val="00A13E8C"/>
    <w:rsid w:val="00A1428B"/>
    <w:rsid w:val="00A14314"/>
    <w:rsid w:val="00A148BA"/>
    <w:rsid w:val="00A14AA2"/>
    <w:rsid w:val="00A14ABC"/>
    <w:rsid w:val="00A14D3B"/>
    <w:rsid w:val="00A14E7F"/>
    <w:rsid w:val="00A15B9E"/>
    <w:rsid w:val="00A15E76"/>
    <w:rsid w:val="00A1677C"/>
    <w:rsid w:val="00A16B2B"/>
    <w:rsid w:val="00A17322"/>
    <w:rsid w:val="00A17427"/>
    <w:rsid w:val="00A17563"/>
    <w:rsid w:val="00A1782B"/>
    <w:rsid w:val="00A17F1E"/>
    <w:rsid w:val="00A2029D"/>
    <w:rsid w:val="00A20777"/>
    <w:rsid w:val="00A20AE6"/>
    <w:rsid w:val="00A21376"/>
    <w:rsid w:val="00A21D24"/>
    <w:rsid w:val="00A22355"/>
    <w:rsid w:val="00A224B5"/>
    <w:rsid w:val="00A22AC1"/>
    <w:rsid w:val="00A22F58"/>
    <w:rsid w:val="00A231D2"/>
    <w:rsid w:val="00A23F57"/>
    <w:rsid w:val="00A24691"/>
    <w:rsid w:val="00A24A9B"/>
    <w:rsid w:val="00A24E33"/>
    <w:rsid w:val="00A255DC"/>
    <w:rsid w:val="00A26202"/>
    <w:rsid w:val="00A27001"/>
    <w:rsid w:val="00A27085"/>
    <w:rsid w:val="00A305EC"/>
    <w:rsid w:val="00A30709"/>
    <w:rsid w:val="00A31A86"/>
    <w:rsid w:val="00A31D47"/>
    <w:rsid w:val="00A3318A"/>
    <w:rsid w:val="00A33D10"/>
    <w:rsid w:val="00A3418F"/>
    <w:rsid w:val="00A34F57"/>
    <w:rsid w:val="00A355D4"/>
    <w:rsid w:val="00A35FA4"/>
    <w:rsid w:val="00A361FC"/>
    <w:rsid w:val="00A377FD"/>
    <w:rsid w:val="00A3782B"/>
    <w:rsid w:val="00A37A83"/>
    <w:rsid w:val="00A40348"/>
    <w:rsid w:val="00A40408"/>
    <w:rsid w:val="00A40CB5"/>
    <w:rsid w:val="00A40FAC"/>
    <w:rsid w:val="00A415EE"/>
    <w:rsid w:val="00A419A6"/>
    <w:rsid w:val="00A43093"/>
    <w:rsid w:val="00A4331D"/>
    <w:rsid w:val="00A43D5D"/>
    <w:rsid w:val="00A44AB3"/>
    <w:rsid w:val="00A44FEF"/>
    <w:rsid w:val="00A45DCF"/>
    <w:rsid w:val="00A4677E"/>
    <w:rsid w:val="00A46D52"/>
    <w:rsid w:val="00A50274"/>
    <w:rsid w:val="00A50823"/>
    <w:rsid w:val="00A50B44"/>
    <w:rsid w:val="00A51D4A"/>
    <w:rsid w:val="00A52747"/>
    <w:rsid w:val="00A5320E"/>
    <w:rsid w:val="00A53700"/>
    <w:rsid w:val="00A53850"/>
    <w:rsid w:val="00A53B4C"/>
    <w:rsid w:val="00A54A46"/>
    <w:rsid w:val="00A55604"/>
    <w:rsid w:val="00A57D4E"/>
    <w:rsid w:val="00A60B4A"/>
    <w:rsid w:val="00A61101"/>
    <w:rsid w:val="00A61FA6"/>
    <w:rsid w:val="00A6208E"/>
    <w:rsid w:val="00A6239F"/>
    <w:rsid w:val="00A624A8"/>
    <w:rsid w:val="00A63572"/>
    <w:rsid w:val="00A63AD4"/>
    <w:rsid w:val="00A643EA"/>
    <w:rsid w:val="00A64902"/>
    <w:rsid w:val="00A64C81"/>
    <w:rsid w:val="00A6502A"/>
    <w:rsid w:val="00A6605D"/>
    <w:rsid w:val="00A664DC"/>
    <w:rsid w:val="00A66B2C"/>
    <w:rsid w:val="00A66B37"/>
    <w:rsid w:val="00A6754B"/>
    <w:rsid w:val="00A67EDF"/>
    <w:rsid w:val="00A700E0"/>
    <w:rsid w:val="00A72B06"/>
    <w:rsid w:val="00A73A38"/>
    <w:rsid w:val="00A741AF"/>
    <w:rsid w:val="00A748B8"/>
    <w:rsid w:val="00A75486"/>
    <w:rsid w:val="00A7553E"/>
    <w:rsid w:val="00A75E98"/>
    <w:rsid w:val="00A7692F"/>
    <w:rsid w:val="00A76E04"/>
    <w:rsid w:val="00A76EF0"/>
    <w:rsid w:val="00A81775"/>
    <w:rsid w:val="00A82856"/>
    <w:rsid w:val="00A8289A"/>
    <w:rsid w:val="00A82AE3"/>
    <w:rsid w:val="00A83724"/>
    <w:rsid w:val="00A83F79"/>
    <w:rsid w:val="00A846B7"/>
    <w:rsid w:val="00A863A5"/>
    <w:rsid w:val="00A86BCF"/>
    <w:rsid w:val="00A86C88"/>
    <w:rsid w:val="00A87E38"/>
    <w:rsid w:val="00A87F34"/>
    <w:rsid w:val="00A900D9"/>
    <w:rsid w:val="00A90648"/>
    <w:rsid w:val="00A90DEE"/>
    <w:rsid w:val="00A91B33"/>
    <w:rsid w:val="00A92350"/>
    <w:rsid w:val="00A935E3"/>
    <w:rsid w:val="00A93CE3"/>
    <w:rsid w:val="00A94181"/>
    <w:rsid w:val="00A94384"/>
    <w:rsid w:val="00A944EF"/>
    <w:rsid w:val="00A946BB"/>
    <w:rsid w:val="00A9564F"/>
    <w:rsid w:val="00A95AB2"/>
    <w:rsid w:val="00A968E7"/>
    <w:rsid w:val="00A97104"/>
    <w:rsid w:val="00A9770C"/>
    <w:rsid w:val="00A977FD"/>
    <w:rsid w:val="00AA0BAE"/>
    <w:rsid w:val="00AA1196"/>
    <w:rsid w:val="00AA1481"/>
    <w:rsid w:val="00AA2B2E"/>
    <w:rsid w:val="00AA35E5"/>
    <w:rsid w:val="00AA3E59"/>
    <w:rsid w:val="00AA3F25"/>
    <w:rsid w:val="00AA405A"/>
    <w:rsid w:val="00AA62E8"/>
    <w:rsid w:val="00AA63AB"/>
    <w:rsid w:val="00AA7A80"/>
    <w:rsid w:val="00AA7B3A"/>
    <w:rsid w:val="00AA7D18"/>
    <w:rsid w:val="00AA7F90"/>
    <w:rsid w:val="00AB00BF"/>
    <w:rsid w:val="00AB0EFB"/>
    <w:rsid w:val="00AB16BC"/>
    <w:rsid w:val="00AB3F6F"/>
    <w:rsid w:val="00AB49DE"/>
    <w:rsid w:val="00AB5484"/>
    <w:rsid w:val="00AB5531"/>
    <w:rsid w:val="00AB5A8B"/>
    <w:rsid w:val="00AB5CF3"/>
    <w:rsid w:val="00AB6964"/>
    <w:rsid w:val="00AB7885"/>
    <w:rsid w:val="00AB7C94"/>
    <w:rsid w:val="00AC0010"/>
    <w:rsid w:val="00AC0112"/>
    <w:rsid w:val="00AC017B"/>
    <w:rsid w:val="00AC25B7"/>
    <w:rsid w:val="00AC26CF"/>
    <w:rsid w:val="00AC280D"/>
    <w:rsid w:val="00AC3A38"/>
    <w:rsid w:val="00AC4C43"/>
    <w:rsid w:val="00AC55B6"/>
    <w:rsid w:val="00AC5B34"/>
    <w:rsid w:val="00AC6D7C"/>
    <w:rsid w:val="00AC725F"/>
    <w:rsid w:val="00AC7FEE"/>
    <w:rsid w:val="00AD01FE"/>
    <w:rsid w:val="00AD08AA"/>
    <w:rsid w:val="00AD0C16"/>
    <w:rsid w:val="00AD1C1A"/>
    <w:rsid w:val="00AD2C7F"/>
    <w:rsid w:val="00AD2F21"/>
    <w:rsid w:val="00AD30B6"/>
    <w:rsid w:val="00AD33AE"/>
    <w:rsid w:val="00AD3CD7"/>
    <w:rsid w:val="00AD40F1"/>
    <w:rsid w:val="00AD4949"/>
    <w:rsid w:val="00AD4B43"/>
    <w:rsid w:val="00AD4C4D"/>
    <w:rsid w:val="00AD53F0"/>
    <w:rsid w:val="00AD55E0"/>
    <w:rsid w:val="00AD5691"/>
    <w:rsid w:val="00AD5F7B"/>
    <w:rsid w:val="00AD6050"/>
    <w:rsid w:val="00AD6317"/>
    <w:rsid w:val="00AD6825"/>
    <w:rsid w:val="00AD71DA"/>
    <w:rsid w:val="00AD77B2"/>
    <w:rsid w:val="00AE0D24"/>
    <w:rsid w:val="00AE1213"/>
    <w:rsid w:val="00AE1364"/>
    <w:rsid w:val="00AE18DB"/>
    <w:rsid w:val="00AE23FE"/>
    <w:rsid w:val="00AE2630"/>
    <w:rsid w:val="00AE29C7"/>
    <w:rsid w:val="00AE45D4"/>
    <w:rsid w:val="00AE469D"/>
    <w:rsid w:val="00AE4CAB"/>
    <w:rsid w:val="00AE64BB"/>
    <w:rsid w:val="00AE78D2"/>
    <w:rsid w:val="00AE7AE2"/>
    <w:rsid w:val="00AE7F3C"/>
    <w:rsid w:val="00AF02CF"/>
    <w:rsid w:val="00AF05C7"/>
    <w:rsid w:val="00AF0BFD"/>
    <w:rsid w:val="00AF0C0C"/>
    <w:rsid w:val="00AF131F"/>
    <w:rsid w:val="00AF1735"/>
    <w:rsid w:val="00AF2637"/>
    <w:rsid w:val="00AF2927"/>
    <w:rsid w:val="00AF2CCD"/>
    <w:rsid w:val="00AF2E5E"/>
    <w:rsid w:val="00AF3310"/>
    <w:rsid w:val="00AF3657"/>
    <w:rsid w:val="00AF389E"/>
    <w:rsid w:val="00AF4042"/>
    <w:rsid w:val="00AF439F"/>
    <w:rsid w:val="00AF4619"/>
    <w:rsid w:val="00AF4CAC"/>
    <w:rsid w:val="00AF5062"/>
    <w:rsid w:val="00AF55C7"/>
    <w:rsid w:val="00AF5FD6"/>
    <w:rsid w:val="00AF6D37"/>
    <w:rsid w:val="00AF7494"/>
    <w:rsid w:val="00AF7A7C"/>
    <w:rsid w:val="00B0005A"/>
    <w:rsid w:val="00B00221"/>
    <w:rsid w:val="00B00460"/>
    <w:rsid w:val="00B00933"/>
    <w:rsid w:val="00B00D31"/>
    <w:rsid w:val="00B00E84"/>
    <w:rsid w:val="00B00F0B"/>
    <w:rsid w:val="00B012EC"/>
    <w:rsid w:val="00B013BC"/>
    <w:rsid w:val="00B0169B"/>
    <w:rsid w:val="00B01D44"/>
    <w:rsid w:val="00B03849"/>
    <w:rsid w:val="00B0436E"/>
    <w:rsid w:val="00B05E90"/>
    <w:rsid w:val="00B05FAB"/>
    <w:rsid w:val="00B06BD2"/>
    <w:rsid w:val="00B06F8E"/>
    <w:rsid w:val="00B0723C"/>
    <w:rsid w:val="00B07845"/>
    <w:rsid w:val="00B07C83"/>
    <w:rsid w:val="00B07FFC"/>
    <w:rsid w:val="00B101DD"/>
    <w:rsid w:val="00B10768"/>
    <w:rsid w:val="00B10AC3"/>
    <w:rsid w:val="00B10EB2"/>
    <w:rsid w:val="00B1251B"/>
    <w:rsid w:val="00B1252C"/>
    <w:rsid w:val="00B12892"/>
    <w:rsid w:val="00B13332"/>
    <w:rsid w:val="00B13FD9"/>
    <w:rsid w:val="00B14D6F"/>
    <w:rsid w:val="00B14FAC"/>
    <w:rsid w:val="00B15B20"/>
    <w:rsid w:val="00B1696A"/>
    <w:rsid w:val="00B1730C"/>
    <w:rsid w:val="00B1750F"/>
    <w:rsid w:val="00B17B60"/>
    <w:rsid w:val="00B21593"/>
    <w:rsid w:val="00B218B6"/>
    <w:rsid w:val="00B22829"/>
    <w:rsid w:val="00B22977"/>
    <w:rsid w:val="00B22EE0"/>
    <w:rsid w:val="00B2370C"/>
    <w:rsid w:val="00B23800"/>
    <w:rsid w:val="00B2425E"/>
    <w:rsid w:val="00B24606"/>
    <w:rsid w:val="00B24B36"/>
    <w:rsid w:val="00B25248"/>
    <w:rsid w:val="00B25A4F"/>
    <w:rsid w:val="00B2643B"/>
    <w:rsid w:val="00B264BF"/>
    <w:rsid w:val="00B266E6"/>
    <w:rsid w:val="00B268EC"/>
    <w:rsid w:val="00B26CA1"/>
    <w:rsid w:val="00B30F63"/>
    <w:rsid w:val="00B31402"/>
    <w:rsid w:val="00B3168E"/>
    <w:rsid w:val="00B31A5F"/>
    <w:rsid w:val="00B31C1C"/>
    <w:rsid w:val="00B322B8"/>
    <w:rsid w:val="00B32605"/>
    <w:rsid w:val="00B32614"/>
    <w:rsid w:val="00B33E89"/>
    <w:rsid w:val="00B342E8"/>
    <w:rsid w:val="00B345FD"/>
    <w:rsid w:val="00B34DE1"/>
    <w:rsid w:val="00B3585D"/>
    <w:rsid w:val="00B36041"/>
    <w:rsid w:val="00B369EA"/>
    <w:rsid w:val="00B36C70"/>
    <w:rsid w:val="00B3783D"/>
    <w:rsid w:val="00B400A4"/>
    <w:rsid w:val="00B402B9"/>
    <w:rsid w:val="00B4082A"/>
    <w:rsid w:val="00B40E07"/>
    <w:rsid w:val="00B4110E"/>
    <w:rsid w:val="00B432A7"/>
    <w:rsid w:val="00B43D46"/>
    <w:rsid w:val="00B4427B"/>
    <w:rsid w:val="00B445ED"/>
    <w:rsid w:val="00B44B7E"/>
    <w:rsid w:val="00B44DCF"/>
    <w:rsid w:val="00B44E6D"/>
    <w:rsid w:val="00B44F08"/>
    <w:rsid w:val="00B45212"/>
    <w:rsid w:val="00B45B0A"/>
    <w:rsid w:val="00B463B6"/>
    <w:rsid w:val="00B50932"/>
    <w:rsid w:val="00B50E1A"/>
    <w:rsid w:val="00B51857"/>
    <w:rsid w:val="00B52275"/>
    <w:rsid w:val="00B52627"/>
    <w:rsid w:val="00B527F1"/>
    <w:rsid w:val="00B52FAB"/>
    <w:rsid w:val="00B53422"/>
    <w:rsid w:val="00B536D8"/>
    <w:rsid w:val="00B53A1E"/>
    <w:rsid w:val="00B53BF3"/>
    <w:rsid w:val="00B53DBA"/>
    <w:rsid w:val="00B553D5"/>
    <w:rsid w:val="00B55CEC"/>
    <w:rsid w:val="00B55D3B"/>
    <w:rsid w:val="00B55F3D"/>
    <w:rsid w:val="00B573C5"/>
    <w:rsid w:val="00B574A2"/>
    <w:rsid w:val="00B57DC8"/>
    <w:rsid w:val="00B602F5"/>
    <w:rsid w:val="00B60FC4"/>
    <w:rsid w:val="00B61429"/>
    <w:rsid w:val="00B61B0C"/>
    <w:rsid w:val="00B61F51"/>
    <w:rsid w:val="00B61F62"/>
    <w:rsid w:val="00B63CAA"/>
    <w:rsid w:val="00B64126"/>
    <w:rsid w:val="00B642F6"/>
    <w:rsid w:val="00B645DF"/>
    <w:rsid w:val="00B64691"/>
    <w:rsid w:val="00B650CF"/>
    <w:rsid w:val="00B65249"/>
    <w:rsid w:val="00B65C79"/>
    <w:rsid w:val="00B66F48"/>
    <w:rsid w:val="00B670F5"/>
    <w:rsid w:val="00B67447"/>
    <w:rsid w:val="00B67A65"/>
    <w:rsid w:val="00B707B3"/>
    <w:rsid w:val="00B70F73"/>
    <w:rsid w:val="00B71423"/>
    <w:rsid w:val="00B71D8D"/>
    <w:rsid w:val="00B7200B"/>
    <w:rsid w:val="00B72A93"/>
    <w:rsid w:val="00B73A96"/>
    <w:rsid w:val="00B73F17"/>
    <w:rsid w:val="00B74672"/>
    <w:rsid w:val="00B759CB"/>
    <w:rsid w:val="00B75CB7"/>
    <w:rsid w:val="00B75D00"/>
    <w:rsid w:val="00B77787"/>
    <w:rsid w:val="00B77EED"/>
    <w:rsid w:val="00B80CD6"/>
    <w:rsid w:val="00B80F69"/>
    <w:rsid w:val="00B810AE"/>
    <w:rsid w:val="00B822A9"/>
    <w:rsid w:val="00B823D1"/>
    <w:rsid w:val="00B824CC"/>
    <w:rsid w:val="00B82847"/>
    <w:rsid w:val="00B82A44"/>
    <w:rsid w:val="00B82ECC"/>
    <w:rsid w:val="00B84468"/>
    <w:rsid w:val="00B844B2"/>
    <w:rsid w:val="00B847E1"/>
    <w:rsid w:val="00B84923"/>
    <w:rsid w:val="00B85DEE"/>
    <w:rsid w:val="00B8680F"/>
    <w:rsid w:val="00B86E20"/>
    <w:rsid w:val="00B902AE"/>
    <w:rsid w:val="00B9156A"/>
    <w:rsid w:val="00B91CE4"/>
    <w:rsid w:val="00B923E1"/>
    <w:rsid w:val="00B9346F"/>
    <w:rsid w:val="00B9380C"/>
    <w:rsid w:val="00B939A1"/>
    <w:rsid w:val="00B93AE8"/>
    <w:rsid w:val="00B93C1E"/>
    <w:rsid w:val="00B93ED3"/>
    <w:rsid w:val="00B94033"/>
    <w:rsid w:val="00B954A2"/>
    <w:rsid w:val="00B95921"/>
    <w:rsid w:val="00B95E05"/>
    <w:rsid w:val="00B973D4"/>
    <w:rsid w:val="00B9775F"/>
    <w:rsid w:val="00B97BAC"/>
    <w:rsid w:val="00BA05AC"/>
    <w:rsid w:val="00BA0AE1"/>
    <w:rsid w:val="00BA112A"/>
    <w:rsid w:val="00BA1F9D"/>
    <w:rsid w:val="00BA2E83"/>
    <w:rsid w:val="00BA3740"/>
    <w:rsid w:val="00BA3BE7"/>
    <w:rsid w:val="00BA3DB5"/>
    <w:rsid w:val="00BA45D1"/>
    <w:rsid w:val="00BA4CBE"/>
    <w:rsid w:val="00BA5AAF"/>
    <w:rsid w:val="00BA5CEB"/>
    <w:rsid w:val="00BA6567"/>
    <w:rsid w:val="00BA6FFD"/>
    <w:rsid w:val="00BA7E9D"/>
    <w:rsid w:val="00BB0D64"/>
    <w:rsid w:val="00BB0F26"/>
    <w:rsid w:val="00BB1AA5"/>
    <w:rsid w:val="00BB1EB5"/>
    <w:rsid w:val="00BB2AEC"/>
    <w:rsid w:val="00BB2EE8"/>
    <w:rsid w:val="00BB305D"/>
    <w:rsid w:val="00BB35AE"/>
    <w:rsid w:val="00BB394E"/>
    <w:rsid w:val="00BB3CD6"/>
    <w:rsid w:val="00BB41EC"/>
    <w:rsid w:val="00BB4B8F"/>
    <w:rsid w:val="00BB4D8E"/>
    <w:rsid w:val="00BB5D32"/>
    <w:rsid w:val="00BB5DAC"/>
    <w:rsid w:val="00BB75EC"/>
    <w:rsid w:val="00BB7992"/>
    <w:rsid w:val="00BB7AAC"/>
    <w:rsid w:val="00BB7F33"/>
    <w:rsid w:val="00BC05EB"/>
    <w:rsid w:val="00BC1366"/>
    <w:rsid w:val="00BC2729"/>
    <w:rsid w:val="00BC2EBD"/>
    <w:rsid w:val="00BC3029"/>
    <w:rsid w:val="00BC353A"/>
    <w:rsid w:val="00BC4383"/>
    <w:rsid w:val="00BC45E3"/>
    <w:rsid w:val="00BC4C5C"/>
    <w:rsid w:val="00BC540A"/>
    <w:rsid w:val="00BC5B62"/>
    <w:rsid w:val="00BC5EE8"/>
    <w:rsid w:val="00BC5F67"/>
    <w:rsid w:val="00BC754A"/>
    <w:rsid w:val="00BC7928"/>
    <w:rsid w:val="00BD059C"/>
    <w:rsid w:val="00BD0AD5"/>
    <w:rsid w:val="00BD0D78"/>
    <w:rsid w:val="00BD0E1F"/>
    <w:rsid w:val="00BD1CEF"/>
    <w:rsid w:val="00BD2392"/>
    <w:rsid w:val="00BD323A"/>
    <w:rsid w:val="00BD45D4"/>
    <w:rsid w:val="00BD6013"/>
    <w:rsid w:val="00BD7505"/>
    <w:rsid w:val="00BE0E22"/>
    <w:rsid w:val="00BE10E3"/>
    <w:rsid w:val="00BE1B78"/>
    <w:rsid w:val="00BE2883"/>
    <w:rsid w:val="00BE2A0C"/>
    <w:rsid w:val="00BE2B51"/>
    <w:rsid w:val="00BE2BA2"/>
    <w:rsid w:val="00BE2FE0"/>
    <w:rsid w:val="00BE2FE4"/>
    <w:rsid w:val="00BE311A"/>
    <w:rsid w:val="00BE3458"/>
    <w:rsid w:val="00BE406C"/>
    <w:rsid w:val="00BE476B"/>
    <w:rsid w:val="00BE677A"/>
    <w:rsid w:val="00BE6C78"/>
    <w:rsid w:val="00BE6C81"/>
    <w:rsid w:val="00BE6EAC"/>
    <w:rsid w:val="00BE7490"/>
    <w:rsid w:val="00BE77CF"/>
    <w:rsid w:val="00BF03DA"/>
    <w:rsid w:val="00BF09D4"/>
    <w:rsid w:val="00BF0C2D"/>
    <w:rsid w:val="00BF0C50"/>
    <w:rsid w:val="00BF228D"/>
    <w:rsid w:val="00BF269E"/>
    <w:rsid w:val="00BF28E4"/>
    <w:rsid w:val="00BF3244"/>
    <w:rsid w:val="00BF437A"/>
    <w:rsid w:val="00BF4EE8"/>
    <w:rsid w:val="00BF5F24"/>
    <w:rsid w:val="00BF6C7E"/>
    <w:rsid w:val="00BF6D15"/>
    <w:rsid w:val="00BF77F0"/>
    <w:rsid w:val="00BF7956"/>
    <w:rsid w:val="00C006E7"/>
    <w:rsid w:val="00C016A6"/>
    <w:rsid w:val="00C02576"/>
    <w:rsid w:val="00C0262D"/>
    <w:rsid w:val="00C03E4E"/>
    <w:rsid w:val="00C03F3B"/>
    <w:rsid w:val="00C04DD8"/>
    <w:rsid w:val="00C05B36"/>
    <w:rsid w:val="00C06581"/>
    <w:rsid w:val="00C06B65"/>
    <w:rsid w:val="00C06F41"/>
    <w:rsid w:val="00C07956"/>
    <w:rsid w:val="00C07B12"/>
    <w:rsid w:val="00C07F26"/>
    <w:rsid w:val="00C1044E"/>
    <w:rsid w:val="00C10844"/>
    <w:rsid w:val="00C10FA3"/>
    <w:rsid w:val="00C10FCC"/>
    <w:rsid w:val="00C1121A"/>
    <w:rsid w:val="00C112B0"/>
    <w:rsid w:val="00C11355"/>
    <w:rsid w:val="00C11673"/>
    <w:rsid w:val="00C116C2"/>
    <w:rsid w:val="00C117A1"/>
    <w:rsid w:val="00C117C0"/>
    <w:rsid w:val="00C12481"/>
    <w:rsid w:val="00C127E4"/>
    <w:rsid w:val="00C1347F"/>
    <w:rsid w:val="00C13E6B"/>
    <w:rsid w:val="00C149EB"/>
    <w:rsid w:val="00C154E8"/>
    <w:rsid w:val="00C15713"/>
    <w:rsid w:val="00C15C6C"/>
    <w:rsid w:val="00C15DC1"/>
    <w:rsid w:val="00C161FF"/>
    <w:rsid w:val="00C16467"/>
    <w:rsid w:val="00C17153"/>
    <w:rsid w:val="00C20803"/>
    <w:rsid w:val="00C20CAC"/>
    <w:rsid w:val="00C215F7"/>
    <w:rsid w:val="00C217F1"/>
    <w:rsid w:val="00C21864"/>
    <w:rsid w:val="00C2263A"/>
    <w:rsid w:val="00C22741"/>
    <w:rsid w:val="00C231DE"/>
    <w:rsid w:val="00C2368D"/>
    <w:rsid w:val="00C23C53"/>
    <w:rsid w:val="00C2415B"/>
    <w:rsid w:val="00C250BB"/>
    <w:rsid w:val="00C2545F"/>
    <w:rsid w:val="00C25A10"/>
    <w:rsid w:val="00C273D4"/>
    <w:rsid w:val="00C27753"/>
    <w:rsid w:val="00C27A96"/>
    <w:rsid w:val="00C27E24"/>
    <w:rsid w:val="00C306E6"/>
    <w:rsid w:val="00C3074A"/>
    <w:rsid w:val="00C32230"/>
    <w:rsid w:val="00C33070"/>
    <w:rsid w:val="00C331FC"/>
    <w:rsid w:val="00C3431C"/>
    <w:rsid w:val="00C345E5"/>
    <w:rsid w:val="00C354A8"/>
    <w:rsid w:val="00C35D0B"/>
    <w:rsid w:val="00C35D91"/>
    <w:rsid w:val="00C36500"/>
    <w:rsid w:val="00C3691F"/>
    <w:rsid w:val="00C36E13"/>
    <w:rsid w:val="00C37A58"/>
    <w:rsid w:val="00C37F2D"/>
    <w:rsid w:val="00C40277"/>
    <w:rsid w:val="00C40E43"/>
    <w:rsid w:val="00C411A4"/>
    <w:rsid w:val="00C41717"/>
    <w:rsid w:val="00C41CE0"/>
    <w:rsid w:val="00C42B7C"/>
    <w:rsid w:val="00C42C75"/>
    <w:rsid w:val="00C42C7A"/>
    <w:rsid w:val="00C42EA7"/>
    <w:rsid w:val="00C43533"/>
    <w:rsid w:val="00C44F30"/>
    <w:rsid w:val="00C451F9"/>
    <w:rsid w:val="00C4582D"/>
    <w:rsid w:val="00C45C5E"/>
    <w:rsid w:val="00C46CC5"/>
    <w:rsid w:val="00C471BF"/>
    <w:rsid w:val="00C474B2"/>
    <w:rsid w:val="00C47B14"/>
    <w:rsid w:val="00C50415"/>
    <w:rsid w:val="00C5091E"/>
    <w:rsid w:val="00C50C96"/>
    <w:rsid w:val="00C50EB9"/>
    <w:rsid w:val="00C515AE"/>
    <w:rsid w:val="00C51FA7"/>
    <w:rsid w:val="00C5247F"/>
    <w:rsid w:val="00C524FD"/>
    <w:rsid w:val="00C528AF"/>
    <w:rsid w:val="00C52A15"/>
    <w:rsid w:val="00C532CC"/>
    <w:rsid w:val="00C53F78"/>
    <w:rsid w:val="00C5407F"/>
    <w:rsid w:val="00C54796"/>
    <w:rsid w:val="00C54E2B"/>
    <w:rsid w:val="00C54EBF"/>
    <w:rsid w:val="00C55773"/>
    <w:rsid w:val="00C557A0"/>
    <w:rsid w:val="00C55D03"/>
    <w:rsid w:val="00C566B7"/>
    <w:rsid w:val="00C571B0"/>
    <w:rsid w:val="00C6031F"/>
    <w:rsid w:val="00C608C3"/>
    <w:rsid w:val="00C60FA7"/>
    <w:rsid w:val="00C61648"/>
    <w:rsid w:val="00C61A25"/>
    <w:rsid w:val="00C62952"/>
    <w:rsid w:val="00C6298A"/>
    <w:rsid w:val="00C639FF"/>
    <w:rsid w:val="00C63D80"/>
    <w:rsid w:val="00C6416E"/>
    <w:rsid w:val="00C64539"/>
    <w:rsid w:val="00C64B1E"/>
    <w:rsid w:val="00C65B88"/>
    <w:rsid w:val="00C66252"/>
    <w:rsid w:val="00C6642D"/>
    <w:rsid w:val="00C66B66"/>
    <w:rsid w:val="00C679DC"/>
    <w:rsid w:val="00C67E19"/>
    <w:rsid w:val="00C70C12"/>
    <w:rsid w:val="00C71141"/>
    <w:rsid w:val="00C71AB6"/>
    <w:rsid w:val="00C71D83"/>
    <w:rsid w:val="00C71D9F"/>
    <w:rsid w:val="00C72D93"/>
    <w:rsid w:val="00C72F38"/>
    <w:rsid w:val="00C73BE7"/>
    <w:rsid w:val="00C743F5"/>
    <w:rsid w:val="00C747D0"/>
    <w:rsid w:val="00C749B0"/>
    <w:rsid w:val="00C74FD6"/>
    <w:rsid w:val="00C76193"/>
    <w:rsid w:val="00C76C62"/>
    <w:rsid w:val="00C76DA0"/>
    <w:rsid w:val="00C76F55"/>
    <w:rsid w:val="00C77017"/>
    <w:rsid w:val="00C77E65"/>
    <w:rsid w:val="00C77F0D"/>
    <w:rsid w:val="00C80423"/>
    <w:rsid w:val="00C815A2"/>
    <w:rsid w:val="00C81987"/>
    <w:rsid w:val="00C81A52"/>
    <w:rsid w:val="00C81B7C"/>
    <w:rsid w:val="00C831D2"/>
    <w:rsid w:val="00C83B2F"/>
    <w:rsid w:val="00C84262"/>
    <w:rsid w:val="00C8560B"/>
    <w:rsid w:val="00C860ED"/>
    <w:rsid w:val="00C865A7"/>
    <w:rsid w:val="00C86E2D"/>
    <w:rsid w:val="00C86F7D"/>
    <w:rsid w:val="00C87769"/>
    <w:rsid w:val="00C87BF0"/>
    <w:rsid w:val="00C87C34"/>
    <w:rsid w:val="00C87F36"/>
    <w:rsid w:val="00C9007A"/>
    <w:rsid w:val="00C9043D"/>
    <w:rsid w:val="00C90755"/>
    <w:rsid w:val="00C9100C"/>
    <w:rsid w:val="00C91554"/>
    <w:rsid w:val="00C91C9A"/>
    <w:rsid w:val="00C925C0"/>
    <w:rsid w:val="00C94C9D"/>
    <w:rsid w:val="00C95247"/>
    <w:rsid w:val="00C95A66"/>
    <w:rsid w:val="00C95C4F"/>
    <w:rsid w:val="00C9638D"/>
    <w:rsid w:val="00C97239"/>
    <w:rsid w:val="00CA0AE2"/>
    <w:rsid w:val="00CA157F"/>
    <w:rsid w:val="00CA1B97"/>
    <w:rsid w:val="00CA1C0D"/>
    <w:rsid w:val="00CA22E5"/>
    <w:rsid w:val="00CA35D3"/>
    <w:rsid w:val="00CA4839"/>
    <w:rsid w:val="00CA501F"/>
    <w:rsid w:val="00CA5901"/>
    <w:rsid w:val="00CA6328"/>
    <w:rsid w:val="00CA6C2F"/>
    <w:rsid w:val="00CA6E8D"/>
    <w:rsid w:val="00CA78D1"/>
    <w:rsid w:val="00CA78F0"/>
    <w:rsid w:val="00CB0042"/>
    <w:rsid w:val="00CB05FE"/>
    <w:rsid w:val="00CB0885"/>
    <w:rsid w:val="00CB0A43"/>
    <w:rsid w:val="00CB0CF1"/>
    <w:rsid w:val="00CB0EC0"/>
    <w:rsid w:val="00CB10C3"/>
    <w:rsid w:val="00CB145C"/>
    <w:rsid w:val="00CB24D1"/>
    <w:rsid w:val="00CB33DB"/>
    <w:rsid w:val="00CB3B71"/>
    <w:rsid w:val="00CB3F14"/>
    <w:rsid w:val="00CB541E"/>
    <w:rsid w:val="00CB6073"/>
    <w:rsid w:val="00CB6A30"/>
    <w:rsid w:val="00CB6E7E"/>
    <w:rsid w:val="00CC02C6"/>
    <w:rsid w:val="00CC0403"/>
    <w:rsid w:val="00CC058D"/>
    <w:rsid w:val="00CC06E7"/>
    <w:rsid w:val="00CC0A01"/>
    <w:rsid w:val="00CC17E1"/>
    <w:rsid w:val="00CC1F60"/>
    <w:rsid w:val="00CC2029"/>
    <w:rsid w:val="00CC2141"/>
    <w:rsid w:val="00CC251B"/>
    <w:rsid w:val="00CC2B43"/>
    <w:rsid w:val="00CC3CDE"/>
    <w:rsid w:val="00CC4DC4"/>
    <w:rsid w:val="00CC5D93"/>
    <w:rsid w:val="00CC5E4C"/>
    <w:rsid w:val="00CC6D4B"/>
    <w:rsid w:val="00CC6DF9"/>
    <w:rsid w:val="00CC7173"/>
    <w:rsid w:val="00CC77F6"/>
    <w:rsid w:val="00CD072F"/>
    <w:rsid w:val="00CD077D"/>
    <w:rsid w:val="00CD0C03"/>
    <w:rsid w:val="00CD104E"/>
    <w:rsid w:val="00CD112B"/>
    <w:rsid w:val="00CD208A"/>
    <w:rsid w:val="00CD2741"/>
    <w:rsid w:val="00CD2F1D"/>
    <w:rsid w:val="00CD327E"/>
    <w:rsid w:val="00CD335C"/>
    <w:rsid w:val="00CD33DE"/>
    <w:rsid w:val="00CD3E1D"/>
    <w:rsid w:val="00CD3F99"/>
    <w:rsid w:val="00CD6558"/>
    <w:rsid w:val="00CD6580"/>
    <w:rsid w:val="00CD6A58"/>
    <w:rsid w:val="00CD6E8F"/>
    <w:rsid w:val="00CD740F"/>
    <w:rsid w:val="00CD7515"/>
    <w:rsid w:val="00CD78D2"/>
    <w:rsid w:val="00CE0E1E"/>
    <w:rsid w:val="00CE16CA"/>
    <w:rsid w:val="00CE1943"/>
    <w:rsid w:val="00CE1F87"/>
    <w:rsid w:val="00CE30F5"/>
    <w:rsid w:val="00CE3358"/>
    <w:rsid w:val="00CE5508"/>
    <w:rsid w:val="00CE559D"/>
    <w:rsid w:val="00CE5811"/>
    <w:rsid w:val="00CE5A88"/>
    <w:rsid w:val="00CE5C39"/>
    <w:rsid w:val="00CE6158"/>
    <w:rsid w:val="00CE633D"/>
    <w:rsid w:val="00CE6D8F"/>
    <w:rsid w:val="00CE6DF2"/>
    <w:rsid w:val="00CE6FE7"/>
    <w:rsid w:val="00CE7CA4"/>
    <w:rsid w:val="00CE7F51"/>
    <w:rsid w:val="00CF0B1C"/>
    <w:rsid w:val="00CF1DA9"/>
    <w:rsid w:val="00CF210B"/>
    <w:rsid w:val="00CF2477"/>
    <w:rsid w:val="00CF3131"/>
    <w:rsid w:val="00CF346E"/>
    <w:rsid w:val="00CF3607"/>
    <w:rsid w:val="00CF36E6"/>
    <w:rsid w:val="00CF40A9"/>
    <w:rsid w:val="00CF419B"/>
    <w:rsid w:val="00CF6BB8"/>
    <w:rsid w:val="00CF6F2D"/>
    <w:rsid w:val="00CF7861"/>
    <w:rsid w:val="00D00909"/>
    <w:rsid w:val="00D016A7"/>
    <w:rsid w:val="00D01F88"/>
    <w:rsid w:val="00D02A7E"/>
    <w:rsid w:val="00D03105"/>
    <w:rsid w:val="00D0392F"/>
    <w:rsid w:val="00D03BF4"/>
    <w:rsid w:val="00D07E7A"/>
    <w:rsid w:val="00D07EBB"/>
    <w:rsid w:val="00D109AC"/>
    <w:rsid w:val="00D1177E"/>
    <w:rsid w:val="00D1179A"/>
    <w:rsid w:val="00D1196F"/>
    <w:rsid w:val="00D119CB"/>
    <w:rsid w:val="00D11C23"/>
    <w:rsid w:val="00D11D2C"/>
    <w:rsid w:val="00D13197"/>
    <w:rsid w:val="00D134FD"/>
    <w:rsid w:val="00D137D4"/>
    <w:rsid w:val="00D14451"/>
    <w:rsid w:val="00D14D2B"/>
    <w:rsid w:val="00D16770"/>
    <w:rsid w:val="00D16D19"/>
    <w:rsid w:val="00D16D6D"/>
    <w:rsid w:val="00D201CE"/>
    <w:rsid w:val="00D21CD8"/>
    <w:rsid w:val="00D220DA"/>
    <w:rsid w:val="00D22D20"/>
    <w:rsid w:val="00D23594"/>
    <w:rsid w:val="00D238A4"/>
    <w:rsid w:val="00D24104"/>
    <w:rsid w:val="00D245E9"/>
    <w:rsid w:val="00D24834"/>
    <w:rsid w:val="00D256AB"/>
    <w:rsid w:val="00D25A71"/>
    <w:rsid w:val="00D25A9E"/>
    <w:rsid w:val="00D25D39"/>
    <w:rsid w:val="00D2698B"/>
    <w:rsid w:val="00D274F0"/>
    <w:rsid w:val="00D2789C"/>
    <w:rsid w:val="00D305E4"/>
    <w:rsid w:val="00D309DB"/>
    <w:rsid w:val="00D31A27"/>
    <w:rsid w:val="00D31CC0"/>
    <w:rsid w:val="00D31EEF"/>
    <w:rsid w:val="00D321E3"/>
    <w:rsid w:val="00D32F7A"/>
    <w:rsid w:val="00D330CD"/>
    <w:rsid w:val="00D33B60"/>
    <w:rsid w:val="00D33BB6"/>
    <w:rsid w:val="00D33FFC"/>
    <w:rsid w:val="00D34681"/>
    <w:rsid w:val="00D34851"/>
    <w:rsid w:val="00D35860"/>
    <w:rsid w:val="00D35BE4"/>
    <w:rsid w:val="00D35DA2"/>
    <w:rsid w:val="00D369CB"/>
    <w:rsid w:val="00D36CD6"/>
    <w:rsid w:val="00D4156F"/>
    <w:rsid w:val="00D41B6B"/>
    <w:rsid w:val="00D422DA"/>
    <w:rsid w:val="00D4247A"/>
    <w:rsid w:val="00D4274F"/>
    <w:rsid w:val="00D4328A"/>
    <w:rsid w:val="00D43876"/>
    <w:rsid w:val="00D43EB0"/>
    <w:rsid w:val="00D44037"/>
    <w:rsid w:val="00D44301"/>
    <w:rsid w:val="00D44540"/>
    <w:rsid w:val="00D44EDD"/>
    <w:rsid w:val="00D45D38"/>
    <w:rsid w:val="00D461B6"/>
    <w:rsid w:val="00D46A9D"/>
    <w:rsid w:val="00D472A9"/>
    <w:rsid w:val="00D50160"/>
    <w:rsid w:val="00D50F86"/>
    <w:rsid w:val="00D51290"/>
    <w:rsid w:val="00D524D5"/>
    <w:rsid w:val="00D52E8C"/>
    <w:rsid w:val="00D52F60"/>
    <w:rsid w:val="00D53DE5"/>
    <w:rsid w:val="00D54B47"/>
    <w:rsid w:val="00D551B4"/>
    <w:rsid w:val="00D55A9C"/>
    <w:rsid w:val="00D55BC6"/>
    <w:rsid w:val="00D56B73"/>
    <w:rsid w:val="00D5759F"/>
    <w:rsid w:val="00D60857"/>
    <w:rsid w:val="00D61885"/>
    <w:rsid w:val="00D619E1"/>
    <w:rsid w:val="00D63A8D"/>
    <w:rsid w:val="00D63A93"/>
    <w:rsid w:val="00D63F6C"/>
    <w:rsid w:val="00D64502"/>
    <w:rsid w:val="00D65130"/>
    <w:rsid w:val="00D65C76"/>
    <w:rsid w:val="00D65CB3"/>
    <w:rsid w:val="00D668C8"/>
    <w:rsid w:val="00D66B38"/>
    <w:rsid w:val="00D6721A"/>
    <w:rsid w:val="00D674AA"/>
    <w:rsid w:val="00D674FA"/>
    <w:rsid w:val="00D67873"/>
    <w:rsid w:val="00D678FE"/>
    <w:rsid w:val="00D713F1"/>
    <w:rsid w:val="00D71822"/>
    <w:rsid w:val="00D71842"/>
    <w:rsid w:val="00D71C4E"/>
    <w:rsid w:val="00D72006"/>
    <w:rsid w:val="00D72281"/>
    <w:rsid w:val="00D725C7"/>
    <w:rsid w:val="00D725F3"/>
    <w:rsid w:val="00D72965"/>
    <w:rsid w:val="00D72ACA"/>
    <w:rsid w:val="00D72B2A"/>
    <w:rsid w:val="00D7324A"/>
    <w:rsid w:val="00D7387F"/>
    <w:rsid w:val="00D73E55"/>
    <w:rsid w:val="00D75085"/>
    <w:rsid w:val="00D7524D"/>
    <w:rsid w:val="00D753B6"/>
    <w:rsid w:val="00D765AD"/>
    <w:rsid w:val="00D76972"/>
    <w:rsid w:val="00D8033F"/>
    <w:rsid w:val="00D8045C"/>
    <w:rsid w:val="00D80578"/>
    <w:rsid w:val="00D80DDB"/>
    <w:rsid w:val="00D81EEB"/>
    <w:rsid w:val="00D83127"/>
    <w:rsid w:val="00D83944"/>
    <w:rsid w:val="00D84456"/>
    <w:rsid w:val="00D84AAE"/>
    <w:rsid w:val="00D84E05"/>
    <w:rsid w:val="00D856CE"/>
    <w:rsid w:val="00D85761"/>
    <w:rsid w:val="00D86D9D"/>
    <w:rsid w:val="00D87F6B"/>
    <w:rsid w:val="00D90A20"/>
    <w:rsid w:val="00D916B8"/>
    <w:rsid w:val="00D91C34"/>
    <w:rsid w:val="00D9239B"/>
    <w:rsid w:val="00D924EF"/>
    <w:rsid w:val="00D935B9"/>
    <w:rsid w:val="00D94609"/>
    <w:rsid w:val="00D957FF"/>
    <w:rsid w:val="00D964B0"/>
    <w:rsid w:val="00D96692"/>
    <w:rsid w:val="00D9741A"/>
    <w:rsid w:val="00D97F77"/>
    <w:rsid w:val="00DA0262"/>
    <w:rsid w:val="00DA03D3"/>
    <w:rsid w:val="00DA1288"/>
    <w:rsid w:val="00DA1AAA"/>
    <w:rsid w:val="00DA1E82"/>
    <w:rsid w:val="00DA21F6"/>
    <w:rsid w:val="00DA251C"/>
    <w:rsid w:val="00DA26BA"/>
    <w:rsid w:val="00DA2715"/>
    <w:rsid w:val="00DA2B73"/>
    <w:rsid w:val="00DA2C54"/>
    <w:rsid w:val="00DA341E"/>
    <w:rsid w:val="00DA3A6A"/>
    <w:rsid w:val="00DA3AEC"/>
    <w:rsid w:val="00DA3F72"/>
    <w:rsid w:val="00DA4B54"/>
    <w:rsid w:val="00DA4CF1"/>
    <w:rsid w:val="00DA5790"/>
    <w:rsid w:val="00DA5E32"/>
    <w:rsid w:val="00DA6B16"/>
    <w:rsid w:val="00DA7213"/>
    <w:rsid w:val="00DB08A0"/>
    <w:rsid w:val="00DB0E9B"/>
    <w:rsid w:val="00DB0F0A"/>
    <w:rsid w:val="00DB1292"/>
    <w:rsid w:val="00DB1878"/>
    <w:rsid w:val="00DB3079"/>
    <w:rsid w:val="00DB3348"/>
    <w:rsid w:val="00DB3469"/>
    <w:rsid w:val="00DB3529"/>
    <w:rsid w:val="00DB37DE"/>
    <w:rsid w:val="00DB4437"/>
    <w:rsid w:val="00DB47A0"/>
    <w:rsid w:val="00DB487C"/>
    <w:rsid w:val="00DB4BAF"/>
    <w:rsid w:val="00DB54AD"/>
    <w:rsid w:val="00DB5BA0"/>
    <w:rsid w:val="00DB68C9"/>
    <w:rsid w:val="00DB6BC0"/>
    <w:rsid w:val="00DB6D51"/>
    <w:rsid w:val="00DB79FA"/>
    <w:rsid w:val="00DB7D4F"/>
    <w:rsid w:val="00DC03CF"/>
    <w:rsid w:val="00DC16CC"/>
    <w:rsid w:val="00DC16F0"/>
    <w:rsid w:val="00DC1890"/>
    <w:rsid w:val="00DC1AF1"/>
    <w:rsid w:val="00DC318D"/>
    <w:rsid w:val="00DC349E"/>
    <w:rsid w:val="00DC381E"/>
    <w:rsid w:val="00DC47DB"/>
    <w:rsid w:val="00DC531F"/>
    <w:rsid w:val="00DC5545"/>
    <w:rsid w:val="00DC6558"/>
    <w:rsid w:val="00DC6793"/>
    <w:rsid w:val="00DC6878"/>
    <w:rsid w:val="00DC738D"/>
    <w:rsid w:val="00DC783A"/>
    <w:rsid w:val="00DD0000"/>
    <w:rsid w:val="00DD03CC"/>
    <w:rsid w:val="00DD07CA"/>
    <w:rsid w:val="00DD15FF"/>
    <w:rsid w:val="00DD1686"/>
    <w:rsid w:val="00DD21B3"/>
    <w:rsid w:val="00DD2253"/>
    <w:rsid w:val="00DD28C4"/>
    <w:rsid w:val="00DD2ABC"/>
    <w:rsid w:val="00DD2D4C"/>
    <w:rsid w:val="00DD3873"/>
    <w:rsid w:val="00DD3C01"/>
    <w:rsid w:val="00DD477B"/>
    <w:rsid w:val="00DD4ADB"/>
    <w:rsid w:val="00DD4EBE"/>
    <w:rsid w:val="00DD51E9"/>
    <w:rsid w:val="00DD5F38"/>
    <w:rsid w:val="00DD6307"/>
    <w:rsid w:val="00DD6B70"/>
    <w:rsid w:val="00DD6F4B"/>
    <w:rsid w:val="00DE0108"/>
    <w:rsid w:val="00DE0AE9"/>
    <w:rsid w:val="00DE1ED2"/>
    <w:rsid w:val="00DE26B2"/>
    <w:rsid w:val="00DE285C"/>
    <w:rsid w:val="00DE2C9B"/>
    <w:rsid w:val="00DE3453"/>
    <w:rsid w:val="00DE37D9"/>
    <w:rsid w:val="00DE5971"/>
    <w:rsid w:val="00DE6397"/>
    <w:rsid w:val="00DE65FB"/>
    <w:rsid w:val="00DF01B3"/>
    <w:rsid w:val="00DF0749"/>
    <w:rsid w:val="00DF1421"/>
    <w:rsid w:val="00DF1B7B"/>
    <w:rsid w:val="00DF1D67"/>
    <w:rsid w:val="00DF212D"/>
    <w:rsid w:val="00DF22E2"/>
    <w:rsid w:val="00DF2505"/>
    <w:rsid w:val="00DF2630"/>
    <w:rsid w:val="00DF266A"/>
    <w:rsid w:val="00DF2E31"/>
    <w:rsid w:val="00DF3013"/>
    <w:rsid w:val="00DF33E6"/>
    <w:rsid w:val="00DF34B7"/>
    <w:rsid w:val="00DF351D"/>
    <w:rsid w:val="00DF3F0F"/>
    <w:rsid w:val="00DF550C"/>
    <w:rsid w:val="00DF56CC"/>
    <w:rsid w:val="00DF628D"/>
    <w:rsid w:val="00DF72AE"/>
    <w:rsid w:val="00DF7767"/>
    <w:rsid w:val="00E0003C"/>
    <w:rsid w:val="00E00882"/>
    <w:rsid w:val="00E00CF5"/>
    <w:rsid w:val="00E01D28"/>
    <w:rsid w:val="00E02555"/>
    <w:rsid w:val="00E02F5F"/>
    <w:rsid w:val="00E039B4"/>
    <w:rsid w:val="00E0408F"/>
    <w:rsid w:val="00E04443"/>
    <w:rsid w:val="00E04CB3"/>
    <w:rsid w:val="00E05A6B"/>
    <w:rsid w:val="00E061EA"/>
    <w:rsid w:val="00E0634B"/>
    <w:rsid w:val="00E064D1"/>
    <w:rsid w:val="00E06AF5"/>
    <w:rsid w:val="00E06E1A"/>
    <w:rsid w:val="00E06E74"/>
    <w:rsid w:val="00E07708"/>
    <w:rsid w:val="00E07B68"/>
    <w:rsid w:val="00E101DE"/>
    <w:rsid w:val="00E109DD"/>
    <w:rsid w:val="00E10A61"/>
    <w:rsid w:val="00E10CB5"/>
    <w:rsid w:val="00E10D8D"/>
    <w:rsid w:val="00E1334C"/>
    <w:rsid w:val="00E14BBD"/>
    <w:rsid w:val="00E14DA6"/>
    <w:rsid w:val="00E14FB5"/>
    <w:rsid w:val="00E155AD"/>
    <w:rsid w:val="00E17246"/>
    <w:rsid w:val="00E201FA"/>
    <w:rsid w:val="00E208EB"/>
    <w:rsid w:val="00E20AEF"/>
    <w:rsid w:val="00E2190D"/>
    <w:rsid w:val="00E23118"/>
    <w:rsid w:val="00E23958"/>
    <w:rsid w:val="00E23D7F"/>
    <w:rsid w:val="00E249F4"/>
    <w:rsid w:val="00E24C83"/>
    <w:rsid w:val="00E24EB0"/>
    <w:rsid w:val="00E251C3"/>
    <w:rsid w:val="00E25F29"/>
    <w:rsid w:val="00E264C4"/>
    <w:rsid w:val="00E2662F"/>
    <w:rsid w:val="00E26DBC"/>
    <w:rsid w:val="00E27012"/>
    <w:rsid w:val="00E270E9"/>
    <w:rsid w:val="00E27534"/>
    <w:rsid w:val="00E275E6"/>
    <w:rsid w:val="00E278B9"/>
    <w:rsid w:val="00E30589"/>
    <w:rsid w:val="00E30A8B"/>
    <w:rsid w:val="00E31058"/>
    <w:rsid w:val="00E314B6"/>
    <w:rsid w:val="00E316E8"/>
    <w:rsid w:val="00E31FFD"/>
    <w:rsid w:val="00E3277E"/>
    <w:rsid w:val="00E3359B"/>
    <w:rsid w:val="00E33827"/>
    <w:rsid w:val="00E339DF"/>
    <w:rsid w:val="00E34436"/>
    <w:rsid w:val="00E34F6E"/>
    <w:rsid w:val="00E34FA2"/>
    <w:rsid w:val="00E357FA"/>
    <w:rsid w:val="00E35876"/>
    <w:rsid w:val="00E35BB8"/>
    <w:rsid w:val="00E35CB6"/>
    <w:rsid w:val="00E36508"/>
    <w:rsid w:val="00E36588"/>
    <w:rsid w:val="00E4070A"/>
    <w:rsid w:val="00E40D11"/>
    <w:rsid w:val="00E416EE"/>
    <w:rsid w:val="00E41EC4"/>
    <w:rsid w:val="00E422A3"/>
    <w:rsid w:val="00E42424"/>
    <w:rsid w:val="00E42B9B"/>
    <w:rsid w:val="00E42C34"/>
    <w:rsid w:val="00E43E75"/>
    <w:rsid w:val="00E43F32"/>
    <w:rsid w:val="00E450B3"/>
    <w:rsid w:val="00E45DD2"/>
    <w:rsid w:val="00E472EA"/>
    <w:rsid w:val="00E47847"/>
    <w:rsid w:val="00E50A17"/>
    <w:rsid w:val="00E50FF1"/>
    <w:rsid w:val="00E51379"/>
    <w:rsid w:val="00E53353"/>
    <w:rsid w:val="00E55082"/>
    <w:rsid w:val="00E5514D"/>
    <w:rsid w:val="00E5516F"/>
    <w:rsid w:val="00E553CA"/>
    <w:rsid w:val="00E55E15"/>
    <w:rsid w:val="00E564DE"/>
    <w:rsid w:val="00E572A7"/>
    <w:rsid w:val="00E572D6"/>
    <w:rsid w:val="00E57622"/>
    <w:rsid w:val="00E5771E"/>
    <w:rsid w:val="00E60274"/>
    <w:rsid w:val="00E6060B"/>
    <w:rsid w:val="00E606FB"/>
    <w:rsid w:val="00E6111C"/>
    <w:rsid w:val="00E619B0"/>
    <w:rsid w:val="00E62880"/>
    <w:rsid w:val="00E629B9"/>
    <w:rsid w:val="00E63265"/>
    <w:rsid w:val="00E63461"/>
    <w:rsid w:val="00E63549"/>
    <w:rsid w:val="00E638FA"/>
    <w:rsid w:val="00E640F3"/>
    <w:rsid w:val="00E641D2"/>
    <w:rsid w:val="00E64257"/>
    <w:rsid w:val="00E64294"/>
    <w:rsid w:val="00E647BB"/>
    <w:rsid w:val="00E64ADB"/>
    <w:rsid w:val="00E661EE"/>
    <w:rsid w:val="00E66280"/>
    <w:rsid w:val="00E66ED4"/>
    <w:rsid w:val="00E67B3C"/>
    <w:rsid w:val="00E67E83"/>
    <w:rsid w:val="00E67ED8"/>
    <w:rsid w:val="00E702D6"/>
    <w:rsid w:val="00E70A02"/>
    <w:rsid w:val="00E70DE6"/>
    <w:rsid w:val="00E70FF0"/>
    <w:rsid w:val="00E72C8D"/>
    <w:rsid w:val="00E734F8"/>
    <w:rsid w:val="00E741B6"/>
    <w:rsid w:val="00E754DA"/>
    <w:rsid w:val="00E7592B"/>
    <w:rsid w:val="00E7701C"/>
    <w:rsid w:val="00E776D4"/>
    <w:rsid w:val="00E77C63"/>
    <w:rsid w:val="00E80868"/>
    <w:rsid w:val="00E810E5"/>
    <w:rsid w:val="00E814E8"/>
    <w:rsid w:val="00E8170A"/>
    <w:rsid w:val="00E81B22"/>
    <w:rsid w:val="00E8366E"/>
    <w:rsid w:val="00E8397C"/>
    <w:rsid w:val="00E840A3"/>
    <w:rsid w:val="00E841BE"/>
    <w:rsid w:val="00E84251"/>
    <w:rsid w:val="00E85278"/>
    <w:rsid w:val="00E85CB4"/>
    <w:rsid w:val="00E86C99"/>
    <w:rsid w:val="00E86CF8"/>
    <w:rsid w:val="00E92775"/>
    <w:rsid w:val="00E927CD"/>
    <w:rsid w:val="00E927E1"/>
    <w:rsid w:val="00E9308B"/>
    <w:rsid w:val="00E93E0B"/>
    <w:rsid w:val="00E94143"/>
    <w:rsid w:val="00E942A3"/>
    <w:rsid w:val="00E94431"/>
    <w:rsid w:val="00E948E9"/>
    <w:rsid w:val="00E94D37"/>
    <w:rsid w:val="00E94F6D"/>
    <w:rsid w:val="00E94FF5"/>
    <w:rsid w:val="00E9573E"/>
    <w:rsid w:val="00E95B12"/>
    <w:rsid w:val="00E96426"/>
    <w:rsid w:val="00E96588"/>
    <w:rsid w:val="00E96868"/>
    <w:rsid w:val="00E97046"/>
    <w:rsid w:val="00E97AC2"/>
    <w:rsid w:val="00E97BF3"/>
    <w:rsid w:val="00E97D5B"/>
    <w:rsid w:val="00EA13E6"/>
    <w:rsid w:val="00EA15E0"/>
    <w:rsid w:val="00EA1A07"/>
    <w:rsid w:val="00EA415C"/>
    <w:rsid w:val="00EA5BAC"/>
    <w:rsid w:val="00EA76B8"/>
    <w:rsid w:val="00EB0720"/>
    <w:rsid w:val="00EB0869"/>
    <w:rsid w:val="00EB0CEE"/>
    <w:rsid w:val="00EB0D74"/>
    <w:rsid w:val="00EB1230"/>
    <w:rsid w:val="00EB205F"/>
    <w:rsid w:val="00EB2378"/>
    <w:rsid w:val="00EB29AC"/>
    <w:rsid w:val="00EB3800"/>
    <w:rsid w:val="00EB3F2E"/>
    <w:rsid w:val="00EB4310"/>
    <w:rsid w:val="00EB45A4"/>
    <w:rsid w:val="00EB4E55"/>
    <w:rsid w:val="00EB4FEA"/>
    <w:rsid w:val="00EB5283"/>
    <w:rsid w:val="00EB5C6A"/>
    <w:rsid w:val="00EB5DE8"/>
    <w:rsid w:val="00EB63DE"/>
    <w:rsid w:val="00EC0ED0"/>
    <w:rsid w:val="00EC204A"/>
    <w:rsid w:val="00EC2A05"/>
    <w:rsid w:val="00EC2C16"/>
    <w:rsid w:val="00EC3322"/>
    <w:rsid w:val="00EC3C53"/>
    <w:rsid w:val="00EC3E3C"/>
    <w:rsid w:val="00EC3FEA"/>
    <w:rsid w:val="00EC41C9"/>
    <w:rsid w:val="00EC4451"/>
    <w:rsid w:val="00EC46FC"/>
    <w:rsid w:val="00EC5678"/>
    <w:rsid w:val="00EC656D"/>
    <w:rsid w:val="00EC6DB9"/>
    <w:rsid w:val="00EC6E90"/>
    <w:rsid w:val="00EC7730"/>
    <w:rsid w:val="00EC7D33"/>
    <w:rsid w:val="00ED0459"/>
    <w:rsid w:val="00ED056F"/>
    <w:rsid w:val="00ED191C"/>
    <w:rsid w:val="00ED2DCC"/>
    <w:rsid w:val="00ED2EE3"/>
    <w:rsid w:val="00ED3526"/>
    <w:rsid w:val="00ED385A"/>
    <w:rsid w:val="00ED43E6"/>
    <w:rsid w:val="00ED4C0F"/>
    <w:rsid w:val="00ED508B"/>
    <w:rsid w:val="00ED52B8"/>
    <w:rsid w:val="00ED63BA"/>
    <w:rsid w:val="00ED68A9"/>
    <w:rsid w:val="00ED6EF2"/>
    <w:rsid w:val="00ED73D1"/>
    <w:rsid w:val="00ED7BEE"/>
    <w:rsid w:val="00EE0C26"/>
    <w:rsid w:val="00EE16C3"/>
    <w:rsid w:val="00EE1982"/>
    <w:rsid w:val="00EE4409"/>
    <w:rsid w:val="00EE60C7"/>
    <w:rsid w:val="00EE7000"/>
    <w:rsid w:val="00EF0DFA"/>
    <w:rsid w:val="00EF10E9"/>
    <w:rsid w:val="00EF2037"/>
    <w:rsid w:val="00EF2E28"/>
    <w:rsid w:val="00EF311C"/>
    <w:rsid w:val="00EF34F0"/>
    <w:rsid w:val="00EF3955"/>
    <w:rsid w:val="00EF3B9D"/>
    <w:rsid w:val="00EF451D"/>
    <w:rsid w:val="00EF4901"/>
    <w:rsid w:val="00EF4DB4"/>
    <w:rsid w:val="00EF5A3D"/>
    <w:rsid w:val="00EF697C"/>
    <w:rsid w:val="00EF6A47"/>
    <w:rsid w:val="00EF75EF"/>
    <w:rsid w:val="00EF77F0"/>
    <w:rsid w:val="00EF7D95"/>
    <w:rsid w:val="00F0004B"/>
    <w:rsid w:val="00F00AD0"/>
    <w:rsid w:val="00F01CB7"/>
    <w:rsid w:val="00F01E4A"/>
    <w:rsid w:val="00F0224D"/>
    <w:rsid w:val="00F02898"/>
    <w:rsid w:val="00F02ACD"/>
    <w:rsid w:val="00F02CC8"/>
    <w:rsid w:val="00F03C89"/>
    <w:rsid w:val="00F04AA3"/>
    <w:rsid w:val="00F05025"/>
    <w:rsid w:val="00F05757"/>
    <w:rsid w:val="00F05A37"/>
    <w:rsid w:val="00F05DB1"/>
    <w:rsid w:val="00F06D4B"/>
    <w:rsid w:val="00F0798B"/>
    <w:rsid w:val="00F07DC9"/>
    <w:rsid w:val="00F10347"/>
    <w:rsid w:val="00F1037F"/>
    <w:rsid w:val="00F10CDB"/>
    <w:rsid w:val="00F10F03"/>
    <w:rsid w:val="00F1374C"/>
    <w:rsid w:val="00F138BA"/>
    <w:rsid w:val="00F1486C"/>
    <w:rsid w:val="00F14B8F"/>
    <w:rsid w:val="00F14EC3"/>
    <w:rsid w:val="00F15D72"/>
    <w:rsid w:val="00F15E66"/>
    <w:rsid w:val="00F17025"/>
    <w:rsid w:val="00F17BDC"/>
    <w:rsid w:val="00F203B5"/>
    <w:rsid w:val="00F208E5"/>
    <w:rsid w:val="00F220C6"/>
    <w:rsid w:val="00F22385"/>
    <w:rsid w:val="00F22A50"/>
    <w:rsid w:val="00F22BBE"/>
    <w:rsid w:val="00F23083"/>
    <w:rsid w:val="00F234C8"/>
    <w:rsid w:val="00F24E10"/>
    <w:rsid w:val="00F25857"/>
    <w:rsid w:val="00F2632F"/>
    <w:rsid w:val="00F26D54"/>
    <w:rsid w:val="00F30023"/>
    <w:rsid w:val="00F30403"/>
    <w:rsid w:val="00F31B70"/>
    <w:rsid w:val="00F321A0"/>
    <w:rsid w:val="00F32232"/>
    <w:rsid w:val="00F328C2"/>
    <w:rsid w:val="00F32A4E"/>
    <w:rsid w:val="00F32B4F"/>
    <w:rsid w:val="00F34530"/>
    <w:rsid w:val="00F34706"/>
    <w:rsid w:val="00F34A2C"/>
    <w:rsid w:val="00F35E56"/>
    <w:rsid w:val="00F364C3"/>
    <w:rsid w:val="00F40C11"/>
    <w:rsid w:val="00F40FEF"/>
    <w:rsid w:val="00F415D0"/>
    <w:rsid w:val="00F4200F"/>
    <w:rsid w:val="00F422A9"/>
    <w:rsid w:val="00F430CD"/>
    <w:rsid w:val="00F433B8"/>
    <w:rsid w:val="00F43BE5"/>
    <w:rsid w:val="00F43C8C"/>
    <w:rsid w:val="00F44171"/>
    <w:rsid w:val="00F4461E"/>
    <w:rsid w:val="00F45850"/>
    <w:rsid w:val="00F46BB5"/>
    <w:rsid w:val="00F46D05"/>
    <w:rsid w:val="00F4719B"/>
    <w:rsid w:val="00F504C8"/>
    <w:rsid w:val="00F50707"/>
    <w:rsid w:val="00F50C93"/>
    <w:rsid w:val="00F52425"/>
    <w:rsid w:val="00F52C02"/>
    <w:rsid w:val="00F52CA9"/>
    <w:rsid w:val="00F52EA9"/>
    <w:rsid w:val="00F53B60"/>
    <w:rsid w:val="00F53ECB"/>
    <w:rsid w:val="00F54583"/>
    <w:rsid w:val="00F559E0"/>
    <w:rsid w:val="00F56119"/>
    <w:rsid w:val="00F56340"/>
    <w:rsid w:val="00F56426"/>
    <w:rsid w:val="00F56924"/>
    <w:rsid w:val="00F56F90"/>
    <w:rsid w:val="00F577B3"/>
    <w:rsid w:val="00F57F43"/>
    <w:rsid w:val="00F57FDD"/>
    <w:rsid w:val="00F60DCF"/>
    <w:rsid w:val="00F60E43"/>
    <w:rsid w:val="00F61938"/>
    <w:rsid w:val="00F626A5"/>
    <w:rsid w:val="00F62EBF"/>
    <w:rsid w:val="00F636AF"/>
    <w:rsid w:val="00F63931"/>
    <w:rsid w:val="00F6425B"/>
    <w:rsid w:val="00F64ADE"/>
    <w:rsid w:val="00F64BC2"/>
    <w:rsid w:val="00F651A2"/>
    <w:rsid w:val="00F65322"/>
    <w:rsid w:val="00F66D6C"/>
    <w:rsid w:val="00F670C3"/>
    <w:rsid w:val="00F67231"/>
    <w:rsid w:val="00F7075A"/>
    <w:rsid w:val="00F71204"/>
    <w:rsid w:val="00F71BE9"/>
    <w:rsid w:val="00F71C3F"/>
    <w:rsid w:val="00F71EED"/>
    <w:rsid w:val="00F72162"/>
    <w:rsid w:val="00F722BE"/>
    <w:rsid w:val="00F72B40"/>
    <w:rsid w:val="00F72BF7"/>
    <w:rsid w:val="00F73252"/>
    <w:rsid w:val="00F749F8"/>
    <w:rsid w:val="00F74CA9"/>
    <w:rsid w:val="00F75073"/>
    <w:rsid w:val="00F754CD"/>
    <w:rsid w:val="00F75583"/>
    <w:rsid w:val="00F755BD"/>
    <w:rsid w:val="00F755E7"/>
    <w:rsid w:val="00F756C7"/>
    <w:rsid w:val="00F75E29"/>
    <w:rsid w:val="00F76703"/>
    <w:rsid w:val="00F77173"/>
    <w:rsid w:val="00F774B0"/>
    <w:rsid w:val="00F812C5"/>
    <w:rsid w:val="00F81B82"/>
    <w:rsid w:val="00F81DBE"/>
    <w:rsid w:val="00F81E96"/>
    <w:rsid w:val="00F81EDC"/>
    <w:rsid w:val="00F8207B"/>
    <w:rsid w:val="00F82431"/>
    <w:rsid w:val="00F825CF"/>
    <w:rsid w:val="00F8264F"/>
    <w:rsid w:val="00F82C35"/>
    <w:rsid w:val="00F83308"/>
    <w:rsid w:val="00F83377"/>
    <w:rsid w:val="00F835C1"/>
    <w:rsid w:val="00F837C3"/>
    <w:rsid w:val="00F83B87"/>
    <w:rsid w:val="00F84093"/>
    <w:rsid w:val="00F840AF"/>
    <w:rsid w:val="00F84FD7"/>
    <w:rsid w:val="00F85A5E"/>
    <w:rsid w:val="00F867B7"/>
    <w:rsid w:val="00F86A0C"/>
    <w:rsid w:val="00F8735A"/>
    <w:rsid w:val="00F874D8"/>
    <w:rsid w:val="00F90E2D"/>
    <w:rsid w:val="00F93773"/>
    <w:rsid w:val="00F93B19"/>
    <w:rsid w:val="00F93BF8"/>
    <w:rsid w:val="00F94250"/>
    <w:rsid w:val="00F9486D"/>
    <w:rsid w:val="00F94876"/>
    <w:rsid w:val="00F94E26"/>
    <w:rsid w:val="00F955C4"/>
    <w:rsid w:val="00F95673"/>
    <w:rsid w:val="00F959D2"/>
    <w:rsid w:val="00F969BB"/>
    <w:rsid w:val="00F96F20"/>
    <w:rsid w:val="00F97194"/>
    <w:rsid w:val="00F97E6D"/>
    <w:rsid w:val="00F97FA4"/>
    <w:rsid w:val="00FA029C"/>
    <w:rsid w:val="00FA046B"/>
    <w:rsid w:val="00FA07BC"/>
    <w:rsid w:val="00FA10CC"/>
    <w:rsid w:val="00FA1132"/>
    <w:rsid w:val="00FA1D2A"/>
    <w:rsid w:val="00FA2A35"/>
    <w:rsid w:val="00FA2D73"/>
    <w:rsid w:val="00FA3501"/>
    <w:rsid w:val="00FA3A8E"/>
    <w:rsid w:val="00FA48CD"/>
    <w:rsid w:val="00FA5494"/>
    <w:rsid w:val="00FA5D50"/>
    <w:rsid w:val="00FA6EFA"/>
    <w:rsid w:val="00FA7852"/>
    <w:rsid w:val="00FA7DB7"/>
    <w:rsid w:val="00FB18AE"/>
    <w:rsid w:val="00FB1A91"/>
    <w:rsid w:val="00FB3A57"/>
    <w:rsid w:val="00FB45A7"/>
    <w:rsid w:val="00FB6037"/>
    <w:rsid w:val="00FB62A6"/>
    <w:rsid w:val="00FB6377"/>
    <w:rsid w:val="00FB6584"/>
    <w:rsid w:val="00FB68D3"/>
    <w:rsid w:val="00FB7790"/>
    <w:rsid w:val="00FB7BE8"/>
    <w:rsid w:val="00FB7C19"/>
    <w:rsid w:val="00FC102F"/>
    <w:rsid w:val="00FC16C9"/>
    <w:rsid w:val="00FC1DD2"/>
    <w:rsid w:val="00FC2018"/>
    <w:rsid w:val="00FC29AD"/>
    <w:rsid w:val="00FC3750"/>
    <w:rsid w:val="00FC39EC"/>
    <w:rsid w:val="00FC3E85"/>
    <w:rsid w:val="00FC491B"/>
    <w:rsid w:val="00FC5327"/>
    <w:rsid w:val="00FC5364"/>
    <w:rsid w:val="00FC5992"/>
    <w:rsid w:val="00FC6052"/>
    <w:rsid w:val="00FC6176"/>
    <w:rsid w:val="00FC67D7"/>
    <w:rsid w:val="00FC6841"/>
    <w:rsid w:val="00FC6905"/>
    <w:rsid w:val="00FC72CF"/>
    <w:rsid w:val="00FD0023"/>
    <w:rsid w:val="00FD0539"/>
    <w:rsid w:val="00FD0B24"/>
    <w:rsid w:val="00FD0BBA"/>
    <w:rsid w:val="00FD0DE2"/>
    <w:rsid w:val="00FD199D"/>
    <w:rsid w:val="00FD27B6"/>
    <w:rsid w:val="00FD2B52"/>
    <w:rsid w:val="00FD2ED1"/>
    <w:rsid w:val="00FD3BCF"/>
    <w:rsid w:val="00FD3E80"/>
    <w:rsid w:val="00FD40CE"/>
    <w:rsid w:val="00FD46C3"/>
    <w:rsid w:val="00FD560F"/>
    <w:rsid w:val="00FD6063"/>
    <w:rsid w:val="00FD65E0"/>
    <w:rsid w:val="00FD6695"/>
    <w:rsid w:val="00FD6701"/>
    <w:rsid w:val="00FD6741"/>
    <w:rsid w:val="00FD7872"/>
    <w:rsid w:val="00FE0690"/>
    <w:rsid w:val="00FE08D8"/>
    <w:rsid w:val="00FE0C97"/>
    <w:rsid w:val="00FE0D51"/>
    <w:rsid w:val="00FE1B1C"/>
    <w:rsid w:val="00FE1B3C"/>
    <w:rsid w:val="00FE23BF"/>
    <w:rsid w:val="00FE27ED"/>
    <w:rsid w:val="00FE29CB"/>
    <w:rsid w:val="00FE2FD7"/>
    <w:rsid w:val="00FE376B"/>
    <w:rsid w:val="00FE42EC"/>
    <w:rsid w:val="00FE46BA"/>
    <w:rsid w:val="00FE4CC8"/>
    <w:rsid w:val="00FE5D0A"/>
    <w:rsid w:val="00FE628D"/>
    <w:rsid w:val="00FE6731"/>
    <w:rsid w:val="00FE6E05"/>
    <w:rsid w:val="00FE6FE6"/>
    <w:rsid w:val="00FE70C6"/>
    <w:rsid w:val="00FF0435"/>
    <w:rsid w:val="00FF110F"/>
    <w:rsid w:val="00FF1A34"/>
    <w:rsid w:val="00FF2B7C"/>
    <w:rsid w:val="00FF3E34"/>
    <w:rsid w:val="00FF424A"/>
    <w:rsid w:val="00FF488D"/>
    <w:rsid w:val="00FF4A0C"/>
    <w:rsid w:val="00FF4CD5"/>
    <w:rsid w:val="00FF50AB"/>
    <w:rsid w:val="00FF56AD"/>
    <w:rsid w:val="00FF5944"/>
    <w:rsid w:val="00FF59F5"/>
    <w:rsid w:val="00FF6613"/>
    <w:rsid w:val="00FF68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38D343-07BB-4F0E-A578-35498148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239"/>
    <w:pPr>
      <w:spacing w:after="200" w:line="276" w:lineRule="auto"/>
    </w:pPr>
    <w:rPr>
      <w:rFonts w:ascii="Arial" w:eastAsia="Arial" w:hAnsi="Arial"/>
      <w:sz w:val="22"/>
      <w:szCs w:val="22"/>
      <w:lang w:val="vi-VN"/>
    </w:rPr>
  </w:style>
  <w:style w:type="character" w:default="1" w:styleId="DefaultParagraphFont">
    <w:name w:val="Default Paragraph Font"/>
    <w:uiPriority w:val="1"/>
    <w:unhideWhenUsed/>
    <w:rsid w:val="00DE37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03239"/>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Strong">
    <w:name w:val="Strong"/>
    <w:uiPriority w:val="22"/>
    <w:qFormat/>
    <w:rsid w:val="00903239"/>
    <w:rPr>
      <w:b/>
      <w:bCs/>
    </w:rPr>
  </w:style>
  <w:style w:type="paragraph" w:styleId="Header">
    <w:name w:val="header"/>
    <w:basedOn w:val="Normal"/>
    <w:link w:val="HeaderChar"/>
    <w:uiPriority w:val="99"/>
    <w:unhideWhenUsed/>
    <w:rsid w:val="00903239"/>
    <w:pPr>
      <w:tabs>
        <w:tab w:val="center" w:pos="4680"/>
        <w:tab w:val="right" w:pos="9360"/>
      </w:tabs>
      <w:spacing w:after="0" w:line="240" w:lineRule="auto"/>
    </w:pPr>
    <w:rPr>
      <w:sz w:val="20"/>
      <w:szCs w:val="20"/>
    </w:rPr>
  </w:style>
  <w:style w:type="character" w:customStyle="1" w:styleId="HeaderChar">
    <w:name w:val="Header Char"/>
    <w:link w:val="Header"/>
    <w:uiPriority w:val="99"/>
    <w:rsid w:val="00903239"/>
    <w:rPr>
      <w:rFonts w:ascii="Arial" w:eastAsia="Arial" w:hAnsi="Arial" w:cs="Times New Roman"/>
      <w:lang w:val="vi-VN"/>
    </w:rPr>
  </w:style>
  <w:style w:type="paragraph" w:styleId="Footer">
    <w:name w:val="footer"/>
    <w:basedOn w:val="Normal"/>
    <w:link w:val="FooterChar"/>
    <w:uiPriority w:val="99"/>
    <w:unhideWhenUsed/>
    <w:rsid w:val="00903239"/>
    <w:pPr>
      <w:tabs>
        <w:tab w:val="center" w:pos="4680"/>
        <w:tab w:val="right" w:pos="9360"/>
      </w:tabs>
      <w:spacing w:after="0" w:line="240" w:lineRule="auto"/>
    </w:pPr>
    <w:rPr>
      <w:sz w:val="20"/>
      <w:szCs w:val="20"/>
    </w:rPr>
  </w:style>
  <w:style w:type="character" w:customStyle="1" w:styleId="FooterChar">
    <w:name w:val="Footer Char"/>
    <w:link w:val="Footer"/>
    <w:uiPriority w:val="99"/>
    <w:rsid w:val="00903239"/>
    <w:rPr>
      <w:rFonts w:ascii="Arial" w:eastAsia="Arial" w:hAnsi="Arial" w:cs="Times New Roman"/>
      <w:lang w:val="vi-VN"/>
    </w:rPr>
  </w:style>
  <w:style w:type="paragraph" w:styleId="BalloonText">
    <w:name w:val="Balloon Text"/>
    <w:basedOn w:val="Normal"/>
    <w:link w:val="BalloonTextChar"/>
    <w:uiPriority w:val="99"/>
    <w:semiHidden/>
    <w:unhideWhenUsed/>
    <w:rsid w:val="0090323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239"/>
    <w:rPr>
      <w:rFonts w:ascii="Tahoma" w:eastAsia="Arial" w:hAnsi="Tahoma" w:cs="Tahoma"/>
      <w:sz w:val="16"/>
      <w:szCs w:val="16"/>
      <w:lang w:val="vi-VN"/>
    </w:rPr>
  </w:style>
  <w:style w:type="character" w:styleId="Emphasis">
    <w:name w:val="Emphasis"/>
    <w:uiPriority w:val="20"/>
    <w:qFormat/>
    <w:rsid w:val="00EA5BAC"/>
    <w:rPr>
      <w:i/>
      <w:iCs/>
    </w:rPr>
  </w:style>
  <w:style w:type="character" w:styleId="CommentReference">
    <w:name w:val="annotation reference"/>
    <w:uiPriority w:val="99"/>
    <w:semiHidden/>
    <w:unhideWhenUsed/>
    <w:rsid w:val="000F360F"/>
    <w:rPr>
      <w:sz w:val="16"/>
      <w:szCs w:val="16"/>
    </w:rPr>
  </w:style>
  <w:style w:type="paragraph" w:styleId="CommentText">
    <w:name w:val="annotation text"/>
    <w:basedOn w:val="Normal"/>
    <w:link w:val="CommentTextChar"/>
    <w:uiPriority w:val="99"/>
    <w:semiHidden/>
    <w:unhideWhenUsed/>
    <w:rsid w:val="000F360F"/>
    <w:rPr>
      <w:sz w:val="20"/>
      <w:szCs w:val="20"/>
    </w:rPr>
  </w:style>
  <w:style w:type="character" w:customStyle="1" w:styleId="CommentTextChar">
    <w:name w:val="Comment Text Char"/>
    <w:link w:val="CommentText"/>
    <w:uiPriority w:val="99"/>
    <w:semiHidden/>
    <w:rsid w:val="000F360F"/>
    <w:rPr>
      <w:rFonts w:ascii="Arial" w:eastAsia="Arial" w:hAnsi="Arial"/>
      <w:lang w:val="vi-VN"/>
    </w:rPr>
  </w:style>
  <w:style w:type="paragraph" w:styleId="CommentSubject">
    <w:name w:val="annotation subject"/>
    <w:basedOn w:val="CommentText"/>
    <w:next w:val="CommentText"/>
    <w:link w:val="CommentSubjectChar"/>
    <w:uiPriority w:val="99"/>
    <w:semiHidden/>
    <w:unhideWhenUsed/>
    <w:rsid w:val="000F360F"/>
    <w:rPr>
      <w:b/>
      <w:bCs/>
    </w:rPr>
  </w:style>
  <w:style w:type="character" w:customStyle="1" w:styleId="CommentSubjectChar">
    <w:name w:val="Comment Subject Char"/>
    <w:link w:val="CommentSubject"/>
    <w:uiPriority w:val="99"/>
    <w:semiHidden/>
    <w:rsid w:val="000F360F"/>
    <w:rPr>
      <w:rFonts w:ascii="Arial" w:eastAsia="Arial" w:hAnsi="Arial"/>
      <w:b/>
      <w:bCs/>
      <w:lang w:val="vi-VN"/>
    </w:rPr>
  </w:style>
  <w:style w:type="paragraph" w:styleId="Revision">
    <w:name w:val="Revision"/>
    <w:hidden/>
    <w:uiPriority w:val="99"/>
    <w:semiHidden/>
    <w:rsid w:val="0031416B"/>
    <w:rPr>
      <w:rFonts w:ascii="Arial" w:eastAsia="Arial" w:hAnsi="Arial"/>
      <w:sz w:val="22"/>
      <w:szCs w:val="22"/>
      <w:lang w:val="vi-VN"/>
    </w:rPr>
  </w:style>
  <w:style w:type="table" w:styleId="TableGrid">
    <w:name w:val="Table Grid"/>
    <w:basedOn w:val="TableNormal"/>
    <w:uiPriority w:val="59"/>
    <w:rsid w:val="00B574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D6DBC"/>
    <w:pPr>
      <w:spacing w:after="0" w:line="240" w:lineRule="auto"/>
    </w:pPr>
    <w:rPr>
      <w:sz w:val="20"/>
      <w:szCs w:val="20"/>
    </w:rPr>
  </w:style>
  <w:style w:type="character" w:customStyle="1" w:styleId="FootnoteTextChar">
    <w:name w:val="Footnote Text Char"/>
    <w:link w:val="FootnoteText"/>
    <w:uiPriority w:val="99"/>
    <w:rsid w:val="007D6DBC"/>
    <w:rPr>
      <w:rFonts w:ascii="Arial" w:eastAsia="Arial" w:hAnsi="Arial"/>
      <w:lang w:val="vi-VN"/>
    </w:rPr>
  </w:style>
  <w:style w:type="character" w:styleId="FootnoteReference">
    <w:name w:val="footnote reference"/>
    <w:uiPriority w:val="99"/>
    <w:semiHidden/>
    <w:unhideWhenUsed/>
    <w:rsid w:val="007D6DBC"/>
    <w:rPr>
      <w:vertAlign w:val="superscript"/>
    </w:rPr>
  </w:style>
  <w:style w:type="paragraph" w:styleId="ListParagraph">
    <w:name w:val="List Paragraph"/>
    <w:basedOn w:val="Normal"/>
    <w:uiPriority w:val="34"/>
    <w:qFormat/>
    <w:rsid w:val="00363109"/>
    <w:pPr>
      <w:spacing w:after="0" w:line="240" w:lineRule="auto"/>
      <w:ind w:left="720"/>
      <w:contextualSpacing/>
    </w:pPr>
    <w:rPr>
      <w:rFonts w:ascii="Times New Roman" w:eastAsia="Times New Roman" w:hAnsi="Times New Roman"/>
      <w:sz w:val="24"/>
      <w:szCs w:val="24"/>
      <w:lang w:val="en-US"/>
    </w:rPr>
  </w:style>
  <w:style w:type="character" w:styleId="Hyperlink">
    <w:name w:val="Hyperlink"/>
    <w:uiPriority w:val="99"/>
    <w:semiHidden/>
    <w:unhideWhenUsed/>
    <w:rsid w:val="00BD0D78"/>
    <w:rPr>
      <w:color w:val="0000FF"/>
      <w:u w:val="single"/>
    </w:rPr>
  </w:style>
  <w:style w:type="character" w:customStyle="1" w:styleId="object">
    <w:name w:val="object"/>
    <w:basedOn w:val="DefaultParagraphFont"/>
    <w:rsid w:val="0066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2878">
      <w:bodyDiv w:val="1"/>
      <w:marLeft w:val="0"/>
      <w:marRight w:val="0"/>
      <w:marTop w:val="0"/>
      <w:marBottom w:val="0"/>
      <w:divBdr>
        <w:top w:val="none" w:sz="0" w:space="0" w:color="auto"/>
        <w:left w:val="none" w:sz="0" w:space="0" w:color="auto"/>
        <w:bottom w:val="none" w:sz="0" w:space="0" w:color="auto"/>
        <w:right w:val="none" w:sz="0" w:space="0" w:color="auto"/>
      </w:divBdr>
      <w:divsChild>
        <w:div w:id="406540267">
          <w:marLeft w:val="547"/>
          <w:marRight w:val="0"/>
          <w:marTop w:val="106"/>
          <w:marBottom w:val="0"/>
          <w:divBdr>
            <w:top w:val="none" w:sz="0" w:space="0" w:color="auto"/>
            <w:left w:val="none" w:sz="0" w:space="0" w:color="auto"/>
            <w:bottom w:val="none" w:sz="0" w:space="0" w:color="auto"/>
            <w:right w:val="none" w:sz="0" w:space="0" w:color="auto"/>
          </w:divBdr>
        </w:div>
        <w:div w:id="2067603795">
          <w:marLeft w:val="547"/>
          <w:marRight w:val="0"/>
          <w:marTop w:val="106"/>
          <w:marBottom w:val="0"/>
          <w:divBdr>
            <w:top w:val="none" w:sz="0" w:space="0" w:color="auto"/>
            <w:left w:val="none" w:sz="0" w:space="0" w:color="auto"/>
            <w:bottom w:val="none" w:sz="0" w:space="0" w:color="auto"/>
            <w:right w:val="none" w:sz="0" w:space="0" w:color="auto"/>
          </w:divBdr>
        </w:div>
      </w:divsChild>
    </w:div>
    <w:div w:id="173301840">
      <w:bodyDiv w:val="1"/>
      <w:marLeft w:val="0"/>
      <w:marRight w:val="0"/>
      <w:marTop w:val="0"/>
      <w:marBottom w:val="0"/>
      <w:divBdr>
        <w:top w:val="none" w:sz="0" w:space="0" w:color="auto"/>
        <w:left w:val="none" w:sz="0" w:space="0" w:color="auto"/>
        <w:bottom w:val="none" w:sz="0" w:space="0" w:color="auto"/>
        <w:right w:val="none" w:sz="0" w:space="0" w:color="auto"/>
      </w:divBdr>
    </w:div>
    <w:div w:id="177083483">
      <w:bodyDiv w:val="1"/>
      <w:marLeft w:val="0"/>
      <w:marRight w:val="0"/>
      <w:marTop w:val="0"/>
      <w:marBottom w:val="0"/>
      <w:divBdr>
        <w:top w:val="none" w:sz="0" w:space="0" w:color="auto"/>
        <w:left w:val="none" w:sz="0" w:space="0" w:color="auto"/>
        <w:bottom w:val="none" w:sz="0" w:space="0" w:color="auto"/>
        <w:right w:val="none" w:sz="0" w:space="0" w:color="auto"/>
      </w:divBdr>
    </w:div>
    <w:div w:id="213781369">
      <w:bodyDiv w:val="1"/>
      <w:marLeft w:val="0"/>
      <w:marRight w:val="0"/>
      <w:marTop w:val="0"/>
      <w:marBottom w:val="0"/>
      <w:divBdr>
        <w:top w:val="none" w:sz="0" w:space="0" w:color="auto"/>
        <w:left w:val="none" w:sz="0" w:space="0" w:color="auto"/>
        <w:bottom w:val="none" w:sz="0" w:space="0" w:color="auto"/>
        <w:right w:val="none" w:sz="0" w:space="0" w:color="auto"/>
      </w:divBdr>
    </w:div>
    <w:div w:id="560210348">
      <w:bodyDiv w:val="1"/>
      <w:marLeft w:val="0"/>
      <w:marRight w:val="0"/>
      <w:marTop w:val="0"/>
      <w:marBottom w:val="0"/>
      <w:divBdr>
        <w:top w:val="none" w:sz="0" w:space="0" w:color="auto"/>
        <w:left w:val="none" w:sz="0" w:space="0" w:color="auto"/>
        <w:bottom w:val="none" w:sz="0" w:space="0" w:color="auto"/>
        <w:right w:val="none" w:sz="0" w:space="0" w:color="auto"/>
      </w:divBdr>
    </w:div>
    <w:div w:id="603616653">
      <w:bodyDiv w:val="1"/>
      <w:marLeft w:val="0"/>
      <w:marRight w:val="0"/>
      <w:marTop w:val="0"/>
      <w:marBottom w:val="0"/>
      <w:divBdr>
        <w:top w:val="none" w:sz="0" w:space="0" w:color="auto"/>
        <w:left w:val="none" w:sz="0" w:space="0" w:color="auto"/>
        <w:bottom w:val="none" w:sz="0" w:space="0" w:color="auto"/>
        <w:right w:val="none" w:sz="0" w:space="0" w:color="auto"/>
      </w:divBdr>
    </w:div>
    <w:div w:id="732045260">
      <w:bodyDiv w:val="1"/>
      <w:marLeft w:val="0"/>
      <w:marRight w:val="0"/>
      <w:marTop w:val="0"/>
      <w:marBottom w:val="0"/>
      <w:divBdr>
        <w:top w:val="none" w:sz="0" w:space="0" w:color="auto"/>
        <w:left w:val="none" w:sz="0" w:space="0" w:color="auto"/>
        <w:bottom w:val="none" w:sz="0" w:space="0" w:color="auto"/>
        <w:right w:val="none" w:sz="0" w:space="0" w:color="auto"/>
      </w:divBdr>
    </w:div>
    <w:div w:id="734740919">
      <w:bodyDiv w:val="1"/>
      <w:marLeft w:val="0"/>
      <w:marRight w:val="0"/>
      <w:marTop w:val="0"/>
      <w:marBottom w:val="0"/>
      <w:divBdr>
        <w:top w:val="none" w:sz="0" w:space="0" w:color="auto"/>
        <w:left w:val="none" w:sz="0" w:space="0" w:color="auto"/>
        <w:bottom w:val="none" w:sz="0" w:space="0" w:color="auto"/>
        <w:right w:val="none" w:sz="0" w:space="0" w:color="auto"/>
      </w:divBdr>
    </w:div>
    <w:div w:id="784275615">
      <w:bodyDiv w:val="1"/>
      <w:marLeft w:val="0"/>
      <w:marRight w:val="0"/>
      <w:marTop w:val="0"/>
      <w:marBottom w:val="0"/>
      <w:divBdr>
        <w:top w:val="none" w:sz="0" w:space="0" w:color="auto"/>
        <w:left w:val="none" w:sz="0" w:space="0" w:color="auto"/>
        <w:bottom w:val="none" w:sz="0" w:space="0" w:color="auto"/>
        <w:right w:val="none" w:sz="0" w:space="0" w:color="auto"/>
      </w:divBdr>
    </w:div>
    <w:div w:id="798185066">
      <w:bodyDiv w:val="1"/>
      <w:marLeft w:val="0"/>
      <w:marRight w:val="0"/>
      <w:marTop w:val="0"/>
      <w:marBottom w:val="0"/>
      <w:divBdr>
        <w:top w:val="none" w:sz="0" w:space="0" w:color="auto"/>
        <w:left w:val="none" w:sz="0" w:space="0" w:color="auto"/>
        <w:bottom w:val="none" w:sz="0" w:space="0" w:color="auto"/>
        <w:right w:val="none" w:sz="0" w:space="0" w:color="auto"/>
      </w:divBdr>
    </w:div>
    <w:div w:id="916133498">
      <w:bodyDiv w:val="1"/>
      <w:marLeft w:val="0"/>
      <w:marRight w:val="0"/>
      <w:marTop w:val="0"/>
      <w:marBottom w:val="0"/>
      <w:divBdr>
        <w:top w:val="none" w:sz="0" w:space="0" w:color="auto"/>
        <w:left w:val="none" w:sz="0" w:space="0" w:color="auto"/>
        <w:bottom w:val="none" w:sz="0" w:space="0" w:color="auto"/>
        <w:right w:val="none" w:sz="0" w:space="0" w:color="auto"/>
      </w:divBdr>
    </w:div>
    <w:div w:id="919559603">
      <w:bodyDiv w:val="1"/>
      <w:marLeft w:val="0"/>
      <w:marRight w:val="0"/>
      <w:marTop w:val="0"/>
      <w:marBottom w:val="0"/>
      <w:divBdr>
        <w:top w:val="none" w:sz="0" w:space="0" w:color="auto"/>
        <w:left w:val="none" w:sz="0" w:space="0" w:color="auto"/>
        <w:bottom w:val="none" w:sz="0" w:space="0" w:color="auto"/>
        <w:right w:val="none" w:sz="0" w:space="0" w:color="auto"/>
      </w:divBdr>
    </w:div>
    <w:div w:id="936904253">
      <w:bodyDiv w:val="1"/>
      <w:marLeft w:val="0"/>
      <w:marRight w:val="0"/>
      <w:marTop w:val="0"/>
      <w:marBottom w:val="0"/>
      <w:divBdr>
        <w:top w:val="none" w:sz="0" w:space="0" w:color="auto"/>
        <w:left w:val="none" w:sz="0" w:space="0" w:color="auto"/>
        <w:bottom w:val="none" w:sz="0" w:space="0" w:color="auto"/>
        <w:right w:val="none" w:sz="0" w:space="0" w:color="auto"/>
      </w:divBdr>
    </w:div>
    <w:div w:id="1086540293">
      <w:bodyDiv w:val="1"/>
      <w:marLeft w:val="0"/>
      <w:marRight w:val="0"/>
      <w:marTop w:val="0"/>
      <w:marBottom w:val="0"/>
      <w:divBdr>
        <w:top w:val="none" w:sz="0" w:space="0" w:color="auto"/>
        <w:left w:val="none" w:sz="0" w:space="0" w:color="auto"/>
        <w:bottom w:val="none" w:sz="0" w:space="0" w:color="auto"/>
        <w:right w:val="none" w:sz="0" w:space="0" w:color="auto"/>
      </w:divBdr>
    </w:div>
    <w:div w:id="1092319352">
      <w:bodyDiv w:val="1"/>
      <w:marLeft w:val="0"/>
      <w:marRight w:val="0"/>
      <w:marTop w:val="0"/>
      <w:marBottom w:val="0"/>
      <w:divBdr>
        <w:top w:val="none" w:sz="0" w:space="0" w:color="auto"/>
        <w:left w:val="none" w:sz="0" w:space="0" w:color="auto"/>
        <w:bottom w:val="none" w:sz="0" w:space="0" w:color="auto"/>
        <w:right w:val="none" w:sz="0" w:space="0" w:color="auto"/>
      </w:divBdr>
    </w:div>
    <w:div w:id="1104225939">
      <w:bodyDiv w:val="1"/>
      <w:marLeft w:val="0"/>
      <w:marRight w:val="0"/>
      <w:marTop w:val="0"/>
      <w:marBottom w:val="0"/>
      <w:divBdr>
        <w:top w:val="none" w:sz="0" w:space="0" w:color="auto"/>
        <w:left w:val="none" w:sz="0" w:space="0" w:color="auto"/>
        <w:bottom w:val="none" w:sz="0" w:space="0" w:color="auto"/>
        <w:right w:val="none" w:sz="0" w:space="0" w:color="auto"/>
      </w:divBdr>
    </w:div>
    <w:div w:id="1128738046">
      <w:bodyDiv w:val="1"/>
      <w:marLeft w:val="0"/>
      <w:marRight w:val="0"/>
      <w:marTop w:val="0"/>
      <w:marBottom w:val="0"/>
      <w:divBdr>
        <w:top w:val="none" w:sz="0" w:space="0" w:color="auto"/>
        <w:left w:val="none" w:sz="0" w:space="0" w:color="auto"/>
        <w:bottom w:val="none" w:sz="0" w:space="0" w:color="auto"/>
        <w:right w:val="none" w:sz="0" w:space="0" w:color="auto"/>
      </w:divBdr>
    </w:div>
    <w:div w:id="1217206543">
      <w:bodyDiv w:val="1"/>
      <w:marLeft w:val="0"/>
      <w:marRight w:val="0"/>
      <w:marTop w:val="0"/>
      <w:marBottom w:val="0"/>
      <w:divBdr>
        <w:top w:val="none" w:sz="0" w:space="0" w:color="auto"/>
        <w:left w:val="none" w:sz="0" w:space="0" w:color="auto"/>
        <w:bottom w:val="none" w:sz="0" w:space="0" w:color="auto"/>
        <w:right w:val="none" w:sz="0" w:space="0" w:color="auto"/>
      </w:divBdr>
    </w:div>
    <w:div w:id="1280837902">
      <w:bodyDiv w:val="1"/>
      <w:marLeft w:val="0"/>
      <w:marRight w:val="0"/>
      <w:marTop w:val="0"/>
      <w:marBottom w:val="0"/>
      <w:divBdr>
        <w:top w:val="none" w:sz="0" w:space="0" w:color="auto"/>
        <w:left w:val="none" w:sz="0" w:space="0" w:color="auto"/>
        <w:bottom w:val="none" w:sz="0" w:space="0" w:color="auto"/>
        <w:right w:val="none" w:sz="0" w:space="0" w:color="auto"/>
      </w:divBdr>
    </w:div>
    <w:div w:id="1340810622">
      <w:bodyDiv w:val="1"/>
      <w:marLeft w:val="0"/>
      <w:marRight w:val="0"/>
      <w:marTop w:val="0"/>
      <w:marBottom w:val="0"/>
      <w:divBdr>
        <w:top w:val="none" w:sz="0" w:space="0" w:color="auto"/>
        <w:left w:val="none" w:sz="0" w:space="0" w:color="auto"/>
        <w:bottom w:val="none" w:sz="0" w:space="0" w:color="auto"/>
        <w:right w:val="none" w:sz="0" w:space="0" w:color="auto"/>
      </w:divBdr>
    </w:div>
    <w:div w:id="1347320157">
      <w:bodyDiv w:val="1"/>
      <w:marLeft w:val="0"/>
      <w:marRight w:val="0"/>
      <w:marTop w:val="0"/>
      <w:marBottom w:val="0"/>
      <w:divBdr>
        <w:top w:val="none" w:sz="0" w:space="0" w:color="auto"/>
        <w:left w:val="none" w:sz="0" w:space="0" w:color="auto"/>
        <w:bottom w:val="none" w:sz="0" w:space="0" w:color="auto"/>
        <w:right w:val="none" w:sz="0" w:space="0" w:color="auto"/>
      </w:divBdr>
    </w:div>
    <w:div w:id="1356079862">
      <w:bodyDiv w:val="1"/>
      <w:marLeft w:val="0"/>
      <w:marRight w:val="0"/>
      <w:marTop w:val="0"/>
      <w:marBottom w:val="0"/>
      <w:divBdr>
        <w:top w:val="none" w:sz="0" w:space="0" w:color="auto"/>
        <w:left w:val="none" w:sz="0" w:space="0" w:color="auto"/>
        <w:bottom w:val="none" w:sz="0" w:space="0" w:color="auto"/>
        <w:right w:val="none" w:sz="0" w:space="0" w:color="auto"/>
      </w:divBdr>
    </w:div>
    <w:div w:id="1365442586">
      <w:bodyDiv w:val="1"/>
      <w:marLeft w:val="0"/>
      <w:marRight w:val="0"/>
      <w:marTop w:val="0"/>
      <w:marBottom w:val="0"/>
      <w:divBdr>
        <w:top w:val="none" w:sz="0" w:space="0" w:color="auto"/>
        <w:left w:val="none" w:sz="0" w:space="0" w:color="auto"/>
        <w:bottom w:val="none" w:sz="0" w:space="0" w:color="auto"/>
        <w:right w:val="none" w:sz="0" w:space="0" w:color="auto"/>
      </w:divBdr>
    </w:div>
    <w:div w:id="1380402648">
      <w:bodyDiv w:val="1"/>
      <w:marLeft w:val="0"/>
      <w:marRight w:val="0"/>
      <w:marTop w:val="0"/>
      <w:marBottom w:val="0"/>
      <w:divBdr>
        <w:top w:val="none" w:sz="0" w:space="0" w:color="auto"/>
        <w:left w:val="none" w:sz="0" w:space="0" w:color="auto"/>
        <w:bottom w:val="none" w:sz="0" w:space="0" w:color="auto"/>
        <w:right w:val="none" w:sz="0" w:space="0" w:color="auto"/>
      </w:divBdr>
    </w:div>
    <w:div w:id="1388335902">
      <w:bodyDiv w:val="1"/>
      <w:marLeft w:val="0"/>
      <w:marRight w:val="0"/>
      <w:marTop w:val="0"/>
      <w:marBottom w:val="0"/>
      <w:divBdr>
        <w:top w:val="none" w:sz="0" w:space="0" w:color="auto"/>
        <w:left w:val="none" w:sz="0" w:space="0" w:color="auto"/>
        <w:bottom w:val="none" w:sz="0" w:space="0" w:color="auto"/>
        <w:right w:val="none" w:sz="0" w:space="0" w:color="auto"/>
      </w:divBdr>
    </w:div>
    <w:div w:id="1394742175">
      <w:bodyDiv w:val="1"/>
      <w:marLeft w:val="0"/>
      <w:marRight w:val="0"/>
      <w:marTop w:val="0"/>
      <w:marBottom w:val="0"/>
      <w:divBdr>
        <w:top w:val="none" w:sz="0" w:space="0" w:color="auto"/>
        <w:left w:val="none" w:sz="0" w:space="0" w:color="auto"/>
        <w:bottom w:val="none" w:sz="0" w:space="0" w:color="auto"/>
        <w:right w:val="none" w:sz="0" w:space="0" w:color="auto"/>
      </w:divBdr>
    </w:div>
    <w:div w:id="1398934654">
      <w:bodyDiv w:val="1"/>
      <w:marLeft w:val="0"/>
      <w:marRight w:val="0"/>
      <w:marTop w:val="0"/>
      <w:marBottom w:val="0"/>
      <w:divBdr>
        <w:top w:val="none" w:sz="0" w:space="0" w:color="auto"/>
        <w:left w:val="none" w:sz="0" w:space="0" w:color="auto"/>
        <w:bottom w:val="none" w:sz="0" w:space="0" w:color="auto"/>
        <w:right w:val="none" w:sz="0" w:space="0" w:color="auto"/>
      </w:divBdr>
    </w:div>
    <w:div w:id="1424301333">
      <w:bodyDiv w:val="1"/>
      <w:marLeft w:val="0"/>
      <w:marRight w:val="0"/>
      <w:marTop w:val="0"/>
      <w:marBottom w:val="0"/>
      <w:divBdr>
        <w:top w:val="none" w:sz="0" w:space="0" w:color="auto"/>
        <w:left w:val="none" w:sz="0" w:space="0" w:color="auto"/>
        <w:bottom w:val="none" w:sz="0" w:space="0" w:color="auto"/>
        <w:right w:val="none" w:sz="0" w:space="0" w:color="auto"/>
      </w:divBdr>
    </w:div>
    <w:div w:id="1426223396">
      <w:bodyDiv w:val="1"/>
      <w:marLeft w:val="0"/>
      <w:marRight w:val="0"/>
      <w:marTop w:val="0"/>
      <w:marBottom w:val="0"/>
      <w:divBdr>
        <w:top w:val="none" w:sz="0" w:space="0" w:color="auto"/>
        <w:left w:val="none" w:sz="0" w:space="0" w:color="auto"/>
        <w:bottom w:val="none" w:sz="0" w:space="0" w:color="auto"/>
        <w:right w:val="none" w:sz="0" w:space="0" w:color="auto"/>
      </w:divBdr>
    </w:div>
    <w:div w:id="1529097965">
      <w:bodyDiv w:val="1"/>
      <w:marLeft w:val="0"/>
      <w:marRight w:val="0"/>
      <w:marTop w:val="0"/>
      <w:marBottom w:val="0"/>
      <w:divBdr>
        <w:top w:val="none" w:sz="0" w:space="0" w:color="auto"/>
        <w:left w:val="none" w:sz="0" w:space="0" w:color="auto"/>
        <w:bottom w:val="none" w:sz="0" w:space="0" w:color="auto"/>
        <w:right w:val="none" w:sz="0" w:space="0" w:color="auto"/>
      </w:divBdr>
    </w:div>
    <w:div w:id="1578051585">
      <w:bodyDiv w:val="1"/>
      <w:marLeft w:val="0"/>
      <w:marRight w:val="0"/>
      <w:marTop w:val="0"/>
      <w:marBottom w:val="0"/>
      <w:divBdr>
        <w:top w:val="none" w:sz="0" w:space="0" w:color="auto"/>
        <w:left w:val="none" w:sz="0" w:space="0" w:color="auto"/>
        <w:bottom w:val="none" w:sz="0" w:space="0" w:color="auto"/>
        <w:right w:val="none" w:sz="0" w:space="0" w:color="auto"/>
      </w:divBdr>
    </w:div>
    <w:div w:id="1764835587">
      <w:bodyDiv w:val="1"/>
      <w:marLeft w:val="0"/>
      <w:marRight w:val="0"/>
      <w:marTop w:val="0"/>
      <w:marBottom w:val="0"/>
      <w:divBdr>
        <w:top w:val="none" w:sz="0" w:space="0" w:color="auto"/>
        <w:left w:val="none" w:sz="0" w:space="0" w:color="auto"/>
        <w:bottom w:val="none" w:sz="0" w:space="0" w:color="auto"/>
        <w:right w:val="none" w:sz="0" w:space="0" w:color="auto"/>
      </w:divBdr>
    </w:div>
    <w:div w:id="1893729942">
      <w:bodyDiv w:val="1"/>
      <w:marLeft w:val="0"/>
      <w:marRight w:val="0"/>
      <w:marTop w:val="0"/>
      <w:marBottom w:val="0"/>
      <w:divBdr>
        <w:top w:val="none" w:sz="0" w:space="0" w:color="auto"/>
        <w:left w:val="none" w:sz="0" w:space="0" w:color="auto"/>
        <w:bottom w:val="none" w:sz="0" w:space="0" w:color="auto"/>
        <w:right w:val="none" w:sz="0" w:space="0" w:color="auto"/>
      </w:divBdr>
    </w:div>
    <w:div w:id="2017800432">
      <w:bodyDiv w:val="1"/>
      <w:marLeft w:val="0"/>
      <w:marRight w:val="0"/>
      <w:marTop w:val="0"/>
      <w:marBottom w:val="0"/>
      <w:divBdr>
        <w:top w:val="none" w:sz="0" w:space="0" w:color="auto"/>
        <w:left w:val="none" w:sz="0" w:space="0" w:color="auto"/>
        <w:bottom w:val="none" w:sz="0" w:space="0" w:color="auto"/>
        <w:right w:val="none" w:sz="0" w:space="0" w:color="auto"/>
      </w:divBdr>
    </w:div>
    <w:div w:id="212835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BKT\2024\Luat%20Dau%20gia%20Tai%20san\Trinh%20UBTVQH%20phien%20thang%2032024\1.%20DT%20Luat%20DGTS%20(trinh%20UBTVQ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A41D-E790-4F20-A08F-0BB229C2E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F4A4F56-4CEF-41B6-A5A9-CA516FAD95F8}">
  <ds:schemaRefs>
    <ds:schemaRef ds:uri="http://schemas.microsoft.com/sharepoint/v3/contenttype/forms"/>
  </ds:schemaRefs>
</ds:datastoreItem>
</file>

<file path=customXml/itemProps3.xml><?xml version="1.0" encoding="utf-8"?>
<ds:datastoreItem xmlns:ds="http://schemas.openxmlformats.org/officeDocument/2006/customXml" ds:itemID="{D47F23A0-DC3A-4717-979E-7EBEFA974D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0522C3-932F-4676-8F65-BFAD23A55F57}">
  <ds:schemaRefs>
    <ds:schemaRef ds:uri="http://schemas.openxmlformats.org/officeDocument/2006/bibliography"/>
  </ds:schemaRefs>
</ds:datastoreItem>
</file>

<file path=customXml/itemProps5.xml><?xml version="1.0" encoding="utf-8"?>
<ds:datastoreItem xmlns:ds="http://schemas.openxmlformats.org/officeDocument/2006/customXml" ds:itemID="{9CAB4F73-29A3-4FB0-9FED-E9FBA5FE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DT Luat DGTS (trinh UBTVQH)</Template>
  <TotalTime>0</TotalTime>
  <Pages>17</Pages>
  <Words>9042</Words>
  <Characters>51546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Thi Kim Tuyen</dc:creator>
  <cp:keywords/>
  <cp:lastModifiedBy>LVN_2019_hp03</cp:lastModifiedBy>
  <cp:revision>2</cp:revision>
  <cp:lastPrinted>2024-06-28T07:04:00Z</cp:lastPrinted>
  <dcterms:created xsi:type="dcterms:W3CDTF">2024-07-22T04:48:00Z</dcterms:created>
  <dcterms:modified xsi:type="dcterms:W3CDTF">2024-07-22T04:48:00Z</dcterms:modified>
</cp:coreProperties>
</file>